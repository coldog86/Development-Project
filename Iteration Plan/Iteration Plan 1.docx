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A28EE" w14:textId="77777777" w:rsidR="00C56AC3" w:rsidRPr="008055E0" w:rsidRDefault="00C56AC3" w:rsidP="00C56AC3">
      <w:pPr>
        <w:pStyle w:val="Title"/>
        <w:rPr>
          <w:rFonts w:cs="Arial"/>
        </w:rPr>
      </w:pPr>
      <w:r w:rsidRPr="008055E0">
        <w:rPr>
          <w:rFonts w:cs="Arial"/>
        </w:rPr>
        <w:t>Let’s Quiz</w:t>
      </w:r>
    </w:p>
    <w:p w14:paraId="042100EA" w14:textId="34B407D9" w:rsidR="00C56AC3" w:rsidRPr="008055E0" w:rsidRDefault="00C57677" w:rsidP="00C56AC3">
      <w:pPr>
        <w:pStyle w:val="Title"/>
        <w:rPr>
          <w:rFonts w:cs="Arial"/>
        </w:rPr>
      </w:pPr>
      <w:r w:rsidRPr="008055E0">
        <w:rPr>
          <w:rFonts w:cs="Arial"/>
        </w:rPr>
        <w:t>Construction Phase</w:t>
      </w:r>
      <w:r w:rsidR="00C56AC3" w:rsidRPr="008055E0">
        <w:rPr>
          <w:rFonts w:cs="Arial"/>
        </w:rPr>
        <w:t xml:space="preserve"> Iteration </w:t>
      </w:r>
      <w:r w:rsidRPr="008055E0">
        <w:rPr>
          <w:rFonts w:cs="Arial"/>
        </w:rPr>
        <w:t>1</w:t>
      </w:r>
    </w:p>
    <w:p w14:paraId="012CCB4E" w14:textId="77777777" w:rsidR="00C56AC3" w:rsidRPr="008055E0" w:rsidRDefault="00C56AC3" w:rsidP="00C56AC3">
      <w:pPr>
        <w:pStyle w:val="Title"/>
        <w:jc w:val="left"/>
        <w:rPr>
          <w:rFonts w:cs="Arial"/>
        </w:rPr>
      </w:pPr>
    </w:p>
    <w:p w14:paraId="2E802EF4" w14:textId="77777777" w:rsidR="00C56AC3" w:rsidRPr="008055E0" w:rsidRDefault="00C56AC3" w:rsidP="00C56AC3">
      <w:pPr>
        <w:pStyle w:val="InfoBlue"/>
        <w:rPr>
          <w:rFonts w:ascii="Arial" w:hAnsi="Arial" w:cs="Arial"/>
        </w:rPr>
      </w:pPr>
      <w:r w:rsidRPr="008055E0">
        <w:rPr>
          <w:rFonts w:ascii="Arial" w:hAnsi="Arial" w:cs="Arial"/>
        </w:rPr>
        <w:t>[Note: Text enclosed in square brackets and displayed in blue italics (style=InfoBlue) is included to provide guidance to the author and should be deleted before publishing the document.]</w:t>
      </w:r>
    </w:p>
    <w:p w14:paraId="0696024A" w14:textId="77777777" w:rsidR="00C56AC3" w:rsidRPr="008055E0" w:rsidRDefault="00C56AC3" w:rsidP="00C56AC3">
      <w:pPr>
        <w:pStyle w:val="Heading1"/>
        <w:rPr>
          <w:rFonts w:cs="Arial"/>
        </w:rPr>
      </w:pPr>
      <w:r w:rsidRPr="008055E0">
        <w:rPr>
          <w:rFonts w:cs="Arial"/>
        </w:rPr>
        <w:t>1.  Key milestones</w:t>
      </w:r>
    </w:p>
    <w:p w14:paraId="43E27FFA" w14:textId="77777777" w:rsidR="00C56AC3" w:rsidRPr="008055E0" w:rsidRDefault="00C56AC3" w:rsidP="00C56AC3">
      <w:pPr>
        <w:pStyle w:val="InfoBlue"/>
        <w:rPr>
          <w:rFonts w:ascii="Arial" w:hAnsi="Arial" w:cs="Arial"/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4"/>
        <w:gridCol w:w="3167"/>
      </w:tblGrid>
      <w:tr w:rsidR="00C56AC3" w:rsidRPr="008055E0" w14:paraId="07E3ED9B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66A8" w14:textId="77777777" w:rsidR="00C56AC3" w:rsidRPr="008055E0" w:rsidRDefault="00C56AC3" w:rsidP="00C56AC3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8055E0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33278" w14:textId="77777777" w:rsidR="00C56AC3" w:rsidRPr="008055E0" w:rsidRDefault="00C56AC3" w:rsidP="00C56AC3">
            <w:pPr>
              <w:rPr>
                <w:rFonts w:ascii="Arial" w:hAnsi="Arial" w:cs="Arial"/>
                <w:b/>
                <w:bCs/>
              </w:rPr>
            </w:pPr>
            <w:r w:rsidRPr="008055E0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C56AC3" w:rsidRPr="008055E0" w14:paraId="48BA6082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EF5C6" w14:textId="77777777" w:rsidR="00C56AC3" w:rsidRPr="008055E0" w:rsidRDefault="00C56AC3" w:rsidP="00C56AC3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Iteration start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79C0D" w14:textId="3CE51EAD" w:rsidR="00C56AC3" w:rsidRPr="008055E0" w:rsidRDefault="00C57677" w:rsidP="00C56AC3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09</w:t>
            </w:r>
            <w:r w:rsidR="00C56AC3" w:rsidRPr="008055E0">
              <w:rPr>
                <w:rFonts w:ascii="Arial" w:hAnsi="Arial" w:cs="Arial"/>
              </w:rPr>
              <w:t>-0</w:t>
            </w:r>
            <w:r w:rsidRPr="008055E0">
              <w:rPr>
                <w:rFonts w:ascii="Arial" w:hAnsi="Arial" w:cs="Arial"/>
              </w:rPr>
              <w:t>7</w:t>
            </w:r>
            <w:r w:rsidR="00C56AC3" w:rsidRPr="008055E0">
              <w:rPr>
                <w:rFonts w:ascii="Arial" w:hAnsi="Arial" w:cs="Arial"/>
              </w:rPr>
              <w:t>-18</w:t>
            </w:r>
          </w:p>
        </w:tc>
      </w:tr>
      <w:tr w:rsidR="00C56AC3" w:rsidRPr="008055E0" w14:paraId="6C018552" w14:textId="77777777" w:rsidTr="00C5767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4780" w14:textId="43443B03" w:rsidR="00C56AC3" w:rsidRPr="008055E0" w:rsidRDefault="00C56AC3" w:rsidP="00C56AC3">
            <w:pPr>
              <w:rPr>
                <w:rFonts w:ascii="Arial" w:hAnsi="Arial" w:cs="Arial"/>
              </w:rPr>
            </w:pP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4BF09" w14:textId="195DEC70" w:rsidR="00C56AC3" w:rsidRPr="008055E0" w:rsidRDefault="00C56AC3" w:rsidP="00C56AC3">
            <w:pPr>
              <w:rPr>
                <w:rFonts w:ascii="Arial" w:hAnsi="Arial" w:cs="Arial"/>
              </w:rPr>
            </w:pPr>
          </w:p>
        </w:tc>
      </w:tr>
      <w:tr w:rsidR="00C56AC3" w:rsidRPr="008055E0" w14:paraId="55CE9C78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49ED1" w14:textId="075B0589" w:rsidR="00C56AC3" w:rsidRPr="008055E0" w:rsidRDefault="00D86B66" w:rsidP="003A32DB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 xml:space="preserve">Mid iteration meeting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D6D80" w14:textId="7577BAB0" w:rsidR="00C56AC3" w:rsidRPr="008055E0" w:rsidRDefault="00D86B66" w:rsidP="003A32DB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16-07-18</w:t>
            </w:r>
          </w:p>
        </w:tc>
      </w:tr>
      <w:tr w:rsidR="00C56AC3" w:rsidRPr="008055E0" w14:paraId="2996FD1F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580AE" w14:textId="03BF0703" w:rsidR="00C56AC3" w:rsidRPr="008055E0" w:rsidRDefault="00C56AC3" w:rsidP="003A32DB">
            <w:pPr>
              <w:rPr>
                <w:rFonts w:ascii="Arial" w:hAnsi="Arial" w:cs="Arial"/>
              </w:rPr>
            </w:pP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924A" w14:textId="32550C20" w:rsidR="00C56AC3" w:rsidRPr="008055E0" w:rsidRDefault="00C56AC3" w:rsidP="003A32DB">
            <w:pPr>
              <w:rPr>
                <w:rFonts w:ascii="Arial" w:hAnsi="Arial" w:cs="Arial"/>
              </w:rPr>
            </w:pPr>
          </w:p>
        </w:tc>
      </w:tr>
      <w:tr w:rsidR="00C56AC3" w:rsidRPr="008055E0" w14:paraId="5605AFB3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58BE" w14:textId="4EF0A1BC" w:rsidR="00C56AC3" w:rsidRPr="008055E0" w:rsidRDefault="00C56AC3" w:rsidP="003A32DB">
            <w:pPr>
              <w:rPr>
                <w:rFonts w:ascii="Arial" w:hAnsi="Arial" w:cs="Arial"/>
              </w:rPr>
            </w:pP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39A0" w14:textId="2F4BC4E6" w:rsidR="00C56AC3" w:rsidRPr="008055E0" w:rsidRDefault="00C56AC3" w:rsidP="003A32DB">
            <w:pPr>
              <w:rPr>
                <w:rFonts w:ascii="Arial" w:hAnsi="Arial" w:cs="Arial"/>
              </w:rPr>
            </w:pPr>
          </w:p>
        </w:tc>
      </w:tr>
      <w:tr w:rsidR="00C56AC3" w:rsidRPr="008055E0" w14:paraId="77FCD940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5A8B" w14:textId="77777777" w:rsidR="00C56AC3" w:rsidRPr="008055E0" w:rsidRDefault="00C56AC3" w:rsidP="00C56AC3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84B48" w14:textId="31515CB2" w:rsidR="00C56AC3" w:rsidRPr="008055E0" w:rsidRDefault="00C57677" w:rsidP="00C56AC3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22</w:t>
            </w:r>
            <w:r w:rsidR="00C56AC3" w:rsidRPr="008055E0">
              <w:rPr>
                <w:rFonts w:ascii="Arial" w:hAnsi="Arial" w:cs="Arial"/>
              </w:rPr>
              <w:t>-</w:t>
            </w:r>
            <w:r w:rsidRPr="008055E0">
              <w:rPr>
                <w:rFonts w:ascii="Arial" w:hAnsi="Arial" w:cs="Arial"/>
              </w:rPr>
              <w:t>07</w:t>
            </w:r>
            <w:r w:rsidR="00C56AC3" w:rsidRPr="008055E0">
              <w:rPr>
                <w:rFonts w:ascii="Arial" w:hAnsi="Arial" w:cs="Arial"/>
              </w:rPr>
              <w:t>-18</w:t>
            </w:r>
          </w:p>
        </w:tc>
      </w:tr>
      <w:bookmarkEnd w:id="0"/>
    </w:tbl>
    <w:p w14:paraId="3A27731F" w14:textId="77777777" w:rsidR="00C56AC3" w:rsidRPr="008055E0" w:rsidRDefault="00C56AC3" w:rsidP="00C56AC3">
      <w:pPr>
        <w:pStyle w:val="BodyText"/>
        <w:ind w:left="0"/>
        <w:rPr>
          <w:rFonts w:ascii="Arial" w:hAnsi="Arial" w:cs="Arial"/>
        </w:rPr>
      </w:pPr>
    </w:p>
    <w:p w14:paraId="1678444E" w14:textId="77777777" w:rsidR="00C56AC3" w:rsidRPr="008055E0" w:rsidRDefault="00C56AC3" w:rsidP="00C56AC3">
      <w:pPr>
        <w:pStyle w:val="Heading1"/>
        <w:rPr>
          <w:rFonts w:cs="Arial"/>
        </w:rPr>
      </w:pPr>
      <w:r w:rsidRPr="008055E0">
        <w:rPr>
          <w:rFonts w:cs="Arial"/>
        </w:rPr>
        <w:t>2.  High-level objectives</w:t>
      </w:r>
    </w:p>
    <w:p w14:paraId="69943266" w14:textId="722433B9" w:rsidR="003F0854" w:rsidRPr="008055E0" w:rsidRDefault="00C56AC3" w:rsidP="00C57677">
      <w:pPr>
        <w:rPr>
          <w:rFonts w:ascii="Arial" w:hAnsi="Arial" w:cs="Arial"/>
        </w:rPr>
      </w:pPr>
      <w:r w:rsidRPr="008055E0">
        <w:rPr>
          <w:rFonts w:ascii="Arial" w:hAnsi="Arial" w:cs="Arial"/>
        </w:rPr>
        <w:t xml:space="preserve">1. </w:t>
      </w:r>
      <w:r w:rsidRPr="008055E0">
        <w:rPr>
          <w:rFonts w:ascii="Arial" w:hAnsi="Arial" w:cs="Arial"/>
        </w:rPr>
        <w:tab/>
      </w:r>
      <w:r w:rsidR="00C57677" w:rsidRPr="008055E0">
        <w:rPr>
          <w:rFonts w:ascii="Arial" w:hAnsi="Arial" w:cs="Arial"/>
        </w:rPr>
        <w:t>Complete Multiplayer Playthrough</w:t>
      </w:r>
    </w:p>
    <w:p w14:paraId="71E132D8" w14:textId="6FC6B398" w:rsidR="00C57677" w:rsidRPr="008055E0" w:rsidRDefault="00C57677" w:rsidP="00C57677">
      <w:pPr>
        <w:rPr>
          <w:rFonts w:ascii="Arial" w:hAnsi="Arial" w:cs="Arial"/>
        </w:rPr>
      </w:pPr>
      <w:r w:rsidRPr="008055E0">
        <w:rPr>
          <w:rFonts w:ascii="Arial" w:hAnsi="Arial" w:cs="Arial"/>
        </w:rPr>
        <w:t>2.</w:t>
      </w:r>
      <w:r w:rsidRPr="008055E0">
        <w:rPr>
          <w:rFonts w:ascii="Arial" w:hAnsi="Arial" w:cs="Arial"/>
        </w:rPr>
        <w:tab/>
        <w:t>Extend Multiplayer Playthrough to support Simultaneous Games</w:t>
      </w:r>
    </w:p>
    <w:p w14:paraId="7DC7C13A" w14:textId="503C6BCD" w:rsidR="00E14A97" w:rsidRPr="008055E0" w:rsidRDefault="00E14A97" w:rsidP="00E14A97">
      <w:pPr>
        <w:rPr>
          <w:rFonts w:ascii="Arial" w:hAnsi="Arial" w:cs="Arial"/>
        </w:rPr>
      </w:pPr>
      <w:r w:rsidRPr="008055E0">
        <w:rPr>
          <w:rFonts w:ascii="Arial" w:hAnsi="Arial" w:cs="Arial"/>
        </w:rPr>
        <w:t>3.</w:t>
      </w:r>
      <w:r w:rsidRPr="008055E0">
        <w:rPr>
          <w:rFonts w:ascii="Arial" w:hAnsi="Arial" w:cs="Arial"/>
        </w:rPr>
        <w:tab/>
        <w:t>Create tests for multiplayer playthrough</w:t>
      </w:r>
    </w:p>
    <w:p w14:paraId="2DE03372" w14:textId="3B86B13E" w:rsidR="00E14A97" w:rsidRPr="008055E0" w:rsidRDefault="00E14A97" w:rsidP="00E14A97">
      <w:pPr>
        <w:rPr>
          <w:rFonts w:ascii="Arial" w:hAnsi="Arial" w:cs="Arial"/>
        </w:rPr>
      </w:pPr>
      <w:r w:rsidRPr="008055E0">
        <w:rPr>
          <w:rFonts w:ascii="Arial" w:hAnsi="Arial" w:cs="Arial"/>
        </w:rPr>
        <w:t>4.</w:t>
      </w:r>
      <w:r w:rsidRPr="008055E0">
        <w:rPr>
          <w:rFonts w:ascii="Arial" w:hAnsi="Arial" w:cs="Arial"/>
        </w:rPr>
        <w:tab/>
        <w:t>Create tests for simultaneous multiplayer playthrough</w:t>
      </w:r>
    </w:p>
    <w:p w14:paraId="34E4B938" w14:textId="2D90FA54" w:rsidR="00E14A97" w:rsidRPr="008055E0" w:rsidRDefault="00E14A97" w:rsidP="00C57677">
      <w:pPr>
        <w:rPr>
          <w:rFonts w:ascii="Arial" w:hAnsi="Arial" w:cs="Arial"/>
        </w:rPr>
      </w:pPr>
    </w:p>
    <w:p w14:paraId="7445AD64" w14:textId="77777777" w:rsidR="00C56AC3" w:rsidRPr="008055E0" w:rsidRDefault="00C56AC3" w:rsidP="003A32DB">
      <w:pPr>
        <w:rPr>
          <w:rFonts w:ascii="Arial" w:hAnsi="Arial" w:cs="Arial"/>
        </w:rPr>
      </w:pPr>
    </w:p>
    <w:p w14:paraId="3019DD06" w14:textId="77777777" w:rsidR="00C56AC3" w:rsidRPr="008055E0" w:rsidRDefault="00C56AC3" w:rsidP="00C56AC3">
      <w:pPr>
        <w:pStyle w:val="Heading1"/>
        <w:rPr>
          <w:rFonts w:cs="Arial"/>
        </w:rPr>
      </w:pPr>
      <w:r w:rsidRPr="008055E0">
        <w:rPr>
          <w:rFonts w:cs="Arial"/>
        </w:rPr>
        <w:t>3.  Evaluation criteria</w:t>
      </w:r>
    </w:p>
    <w:p w14:paraId="0774173D" w14:textId="2B1B8367" w:rsidR="0044172D" w:rsidRDefault="002864D1" w:rsidP="00D86B66">
      <w:pPr>
        <w:rPr>
          <w:rFonts w:ascii="Arial" w:hAnsi="Arial" w:cs="Arial"/>
        </w:rPr>
      </w:pPr>
      <w:r>
        <w:rPr>
          <w:rFonts w:ascii="Arial" w:hAnsi="Arial" w:cs="Arial"/>
        </w:rPr>
        <w:t>1. Multiplayer play through works and passes all performance and functionally tests</w:t>
      </w:r>
    </w:p>
    <w:p w14:paraId="03DDCEAF" w14:textId="16D37D18" w:rsidR="002864D1" w:rsidRDefault="002864D1" w:rsidP="00D86B66">
      <w:pPr>
        <w:rPr>
          <w:rFonts w:ascii="Arial" w:hAnsi="Arial" w:cs="Arial"/>
        </w:rPr>
      </w:pPr>
      <w:r>
        <w:rPr>
          <w:rFonts w:ascii="Arial" w:hAnsi="Arial" w:cs="Arial"/>
        </w:rPr>
        <w:t>2. Extended multiplayer play through works and passes all performance and functionality tests</w:t>
      </w:r>
    </w:p>
    <w:p w14:paraId="4A72C9F3" w14:textId="76294ED8" w:rsidR="002864D1" w:rsidRDefault="002864D1" w:rsidP="00D86B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3 &amp; 4. </w:t>
      </w:r>
    </w:p>
    <w:p w14:paraId="7C70996B" w14:textId="1886C0ED" w:rsidR="002864D1" w:rsidRPr="002864D1" w:rsidRDefault="002864D1" w:rsidP="002864D1">
      <w:pPr>
        <w:pStyle w:val="ListParagraph"/>
        <w:widowControl/>
        <w:numPr>
          <w:ilvl w:val="0"/>
          <w:numId w:val="21"/>
        </w:numPr>
        <w:spacing w:line="240" w:lineRule="auto"/>
        <w:rPr>
          <w:rFonts w:ascii="Arial" w:hAnsi="Arial" w:cs="Arial"/>
          <w:color w:val="000000"/>
          <w:lang w:val="en-AU" w:eastAsia="en-AU"/>
        </w:rPr>
      </w:pPr>
      <w:r w:rsidRPr="002864D1">
        <w:rPr>
          <w:rFonts w:ascii="Arial" w:hAnsi="Arial" w:cs="Arial"/>
          <w:color w:val="000000"/>
          <w:lang w:val="en-AU" w:eastAsia="en-AU"/>
        </w:rPr>
        <w:t>Tests demonstrate insight into the testing process by designing an efficient test plan. This includes specification of test procedures.</w:t>
      </w:r>
    </w:p>
    <w:p w14:paraId="06BA8B45" w14:textId="5F521E13" w:rsidR="002864D1" w:rsidRPr="002864D1" w:rsidRDefault="002864D1" w:rsidP="002864D1">
      <w:pPr>
        <w:widowControl/>
        <w:spacing w:line="240" w:lineRule="auto"/>
        <w:ind w:firstLine="75"/>
        <w:rPr>
          <w:rFonts w:ascii="Arial" w:hAnsi="Arial" w:cs="Arial"/>
          <w:color w:val="000000"/>
          <w:lang w:val="en-AU" w:eastAsia="en-AU"/>
        </w:rPr>
      </w:pPr>
    </w:p>
    <w:p w14:paraId="3D7D9C93" w14:textId="77777777" w:rsidR="002864D1" w:rsidRPr="002864D1" w:rsidRDefault="002864D1" w:rsidP="002864D1">
      <w:pPr>
        <w:pStyle w:val="ListParagraph"/>
        <w:widowControl/>
        <w:numPr>
          <w:ilvl w:val="0"/>
          <w:numId w:val="21"/>
        </w:numPr>
        <w:spacing w:line="240" w:lineRule="auto"/>
        <w:rPr>
          <w:rFonts w:ascii="Arial" w:hAnsi="Arial" w:cs="Arial"/>
          <w:color w:val="000000"/>
          <w:lang w:val="en-AU" w:eastAsia="en-AU"/>
        </w:rPr>
      </w:pPr>
      <w:r w:rsidRPr="002864D1">
        <w:rPr>
          <w:rFonts w:ascii="Arial" w:hAnsi="Arial" w:cs="Arial"/>
          <w:color w:val="000000"/>
          <w:lang w:val="en-AU" w:eastAsia="en-AU"/>
        </w:rPr>
        <w:t>Evidence that selected approach and focus of testing is based on a good understanding of desired functionality and software qualities, and justifies evaluation of final project outcomes. This includes well documented evaluation of test results and responses to previous negative test results.</w:t>
      </w:r>
    </w:p>
    <w:p w14:paraId="16EC8A52" w14:textId="268B75B8" w:rsidR="002864D1" w:rsidRPr="002864D1" w:rsidRDefault="002864D1" w:rsidP="002864D1">
      <w:pPr>
        <w:widowControl/>
        <w:spacing w:line="240" w:lineRule="auto"/>
        <w:ind w:firstLine="75"/>
        <w:rPr>
          <w:rFonts w:ascii="Arial" w:hAnsi="Arial" w:cs="Arial"/>
          <w:color w:val="000000"/>
          <w:lang w:val="en-AU" w:eastAsia="en-AU"/>
        </w:rPr>
      </w:pPr>
    </w:p>
    <w:p w14:paraId="0B833A3E" w14:textId="77777777" w:rsidR="002864D1" w:rsidRPr="002864D1" w:rsidRDefault="002864D1" w:rsidP="002864D1">
      <w:pPr>
        <w:pStyle w:val="ListParagraph"/>
        <w:widowControl/>
        <w:numPr>
          <w:ilvl w:val="0"/>
          <w:numId w:val="21"/>
        </w:numPr>
        <w:spacing w:line="240" w:lineRule="auto"/>
        <w:rPr>
          <w:rFonts w:ascii="Arial" w:hAnsi="Arial" w:cs="Arial"/>
          <w:color w:val="000000"/>
          <w:lang w:val="en-AU" w:eastAsia="en-AU"/>
        </w:rPr>
      </w:pPr>
      <w:r w:rsidRPr="002864D1">
        <w:rPr>
          <w:rFonts w:ascii="Arial" w:hAnsi="Arial" w:cs="Arial"/>
          <w:color w:val="000000"/>
          <w:lang w:val="en-AU" w:eastAsia="en-AU"/>
        </w:rPr>
        <w:t>Evidence of a consistent and coherent, user centred approach to testing in terms of validating that software is fit for purpose</w:t>
      </w:r>
    </w:p>
    <w:p w14:paraId="30BA4D04" w14:textId="77777777" w:rsidR="002864D1" w:rsidRPr="008055E0" w:rsidRDefault="002864D1" w:rsidP="00D86B66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212"/>
        <w:tblW w:w="10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3112"/>
        <w:gridCol w:w="1275"/>
        <w:gridCol w:w="1671"/>
        <w:gridCol w:w="1080"/>
        <w:gridCol w:w="1080"/>
        <w:gridCol w:w="900"/>
        <w:gridCol w:w="1136"/>
      </w:tblGrid>
      <w:tr w:rsidR="00C56AC3" w:rsidRPr="008055E0" w14:paraId="01722AFC" w14:textId="77777777" w:rsidTr="002310C5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3F09547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F9B865B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C7E286C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EE1AF7F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3166324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CE64B46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9E2852F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14:paraId="321C443A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770420" w:rsidRPr="008055E0" w14:paraId="04D59E1B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A402B53" w14:textId="3047BEDB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1.</w:t>
            </w:r>
            <w:r w:rsidR="00322292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ACB1308" w14:textId="121F30C0" w:rsidR="00770420" w:rsidRPr="008055E0" w:rsidRDefault="00770420" w:rsidP="00770420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Create database structure to allow for multiplayer playthrough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5C165" w14:textId="620DB61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0F90EF8" w14:textId="35D31FCB" w:rsidR="00770420" w:rsidRPr="008055E0" w:rsidRDefault="008F0FC3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5" w:history="1">
              <w:r w:rsidR="00403472" w:rsidRPr="008055E0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89FB298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Col</w:t>
            </w:r>
          </w:p>
          <w:p w14:paraId="3DBFFA50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2AE13" w14:textId="1D8C267E" w:rsidR="00770420" w:rsidRPr="008055E0" w:rsidRDefault="00927D91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10CCEAA" w14:textId="2ED52C0E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3613FB3" w14:textId="746D6AB2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770420" w:rsidRPr="008055E0" w14:paraId="4066AFD3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9D314E5" w14:textId="61C0FDF8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1.</w:t>
            </w:r>
            <w:r w:rsidR="00322292"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1D554F5" w14:textId="6EF66B69" w:rsidR="00770420" w:rsidRPr="008055E0" w:rsidRDefault="00770420" w:rsidP="00770420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Create PHP script to allow for communication between UI and database about multiplayer session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0496" w14:textId="430F756F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378F763" w14:textId="77777777" w:rsidR="00770420" w:rsidRPr="008055E0" w:rsidRDefault="008F0FC3" w:rsidP="00770420">
            <w:pPr>
              <w:rPr>
                <w:rFonts w:ascii="Arial" w:hAnsi="Arial" w:cs="Arial"/>
                <w:color w:val="FF0000"/>
                <w:sz w:val="12"/>
                <w:szCs w:val="12"/>
              </w:rPr>
            </w:pPr>
            <w:hyperlink r:id="rId6" w:history="1">
              <w:r w:rsidR="002310C5" w:rsidRPr="008055E0">
                <w:rPr>
                  <w:rStyle w:val="Hyperlink"/>
                  <w:rFonts w:ascii="Arial" w:hAnsi="Arial" w:cs="Arial"/>
                  <w:sz w:val="12"/>
                  <w:szCs w:val="12"/>
                </w:rPr>
                <w:t>CheckForOpenGames.php</w:t>
              </w:r>
            </w:hyperlink>
          </w:p>
          <w:p w14:paraId="4FA823A3" w14:textId="77777777" w:rsidR="008055E0" w:rsidRDefault="008F0FC3" w:rsidP="00770420">
            <w:pPr>
              <w:rPr>
                <w:rStyle w:val="Strong"/>
                <w:rFonts w:ascii="Arial" w:hAnsi="Arial" w:cs="Arial"/>
                <w:color w:val="24292E"/>
                <w:sz w:val="12"/>
                <w:szCs w:val="12"/>
                <w:shd w:val="clear" w:color="auto" w:fill="FFFFFF"/>
              </w:rPr>
            </w:pPr>
            <w:hyperlink r:id="rId7" w:history="1">
              <w:r w:rsidR="008055E0" w:rsidRPr="008055E0">
                <w:rPr>
                  <w:rStyle w:val="Hyperlink"/>
                  <w:rFonts w:ascii="Arial" w:hAnsi="Arial" w:cs="Arial"/>
                  <w:sz w:val="12"/>
                  <w:szCs w:val="12"/>
                  <w:shd w:val="clear" w:color="auto" w:fill="FFFFFF"/>
                </w:rPr>
                <w:t>SubmitRound1Data.php</w:t>
              </w:r>
            </w:hyperlink>
          </w:p>
          <w:p w14:paraId="10A1B035" w14:textId="4149789C" w:rsidR="008055E0" w:rsidRPr="008055E0" w:rsidRDefault="008F0FC3" w:rsidP="00770420">
            <w:pPr>
              <w:rPr>
                <w:rFonts w:ascii="Arial" w:hAnsi="Arial" w:cs="Arial"/>
                <w:color w:val="FF0000"/>
                <w:sz w:val="12"/>
                <w:szCs w:val="12"/>
                <w:lang w:eastAsia="ja-JP"/>
              </w:rPr>
            </w:pPr>
            <w:hyperlink r:id="rId8" w:history="1">
              <w:r w:rsidR="008055E0" w:rsidRPr="008055E0">
                <w:rPr>
                  <w:rStyle w:val="Hyperlink"/>
                  <w:rFonts w:ascii="Segoe UI" w:hAnsi="Segoe UI" w:cs="Segoe UI"/>
                  <w:sz w:val="12"/>
                  <w:szCs w:val="12"/>
                  <w:shd w:val="clear" w:color="auto" w:fill="FFFFFF"/>
                </w:rPr>
                <w:t>submitRound2Data.php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193497C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Col</w:t>
            </w:r>
          </w:p>
          <w:p w14:paraId="25F1A032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B67D2" w14:textId="24AD8472" w:rsidR="00770420" w:rsidRPr="008055E0" w:rsidRDefault="00927D91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1EAABF9" w14:textId="7264AA46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2D42A47" w14:textId="24A331B7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770420" w:rsidRPr="008055E0" w14:paraId="6B501BBC" w14:textId="77777777" w:rsidTr="00322292">
        <w:trPr>
          <w:trHeight w:val="768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429B523" w14:textId="69C97FB7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lastRenderedPageBreak/>
              <w:t>1.</w:t>
            </w:r>
            <w:r w:rsidR="00322292"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9DDBC94" w14:textId="77777777" w:rsidR="00770420" w:rsidRPr="008055E0" w:rsidRDefault="00770420" w:rsidP="00770420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Create C# script to implement multiplayer playthrough and use PHP script to update database</w:t>
            </w:r>
          </w:p>
          <w:p w14:paraId="3F16BCA2" w14:textId="77777777" w:rsidR="00770420" w:rsidRPr="008055E0" w:rsidRDefault="00770420" w:rsidP="00770420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4F602D" w14:textId="4318FE70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E298993" w14:textId="113F0C39" w:rsidR="00770420" w:rsidRPr="008055E0" w:rsidRDefault="008F0FC3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9" w:history="1">
              <w:r w:rsidR="002310C5" w:rsidRPr="008055E0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A76F2D6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Col</w:t>
            </w:r>
          </w:p>
          <w:p w14:paraId="6A8F7D1A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BF5133" w14:textId="44D6F7B0" w:rsidR="00770420" w:rsidRPr="008055E0" w:rsidRDefault="00927D91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F9AC394" w14:textId="3CE9E7C6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F4DEB7D" w14:textId="23B7077C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322292" w:rsidRPr="008055E0" w14:paraId="6C3C77EE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28C95A2" w14:textId="66D1CE0F" w:rsidR="00322292" w:rsidRPr="008055E0" w:rsidRDefault="00322292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1.4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6555240" w14:textId="576F3341" w:rsidR="00322292" w:rsidRPr="008055E0" w:rsidRDefault="00322292" w:rsidP="00770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 Leaderbaord to include new rankings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413864" w14:textId="77777777" w:rsidR="00322292" w:rsidRPr="008055E0" w:rsidRDefault="00322292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B1D37AF" w14:textId="3CF293F4" w:rsidR="00322292" w:rsidRDefault="00322292" w:rsidP="00770420">
            <w:hyperlink r:id="rId10" w:history="1">
              <w:r w:rsidRPr="00322292">
                <w:rPr>
                  <w:rStyle w:val="Hyperlink"/>
                </w:rPr>
                <w:t>In Progress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AEE08DF" w14:textId="07EAD80E" w:rsidR="00322292" w:rsidRPr="008055E0" w:rsidRDefault="00322292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D713C0" w14:textId="61346CA0" w:rsidR="00322292" w:rsidRDefault="00322292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E1D8431" w14:textId="33381D01" w:rsidR="00322292" w:rsidRDefault="00322292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D6524AB" w14:textId="0ABD71E7" w:rsidR="00322292" w:rsidRDefault="00322292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322292" w:rsidRPr="008055E0" w14:paraId="3EFE9D92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E696E8E" w14:textId="48EFB38B" w:rsidR="00322292" w:rsidRDefault="00322292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1.5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DC2FCE6" w14:textId="038B59F4" w:rsidR="00322292" w:rsidRDefault="00322292" w:rsidP="007704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UI to accommodate extended leaderbaord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CF00D" w14:textId="77777777" w:rsidR="00322292" w:rsidRPr="008055E0" w:rsidRDefault="00322292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A41FD29" w14:textId="1153C30C" w:rsidR="00322292" w:rsidRDefault="00322292" w:rsidP="00770420">
            <w:hyperlink r:id="rId11" w:history="1">
              <w:r w:rsidRPr="00322292">
                <w:rPr>
                  <w:rStyle w:val="Hyperlink"/>
                </w:rPr>
                <w:t>In Progress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099F0F4" w14:textId="5A9D578C" w:rsidR="00322292" w:rsidRDefault="00322292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D790F" w14:textId="23381A8F" w:rsidR="00322292" w:rsidRDefault="00322292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BDA2C0A" w14:textId="3A5F9A65" w:rsidR="00322292" w:rsidRDefault="00322292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BD82B36" w14:textId="00B2E23F" w:rsidR="00322292" w:rsidRDefault="00322292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70420" w:rsidRPr="008055E0" w14:paraId="39669570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AE826FE" w14:textId="217BA344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2.1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72C939F" w14:textId="055CC3E6" w:rsidR="00770420" w:rsidRPr="008055E0" w:rsidRDefault="00770420" w:rsidP="00770420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Refine database structure to allow for simultaneous multiplayer games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82130" w14:textId="30E5E3BB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28E13E3" w14:textId="66C1E469" w:rsidR="00770420" w:rsidRPr="008055E0" w:rsidRDefault="008F0FC3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2" w:history="1">
              <w:r w:rsidR="002310C5" w:rsidRPr="008055E0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04EDEF2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Col</w:t>
            </w:r>
          </w:p>
          <w:p w14:paraId="4F9DE96B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094BF" w14:textId="05E8F5AE" w:rsidR="00770420" w:rsidRPr="008055E0" w:rsidRDefault="00927D91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F274C4A" w14:textId="7FFA8949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1A671C0" w14:textId="3FA6D6E5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770420" w:rsidRPr="008055E0" w14:paraId="0177B0DE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7104A28" w14:textId="0487E493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2.2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3A1E5C0" w14:textId="77777777" w:rsidR="00770420" w:rsidRPr="008055E0" w:rsidRDefault="00770420" w:rsidP="00770420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Create / refine PHP script to allow communication between UI and database about each multiplayer game</w:t>
            </w:r>
          </w:p>
          <w:p w14:paraId="26F9C16A" w14:textId="77777777" w:rsidR="00770420" w:rsidRPr="008055E0" w:rsidRDefault="00770420" w:rsidP="00770420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DD407" w14:textId="7E5E5CFD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9D61B37" w14:textId="77777777" w:rsidR="00770420" w:rsidRPr="00A548E8" w:rsidRDefault="008F0FC3" w:rsidP="00770420">
            <w:pPr>
              <w:rPr>
                <w:rStyle w:val="Strong"/>
                <w:rFonts w:ascii="Segoe UI" w:hAnsi="Segoe UI" w:cs="Segoe UI"/>
                <w:color w:val="24292E"/>
                <w:sz w:val="12"/>
                <w:szCs w:val="12"/>
                <w:shd w:val="clear" w:color="auto" w:fill="FFFFFF"/>
              </w:rPr>
            </w:pPr>
            <w:hyperlink r:id="rId13" w:history="1">
              <w:r w:rsidR="008055E0" w:rsidRPr="00A548E8">
                <w:rPr>
                  <w:rStyle w:val="Hyperlink"/>
                  <w:rFonts w:ascii="Segoe UI" w:hAnsi="Segoe UI" w:cs="Segoe UI"/>
                  <w:sz w:val="12"/>
                  <w:szCs w:val="12"/>
                  <w:shd w:val="clear" w:color="auto" w:fill="FFFFFF"/>
                </w:rPr>
                <w:t>submitRound3Data.php</w:t>
              </w:r>
            </w:hyperlink>
          </w:p>
          <w:p w14:paraId="7EC9D8AF" w14:textId="13E94C48" w:rsidR="008055E0" w:rsidRPr="00A548E8" w:rsidRDefault="008F0FC3" w:rsidP="00770420">
            <w:pPr>
              <w:rPr>
                <w:rFonts w:ascii="Arial" w:hAnsi="Arial" w:cs="Arial"/>
                <w:color w:val="FF0000"/>
                <w:sz w:val="12"/>
                <w:szCs w:val="12"/>
                <w:lang w:eastAsia="ja-JP"/>
              </w:rPr>
            </w:pPr>
            <w:hyperlink r:id="rId14" w:history="1">
              <w:r w:rsidR="008055E0" w:rsidRPr="00A548E8">
                <w:rPr>
                  <w:rStyle w:val="Hyperlink"/>
                  <w:rFonts w:ascii="Arial" w:hAnsi="Arial" w:cs="Arial"/>
                  <w:sz w:val="12"/>
                  <w:szCs w:val="12"/>
                  <w:lang w:eastAsia="ja-JP"/>
                </w:rPr>
                <w:t>submitRound4Data.php</w:t>
              </w:r>
            </w:hyperlink>
          </w:p>
          <w:p w14:paraId="78202505" w14:textId="636A9060" w:rsidR="008055E0" w:rsidRPr="00A548E8" w:rsidRDefault="008F0FC3" w:rsidP="00770420">
            <w:pPr>
              <w:rPr>
                <w:rFonts w:ascii="Arial" w:hAnsi="Arial" w:cs="Arial"/>
                <w:color w:val="FF0000"/>
                <w:sz w:val="12"/>
                <w:szCs w:val="12"/>
                <w:lang w:eastAsia="ja-JP"/>
              </w:rPr>
            </w:pPr>
            <w:hyperlink r:id="rId15" w:history="1">
              <w:r w:rsidR="008055E0" w:rsidRPr="00A548E8">
                <w:rPr>
                  <w:rStyle w:val="Hyperlink"/>
                  <w:rFonts w:ascii="Arial" w:hAnsi="Arial" w:cs="Arial"/>
                  <w:sz w:val="12"/>
                  <w:szCs w:val="12"/>
                  <w:lang w:eastAsia="ja-JP"/>
                </w:rPr>
                <w:t>submitRound5Data.php</w:t>
              </w:r>
            </w:hyperlink>
          </w:p>
          <w:p w14:paraId="0A31AD63" w14:textId="58499E94" w:rsidR="008055E0" w:rsidRPr="00A548E8" w:rsidRDefault="008F0FC3" w:rsidP="00770420">
            <w:pPr>
              <w:rPr>
                <w:rStyle w:val="Strong"/>
                <w:rFonts w:ascii="Segoe UI" w:hAnsi="Segoe UI" w:cs="Segoe UI"/>
                <w:color w:val="24292E"/>
                <w:sz w:val="12"/>
                <w:szCs w:val="12"/>
                <w:shd w:val="clear" w:color="auto" w:fill="FFFFFF"/>
              </w:rPr>
            </w:pPr>
            <w:hyperlink r:id="rId16" w:history="1">
              <w:r w:rsidR="00A548E8" w:rsidRPr="00A548E8">
                <w:rPr>
                  <w:rStyle w:val="Hyperlink"/>
                  <w:rFonts w:ascii="Segoe UI" w:hAnsi="Segoe UI" w:cs="Segoe UI"/>
                  <w:sz w:val="12"/>
                  <w:szCs w:val="12"/>
                  <w:shd w:val="clear" w:color="auto" w:fill="FFFFFF"/>
                </w:rPr>
                <w:t>submitRound6Data.php</w:t>
              </w:r>
            </w:hyperlink>
          </w:p>
          <w:p w14:paraId="1B557819" w14:textId="44DA79FC" w:rsidR="00A548E8" w:rsidRPr="00A548E8" w:rsidRDefault="008F0FC3" w:rsidP="00770420">
            <w:pPr>
              <w:rPr>
                <w:rFonts w:ascii="Arial" w:hAnsi="Arial" w:cs="Arial"/>
                <w:color w:val="FF0000"/>
                <w:sz w:val="12"/>
                <w:szCs w:val="12"/>
                <w:lang w:eastAsia="ja-JP"/>
              </w:rPr>
            </w:pPr>
            <w:hyperlink r:id="rId17" w:history="1">
              <w:r w:rsidR="00A548E8" w:rsidRPr="00A548E8">
                <w:rPr>
                  <w:rStyle w:val="Hyperlink"/>
                  <w:rFonts w:ascii="Arial" w:hAnsi="Arial" w:cs="Arial"/>
                  <w:sz w:val="12"/>
                  <w:szCs w:val="12"/>
                  <w:lang w:eastAsia="ja-JP"/>
                </w:rPr>
                <w:t>CheckUsersOpenGames.php</w:t>
              </w:r>
            </w:hyperlink>
          </w:p>
          <w:p w14:paraId="343BE630" w14:textId="6F147498" w:rsidR="008055E0" w:rsidRPr="008055E0" w:rsidRDefault="008055E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CCBD6A3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Col</w:t>
            </w:r>
          </w:p>
          <w:p w14:paraId="78FA8A83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A0C3F1" w14:textId="5525C669" w:rsidR="00770420" w:rsidRPr="008055E0" w:rsidRDefault="00927D91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889D43C" w14:textId="36595682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A9FD9EA" w14:textId="7E8EE787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770420" w:rsidRPr="008055E0" w14:paraId="08D4CFAB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349FAB7" w14:textId="1E6B043E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2.3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72F9834" w14:textId="77777777" w:rsidR="00770420" w:rsidRPr="008055E0" w:rsidRDefault="00770420" w:rsidP="00770420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Create / refine C# script to implement simultaneous multiplayer games and use PHP script to update database</w:t>
            </w:r>
          </w:p>
          <w:p w14:paraId="08240A29" w14:textId="77777777" w:rsidR="00770420" w:rsidRPr="008055E0" w:rsidRDefault="00770420" w:rsidP="00770420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68BE7" w14:textId="052250DF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55201EC" w14:textId="169F8CF6" w:rsidR="00770420" w:rsidRPr="008055E0" w:rsidRDefault="008F0FC3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8" w:history="1">
              <w:r w:rsidR="008055E0" w:rsidRPr="008055E0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2F5F445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Col</w:t>
            </w:r>
          </w:p>
          <w:p w14:paraId="26208EE1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1626E7" w14:textId="2E8E3DEC" w:rsidR="00770420" w:rsidRPr="008055E0" w:rsidRDefault="00927D91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EDF4B9A" w14:textId="407EFC21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7642B0F" w14:textId="4B552C2A" w:rsidR="00770420" w:rsidRPr="008055E0" w:rsidRDefault="00927D91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770420" w:rsidRPr="008055E0" w14:paraId="3CD8370C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006E8AC" w14:textId="1CEE9FAF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2.4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418D106" w14:textId="4DC4A372" w:rsidR="00770420" w:rsidRPr="008055E0" w:rsidRDefault="00770420" w:rsidP="00770420">
            <w:pPr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Refine UI to show all games in progress (game lobby)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7920B" w14:textId="1085315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E4AA6B0" w14:textId="3D9FDF28" w:rsidR="00770420" w:rsidRPr="008055E0" w:rsidRDefault="008F0FC3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9" w:history="1">
              <w:r w:rsidR="00A8701C" w:rsidRPr="00A8701C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0A8D8BA" w14:textId="67A28AF0" w:rsidR="00770420" w:rsidRPr="008055E0" w:rsidRDefault="00D86B66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Charnes</w:t>
            </w:r>
          </w:p>
          <w:p w14:paraId="60E9569F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AD03CD" w14:textId="3940DBBF" w:rsidR="00770420" w:rsidRPr="008055E0" w:rsidRDefault="00A8701C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277BAD8" w14:textId="083AFC8A" w:rsidR="00770420" w:rsidRPr="008055E0" w:rsidRDefault="00A8701C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647D58B" w14:textId="59F6FEEA" w:rsidR="00770420" w:rsidRPr="008055E0" w:rsidRDefault="00A8701C" w:rsidP="0077042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770420" w:rsidRPr="008055E0" w14:paraId="2EA51351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085E475" w14:textId="59478252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3.1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D770D0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Can two users play against each other</w:t>
            </w:r>
          </w:p>
          <w:p w14:paraId="0B9A3B97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CD697" w14:textId="60C27E2A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F12451" w14:textId="546D2F17" w:rsidR="00770420" w:rsidRPr="008055E0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C0AF983" w14:textId="7B496BCF" w:rsidR="00770420" w:rsidRPr="008055E0" w:rsidRDefault="00D86B66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 xml:space="preserve">Michelle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12F85F" w14:textId="77777777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ECF2FEC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D6E61A7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8055E0" w14:paraId="154B4911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D16370E" w14:textId="3B562D3E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3.2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AB1424E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 xml:space="preserve">Is the database correctly storing open games? </w:t>
            </w:r>
          </w:p>
          <w:p w14:paraId="484AE1B6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1E3D9" w14:textId="206F0DDE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84EE8C7" w14:textId="7BB45779" w:rsidR="00770420" w:rsidRPr="008055E0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644F853" w14:textId="4AB9DE1B" w:rsidR="00770420" w:rsidRPr="008055E0" w:rsidRDefault="00D86B66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 xml:space="preserve">Michelle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786C7" w14:textId="77777777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8FA7F71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CF81BB2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8055E0" w14:paraId="1661D429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530B4D4" w14:textId="07BEFE9F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3.3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214EDAE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Is the database correctly storing game and round progress?</w:t>
            </w:r>
          </w:p>
          <w:p w14:paraId="48961F41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39CC37" w14:textId="5F73B3BF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E5C3E63" w14:textId="508CC028" w:rsidR="00770420" w:rsidRPr="008055E0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3D21EB9" w14:textId="578AA007" w:rsidR="00770420" w:rsidRPr="008055E0" w:rsidRDefault="00D86B66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 xml:space="preserve">Michelle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F19957" w14:textId="77777777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5947B70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C5079E9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8055E0" w14:paraId="68CA5399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BF46AEA" w14:textId="67DD9B51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3.4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DB96983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Is the UI being updated correctly to show game and round progress?</w:t>
            </w:r>
          </w:p>
          <w:p w14:paraId="1AB684FA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828EF" w14:textId="74C385C4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4E748EB" w14:textId="42B49A78" w:rsidR="00770420" w:rsidRPr="008055E0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7E52F05" w14:textId="7C2A0DCC" w:rsidR="00770420" w:rsidRPr="008055E0" w:rsidRDefault="00D86B66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 xml:space="preserve">Michelle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49AFE1" w14:textId="77777777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BED1525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150EE15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8055E0" w14:paraId="6FB51209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0847696" w14:textId="691CE7F8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3.5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A2F6D35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Is the UI showing the user and opponent turn status correctly?</w:t>
            </w:r>
          </w:p>
          <w:p w14:paraId="04C62DB1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D38092" w14:textId="0BEFB92D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9F82D64" w14:textId="2596C290" w:rsidR="00770420" w:rsidRPr="008055E0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0F232B0" w14:textId="3A71EB1C" w:rsidR="00770420" w:rsidRPr="008055E0" w:rsidRDefault="00D86B66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 xml:space="preserve">Michelle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8F7038" w14:textId="77777777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7D0C593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F3858D7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8055E0" w14:paraId="18027234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6FC875B" w14:textId="64261197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4.1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14DBBB8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Can more than one game be opened/played?</w:t>
            </w:r>
            <w:r w:rsidRPr="008055E0">
              <w:rPr>
                <w:rFonts w:ascii="Arial" w:hAnsi="Arial" w:cs="Arial"/>
              </w:rPr>
              <w:tab/>
            </w:r>
          </w:p>
          <w:p w14:paraId="10E18ECB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2FC854" w14:textId="069FA853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C251C67" w14:textId="23B2E767" w:rsidR="00770420" w:rsidRPr="008055E0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6BF65BF" w14:textId="2131EE4A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 xml:space="preserve">Michelle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AF316C" w14:textId="77777777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707B853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E373BEB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8055E0" w14:paraId="01BC6477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22B9740" w14:textId="2A62BDA0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4.2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366CD32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Is the database correctly storing current games?</w:t>
            </w:r>
          </w:p>
          <w:p w14:paraId="0D566F29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F32394" w14:textId="36093BBD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5A8BAA2" w14:textId="21643323" w:rsidR="00770420" w:rsidRPr="008055E0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50CB8D6" w14:textId="7E36C674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1BB75F" w14:textId="77777777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65671E2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D5BB1AF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8055E0" w14:paraId="41734AB6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F14121E" w14:textId="1D1C769D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lastRenderedPageBreak/>
              <w:t>4.3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80A1385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Is the database correctly storing each game and round progress?</w:t>
            </w:r>
          </w:p>
          <w:p w14:paraId="1007B45C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9EEE63" w14:textId="1B45955C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62C11F2" w14:textId="1C0A7B97" w:rsidR="00770420" w:rsidRPr="008055E0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3B963C8" w14:textId="16685A9C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35B4AA" w14:textId="77777777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960C2C4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01C86FC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8055E0" w14:paraId="75EE6B93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04E8D45" w14:textId="43D7432C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4.4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598A99D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Is the UI being updated correctly to show each game and round progress?</w:t>
            </w:r>
          </w:p>
          <w:p w14:paraId="308E44BE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FFB19" w14:textId="577F99C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D80D242" w14:textId="59341A55" w:rsidR="00770420" w:rsidRPr="008055E0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20F288F" w14:textId="3C68DFEC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93D615" w14:textId="77777777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488BF32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D1B934B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8055E0" w14:paraId="60268929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B6D8F1B" w14:textId="7FB12D03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4.5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6430928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Is the UI showing the statues of each game correctly?</w:t>
            </w:r>
          </w:p>
          <w:p w14:paraId="7517DC51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C03A4" w14:textId="553B395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DD479ED" w14:textId="3EE31DD9" w:rsidR="00770420" w:rsidRPr="008055E0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B5660A6" w14:textId="1E6344FE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69B30" w14:textId="77777777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D3C8D4E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705AF64" w14:textId="77777777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70420" w:rsidRPr="008055E0" w14:paraId="6281B0F2" w14:textId="77777777" w:rsidTr="002310C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DC3681E" w14:textId="1264DF5B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sz w:val="18"/>
                <w:szCs w:val="18"/>
                <w:lang w:eastAsia="ja-JP"/>
              </w:rPr>
              <w:t>4.6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CB6A091" w14:textId="77777777" w:rsidR="00770420" w:rsidRPr="008055E0" w:rsidRDefault="00770420" w:rsidP="00770420">
            <w:pPr>
              <w:widowControl/>
              <w:spacing w:after="160" w:line="256" w:lineRule="auto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Is the UI showing the user and opponent turn status correctly?</w:t>
            </w:r>
          </w:p>
          <w:p w14:paraId="2C7E26A9" w14:textId="13C7542D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616FB" w14:textId="5C139479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9BC6CB5" w14:textId="29FCE80C" w:rsidR="00770420" w:rsidRPr="008055E0" w:rsidRDefault="00770420" w:rsidP="00770420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color w:val="FF0000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CA32736" w14:textId="615A7919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  <w:r w:rsidRPr="008055E0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3F2B8" w14:textId="04703A0C" w:rsidR="00770420" w:rsidRPr="008055E0" w:rsidRDefault="00770420" w:rsidP="00770420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0236E37" w14:textId="1F39B8B8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A47E0A3" w14:textId="09B27B88" w:rsidR="00770420" w:rsidRPr="008055E0" w:rsidRDefault="00770420" w:rsidP="007704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A123877" w14:textId="77777777" w:rsidR="00E467A9" w:rsidRPr="008055E0" w:rsidRDefault="00E467A9" w:rsidP="00C56AC3">
      <w:pPr>
        <w:widowControl/>
        <w:spacing w:line="240" w:lineRule="auto"/>
        <w:rPr>
          <w:rFonts w:ascii="Arial" w:hAnsi="Arial" w:cs="Arial"/>
        </w:rPr>
      </w:pPr>
    </w:p>
    <w:p w14:paraId="1B123EB0" w14:textId="21E284ED" w:rsidR="00E43A69" w:rsidRPr="008055E0" w:rsidRDefault="00E43A69" w:rsidP="00C56AC3">
      <w:pPr>
        <w:widowControl/>
        <w:spacing w:line="240" w:lineRule="auto"/>
        <w:rPr>
          <w:rFonts w:ascii="Arial" w:hAnsi="Arial" w:cs="Arial"/>
        </w:rPr>
        <w:sectPr w:rsidR="00E43A69" w:rsidRPr="008055E0">
          <w:pgSz w:w="12240" w:h="15840"/>
          <w:pgMar w:top="1440" w:right="1440" w:bottom="1440" w:left="1440" w:header="720" w:footer="720" w:gutter="0"/>
          <w:cols w:space="720"/>
        </w:sectPr>
      </w:pPr>
    </w:p>
    <w:p w14:paraId="25FBAE18" w14:textId="77777777" w:rsidR="00C56AC3" w:rsidRPr="008055E0" w:rsidRDefault="00C56AC3" w:rsidP="00C56AC3">
      <w:pPr>
        <w:pStyle w:val="Heading1"/>
        <w:rPr>
          <w:rFonts w:cs="Arial"/>
          <w:b w:val="0"/>
        </w:rPr>
      </w:pPr>
      <w:r w:rsidRPr="008055E0">
        <w:rPr>
          <w:rFonts w:cs="Arial"/>
        </w:rPr>
        <w:lastRenderedPageBreak/>
        <w:t>5.  Issues</w:t>
      </w:r>
    </w:p>
    <w:p w14:paraId="4352A57C" w14:textId="77777777" w:rsidR="00C56AC3" w:rsidRPr="008055E0" w:rsidRDefault="00C56AC3" w:rsidP="00C56AC3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84"/>
        <w:gridCol w:w="1428"/>
        <w:gridCol w:w="4730"/>
      </w:tblGrid>
      <w:tr w:rsidR="00C56AC3" w:rsidRPr="008055E0" w14:paraId="0A3EF652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4A36CEC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9682A3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51E6614" w14:textId="77777777" w:rsidR="00C56AC3" w:rsidRPr="008055E0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055E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C56AC3" w:rsidRPr="008055E0" w14:paraId="00589704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1E7E1" w14:textId="01C9F959" w:rsidR="00C56AC3" w:rsidRPr="008055E0" w:rsidRDefault="00A8701C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Login and Registration functionality broken.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5A0A7" w14:textId="7E021342" w:rsidR="00C56AC3" w:rsidRPr="008055E0" w:rsidRDefault="00A8701C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Fixed.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8E93C" w14:textId="4089CEA9" w:rsidR="00C56AC3" w:rsidRPr="008055E0" w:rsidRDefault="00A8701C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Reason for this was unity prefabs were broken. Had to reimport MaterialUI package and revert prefabs to saved instances.</w:t>
            </w:r>
          </w:p>
        </w:tc>
      </w:tr>
      <w:tr w:rsidR="00C56AC3" w:rsidRPr="008055E0" w14:paraId="5333FE08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61D70" w14:textId="03F01778" w:rsidR="00C56AC3" w:rsidRPr="008055E0" w:rsidRDefault="008F0FC3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 xml:space="preserve">Multiplayer redundancy not able to be completed this iteration as per the project plan due to the functionality not being available yet.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393E" w14:textId="2CC0FF0E" w:rsidR="00C56AC3" w:rsidRPr="008055E0" w:rsidRDefault="008F0FC3" w:rsidP="002864D1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Mitigated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4C26F" w14:textId="08D3F115" w:rsidR="00C56AC3" w:rsidRPr="008055E0" w:rsidRDefault="008F0FC3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 xml:space="preserve">Offline redundancy has been pushed back to next iteration plan. Leaderbaord work has been moved up to this iteration, completed by Aaron. </w:t>
            </w:r>
            <w:bookmarkStart w:id="1" w:name="_GoBack"/>
            <w:bookmarkEnd w:id="1"/>
            <w:r w:rsidR="002864D1">
              <w:rPr>
                <w:rFonts w:ascii="Arial" w:hAnsi="Arial" w:cs="Arial"/>
                <w:lang w:eastAsia="en-AU"/>
              </w:rPr>
              <w:tab/>
            </w:r>
          </w:p>
        </w:tc>
      </w:tr>
      <w:tr w:rsidR="00A22E13" w:rsidRPr="008055E0" w14:paraId="54A8C94A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910F1" w14:textId="4CB1872B" w:rsidR="00A22E13" w:rsidRPr="008055E0" w:rsidRDefault="00A22E13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BCAFC" w14:textId="519B6B84" w:rsidR="00A22E13" w:rsidRPr="008055E0" w:rsidRDefault="00A22E13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712CB" w14:textId="52787A33" w:rsidR="00A22E13" w:rsidRPr="008055E0" w:rsidRDefault="00A22E13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</w:tr>
      <w:tr w:rsidR="00697C83" w:rsidRPr="008055E0" w14:paraId="785EF963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C127" w14:textId="72F4C8CC" w:rsidR="00697C83" w:rsidRPr="008055E0" w:rsidRDefault="00697C83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2BE99" w14:textId="33C824E2" w:rsidR="00697C83" w:rsidRPr="008055E0" w:rsidRDefault="00697C83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6CDB9" w14:textId="203BC5CC" w:rsidR="00697C83" w:rsidRPr="008055E0" w:rsidRDefault="00697C83" w:rsidP="00C56AC3">
            <w:pPr>
              <w:pStyle w:val="BodyText"/>
              <w:ind w:left="0"/>
              <w:rPr>
                <w:rFonts w:ascii="Arial" w:hAnsi="Arial" w:cs="Arial"/>
                <w:lang w:eastAsia="en-AU"/>
              </w:rPr>
            </w:pPr>
          </w:p>
        </w:tc>
      </w:tr>
    </w:tbl>
    <w:p w14:paraId="0CA54D5B" w14:textId="77777777" w:rsidR="00C56AC3" w:rsidRPr="008055E0" w:rsidRDefault="00C56AC3" w:rsidP="00C56AC3">
      <w:pPr>
        <w:rPr>
          <w:rFonts w:ascii="Arial" w:hAnsi="Arial" w:cs="Arial"/>
        </w:rPr>
      </w:pPr>
    </w:p>
    <w:p w14:paraId="3C95445F" w14:textId="77777777" w:rsidR="00C56AC3" w:rsidRPr="008055E0" w:rsidRDefault="00C56AC3" w:rsidP="00C56AC3">
      <w:pPr>
        <w:pStyle w:val="Heading1"/>
        <w:rPr>
          <w:rFonts w:cs="Arial"/>
        </w:rPr>
      </w:pPr>
      <w:r w:rsidRPr="008055E0">
        <w:rPr>
          <w:rFonts w:cs="Arial"/>
        </w:rPr>
        <w:t>6.  Assessment</w:t>
      </w:r>
    </w:p>
    <w:p w14:paraId="456CBFB6" w14:textId="77777777" w:rsidR="00C56AC3" w:rsidRPr="008055E0" w:rsidRDefault="00C56AC3" w:rsidP="00C56AC3">
      <w:pPr>
        <w:pStyle w:val="InfoBlue"/>
        <w:rPr>
          <w:rFonts w:ascii="Arial" w:hAnsi="Arial" w:cs="Arial"/>
          <w:vanish w:val="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6277"/>
      </w:tblGrid>
      <w:tr w:rsidR="00C56AC3" w:rsidRPr="008055E0" w14:paraId="5B3D02A4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382BA" w14:textId="77777777" w:rsidR="00C56AC3" w:rsidRPr="008055E0" w:rsidRDefault="00C56AC3" w:rsidP="00C56AC3">
            <w:pPr>
              <w:spacing w:before="40" w:after="40"/>
              <w:rPr>
                <w:rFonts w:ascii="Arial" w:hAnsi="Arial" w:cs="Arial"/>
                <w:bCs/>
              </w:rPr>
            </w:pPr>
            <w:r w:rsidRPr="008055E0">
              <w:rPr>
                <w:rFonts w:ascii="Arial" w:hAnsi="Arial" w:cs="Arial"/>
                <w:bCs/>
              </w:rPr>
              <w:t>Assessment target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2310" w14:textId="65E8F0A3" w:rsidR="00C56AC3" w:rsidRPr="008055E0" w:rsidRDefault="006B6C94" w:rsidP="00C56AC3">
            <w:pPr>
              <w:spacing w:before="40" w:after="40"/>
              <w:rPr>
                <w:rFonts w:ascii="Arial" w:hAnsi="Arial" w:cs="Arial"/>
                <w:bCs/>
                <w:iCs/>
              </w:rPr>
            </w:pPr>
            <w:r w:rsidRPr="008055E0">
              <w:rPr>
                <w:rFonts w:ascii="Arial" w:hAnsi="Arial" w:cs="Arial"/>
                <w:bCs/>
                <w:iCs/>
              </w:rPr>
              <w:t>Iteration #6</w:t>
            </w:r>
          </w:p>
        </w:tc>
      </w:tr>
      <w:tr w:rsidR="00C56AC3" w:rsidRPr="008055E0" w14:paraId="6E67A54D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21A6" w14:textId="77777777" w:rsidR="00C56AC3" w:rsidRPr="008055E0" w:rsidRDefault="00C56AC3" w:rsidP="00C56AC3">
            <w:pPr>
              <w:spacing w:before="40" w:after="40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Assessment date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AF81" w14:textId="5BAACF5B" w:rsidR="00C56AC3" w:rsidRPr="008055E0" w:rsidRDefault="006B6C94" w:rsidP="00C56AC3">
            <w:pPr>
              <w:spacing w:before="40" w:after="40"/>
              <w:rPr>
                <w:rFonts w:ascii="Arial" w:hAnsi="Arial" w:cs="Arial"/>
                <w:iCs/>
              </w:rPr>
            </w:pPr>
            <w:r w:rsidRPr="008055E0">
              <w:rPr>
                <w:rFonts w:ascii="Arial" w:hAnsi="Arial" w:cs="Arial"/>
                <w:iCs/>
              </w:rPr>
              <w:t>10-06-18</w:t>
            </w:r>
          </w:p>
        </w:tc>
      </w:tr>
      <w:tr w:rsidR="00C56AC3" w:rsidRPr="008055E0" w14:paraId="42ECC723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D7914" w14:textId="77777777" w:rsidR="00C56AC3" w:rsidRPr="008055E0" w:rsidRDefault="00C56AC3" w:rsidP="00C56AC3">
            <w:pPr>
              <w:spacing w:before="40" w:after="40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Participants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C2B7" w14:textId="63460DE5" w:rsidR="00C56AC3" w:rsidRPr="008055E0" w:rsidRDefault="006B6C94" w:rsidP="00C56AC3">
            <w:pPr>
              <w:spacing w:before="40" w:after="40"/>
              <w:rPr>
                <w:rFonts w:ascii="Arial" w:hAnsi="Arial" w:cs="Arial"/>
                <w:iCs/>
              </w:rPr>
            </w:pPr>
            <w:r w:rsidRPr="008055E0">
              <w:rPr>
                <w:rFonts w:ascii="Arial" w:hAnsi="Arial" w:cs="Arial"/>
                <w:iCs/>
              </w:rPr>
              <w:t>Aaron, Col, Charnes, Michelle</w:t>
            </w:r>
          </w:p>
        </w:tc>
      </w:tr>
      <w:tr w:rsidR="00C56AC3" w:rsidRPr="008055E0" w14:paraId="22C38FA8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6FB2" w14:textId="77777777" w:rsidR="00C56AC3" w:rsidRPr="008055E0" w:rsidRDefault="00C56AC3" w:rsidP="00C56AC3">
            <w:pPr>
              <w:spacing w:before="40" w:after="40"/>
              <w:rPr>
                <w:rFonts w:ascii="Arial" w:hAnsi="Arial" w:cs="Arial"/>
              </w:rPr>
            </w:pPr>
            <w:r w:rsidRPr="008055E0">
              <w:rPr>
                <w:rFonts w:ascii="Arial" w:hAnsi="Arial" w:cs="Arial"/>
              </w:rPr>
              <w:t>Project status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BB4E" w14:textId="7087950E" w:rsidR="00C56AC3" w:rsidRPr="008055E0" w:rsidRDefault="006B6C94" w:rsidP="00C56AC3">
            <w:pPr>
              <w:spacing w:before="40" w:after="40"/>
              <w:rPr>
                <w:rFonts w:ascii="Arial" w:hAnsi="Arial" w:cs="Arial"/>
                <w:iCs/>
              </w:rPr>
            </w:pPr>
            <w:r w:rsidRPr="008055E0">
              <w:rPr>
                <w:rFonts w:ascii="Arial" w:hAnsi="Arial" w:cs="Arial"/>
                <w:iCs/>
              </w:rPr>
              <w:t>Green</w:t>
            </w:r>
          </w:p>
        </w:tc>
      </w:tr>
    </w:tbl>
    <w:p w14:paraId="436ADE4C" w14:textId="77777777" w:rsidR="00C56AC3" w:rsidRPr="008055E0" w:rsidRDefault="00C56AC3" w:rsidP="00C56AC3">
      <w:pPr>
        <w:rPr>
          <w:rFonts w:ascii="Arial" w:hAnsi="Arial" w:cs="Arial"/>
        </w:rPr>
      </w:pPr>
    </w:p>
    <w:p w14:paraId="298E0A69" w14:textId="4F44F013" w:rsidR="00697C83" w:rsidRDefault="00697C83" w:rsidP="00697C83">
      <w:pPr>
        <w:pStyle w:val="Heading2"/>
        <w:keepLines w:val="0"/>
        <w:numPr>
          <w:ilvl w:val="0"/>
          <w:numId w:val="9"/>
        </w:numPr>
        <w:tabs>
          <w:tab w:val="clear" w:pos="720"/>
          <w:tab w:val="num" w:pos="360"/>
        </w:tabs>
        <w:spacing w:before="120" w:after="60"/>
        <w:ind w:left="360"/>
        <w:rPr>
          <w:rFonts w:ascii="Arial" w:hAnsi="Arial" w:cs="Arial"/>
        </w:rPr>
      </w:pPr>
      <w:r w:rsidRPr="008055E0">
        <w:rPr>
          <w:rFonts w:ascii="Arial" w:hAnsi="Arial" w:cs="Arial"/>
        </w:rPr>
        <w:t>Assessment against Objectives</w:t>
      </w:r>
    </w:p>
    <w:p w14:paraId="152AC5B1" w14:textId="77777777" w:rsidR="002864D1" w:rsidRDefault="002864D1" w:rsidP="002864D1">
      <w:pPr>
        <w:rPr>
          <w:rFonts w:ascii="Arial" w:hAnsi="Arial" w:cs="Arial"/>
        </w:rPr>
      </w:pPr>
      <w:r>
        <w:rPr>
          <w:rFonts w:ascii="Arial" w:hAnsi="Arial" w:cs="Arial"/>
        </w:rPr>
        <w:t>Testing was held up due to a primary mechanic of the game not being completed until late in the iteration</w:t>
      </w:r>
      <w:r w:rsidRPr="008055E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252846A4" w14:textId="62665DAB" w:rsidR="002864D1" w:rsidRPr="002864D1" w:rsidRDefault="002864D1" w:rsidP="002864D1">
      <w:r>
        <w:rPr>
          <w:rFonts w:ascii="Arial" w:hAnsi="Arial" w:cs="Arial"/>
        </w:rPr>
        <w:t>For this iteration with the exception of some elements of testing we met our objective goals.</w:t>
      </w:r>
    </w:p>
    <w:p w14:paraId="37107FE3" w14:textId="353D4C7D" w:rsidR="00697C83" w:rsidRPr="008055E0" w:rsidRDefault="00697C83" w:rsidP="00697C83">
      <w:pPr>
        <w:pStyle w:val="Heading2"/>
        <w:keepLines w:val="0"/>
        <w:numPr>
          <w:ilvl w:val="0"/>
          <w:numId w:val="8"/>
        </w:numPr>
        <w:tabs>
          <w:tab w:val="clear" w:pos="720"/>
          <w:tab w:val="num" w:pos="360"/>
        </w:tabs>
        <w:spacing w:before="120" w:after="60"/>
        <w:ind w:left="360"/>
        <w:rPr>
          <w:rFonts w:ascii="Arial" w:hAnsi="Arial" w:cs="Arial"/>
        </w:rPr>
      </w:pPr>
      <w:r w:rsidRPr="008055E0">
        <w:rPr>
          <w:rFonts w:ascii="Arial" w:hAnsi="Arial" w:cs="Arial"/>
        </w:rPr>
        <w:t>Work Items: Planned completeness compared to actual completeness</w:t>
      </w:r>
    </w:p>
    <w:p w14:paraId="606DEE94" w14:textId="77777777" w:rsidR="002864D1" w:rsidRPr="002864D1" w:rsidRDefault="002864D1" w:rsidP="002864D1">
      <w:pPr>
        <w:rPr>
          <w:rFonts w:ascii="Arial" w:hAnsi="Arial" w:cs="Arial"/>
        </w:rPr>
      </w:pPr>
      <w:r w:rsidRPr="002864D1">
        <w:rPr>
          <w:rFonts w:ascii="Arial" w:hAnsi="Arial" w:cs="Arial"/>
        </w:rPr>
        <w:t xml:space="preserve">Testing was held up due to a primary mechanic of the game not being completed until late in the iteration. </w:t>
      </w:r>
    </w:p>
    <w:p w14:paraId="08A3B930" w14:textId="183E9C6B" w:rsidR="00697C83" w:rsidRPr="008055E0" w:rsidRDefault="00697C83" w:rsidP="00697C83">
      <w:pPr>
        <w:pStyle w:val="Heading2"/>
        <w:keepLines w:val="0"/>
        <w:numPr>
          <w:ilvl w:val="0"/>
          <w:numId w:val="8"/>
        </w:numPr>
        <w:tabs>
          <w:tab w:val="clear" w:pos="720"/>
          <w:tab w:val="num" w:pos="360"/>
        </w:tabs>
        <w:spacing w:before="120" w:after="60"/>
        <w:ind w:left="360"/>
        <w:rPr>
          <w:rFonts w:ascii="Arial" w:hAnsi="Arial" w:cs="Arial"/>
        </w:rPr>
      </w:pPr>
      <w:r w:rsidRPr="008055E0">
        <w:rPr>
          <w:rFonts w:ascii="Arial" w:hAnsi="Arial" w:cs="Arial"/>
        </w:rPr>
        <w:t>Assessment against Evaluation Criteria Test results</w:t>
      </w:r>
    </w:p>
    <w:p w14:paraId="35037529" w14:textId="6F18E81D" w:rsidR="00611218" w:rsidRPr="008055E0" w:rsidRDefault="00611218" w:rsidP="00611218">
      <w:pPr>
        <w:rPr>
          <w:rFonts w:ascii="Arial" w:hAnsi="Arial" w:cs="Arial"/>
        </w:rPr>
      </w:pPr>
      <w:r w:rsidRPr="008055E0">
        <w:rPr>
          <w:rFonts w:ascii="Arial" w:hAnsi="Arial" w:cs="Arial"/>
        </w:rPr>
        <w:t>Individual reviewers of their assigned documents are confident that the content meets the evaluation criteria.</w:t>
      </w:r>
    </w:p>
    <w:p w14:paraId="136EA2AD" w14:textId="77777777" w:rsidR="00697C83" w:rsidRPr="008055E0" w:rsidRDefault="00697C83" w:rsidP="00697C83">
      <w:pPr>
        <w:pStyle w:val="Heading2"/>
        <w:keepLines w:val="0"/>
        <w:numPr>
          <w:ilvl w:val="0"/>
          <w:numId w:val="8"/>
        </w:numPr>
        <w:tabs>
          <w:tab w:val="clear" w:pos="720"/>
          <w:tab w:val="num" w:pos="360"/>
        </w:tabs>
        <w:spacing w:before="120" w:after="60"/>
        <w:ind w:left="360"/>
        <w:rPr>
          <w:rFonts w:ascii="Arial" w:hAnsi="Arial" w:cs="Arial"/>
        </w:rPr>
      </w:pPr>
      <w:r w:rsidRPr="008055E0">
        <w:rPr>
          <w:rFonts w:ascii="Arial" w:hAnsi="Arial" w:cs="Arial"/>
        </w:rPr>
        <w:t>Other concerns and deviations</w:t>
      </w:r>
    </w:p>
    <w:p w14:paraId="1AB90B84" w14:textId="77777777" w:rsidR="00C56AC3" w:rsidRPr="008055E0" w:rsidRDefault="00C56AC3">
      <w:pPr>
        <w:rPr>
          <w:rFonts w:ascii="Arial" w:hAnsi="Arial" w:cs="Arial"/>
        </w:rPr>
      </w:pPr>
    </w:p>
    <w:sectPr w:rsidR="00C56AC3" w:rsidRPr="00805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424BB"/>
    <w:multiLevelType w:val="hybridMultilevel"/>
    <w:tmpl w:val="B112AC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A2BA4"/>
    <w:multiLevelType w:val="multilevel"/>
    <w:tmpl w:val="9C18CD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0CAF4C83"/>
    <w:multiLevelType w:val="multilevel"/>
    <w:tmpl w:val="9C18CD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>
    <w:nsid w:val="13AD0F52"/>
    <w:multiLevelType w:val="hybridMultilevel"/>
    <w:tmpl w:val="D2128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05229"/>
    <w:multiLevelType w:val="hybridMultilevel"/>
    <w:tmpl w:val="7EC6D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D47D6"/>
    <w:multiLevelType w:val="hybridMultilevel"/>
    <w:tmpl w:val="41586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5B7968"/>
    <w:multiLevelType w:val="hybridMultilevel"/>
    <w:tmpl w:val="A4583BAA"/>
    <w:lvl w:ilvl="0" w:tplc="685298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252A6EA0"/>
    <w:multiLevelType w:val="hybridMultilevel"/>
    <w:tmpl w:val="6C903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1119E5"/>
    <w:multiLevelType w:val="multilevel"/>
    <w:tmpl w:val="2FA076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>
    <w:nsid w:val="359B364F"/>
    <w:multiLevelType w:val="multilevel"/>
    <w:tmpl w:val="9C18CD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>
    <w:nsid w:val="37EE6651"/>
    <w:multiLevelType w:val="multilevel"/>
    <w:tmpl w:val="2FA076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>
    <w:nsid w:val="387D643A"/>
    <w:multiLevelType w:val="multilevel"/>
    <w:tmpl w:val="9C18CD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>
    <w:nsid w:val="3AB73DB9"/>
    <w:multiLevelType w:val="hybridMultilevel"/>
    <w:tmpl w:val="549EA0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37D3B51"/>
    <w:multiLevelType w:val="hybridMultilevel"/>
    <w:tmpl w:val="9196B7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7642C0"/>
    <w:multiLevelType w:val="hybridMultilevel"/>
    <w:tmpl w:val="261673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8A32C51"/>
    <w:multiLevelType w:val="hybridMultilevel"/>
    <w:tmpl w:val="96F4B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391B48"/>
    <w:multiLevelType w:val="multilevel"/>
    <w:tmpl w:val="9C18CD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>
    <w:nsid w:val="6D6D5030"/>
    <w:multiLevelType w:val="multilevel"/>
    <w:tmpl w:val="2FA076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>
    <w:nsid w:val="787C79E5"/>
    <w:multiLevelType w:val="multilevel"/>
    <w:tmpl w:val="2FA076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>
    <w:nsid w:val="7D480E90"/>
    <w:multiLevelType w:val="multilevel"/>
    <w:tmpl w:val="2FA076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4"/>
  </w:num>
  <w:num w:numId="2">
    <w:abstractNumId w:val="5"/>
  </w:num>
  <w:num w:numId="3">
    <w:abstractNumId w:val="4"/>
  </w:num>
  <w:num w:numId="4">
    <w:abstractNumId w:val="7"/>
  </w:num>
  <w:num w:numId="5">
    <w:abstractNumId w:val="16"/>
  </w:num>
  <w:num w:numId="6">
    <w:abstractNumId w:val="3"/>
  </w:num>
  <w:num w:numId="7">
    <w:abstractNumId w:val="12"/>
  </w:num>
  <w:num w:numId="8">
    <w:abstractNumId w:val="15"/>
  </w:num>
  <w:num w:numId="9">
    <w:abstractNumId w:val="13"/>
  </w:num>
  <w:num w:numId="10">
    <w:abstractNumId w:val="6"/>
  </w:num>
  <w:num w:numId="11">
    <w:abstractNumId w:val="18"/>
  </w:num>
  <w:num w:numId="12">
    <w:abstractNumId w:val="11"/>
  </w:num>
  <w:num w:numId="13">
    <w:abstractNumId w:val="17"/>
  </w:num>
  <w:num w:numId="14">
    <w:abstractNumId w:val="2"/>
  </w:num>
  <w:num w:numId="15">
    <w:abstractNumId w:val="9"/>
  </w:num>
  <w:num w:numId="16">
    <w:abstractNumId w:val="1"/>
  </w:num>
  <w:num w:numId="17">
    <w:abstractNumId w:val="19"/>
  </w:num>
  <w:num w:numId="18">
    <w:abstractNumId w:val="8"/>
  </w:num>
  <w:num w:numId="19">
    <w:abstractNumId w:val="10"/>
  </w:num>
  <w:num w:numId="20">
    <w:abstractNumId w:val="2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AC3"/>
    <w:rsid w:val="000521BE"/>
    <w:rsid w:val="0010190D"/>
    <w:rsid w:val="00112CD2"/>
    <w:rsid w:val="00172CD1"/>
    <w:rsid w:val="00181FD5"/>
    <w:rsid w:val="001C50AC"/>
    <w:rsid w:val="001F044A"/>
    <w:rsid w:val="00210A04"/>
    <w:rsid w:val="002310C5"/>
    <w:rsid w:val="002864D1"/>
    <w:rsid w:val="002F51EE"/>
    <w:rsid w:val="00322292"/>
    <w:rsid w:val="003315DF"/>
    <w:rsid w:val="00375873"/>
    <w:rsid w:val="003A32DB"/>
    <w:rsid w:val="003D4AA3"/>
    <w:rsid w:val="003F0854"/>
    <w:rsid w:val="00403472"/>
    <w:rsid w:val="00432A13"/>
    <w:rsid w:val="0044172D"/>
    <w:rsid w:val="004B250D"/>
    <w:rsid w:val="004B349F"/>
    <w:rsid w:val="004E3857"/>
    <w:rsid w:val="004F788C"/>
    <w:rsid w:val="005B3B3A"/>
    <w:rsid w:val="00611218"/>
    <w:rsid w:val="0063544A"/>
    <w:rsid w:val="006760BA"/>
    <w:rsid w:val="00687D2E"/>
    <w:rsid w:val="00697C83"/>
    <w:rsid w:val="006B6C94"/>
    <w:rsid w:val="00705469"/>
    <w:rsid w:val="00730CAF"/>
    <w:rsid w:val="00734C0A"/>
    <w:rsid w:val="00744338"/>
    <w:rsid w:val="00770420"/>
    <w:rsid w:val="007B19B0"/>
    <w:rsid w:val="008055E0"/>
    <w:rsid w:val="008B7527"/>
    <w:rsid w:val="008D1973"/>
    <w:rsid w:val="008F0FC3"/>
    <w:rsid w:val="00913C1E"/>
    <w:rsid w:val="00927D91"/>
    <w:rsid w:val="009407ED"/>
    <w:rsid w:val="009C2B72"/>
    <w:rsid w:val="009D26AB"/>
    <w:rsid w:val="009E466F"/>
    <w:rsid w:val="00A22E13"/>
    <w:rsid w:val="00A316B8"/>
    <w:rsid w:val="00A469FC"/>
    <w:rsid w:val="00A548E8"/>
    <w:rsid w:val="00A74888"/>
    <w:rsid w:val="00A8701C"/>
    <w:rsid w:val="00A93340"/>
    <w:rsid w:val="00B2054C"/>
    <w:rsid w:val="00B833A0"/>
    <w:rsid w:val="00BD0D12"/>
    <w:rsid w:val="00BE4B7F"/>
    <w:rsid w:val="00C56AC3"/>
    <w:rsid w:val="00C57677"/>
    <w:rsid w:val="00D35B82"/>
    <w:rsid w:val="00D84B88"/>
    <w:rsid w:val="00D86B66"/>
    <w:rsid w:val="00E14A97"/>
    <w:rsid w:val="00E344A1"/>
    <w:rsid w:val="00E43A69"/>
    <w:rsid w:val="00E467A9"/>
    <w:rsid w:val="00ED4A14"/>
    <w:rsid w:val="00F43F57"/>
    <w:rsid w:val="00F45E70"/>
    <w:rsid w:val="00FC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A111"/>
  <w15:docId w15:val="{A762DEC3-7EEF-429B-A864-2586A3AF5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AC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C56AC3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C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9B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6AC3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C56AC3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C56AC3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C56AC3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C56AC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56AC3"/>
    <w:pPr>
      <w:ind w:left="720"/>
      <w:contextualSpacing/>
    </w:pPr>
  </w:style>
  <w:style w:type="paragraph" w:customStyle="1" w:styleId="InfoBlue">
    <w:name w:val="InfoBlue"/>
    <w:basedOn w:val="Normal"/>
    <w:next w:val="BodyText"/>
    <w:rsid w:val="00C56AC3"/>
    <w:pPr>
      <w:spacing w:after="120"/>
    </w:pPr>
    <w:rPr>
      <w:rFonts w:ascii="Times" w:hAnsi="Times"/>
      <w:vanish/>
      <w:color w:val="0000FF"/>
    </w:rPr>
  </w:style>
  <w:style w:type="table" w:styleId="TableGrid">
    <w:name w:val="Table Grid"/>
    <w:basedOn w:val="TableNormal"/>
    <w:rsid w:val="00C56AC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6AC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56AC3"/>
    <w:pPr>
      <w:widowControl/>
      <w:spacing w:before="100" w:beforeAutospacing="1" w:after="100" w:afterAutospacing="1" w:line="240" w:lineRule="auto"/>
    </w:pPr>
    <w:rPr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C56AC3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9B0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0A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0A04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rsid w:val="009E466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C8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870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coldog86/Development-Project/blob/communal/Let's%20Quiz/Assets/_Game/Scripts/Database/CheckForOpenGames.cs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github.com/coldog86/Development-Project/commit/c403a48bb4d0ac22ad4126721d0b226d7480b513" TargetMode="External"/><Relationship Id="rId11" Type="http://schemas.openxmlformats.org/officeDocument/2006/relationships/hyperlink" Target="https://github.com/coldog86/Development-Project/commit/fc1841f6e5e1164dfa10ec841a5a5fe6ce675616" TargetMode="External"/><Relationship Id="rId12" Type="http://schemas.openxmlformats.org/officeDocument/2006/relationships/hyperlink" Target="https://github.com/coldog86/Development-Project/blob/Col/evidence%20of%20work/ongoingGamesDB%20structure.PNG" TargetMode="External"/><Relationship Id="rId13" Type="http://schemas.openxmlformats.org/officeDocument/2006/relationships/hyperlink" Target="https://github.com/coldog86/Development-Project/blob/Col/evidence%20of%20work/submitRound3Data.php" TargetMode="External"/><Relationship Id="rId14" Type="http://schemas.openxmlformats.org/officeDocument/2006/relationships/hyperlink" Target="https://github.com/coldog86/Development-Project/blob/Col/evidence%20of%20work/submitRound4Data.php" TargetMode="External"/><Relationship Id="rId15" Type="http://schemas.openxmlformats.org/officeDocument/2006/relationships/hyperlink" Target="https://github.com/coldog86/Development-Project/blob/Col/evidence%20of%20work/submitRound5Data.php" TargetMode="External"/><Relationship Id="rId16" Type="http://schemas.openxmlformats.org/officeDocument/2006/relationships/hyperlink" Target="https://github.com/coldog86/Development-Project/blob/Col/evidence%20of%20work/submitRound6Data.php" TargetMode="External"/><Relationship Id="rId17" Type="http://schemas.openxmlformats.org/officeDocument/2006/relationships/hyperlink" Target="https://github.com/coldog86/Development-Project/blob/Col/evidence%20of%20work/CheckUsersOpenGames.php" TargetMode="External"/><Relationship Id="rId18" Type="http://schemas.openxmlformats.org/officeDocument/2006/relationships/hyperlink" Target="https://github.com/coldog86/Development-Project/blob/communal/Let's%20Quiz/Assets/_Game/Scripts/Database/CheckForPlayerExistingGames.cs" TargetMode="External"/><Relationship Id="rId19" Type="http://schemas.openxmlformats.org/officeDocument/2006/relationships/hyperlink" Target="https://github.com/coldog86/Development-Project/commit/c34cdaa7878c991b4cdb3593f09576e85fc20510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coldog86/Development-Project/blob/Col/evidence%20of%20work/ongoingGamesDB%20structure.PNG" TargetMode="External"/><Relationship Id="rId6" Type="http://schemas.openxmlformats.org/officeDocument/2006/relationships/hyperlink" Target="https://github.com/coldog86/Development-Project/blob/Col/evidence%20of%20work/checkForOpenGames.php" TargetMode="External"/><Relationship Id="rId7" Type="http://schemas.openxmlformats.org/officeDocument/2006/relationships/hyperlink" Target="https://github.com/coldog86/Development-Project/blob/Col/evidence%20of%20work/SubmitRound1Data.php" TargetMode="External"/><Relationship Id="rId8" Type="http://schemas.openxmlformats.org/officeDocument/2006/relationships/hyperlink" Target="https://github.com/coldog86/Development-Project/blob/Col/evidence%20of%20work/submitRound2Data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984</Words>
  <Characters>5615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Charnes Nell</dc:creator>
  <cp:lastModifiedBy>Microsoft Office User</cp:lastModifiedBy>
  <cp:revision>5</cp:revision>
  <dcterms:created xsi:type="dcterms:W3CDTF">2018-07-25T05:03:00Z</dcterms:created>
  <dcterms:modified xsi:type="dcterms:W3CDTF">2018-07-25T06:41:00Z</dcterms:modified>
</cp:coreProperties>
</file>