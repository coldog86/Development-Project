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50695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</w:t>
            </w:r>
            <w:r w:rsidR="00AB2DEE">
              <w:rPr>
                <w:sz w:val="24"/>
                <w:szCs w:val="24"/>
              </w:rPr>
              <w:t xml:space="preserve"> 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1B5BF9" w:rsidP="001B5BF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B5BF9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:rsidR="000E76F5" w:rsidRPr="001B5BF9" w:rsidRDefault="001B5BF9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:rsidR="000E76F5" w:rsidRPr="001B5BF9" w:rsidRDefault="001B5BF9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  <w:bookmarkStart w:id="0" w:name="_GoBack"/>
        <w:bookmarkEnd w:id="0"/>
      </w:tr>
    </w:tbl>
    <w:p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5"/>
        <w:gridCol w:w="2159"/>
        <w:gridCol w:w="2156"/>
        <w:gridCol w:w="2164"/>
        <w:gridCol w:w="2146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1B5BF9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B5BF9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 w:rsidRPr="001B5BF9">
              <w:rPr>
                <w:color w:val="0000FF"/>
              </w:rPr>
              <w:t>Which is the only film of the original six in which desert planet Tatooine doesn’t appear?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 w:rsidRPr="001B5BF9">
              <w:rPr>
                <w:color w:val="0000FF"/>
              </w:rPr>
              <w:t>The Empire Strikes Back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1B5BF9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Return of  the Jedi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1B5BF9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 New Hope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The Phantom Menace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1B5BF9" w:rsidTr="00F377AC"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CB424D" w:rsidP="00780A9A">
      <w:pPr>
        <w:pStyle w:val="bp"/>
        <w:spacing w:before="0" w:after="0"/>
      </w:pPr>
      <w:r>
        <w:rPr>
          <w:b/>
          <w:bCs/>
          <w:noProof/>
          <w:color w:val="538135" w:themeColor="accent6" w:themeShade="BF"/>
          <w:sz w:val="24"/>
          <w:lang w:val="en-AU" w:eastAsia="en-A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370.4pt">
            <v:imagedata r:id="rId7" o:title="2018-05-23_20-28-40"/>
          </v:shape>
        </w:pict>
      </w:r>
    </w:p>
    <w:p w:rsidR="001B5BF9" w:rsidRDefault="001B5BF9" w:rsidP="00780A9A">
      <w:pPr>
        <w:pStyle w:val="bp"/>
        <w:spacing w:before="0" w:after="0"/>
      </w:pPr>
    </w:p>
    <w:p w:rsidR="001B5BF9" w:rsidRDefault="00494EB9" w:rsidP="00780A9A">
      <w:pPr>
        <w:pStyle w:val="bp"/>
        <w:spacing w:before="0" w:after="0"/>
      </w:pPr>
      <w:r>
        <w:t>Submit question page with all input boxes filled</w:t>
      </w: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1B5BF9" w:rsidRDefault="001B5BF9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submit b</w:t>
            </w:r>
            <w:r w:rsidR="000E6696">
              <w:rPr>
                <w:sz w:val="24"/>
                <w:szCs w:val="24"/>
              </w:rPr>
              <w:t>utton adds new question to data</w:t>
            </w:r>
            <w:r>
              <w:rPr>
                <w:sz w:val="24"/>
                <w:szCs w:val="24"/>
              </w:rPr>
              <w:t>base</w:t>
            </w:r>
          </w:p>
          <w:p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B557B" w:rsidRPr="00CB424D" w:rsidRDefault="00CB424D" w:rsidP="00CD65F7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question </w:t>
            </w:r>
          </w:p>
        </w:tc>
        <w:tc>
          <w:tcPr>
            <w:tcW w:w="5596" w:type="dxa"/>
          </w:tcPr>
          <w:p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:rsidR="001B557B" w:rsidRPr="001B557B" w:rsidRDefault="00CB424D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:rsidR="001B557B" w:rsidRPr="001B557B" w:rsidRDefault="00CB424D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:rsidR="001B557B" w:rsidRDefault="001B557B" w:rsidP="00423C21">
            <w:r w:rsidRPr="001B557B">
              <w:t xml:space="preserve">Details should be sent to server and </w:t>
            </w:r>
            <w:r>
              <w:t>added to the question pool/answer pool</w:t>
            </w:r>
            <w:r w:rsidR="00423C21">
              <w:t xml:space="preserve"> and message saying attempting to submit question should display</w:t>
            </w:r>
          </w:p>
        </w:tc>
        <w:tc>
          <w:tcPr>
            <w:tcW w:w="714" w:type="dxa"/>
          </w:tcPr>
          <w:p w:rsidR="001B557B" w:rsidRDefault="00CB424D" w:rsidP="00CD65F7">
            <w:pPr>
              <w:pStyle w:val="RowHeadings"/>
              <w:spacing w:before="80" w:after="80"/>
              <w:jc w:val="center"/>
            </w:pPr>
            <w:r w:rsidRPr="00CB424D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</w:tbl>
    <w:p w:rsidR="00423C21" w:rsidRDefault="00423C21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3399790</wp:posOffset>
            </wp:positionH>
            <wp:positionV relativeFrom="margin">
              <wp:posOffset>534035</wp:posOffset>
            </wp:positionV>
            <wp:extent cx="5066030" cy="3990975"/>
            <wp:effectExtent l="0" t="0" r="1270" b="9525"/>
            <wp:wrapSquare wrapText="bothSides"/>
            <wp:docPr id="3" name="Picture 3" descr="C:\Users\Michelle\AppData\Local\Microsoft\Windows\INetCache\Content.Word\2018-05-24_21-4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elle\AppData\Local\Microsoft\Windows\INetCache\Content.Word\2018-05-24_21-48-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>
            <wp:extent cx="2790825" cy="4828761"/>
            <wp:effectExtent l="0" t="0" r="0" b="0"/>
            <wp:docPr id="2" name="Picture 2" descr="C:\Users\Michelle\AppData\Local\Microsoft\Windows\INetCache\Content.Word\2018-05-24_20-4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4_20-45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78" cy="491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</w:p>
    <w:p w:rsidR="000E76F5" w:rsidRDefault="00423C21" w:rsidP="00374830">
      <w:pPr>
        <w:pStyle w:val="bp"/>
        <w:spacing w:before="0" w:after="0"/>
      </w:pPr>
      <w:r>
        <w:t xml:space="preserve">                                                                                                                 Question added to database </w:t>
      </w:r>
      <w:r w:rsidR="000E6696">
        <w:t>QuestionId</w:t>
      </w:r>
      <w:r>
        <w:t xml:space="preserve"> 56     </w:t>
      </w:r>
    </w:p>
    <w:p w:rsidR="000E76F5" w:rsidRDefault="000E76F5" w:rsidP="00374830">
      <w:pPr>
        <w:pStyle w:val="bp"/>
        <w:spacing w:before="0" w:after="0"/>
      </w:pPr>
    </w:p>
    <w:p w:rsidR="000E76F5" w:rsidRDefault="00423C21" w:rsidP="00374830">
      <w:pPr>
        <w:pStyle w:val="bp"/>
        <w:spacing w:before="0" w:after="0"/>
      </w:pPr>
      <w:r>
        <w:t>Question input submit question pressed and correct message displayed</w:t>
      </w: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D22DA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Pr="00AB2DEE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5D22DA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Pr="009B3DFA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5D22DA" w:rsidTr="00E11EE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that error message displays when question</w:t>
            </w:r>
            <w:r w:rsidR="00980843">
              <w:rPr>
                <w:sz w:val="24"/>
                <w:szCs w:val="24"/>
              </w:rPr>
              <w:t xml:space="preserve"> and answer fields are </w:t>
            </w:r>
            <w:r>
              <w:rPr>
                <w:sz w:val="24"/>
                <w:szCs w:val="24"/>
              </w:rPr>
              <w:t>blank</w:t>
            </w:r>
          </w:p>
          <w:p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D22DA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5D22DA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Pr="009B3DFA" w:rsidRDefault="005D22DA" w:rsidP="00E11E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should be displayed</w:t>
            </w:r>
          </w:p>
        </w:tc>
      </w:tr>
      <w:tr w:rsidR="005D22DA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D22DA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B5BF9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5D22DA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5D22DA" w:rsidRDefault="005D22DA" w:rsidP="00E11EE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22DA" w:rsidTr="00534E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D22DA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22DA" w:rsidRPr="00854E58" w:rsidRDefault="005D22DA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question field blank</w:t>
            </w:r>
            <w:r w:rsidR="009B0797">
              <w:rPr>
                <w:sz w:val="24"/>
              </w:rPr>
              <w:t xml:space="preserve"> while other fields filled in</w:t>
            </w:r>
          </w:p>
        </w:tc>
        <w:tc>
          <w:tcPr>
            <w:tcW w:w="5596" w:type="dxa"/>
          </w:tcPr>
          <w:p w:rsidR="005D22DA" w:rsidRDefault="005D22DA" w:rsidP="005D22DA">
            <w:pPr>
              <w:pStyle w:val="bp"/>
              <w:rPr>
                <w:sz w:val="24"/>
              </w:rPr>
            </w:pPr>
            <w:r>
              <w:t>Error message</w:t>
            </w:r>
            <w:r w:rsidRPr="009B3DFA">
              <w:t xml:space="preserve"> </w:t>
            </w:r>
            <w:r>
              <w:t>question</w:t>
            </w:r>
            <w:r w:rsidRPr="009B3DFA">
              <w:t xml:space="preserve"> cannot be empty is displayed</w:t>
            </w:r>
          </w:p>
        </w:tc>
        <w:tc>
          <w:tcPr>
            <w:tcW w:w="714" w:type="dxa"/>
          </w:tcPr>
          <w:p w:rsidR="005D22DA" w:rsidRPr="001B5BF9" w:rsidRDefault="005D22DA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5D22DA" w:rsidRDefault="005D22DA" w:rsidP="00E11EE9">
            <w:pPr>
              <w:pStyle w:val="RowHeadings"/>
              <w:spacing w:before="80" w:after="80"/>
            </w:pPr>
          </w:p>
        </w:tc>
      </w:tr>
      <w:tr w:rsidR="00534ED4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correct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correct answer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1st wrong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wrong answer 1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>Leave</w:t>
            </w:r>
            <w:r>
              <w:rPr>
                <w:sz w:val="24"/>
              </w:rPr>
              <w:t xml:space="preserve"> 2nd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2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 xml:space="preserve">Leave </w:t>
            </w:r>
            <w:r>
              <w:rPr>
                <w:sz w:val="24"/>
              </w:rPr>
              <w:t>3rd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3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534ED4" w:rsidRDefault="00534ED4" w:rsidP="00E11EE9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p w:rsidR="00534ED4" w:rsidRDefault="00534ED4" w:rsidP="000E76F5">
      <w:pPr>
        <w:pStyle w:val="bp"/>
        <w:spacing w:before="0" w:after="0"/>
      </w:pPr>
    </w:p>
    <w:p w:rsidR="00534ED4" w:rsidRDefault="00534ED4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5D22DA" w:rsidRPr="003F7E88" w:rsidTr="00E11EE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D22DA" w:rsidRPr="00572CE5" w:rsidTr="00E11EE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D22DA" w:rsidTr="00E11EE9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D22DA" w:rsidRPr="00572CE5" w:rsidRDefault="005D22DA" w:rsidP="00E11EE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22DA" w:rsidRPr="00572CE5" w:rsidRDefault="005D22DA" w:rsidP="00E11EE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</w:tr>
      <w:tr w:rsidR="00534ED4" w:rsidTr="005D22DA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Correct answer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</w:tr>
      <w:tr w:rsidR="00534ED4" w:rsidTr="00E76222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</w:tr>
      <w:tr w:rsidR="00534ED4" w:rsidTr="000256A2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</w:tr>
      <w:tr w:rsidR="00534ED4" w:rsidTr="00E11EE9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1A4DE1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27" type="#_x0000_t75" style="position:absolute;margin-left:299.25pt;margin-top:0;width:235.5pt;height:403.6pt;z-index:251660288;mso-position-horizontal-relative:margin;mso-position-vertical-relative:margin">
            <v:imagedata r:id="rId10" o:title="2018-06-01_15-35-24"/>
            <w10:wrap type="square" anchorx="margin" anchory="margin"/>
          </v:shape>
        </w:pict>
      </w:r>
      <w:r w:rsidR="00CB424D">
        <w:pict>
          <v:shape id="_x0000_i1026" type="#_x0000_t75" style="width:241.6pt;height:403.6pt">
            <v:imagedata r:id="rId11" o:title="2018-06-01_15-27-38"/>
          </v:shape>
        </w:pict>
      </w: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0797" w:rsidRDefault="00980843" w:rsidP="00374830">
      <w:pPr>
        <w:pStyle w:val="bp"/>
        <w:spacing w:before="0" w:after="0"/>
      </w:pPr>
      <w:r>
        <w:t xml:space="preserve">Question empty error displayed                                                                </w:t>
      </w:r>
      <w:r w:rsidR="00AF1840">
        <w:t>Correct answer blank error displayed</w:t>
      </w:r>
    </w:p>
    <w:p w:rsidR="00AF1840" w:rsidRDefault="00AF1840" w:rsidP="00374830">
      <w:pPr>
        <w:pStyle w:val="bp"/>
        <w:spacing w:before="0" w:after="0"/>
      </w:pPr>
    </w:p>
    <w:p w:rsidR="00AF1840" w:rsidRDefault="001A4DE1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28" type="#_x0000_t75" style="position:absolute;margin-left:312pt;margin-top:.75pt;width:241.5pt;height:399.85pt;z-index:251662336;mso-position-horizontal-relative:margin;mso-position-vertical-relative:margin">
            <v:imagedata r:id="rId12" o:title="2018-06-01_15-48-12"/>
            <w10:wrap type="square" anchorx="margin" anchory="margin"/>
          </v:shape>
        </w:pict>
      </w:r>
      <w:r w:rsidR="00CB424D">
        <w:pict>
          <v:shape id="_x0000_i1027" type="#_x0000_t75" style="width:242.3pt;height:401.55pt">
            <v:imagedata r:id="rId13" o:title="2018-06-01_15-46-17"/>
          </v:shape>
        </w:pict>
      </w: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AF1840" w:rsidRPr="00AF1840" w:rsidRDefault="00AF1840" w:rsidP="00AF1840">
      <w:pPr>
        <w:pStyle w:val="bp"/>
      </w:pPr>
      <w:r>
        <w:t>Wrong</w:t>
      </w:r>
      <w:r w:rsidRPr="00AF1840">
        <w:t xml:space="preserve"> answer</w:t>
      </w:r>
      <w:r>
        <w:t xml:space="preserve"> 1</w:t>
      </w:r>
      <w:r w:rsidRPr="00AF1840">
        <w:t xml:space="preserve"> blank error displayed</w:t>
      </w:r>
      <w:r>
        <w:t xml:space="preserve">                                                       </w:t>
      </w:r>
      <w:r w:rsidRPr="00AF1840">
        <w:t xml:space="preserve">Wrong answer </w:t>
      </w:r>
      <w:r>
        <w:t>2</w:t>
      </w:r>
      <w:r w:rsidRPr="00AF1840">
        <w:t xml:space="preserve"> blank error displayed</w:t>
      </w:r>
    </w:p>
    <w:p w:rsidR="009B0797" w:rsidRDefault="00AF1840" w:rsidP="00374830">
      <w:pPr>
        <w:pStyle w:val="bp"/>
        <w:spacing w:before="0" w:after="0"/>
      </w:pPr>
      <w:r>
        <w:lastRenderedPageBreak/>
        <w:t xml:space="preserve">    </w:t>
      </w:r>
    </w:p>
    <w:p w:rsidR="00AF1840" w:rsidRDefault="00AF1840" w:rsidP="00374830">
      <w:pPr>
        <w:pStyle w:val="bp"/>
        <w:spacing w:before="0" w:after="0"/>
      </w:pPr>
    </w:p>
    <w:p w:rsidR="00AF1840" w:rsidRDefault="00AF1840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>
            <wp:extent cx="2952750" cy="4914476"/>
            <wp:effectExtent l="0" t="0" r="0" b="635"/>
            <wp:docPr id="1" name="Picture 1" descr="C:\Users\Michelle\AppData\Local\Microsoft\Windows\INetCache\Content.Word\2018-06-01_15-4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chelle\AppData\Local\Microsoft\Windows\INetCache\Content.Word\2018-06-01_15-49-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9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97" w:rsidRDefault="009B0797" w:rsidP="00374830">
      <w:pPr>
        <w:pStyle w:val="bp"/>
        <w:spacing w:before="0" w:after="0"/>
      </w:pPr>
    </w:p>
    <w:p w:rsidR="009B0797" w:rsidRDefault="009B0797" w:rsidP="00374830">
      <w:pPr>
        <w:pStyle w:val="bp"/>
        <w:spacing w:before="0" w:after="0"/>
      </w:pPr>
    </w:p>
    <w:p w:rsidR="009B2145" w:rsidRDefault="00AF1840" w:rsidP="00AF1840">
      <w:pPr>
        <w:pStyle w:val="bp"/>
      </w:pPr>
      <w:r w:rsidRPr="00AF1840">
        <w:t>Wrong answer</w:t>
      </w:r>
      <w:r>
        <w:t xml:space="preserve"> 3</w:t>
      </w:r>
      <w:r w:rsidRPr="00AF1840">
        <w:t xml:space="preserve"> blank error displayed</w:t>
      </w:r>
    </w:p>
    <w:sectPr w:rsidR="009B2145" w:rsidSect="00A37650">
      <w:headerReference w:type="default" r:id="rId15"/>
      <w:footerReference w:type="even" r:id="rId16"/>
      <w:footerReference w:type="default" r:id="rId1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DE1" w:rsidRDefault="001A4DE1">
      <w:r>
        <w:separator/>
      </w:r>
    </w:p>
  </w:endnote>
  <w:endnote w:type="continuationSeparator" w:id="0">
    <w:p w:rsidR="001A4DE1" w:rsidRDefault="001A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260E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260E">
      <w:rPr>
        <w:rStyle w:val="PageNumber"/>
        <w:noProof/>
      </w:rPr>
      <w:t>9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DE1" w:rsidRDefault="001A4DE1">
      <w:r>
        <w:separator/>
      </w:r>
    </w:p>
  </w:footnote>
  <w:footnote w:type="continuationSeparator" w:id="0">
    <w:p w:rsidR="001A4DE1" w:rsidRDefault="001A4D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50695" w:rsidP="000E76F5">
          <w:r>
            <w:t>Submit Question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87D11"/>
    <w:rsid w:val="00090A99"/>
    <w:rsid w:val="00096482"/>
    <w:rsid w:val="000D5952"/>
    <w:rsid w:val="000E3C24"/>
    <w:rsid w:val="000E6696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4DE1"/>
    <w:rsid w:val="001A6775"/>
    <w:rsid w:val="001A7865"/>
    <w:rsid w:val="001B0072"/>
    <w:rsid w:val="001B557B"/>
    <w:rsid w:val="001B5BF9"/>
    <w:rsid w:val="001D00C4"/>
    <w:rsid w:val="001F01F4"/>
    <w:rsid w:val="001F6448"/>
    <w:rsid w:val="001F7C68"/>
    <w:rsid w:val="002052B0"/>
    <w:rsid w:val="00205D7F"/>
    <w:rsid w:val="00212269"/>
    <w:rsid w:val="00212A3D"/>
    <w:rsid w:val="002736F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23C21"/>
    <w:rsid w:val="004252E0"/>
    <w:rsid w:val="00434231"/>
    <w:rsid w:val="004451D2"/>
    <w:rsid w:val="00452B69"/>
    <w:rsid w:val="00452E8F"/>
    <w:rsid w:val="0046703C"/>
    <w:rsid w:val="00494EB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4ED4"/>
    <w:rsid w:val="00536681"/>
    <w:rsid w:val="00553DAD"/>
    <w:rsid w:val="005706E3"/>
    <w:rsid w:val="00572CE5"/>
    <w:rsid w:val="00576454"/>
    <w:rsid w:val="005B2501"/>
    <w:rsid w:val="005B48A6"/>
    <w:rsid w:val="005D22DA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B5D41"/>
    <w:rsid w:val="006D4DE0"/>
    <w:rsid w:val="00702D6A"/>
    <w:rsid w:val="00720507"/>
    <w:rsid w:val="007256B5"/>
    <w:rsid w:val="007275A3"/>
    <w:rsid w:val="0074307D"/>
    <w:rsid w:val="00752B41"/>
    <w:rsid w:val="00756932"/>
    <w:rsid w:val="007606FF"/>
    <w:rsid w:val="0077260E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0843"/>
    <w:rsid w:val="00981DE1"/>
    <w:rsid w:val="00983E57"/>
    <w:rsid w:val="009B079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F1840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424D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79A"/>
    <w:rsid w:val="00F30EEB"/>
    <w:rsid w:val="00F45076"/>
    <w:rsid w:val="00F47EFA"/>
    <w:rsid w:val="00F558A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4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83</TotalTime>
  <Pages>9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9</cp:revision>
  <cp:lastPrinted>2003-10-05T22:49:00Z</cp:lastPrinted>
  <dcterms:created xsi:type="dcterms:W3CDTF">2018-05-21T13:48:00Z</dcterms:created>
  <dcterms:modified xsi:type="dcterms:W3CDTF">2018-06-01T10:46:00Z</dcterms:modified>
</cp:coreProperties>
</file>