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A1F2D9" w14:textId="77777777" w:rsidR="00374A21" w:rsidRPr="00374A21" w:rsidRDefault="00374A21" w:rsidP="00374A21">
      <w:pPr>
        <w:pStyle w:val="Heading1"/>
        <w:rPr>
          <w:rFonts w:eastAsia="Times New Roman"/>
          <w:lang w:eastAsia="en-AU"/>
        </w:rPr>
      </w:pPr>
      <w:r w:rsidRPr="00374A21">
        <w:rPr>
          <w:rFonts w:eastAsia="Times New Roman"/>
          <w:lang w:eastAsia="en-AU"/>
        </w:rPr>
        <w:t>Inception Phase Status Assessment</w:t>
      </w:r>
    </w:p>
    <w:p w14:paraId="1071E49F" w14:textId="0D093149" w:rsidR="00AA061F" w:rsidRDefault="00AA061F"/>
    <w:p w14:paraId="4B280588" w14:textId="7B28BCB5" w:rsidR="00374A21" w:rsidRDefault="00374A21" w:rsidP="00374A21">
      <w:pPr>
        <w:pStyle w:val="Heading2"/>
      </w:pPr>
      <w:r>
        <w:t>Deliverable outcomes</w:t>
      </w:r>
    </w:p>
    <w:p w14:paraId="7E85BED3" w14:textId="37E5CC28" w:rsidR="00181386" w:rsidRDefault="00181386" w:rsidP="00181386">
      <w:pPr>
        <w:pStyle w:val="Heading3"/>
      </w:pPr>
      <w:r>
        <w:t>Assessment 2: LCOM</w:t>
      </w:r>
    </w:p>
    <w:p w14:paraId="34699255" w14:textId="18CD5CF9" w:rsidR="00181386" w:rsidRPr="0031468E" w:rsidRDefault="00181386" w:rsidP="0031468E">
      <w:pPr>
        <w:rPr>
          <w:rFonts w:eastAsia="Times New Roman" w:cstheme="minorHAnsi"/>
          <w:color w:val="000000"/>
          <w:sz w:val="20"/>
          <w:szCs w:val="20"/>
          <w:lang w:eastAsia="en-AU"/>
        </w:rPr>
      </w:pPr>
      <w:r w:rsidRPr="0031468E">
        <w:rPr>
          <w:rFonts w:cstheme="minorHAnsi"/>
        </w:rPr>
        <w:t xml:space="preserve">It is a requirement of the project that the development team deliver several pieces of documentation related to the initial concept development. </w:t>
      </w:r>
      <w:commentRangeStart w:id="0"/>
      <w:r w:rsidRPr="0031468E">
        <w:rPr>
          <w:rFonts w:cstheme="minorHAnsi"/>
        </w:rPr>
        <w:t>These include the following</w:t>
      </w:r>
      <w:r w:rsidR="00E74442">
        <w:rPr>
          <w:rFonts w:cstheme="minorHAnsi"/>
        </w:rPr>
        <w:t>;</w:t>
      </w:r>
      <w:commentRangeEnd w:id="0"/>
      <w:r w:rsidR="00E9003D">
        <w:rPr>
          <w:rStyle w:val="CommentReference"/>
        </w:rPr>
        <w:commentReference w:id="0"/>
      </w:r>
    </w:p>
    <w:p w14:paraId="786C17A9" w14:textId="46F0F4FB" w:rsidR="00181386" w:rsidRPr="00E74442" w:rsidRDefault="00181386" w:rsidP="0031468E">
      <w:pPr>
        <w:pStyle w:val="ListParagraph"/>
        <w:numPr>
          <w:ilvl w:val="0"/>
          <w:numId w:val="4"/>
        </w:numPr>
        <w:rPr>
          <w:rFonts w:eastAsia="Times New Roman" w:cstheme="minorHAnsi"/>
          <w:color w:val="000000"/>
          <w:lang w:eastAsia="en-AU"/>
        </w:rPr>
      </w:pPr>
      <w:commentRangeStart w:id="1"/>
      <w:r w:rsidRPr="00E74442">
        <w:rPr>
          <w:rFonts w:eastAsia="Times New Roman" w:cstheme="minorHAnsi"/>
          <w:color w:val="000000"/>
          <w:lang w:eastAsia="en-AU"/>
        </w:rPr>
        <w:t xml:space="preserve">Project Vision - which primarily </w:t>
      </w:r>
      <w:r w:rsidR="005740F5">
        <w:rPr>
          <w:rFonts w:eastAsia="Times New Roman" w:cstheme="minorHAnsi"/>
          <w:color w:val="000000"/>
          <w:lang w:eastAsia="en-AU"/>
        </w:rPr>
        <w:t>defines</w:t>
      </w:r>
      <w:commentRangeStart w:id="2"/>
      <w:commentRangeStart w:id="3"/>
      <w:r w:rsidRPr="00E74442">
        <w:rPr>
          <w:rFonts w:eastAsia="Times New Roman" w:cstheme="minorHAnsi"/>
          <w:color w:val="000000"/>
          <w:lang w:eastAsia="en-AU"/>
        </w:rPr>
        <w:t xml:space="preserve"> </w:t>
      </w:r>
      <w:commentRangeEnd w:id="2"/>
      <w:r w:rsidR="00E74442" w:rsidRPr="00E74442">
        <w:rPr>
          <w:rStyle w:val="CommentReference"/>
          <w:rFonts w:cstheme="minorHAnsi"/>
          <w:sz w:val="22"/>
          <w:szCs w:val="22"/>
        </w:rPr>
        <w:commentReference w:id="2"/>
      </w:r>
      <w:commentRangeEnd w:id="3"/>
      <w:r w:rsidR="005740F5">
        <w:rPr>
          <w:rStyle w:val="CommentReference"/>
        </w:rPr>
        <w:commentReference w:id="3"/>
      </w:r>
      <w:r w:rsidRPr="00E74442">
        <w:rPr>
          <w:rFonts w:eastAsia="Times New Roman" w:cstheme="minorHAnsi"/>
          <w:color w:val="000000"/>
          <w:lang w:eastAsia="en-AU"/>
        </w:rPr>
        <w:t>the core idea and the business case justifying the development effort.</w:t>
      </w:r>
    </w:p>
    <w:p w14:paraId="65D49B6A" w14:textId="77777777" w:rsidR="00181386" w:rsidRPr="00E74442" w:rsidRDefault="00181386" w:rsidP="0031468E">
      <w:pPr>
        <w:pStyle w:val="ListParagraph"/>
        <w:numPr>
          <w:ilvl w:val="0"/>
          <w:numId w:val="4"/>
        </w:numPr>
        <w:rPr>
          <w:rFonts w:eastAsia="Times New Roman" w:cstheme="minorHAnsi"/>
          <w:color w:val="000000"/>
          <w:lang w:eastAsia="en-AU"/>
        </w:rPr>
      </w:pPr>
      <w:r w:rsidRPr="00E74442">
        <w:rPr>
          <w:rFonts w:eastAsia="Times New Roman" w:cstheme="minorHAnsi"/>
          <w:color w:val="000000"/>
          <w:lang w:eastAsia="en-AU"/>
        </w:rPr>
        <w:t>An Initial Requirement Model - which identifies the scope of the intended software, and the functional and non-functional requirements.</w:t>
      </w:r>
    </w:p>
    <w:p w14:paraId="285B1670" w14:textId="78BC9032" w:rsidR="00181386" w:rsidRPr="00E74442" w:rsidRDefault="00181386" w:rsidP="0031468E">
      <w:pPr>
        <w:pStyle w:val="ListParagraph"/>
        <w:numPr>
          <w:ilvl w:val="0"/>
          <w:numId w:val="4"/>
        </w:numPr>
        <w:rPr>
          <w:rFonts w:eastAsia="Times New Roman" w:cstheme="minorHAnsi"/>
          <w:color w:val="000000"/>
          <w:lang w:eastAsia="en-AU"/>
        </w:rPr>
      </w:pPr>
      <w:r w:rsidRPr="00E74442">
        <w:rPr>
          <w:rFonts w:eastAsia="Times New Roman" w:cstheme="minorHAnsi"/>
          <w:color w:val="000000"/>
          <w:lang w:eastAsia="en-AU"/>
        </w:rPr>
        <w:t xml:space="preserve">Proposed Architecture - which indicates how </w:t>
      </w:r>
      <w:r w:rsidR="005740F5">
        <w:t>the development team intends to achieve</w:t>
      </w:r>
      <w:r w:rsidRPr="00E74442">
        <w:rPr>
          <w:rFonts w:eastAsia="Times New Roman" w:cstheme="minorHAnsi"/>
          <w:color w:val="000000"/>
          <w:lang w:eastAsia="en-AU"/>
        </w:rPr>
        <w:t xml:space="preserve"> the functional and non-functional requirements set out in your Vision and supporting documents.</w:t>
      </w:r>
    </w:p>
    <w:p w14:paraId="497893DD" w14:textId="72AC55CE" w:rsidR="00181386" w:rsidRPr="00E74442" w:rsidRDefault="00181386" w:rsidP="0031468E">
      <w:pPr>
        <w:pStyle w:val="ListParagraph"/>
        <w:numPr>
          <w:ilvl w:val="0"/>
          <w:numId w:val="4"/>
        </w:numPr>
        <w:rPr>
          <w:rFonts w:eastAsia="Times New Roman" w:cstheme="minorHAnsi"/>
          <w:color w:val="000000"/>
          <w:lang w:eastAsia="en-AU"/>
        </w:rPr>
      </w:pPr>
      <w:r w:rsidRPr="00E74442">
        <w:rPr>
          <w:rFonts w:eastAsia="Times New Roman" w:cstheme="minorHAnsi"/>
          <w:color w:val="000000"/>
          <w:lang w:eastAsia="en-AU"/>
        </w:rPr>
        <w:t xml:space="preserve">Risk List - </w:t>
      </w:r>
      <w:commentRangeStart w:id="4"/>
      <w:commentRangeStart w:id="5"/>
      <w:r w:rsidRPr="00E74442">
        <w:rPr>
          <w:rFonts w:eastAsia="Times New Roman" w:cstheme="minorHAnsi"/>
          <w:color w:val="000000"/>
          <w:lang w:eastAsia="en-AU"/>
        </w:rPr>
        <w:t>which indicates that issues we are aware of what can go wrong, and what we can do to avoid them.</w:t>
      </w:r>
      <w:commentRangeEnd w:id="4"/>
      <w:r w:rsidR="00E74442" w:rsidRPr="00E74442">
        <w:rPr>
          <w:rStyle w:val="CommentReference"/>
          <w:rFonts w:cstheme="minorHAnsi"/>
          <w:sz w:val="22"/>
          <w:szCs w:val="22"/>
        </w:rPr>
        <w:commentReference w:id="4"/>
      </w:r>
      <w:commentRangeEnd w:id="5"/>
      <w:r w:rsidR="005740F5">
        <w:rPr>
          <w:rStyle w:val="CommentReference"/>
        </w:rPr>
        <w:commentReference w:id="5"/>
      </w:r>
    </w:p>
    <w:p w14:paraId="31CD6292" w14:textId="5A4ED7BA" w:rsidR="00181386" w:rsidRPr="00E74442" w:rsidRDefault="00181386" w:rsidP="0031468E">
      <w:pPr>
        <w:pStyle w:val="ListParagraph"/>
        <w:numPr>
          <w:ilvl w:val="0"/>
          <w:numId w:val="4"/>
        </w:numPr>
        <w:rPr>
          <w:rFonts w:eastAsia="Times New Roman" w:cstheme="minorHAnsi"/>
          <w:color w:val="000000"/>
          <w:lang w:eastAsia="en-AU"/>
        </w:rPr>
      </w:pPr>
      <w:r w:rsidRPr="00E74442">
        <w:rPr>
          <w:rFonts w:eastAsia="Times New Roman" w:cstheme="minorHAnsi"/>
          <w:color w:val="000000"/>
          <w:lang w:eastAsia="en-AU"/>
        </w:rPr>
        <w:t xml:space="preserve">Master Test Plan - which </w:t>
      </w:r>
      <w:r w:rsidR="005740F5">
        <w:t>is an elementary outline of how the development team intends</w:t>
      </w:r>
      <w:r w:rsidR="005740F5" w:rsidRPr="00E74442">
        <w:rPr>
          <w:rFonts w:eastAsia="Times New Roman" w:cstheme="minorHAnsi"/>
          <w:color w:val="000000"/>
          <w:lang w:eastAsia="en-AU"/>
        </w:rPr>
        <w:t xml:space="preserve"> </w:t>
      </w:r>
      <w:r w:rsidRPr="00E74442">
        <w:rPr>
          <w:rFonts w:eastAsia="Times New Roman" w:cstheme="minorHAnsi"/>
          <w:color w:val="000000"/>
          <w:lang w:eastAsia="en-AU"/>
        </w:rPr>
        <w:t>to verify that the project meets its aims.</w:t>
      </w:r>
    </w:p>
    <w:p w14:paraId="2F4B5A59" w14:textId="752A7947" w:rsidR="00181386" w:rsidRPr="00E74442" w:rsidRDefault="00181386" w:rsidP="0031468E">
      <w:pPr>
        <w:pStyle w:val="ListParagraph"/>
        <w:numPr>
          <w:ilvl w:val="0"/>
          <w:numId w:val="4"/>
        </w:numPr>
        <w:rPr>
          <w:rFonts w:eastAsia="Times New Roman" w:cstheme="minorHAnsi"/>
          <w:color w:val="000000"/>
          <w:lang w:eastAsia="en-AU"/>
        </w:rPr>
      </w:pPr>
      <w:r w:rsidRPr="00E74442">
        <w:rPr>
          <w:rFonts w:eastAsia="Times New Roman" w:cstheme="minorHAnsi"/>
          <w:color w:val="000000"/>
          <w:lang w:eastAsia="en-AU"/>
        </w:rPr>
        <w:t xml:space="preserve">Initial Project Plan - which </w:t>
      </w:r>
      <w:commentRangeStart w:id="6"/>
      <w:commentRangeStart w:id="7"/>
      <w:r w:rsidRPr="00E74442">
        <w:rPr>
          <w:rFonts w:eastAsia="Times New Roman" w:cstheme="minorHAnsi"/>
          <w:color w:val="000000"/>
          <w:lang w:eastAsia="en-AU"/>
        </w:rPr>
        <w:t>indicates roughly how we think</w:t>
      </w:r>
      <w:commentRangeEnd w:id="6"/>
      <w:r w:rsidR="00AA5DEF">
        <w:rPr>
          <w:rStyle w:val="CommentReference"/>
        </w:rPr>
        <w:commentReference w:id="6"/>
      </w:r>
      <w:commentRangeEnd w:id="7"/>
      <w:r w:rsidR="005740F5">
        <w:rPr>
          <w:rStyle w:val="CommentReference"/>
        </w:rPr>
        <w:commentReference w:id="7"/>
      </w:r>
      <w:r w:rsidRPr="00E74442">
        <w:rPr>
          <w:rFonts w:eastAsia="Times New Roman" w:cstheme="minorHAnsi"/>
          <w:color w:val="000000"/>
          <w:lang w:eastAsia="en-AU"/>
        </w:rPr>
        <w:t xml:space="preserve"> we are going to achieve the goals of the project.</w:t>
      </w:r>
    </w:p>
    <w:p w14:paraId="78D5E3F7" w14:textId="60ADDF58" w:rsidR="00181386" w:rsidRPr="00E74442" w:rsidRDefault="00181386" w:rsidP="0031468E">
      <w:pPr>
        <w:pStyle w:val="ListParagraph"/>
        <w:numPr>
          <w:ilvl w:val="0"/>
          <w:numId w:val="4"/>
        </w:numPr>
        <w:rPr>
          <w:rFonts w:eastAsia="Times New Roman" w:cstheme="minorHAnsi"/>
          <w:color w:val="000000"/>
          <w:lang w:eastAsia="en-AU"/>
        </w:rPr>
      </w:pPr>
      <w:r w:rsidRPr="00E74442">
        <w:rPr>
          <w:rFonts w:eastAsia="Times New Roman" w:cstheme="minorHAnsi"/>
          <w:color w:val="000000"/>
          <w:lang w:eastAsia="en-AU"/>
        </w:rPr>
        <w:t>Technical Competency Demonstrator - which indicates that</w:t>
      </w:r>
      <w:r w:rsidR="005740F5">
        <w:rPr>
          <w:rFonts w:eastAsia="Times New Roman" w:cstheme="minorHAnsi"/>
          <w:color w:val="000000"/>
          <w:lang w:eastAsia="en-AU"/>
        </w:rPr>
        <w:t xml:space="preserve"> the development team</w:t>
      </w:r>
      <w:commentRangeStart w:id="8"/>
      <w:commentRangeStart w:id="9"/>
      <w:r w:rsidRPr="00E74442">
        <w:rPr>
          <w:rFonts w:eastAsia="Times New Roman" w:cstheme="minorHAnsi"/>
          <w:color w:val="000000"/>
          <w:lang w:eastAsia="en-AU"/>
        </w:rPr>
        <w:t xml:space="preserve"> </w:t>
      </w:r>
      <w:commentRangeEnd w:id="8"/>
      <w:r w:rsidR="00E9003D">
        <w:rPr>
          <w:rStyle w:val="CommentReference"/>
        </w:rPr>
        <w:commentReference w:id="8"/>
      </w:r>
      <w:commentRangeEnd w:id="9"/>
      <w:r w:rsidR="005740F5">
        <w:rPr>
          <w:rStyle w:val="CommentReference"/>
        </w:rPr>
        <w:commentReference w:id="9"/>
      </w:r>
      <w:r w:rsidRPr="00E74442">
        <w:rPr>
          <w:rFonts w:eastAsia="Times New Roman" w:cstheme="minorHAnsi"/>
          <w:color w:val="000000"/>
          <w:lang w:eastAsia="en-AU"/>
        </w:rPr>
        <w:t xml:space="preserve">have the technical skills to achieve those goals </w:t>
      </w:r>
      <w:r w:rsidR="005740F5">
        <w:rPr>
          <w:rFonts w:eastAsia="Times New Roman" w:cstheme="minorHAnsi"/>
          <w:color w:val="000000"/>
          <w:lang w:eastAsia="en-AU"/>
        </w:rPr>
        <w:t>of the project</w:t>
      </w:r>
      <w:r w:rsidRPr="00E74442">
        <w:rPr>
          <w:rFonts w:eastAsia="Times New Roman" w:cstheme="minorHAnsi"/>
          <w:color w:val="000000"/>
          <w:lang w:eastAsia="en-AU"/>
        </w:rPr>
        <w:t>.</w:t>
      </w:r>
    </w:p>
    <w:p w14:paraId="4097808D" w14:textId="358B4B14" w:rsidR="00181386" w:rsidRPr="00E74442" w:rsidRDefault="00181386" w:rsidP="0031468E">
      <w:pPr>
        <w:pStyle w:val="ListParagraph"/>
        <w:numPr>
          <w:ilvl w:val="0"/>
          <w:numId w:val="4"/>
        </w:numPr>
        <w:rPr>
          <w:rFonts w:eastAsia="Times New Roman" w:cstheme="minorHAnsi"/>
          <w:color w:val="000000"/>
          <w:lang w:eastAsia="en-AU"/>
        </w:rPr>
      </w:pPr>
      <w:r w:rsidRPr="00E74442">
        <w:rPr>
          <w:rFonts w:eastAsia="Times New Roman" w:cstheme="minorHAnsi"/>
          <w:color w:val="000000"/>
          <w:lang w:eastAsia="en-AU"/>
        </w:rPr>
        <w:t xml:space="preserve">Inception Phase Project Status Assessment - which assesses the project progress against the </w:t>
      </w:r>
      <w:r w:rsidR="005740F5">
        <w:t>milestones as outlined in the project plan, as well as</w:t>
      </w:r>
      <w:r w:rsidRPr="00E74442">
        <w:rPr>
          <w:rFonts w:eastAsia="Times New Roman" w:cstheme="minorHAnsi"/>
          <w:color w:val="000000"/>
          <w:lang w:eastAsia="en-AU"/>
        </w:rPr>
        <w:t xml:space="preserve"> against the specific aims of the Inception Phase.</w:t>
      </w:r>
      <w:commentRangeEnd w:id="1"/>
      <w:r w:rsidR="00E74442">
        <w:rPr>
          <w:rStyle w:val="CommentReference"/>
        </w:rPr>
        <w:commentReference w:id="1"/>
      </w:r>
    </w:p>
    <w:p w14:paraId="132C7EFA" w14:textId="2F58D8E6" w:rsidR="00374A21" w:rsidRDefault="00181386" w:rsidP="00374A21">
      <w:pPr>
        <w:pStyle w:val="Heading3"/>
      </w:pPr>
      <w:r>
        <w:t>Quiz game playable on a mobile device</w:t>
      </w:r>
    </w:p>
    <w:p w14:paraId="515CCF1C" w14:textId="51CEEA56" w:rsidR="00181386" w:rsidRDefault="005740F5" w:rsidP="00181386">
      <w:bookmarkStart w:id="10" w:name="_Hlk509822099"/>
      <w:r>
        <w:t>A</w:t>
      </w:r>
      <w:r>
        <w:t>t the very minimum, this project must deliver a playable mobile game.</w:t>
      </w:r>
      <w:commentRangeStart w:id="11"/>
      <w:commentRangeStart w:id="12"/>
      <w:r w:rsidR="005B646A">
        <w:t xml:space="preserve"> This </w:t>
      </w:r>
      <w:r>
        <w:t>game must be able to operate on</w:t>
      </w:r>
      <w:r w:rsidR="005B646A">
        <w:t xml:space="preserve"> both </w:t>
      </w:r>
      <w:r w:rsidR="00AA5DEF">
        <w:t>i</w:t>
      </w:r>
      <w:r w:rsidR="005B646A">
        <w:t xml:space="preserve">OS and Android platforms. </w:t>
      </w:r>
      <w:r>
        <w:t>A game that supports a single player, who is asked a series of questions and their answers are judged to be either correct or incorrect, would technically meet this goal. However, as outlined in the vision document, the proposed game has considerably more functionality</w:t>
      </w:r>
      <w:commentRangeStart w:id="13"/>
      <w:r w:rsidR="005B646A">
        <w:t xml:space="preserve">. </w:t>
      </w:r>
      <w:commentRangeEnd w:id="13"/>
      <w:r w:rsidR="00AA5DEF">
        <w:rPr>
          <w:rStyle w:val="CommentReference"/>
        </w:rPr>
        <w:commentReference w:id="13"/>
      </w:r>
      <w:commentRangeEnd w:id="11"/>
      <w:r w:rsidR="00B11705">
        <w:rPr>
          <w:rStyle w:val="CommentReference"/>
        </w:rPr>
        <w:commentReference w:id="11"/>
      </w:r>
      <w:commentRangeEnd w:id="12"/>
      <w:r>
        <w:rPr>
          <w:rStyle w:val="CommentReference"/>
        </w:rPr>
        <w:commentReference w:id="12"/>
      </w:r>
    </w:p>
    <w:bookmarkEnd w:id="10"/>
    <w:p w14:paraId="0E17EE29" w14:textId="5132C819" w:rsidR="00181386" w:rsidRDefault="00181386" w:rsidP="00181386">
      <w:pPr>
        <w:pStyle w:val="Heading3"/>
      </w:pPr>
      <w:r>
        <w:t>Multiplayer functionality</w:t>
      </w:r>
    </w:p>
    <w:p w14:paraId="24335108" w14:textId="01CA1857" w:rsidR="00181386" w:rsidRDefault="005B646A" w:rsidP="00181386">
      <w:bookmarkStart w:id="14" w:name="_Hlk509822454"/>
      <w:r>
        <w:t xml:space="preserve">It is </w:t>
      </w:r>
      <w:r w:rsidR="005740F5">
        <w:t xml:space="preserve">the aim of the development team </w:t>
      </w:r>
      <w:r>
        <w:t xml:space="preserve">that users of Let’s Quiz will be able to play against opponents from around the </w:t>
      </w:r>
      <w:commentRangeStart w:id="15"/>
      <w:commentRangeStart w:id="16"/>
      <w:r>
        <w:t>world</w:t>
      </w:r>
      <w:commentRangeEnd w:id="15"/>
      <w:r w:rsidR="00B11705">
        <w:rPr>
          <w:rStyle w:val="CommentReference"/>
        </w:rPr>
        <w:commentReference w:id="15"/>
      </w:r>
      <w:commentRangeEnd w:id="16"/>
      <w:r w:rsidR="005740F5">
        <w:rPr>
          <w:rStyle w:val="CommentReference"/>
        </w:rPr>
        <w:commentReference w:id="16"/>
      </w:r>
      <w:r>
        <w:t xml:space="preserve">. </w:t>
      </w:r>
      <w:commentRangeStart w:id="17"/>
      <w:commentRangeStart w:id="18"/>
      <w:r>
        <w:t>To do this games will be keep in a SQL database on our</w:t>
      </w:r>
      <w:r w:rsidR="00D07EEF">
        <w:t xml:space="preserve"> server, as each player finishes</w:t>
      </w:r>
      <w:r>
        <w:t xml:space="preserve"> their round the opponent would then take their turn. This would continue until they had played three rounds against one another.</w:t>
      </w:r>
      <w:r w:rsidR="00D07EEF" w:rsidRPr="00D07EEF">
        <w:t xml:space="preserve"> </w:t>
      </w:r>
      <w:r w:rsidR="00D07EEF">
        <w:t>For this outcome to be realised</w:t>
      </w:r>
      <w:r w:rsidR="00D07EEF" w:rsidRPr="004A56EA">
        <w:t>, it is vital that the score is kept,</w:t>
      </w:r>
      <w:r w:rsidR="00D07EEF">
        <w:t xml:space="preserve"> and a winner</w:t>
      </w:r>
      <w:r w:rsidR="00D07EEF" w:rsidRPr="004A56EA">
        <w:t xml:space="preserve"> determin</w:t>
      </w:r>
      <w:r w:rsidR="00D07EEF">
        <w:t>ed.</w:t>
      </w:r>
      <w:commentRangeEnd w:id="17"/>
      <w:r w:rsidR="004A56EA">
        <w:rPr>
          <w:rStyle w:val="CommentReference"/>
        </w:rPr>
        <w:commentReference w:id="17"/>
      </w:r>
      <w:commentRangeEnd w:id="18"/>
      <w:r w:rsidR="00D07EEF">
        <w:rPr>
          <w:rStyle w:val="CommentReference"/>
        </w:rPr>
        <w:commentReference w:id="18"/>
      </w:r>
      <w:r>
        <w:t xml:space="preserve"> </w:t>
      </w:r>
    </w:p>
    <w:bookmarkEnd w:id="14"/>
    <w:p w14:paraId="6D813BCD" w14:textId="0756D110" w:rsidR="00181386" w:rsidRDefault="00181386" w:rsidP="00181386">
      <w:pPr>
        <w:pStyle w:val="Heading3"/>
      </w:pPr>
      <w:r>
        <w:t>In game, updateable question list</w:t>
      </w:r>
    </w:p>
    <w:p w14:paraId="513AFF95" w14:textId="4D151C74" w:rsidR="00181386" w:rsidRDefault="005B646A" w:rsidP="00181386">
      <w:r>
        <w:t xml:space="preserve">To keep the game fresh and allow users to feel as though they have more control over the content, users can add questions to the question list. This would mean that the application draws its questions from the online database. It would also mean that every device could append data to that table. </w:t>
      </w:r>
    </w:p>
    <w:p w14:paraId="4DCD0FB6" w14:textId="3F83F97F" w:rsidR="00181386" w:rsidRDefault="00181386" w:rsidP="00181386">
      <w:pPr>
        <w:pStyle w:val="Heading3"/>
      </w:pPr>
      <w:r>
        <w:lastRenderedPageBreak/>
        <w:t>User accounts, linkable to social media profiles</w:t>
      </w:r>
    </w:p>
    <w:p w14:paraId="45076211" w14:textId="1C78C268" w:rsidR="00181386" w:rsidRDefault="005B646A" w:rsidP="00181386">
      <w:bookmarkStart w:id="19" w:name="_Hlk509823046"/>
      <w:r>
        <w:t xml:space="preserve">To allow for multiplayer functionality each device would have to have a unique name, it is </w:t>
      </w:r>
      <w:r w:rsidR="00D07EEF">
        <w:t xml:space="preserve">the development team’s </w:t>
      </w:r>
      <w:commentRangeStart w:id="20"/>
      <w:commentRangeStart w:id="21"/>
      <w:r>
        <w:t xml:space="preserve">aim </w:t>
      </w:r>
      <w:commentRangeEnd w:id="20"/>
      <w:r w:rsidR="00E9003D">
        <w:rPr>
          <w:rStyle w:val="CommentReference"/>
        </w:rPr>
        <w:commentReference w:id="20"/>
      </w:r>
      <w:commentRangeEnd w:id="21"/>
      <w:r w:rsidR="00D07EEF">
        <w:rPr>
          <w:rStyle w:val="CommentReference"/>
        </w:rPr>
        <w:commentReference w:id="21"/>
      </w:r>
      <w:r>
        <w:t xml:space="preserve">to extend that to a user account where the user can select a username and sign in with their existing Facebook or Google Play accounts. </w:t>
      </w:r>
    </w:p>
    <w:bookmarkEnd w:id="19"/>
    <w:p w14:paraId="3B719C7E" w14:textId="6CD1426E" w:rsidR="00181386" w:rsidRDefault="00181386" w:rsidP="00181386">
      <w:pPr>
        <w:pStyle w:val="Heading3"/>
      </w:pPr>
      <w:r>
        <w:t>Push notifications</w:t>
      </w:r>
    </w:p>
    <w:p w14:paraId="2B5F2F6D" w14:textId="665B20E7" w:rsidR="00181386" w:rsidRPr="00181386" w:rsidRDefault="005B646A" w:rsidP="0031468E">
      <w:bookmarkStart w:id="22" w:name="_Hlk509823508"/>
      <w:r>
        <w:t xml:space="preserve">To alert users when it is the turn </w:t>
      </w:r>
      <w:r w:rsidR="00D07EEF">
        <w:t xml:space="preserve">the development team intends to implement </w:t>
      </w:r>
      <w:proofErr w:type="gramStart"/>
      <w:r w:rsidR="00D07EEF">
        <w:t>a</w:t>
      </w:r>
      <w:r w:rsidR="0031468E">
        <w:t xml:space="preserve"> to</w:t>
      </w:r>
      <w:proofErr w:type="gramEnd"/>
      <w:r w:rsidR="0031468E">
        <w:t xml:space="preserve"> have a push notification system in place, </w:t>
      </w:r>
      <w:commentRangeStart w:id="23"/>
      <w:commentRangeStart w:id="24"/>
      <w:r w:rsidR="0031468E">
        <w:t xml:space="preserve">our </w:t>
      </w:r>
      <w:commentRangeEnd w:id="23"/>
      <w:r w:rsidR="00E9003D">
        <w:rPr>
          <w:rStyle w:val="CommentReference"/>
        </w:rPr>
        <w:commentReference w:id="23"/>
      </w:r>
      <w:commentRangeEnd w:id="24"/>
      <w:r w:rsidR="00D07EEF">
        <w:rPr>
          <w:rStyle w:val="CommentReference"/>
        </w:rPr>
        <w:commentReference w:id="24"/>
      </w:r>
      <w:r w:rsidR="0031468E">
        <w:t>intention is to use Firebase for this purpose.</w:t>
      </w:r>
      <w:bookmarkEnd w:id="22"/>
      <w:r w:rsidR="0031468E">
        <w:t xml:space="preserve"> </w:t>
      </w:r>
    </w:p>
    <w:p w14:paraId="60FCCC4E" w14:textId="0E24D285" w:rsidR="00374A21" w:rsidRDefault="00374A21" w:rsidP="00374A21">
      <w:pPr>
        <w:pStyle w:val="Heading2"/>
      </w:pPr>
      <w:r>
        <w:t>Issues</w:t>
      </w:r>
    </w:p>
    <w:p w14:paraId="64371BD9" w14:textId="790226BF" w:rsidR="0031468E" w:rsidRPr="00374A21" w:rsidRDefault="0031468E" w:rsidP="0031468E">
      <w:r>
        <w:t>TBA – requires iteration plan 2</w:t>
      </w:r>
    </w:p>
    <w:p w14:paraId="7BD1E009" w14:textId="6128AE0A" w:rsidR="00374A21" w:rsidRPr="00374A21" w:rsidRDefault="00374A21" w:rsidP="00374A21">
      <w:pPr>
        <w:pStyle w:val="Heading2"/>
      </w:pPr>
      <w:r>
        <w:t>Risks</w:t>
      </w:r>
    </w:p>
    <w:p w14:paraId="1971CD6A" w14:textId="7BF4B6F6" w:rsidR="0031468E" w:rsidRPr="00374A21" w:rsidRDefault="0031468E" w:rsidP="0031468E">
      <w:r>
        <w:t>TBA – will use Aarons risk list</w:t>
      </w:r>
    </w:p>
    <w:p w14:paraId="358A1444" w14:textId="5BCA93F2" w:rsidR="00374A21" w:rsidRDefault="00374A21" w:rsidP="00374A21">
      <w:pPr>
        <w:pStyle w:val="Heading2"/>
      </w:pPr>
      <w:r>
        <w:t>Overall Progress</w:t>
      </w:r>
    </w:p>
    <w:p w14:paraId="66180E01" w14:textId="510C59B5" w:rsidR="00374A21" w:rsidRPr="00374A21" w:rsidRDefault="0031468E" w:rsidP="0031468E">
      <w:bookmarkStart w:id="25" w:name="_GoBack"/>
      <w:bookmarkEnd w:id="25"/>
      <w:r>
        <w:t xml:space="preserve">At this stage </w:t>
      </w:r>
      <w:r w:rsidR="00D07EEF">
        <w:t xml:space="preserve">the development team is </w:t>
      </w:r>
      <w:r w:rsidR="0030386E">
        <w:rPr>
          <w:rStyle w:val="CommentReference"/>
        </w:rPr>
        <w:commentReference w:id="26"/>
      </w:r>
      <w:r w:rsidR="00D07EEF">
        <w:rPr>
          <w:rStyle w:val="CommentReference"/>
        </w:rPr>
        <w:commentReference w:id="27"/>
      </w:r>
      <w:r>
        <w:t xml:space="preserve">on track with regard to </w:t>
      </w:r>
      <w:r w:rsidR="00D07EEF">
        <w:t xml:space="preserve">their </w:t>
      </w:r>
      <w:r w:rsidR="0030386E">
        <w:rPr>
          <w:rStyle w:val="CommentReference"/>
        </w:rPr>
        <w:commentReference w:id="28"/>
      </w:r>
      <w:r w:rsidR="00D07EEF">
        <w:rPr>
          <w:rStyle w:val="CommentReference"/>
        </w:rPr>
        <w:commentReference w:id="29"/>
      </w:r>
      <w:commentRangeStart w:id="30"/>
      <w:r>
        <w:t>overall progress</w:t>
      </w:r>
      <w:commentRangeEnd w:id="30"/>
      <w:r w:rsidR="0030386E">
        <w:rPr>
          <w:rStyle w:val="CommentReference"/>
        </w:rPr>
        <w:commentReference w:id="30"/>
      </w:r>
      <w:r w:rsidR="00D07EEF">
        <w:t xml:space="preserve"> goals</w:t>
      </w:r>
      <w:r>
        <w:t xml:space="preserve">. </w:t>
      </w:r>
      <w:r w:rsidR="00D07EEF">
        <w:t>They</w:t>
      </w:r>
      <w:commentRangeStart w:id="31"/>
      <w:commentRangeStart w:id="32"/>
      <w:r>
        <w:t xml:space="preserve"> </w:t>
      </w:r>
      <w:commentRangeEnd w:id="31"/>
      <w:r w:rsidR="0030386E">
        <w:rPr>
          <w:rStyle w:val="CommentReference"/>
        </w:rPr>
        <w:commentReference w:id="31"/>
      </w:r>
      <w:commentRangeEnd w:id="32"/>
      <w:r w:rsidR="00D07EEF">
        <w:rPr>
          <w:rStyle w:val="CommentReference"/>
        </w:rPr>
        <w:commentReference w:id="32"/>
      </w:r>
      <w:r>
        <w:t xml:space="preserve">have completed the deliverable outcome of Assessment 2: LCOM and each team member is working towards achieving the other deliverables. </w:t>
      </w:r>
    </w:p>
    <w:p w14:paraId="3989FB1A" w14:textId="7D72FA45" w:rsidR="00374A21" w:rsidRDefault="00374A21"/>
    <w:p w14:paraId="3EF82380" w14:textId="77777777" w:rsidR="00374A21" w:rsidRDefault="00374A21"/>
    <w:sectPr w:rsidR="00374A2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harnes Nell" w:date="2018-03-26T10:35:00Z" w:initials="CN">
    <w:p w14:paraId="14E4DEF0" w14:textId="6C216C17" w:rsidR="00E9003D" w:rsidRDefault="00E9003D">
      <w:pPr>
        <w:pStyle w:val="CommentText"/>
      </w:pPr>
      <w:r>
        <w:rPr>
          <w:rStyle w:val="CommentReference"/>
        </w:rPr>
        <w:annotationRef/>
      </w:r>
      <w:r>
        <w:t>Maybe just state that if they want more detail they can use links to view said documents</w:t>
      </w:r>
    </w:p>
  </w:comment>
  <w:comment w:id="2" w:author="Charnes Nell" w:date="2018-03-26T09:49:00Z" w:initials="CN">
    <w:p w14:paraId="252A5C26" w14:textId="24B82D15" w:rsidR="00E74442" w:rsidRDefault="00E74442">
      <w:pPr>
        <w:pStyle w:val="CommentText"/>
      </w:pPr>
      <w:r>
        <w:rPr>
          <w:rStyle w:val="CommentReference"/>
        </w:rPr>
        <w:annotationRef/>
      </w:r>
      <w:r>
        <w:t>Change to either describes or defines</w:t>
      </w:r>
    </w:p>
  </w:comment>
  <w:comment w:id="3" w:author="McKeahnie, Collin" w:date="2018-03-26T10:54:00Z" w:initials="MC">
    <w:p w14:paraId="21A1839B" w14:textId="2B1B0534" w:rsidR="005740F5" w:rsidRDefault="005740F5">
      <w:pPr>
        <w:pStyle w:val="CommentText"/>
      </w:pPr>
      <w:r>
        <w:rPr>
          <w:rStyle w:val="CommentReference"/>
        </w:rPr>
        <w:annotationRef/>
      </w:r>
      <w:proofErr w:type="gramStart"/>
      <w:r>
        <w:t>done</w:t>
      </w:r>
      <w:proofErr w:type="gramEnd"/>
    </w:p>
  </w:comment>
  <w:comment w:id="4" w:author="Charnes Nell" w:date="2018-03-26T09:51:00Z" w:initials="CN">
    <w:p w14:paraId="77C333D5" w14:textId="50383ACE" w:rsidR="00E74442" w:rsidRDefault="00E74442">
      <w:pPr>
        <w:pStyle w:val="CommentText"/>
      </w:pPr>
      <w:r>
        <w:rPr>
          <w:rStyle w:val="CommentReference"/>
        </w:rPr>
        <w:annotationRef/>
      </w:r>
      <w:r>
        <w:t xml:space="preserve">Change to something like “… the issues that the development team are aware of, and what strategies they intend to employ to mitigate the impact of outlined risks…” </w:t>
      </w:r>
    </w:p>
  </w:comment>
  <w:comment w:id="5" w:author="McKeahnie, Collin" w:date="2018-03-26T10:55:00Z" w:initials="MC">
    <w:p w14:paraId="74F4BEEE" w14:textId="435CA4A2" w:rsidR="005740F5" w:rsidRDefault="005740F5">
      <w:pPr>
        <w:pStyle w:val="CommentText"/>
      </w:pPr>
      <w:r>
        <w:rPr>
          <w:rStyle w:val="CommentReference"/>
        </w:rPr>
        <w:annotationRef/>
      </w:r>
      <w:proofErr w:type="gramStart"/>
      <w:r>
        <w:t>done</w:t>
      </w:r>
      <w:proofErr w:type="gramEnd"/>
    </w:p>
  </w:comment>
  <w:comment w:id="6" w:author="Charnes Nell" w:date="2018-03-26T09:57:00Z" w:initials="CN">
    <w:p w14:paraId="2BEFCA86" w14:textId="7CE27214" w:rsidR="00AA5DEF" w:rsidRDefault="00AA5DEF">
      <w:pPr>
        <w:pStyle w:val="CommentText"/>
      </w:pPr>
      <w:r>
        <w:rPr>
          <w:rStyle w:val="CommentReference"/>
        </w:rPr>
        <w:annotationRef/>
      </w:r>
      <w:r>
        <w:t>Change to something like “…outlines the overall development cycle and states the expected delivery dates of critical software infrastructure</w:t>
      </w:r>
      <w:proofErr w:type="gramStart"/>
      <w:r>
        <w:t>..”</w:t>
      </w:r>
      <w:proofErr w:type="gramEnd"/>
    </w:p>
  </w:comment>
  <w:comment w:id="7" w:author="McKeahnie, Collin" w:date="2018-03-26T10:55:00Z" w:initials="MC">
    <w:p w14:paraId="1DB6D011" w14:textId="44CE8DB7" w:rsidR="005740F5" w:rsidRDefault="005740F5">
      <w:pPr>
        <w:pStyle w:val="CommentText"/>
      </w:pPr>
      <w:r>
        <w:rPr>
          <w:rStyle w:val="CommentReference"/>
        </w:rPr>
        <w:annotationRef/>
      </w:r>
      <w:proofErr w:type="gramStart"/>
      <w:r>
        <w:t>done</w:t>
      </w:r>
      <w:proofErr w:type="gramEnd"/>
    </w:p>
  </w:comment>
  <w:comment w:id="8" w:author="Charnes Nell" w:date="2018-03-26T10:36:00Z" w:initials="CN">
    <w:p w14:paraId="052C9707" w14:textId="098F8F2B" w:rsidR="00E9003D" w:rsidRDefault="00E9003D">
      <w:pPr>
        <w:pStyle w:val="CommentText"/>
      </w:pPr>
      <w:r>
        <w:rPr>
          <w:rStyle w:val="CommentReference"/>
        </w:rPr>
        <w:annotationRef/>
      </w:r>
      <w:r>
        <w:t>Change to “…the development team…”</w:t>
      </w:r>
    </w:p>
  </w:comment>
  <w:comment w:id="9" w:author="McKeahnie, Collin" w:date="2018-03-26T10:56:00Z" w:initials="MC">
    <w:p w14:paraId="37AF9B29" w14:textId="7BD713AE" w:rsidR="005740F5" w:rsidRDefault="005740F5">
      <w:pPr>
        <w:pStyle w:val="CommentText"/>
      </w:pPr>
      <w:r>
        <w:rPr>
          <w:rStyle w:val="CommentReference"/>
        </w:rPr>
        <w:annotationRef/>
      </w:r>
      <w:proofErr w:type="gramStart"/>
      <w:r>
        <w:t>done</w:t>
      </w:r>
      <w:proofErr w:type="gramEnd"/>
    </w:p>
  </w:comment>
  <w:comment w:id="1" w:author="Charnes Nell" w:date="2018-03-26T09:54:00Z" w:initials="CN">
    <w:p w14:paraId="6001BA42" w14:textId="2CD01226" w:rsidR="00E74442" w:rsidRDefault="00E74442">
      <w:pPr>
        <w:pStyle w:val="CommentText"/>
      </w:pPr>
      <w:r>
        <w:rPr>
          <w:rStyle w:val="CommentReference"/>
        </w:rPr>
        <w:annotationRef/>
      </w:r>
      <w:r>
        <w:t>Just changed the font and size to match the rest of the document</w:t>
      </w:r>
    </w:p>
  </w:comment>
  <w:comment w:id="13" w:author="Charnes Nell" w:date="2018-03-26T10:02:00Z" w:initials="CN">
    <w:p w14:paraId="23CD666A" w14:textId="475E5299" w:rsidR="00AA5DEF" w:rsidRDefault="00AA5DEF">
      <w:pPr>
        <w:pStyle w:val="CommentText"/>
      </w:pPr>
      <w:r>
        <w:rPr>
          <w:rStyle w:val="CommentReference"/>
        </w:rPr>
        <w:annotationRef/>
      </w:r>
      <w:r>
        <w:t>Maybe outline what functionality, or maybe link to the project vision for further information.</w:t>
      </w:r>
    </w:p>
  </w:comment>
  <w:comment w:id="11" w:author="Charnes Nell" w:date="2018-03-26T10:09:00Z" w:initials="CN">
    <w:p w14:paraId="67E849F1" w14:textId="1DC3CF1B" w:rsidR="00B11705" w:rsidRDefault="00B11705" w:rsidP="00B11705">
      <w:r>
        <w:rPr>
          <w:rStyle w:val="CommentReference"/>
        </w:rPr>
        <w:annotationRef/>
      </w:r>
      <w:r>
        <w:t>Just an idea of how to rewrite it. “at the very minimum, this project must deliver a playable mobile game. This game must target both the iOS and Android platforms. A game that supports a single player, who is asked a series of questions and their answers are judged to be either correct or incorrect, would technically meet this goal. However, as outlined in the vision document, the proposed game has considerably more functionality.”</w:t>
      </w:r>
    </w:p>
  </w:comment>
  <w:comment w:id="12" w:author="McKeahnie, Collin" w:date="2018-03-26T11:00:00Z" w:initials="MC">
    <w:p w14:paraId="0A00BDD0" w14:textId="52FE85D9" w:rsidR="005740F5" w:rsidRDefault="005740F5">
      <w:pPr>
        <w:pStyle w:val="CommentText"/>
      </w:pPr>
      <w:r>
        <w:rPr>
          <w:rStyle w:val="CommentReference"/>
        </w:rPr>
        <w:annotationRef/>
      </w:r>
      <w:r>
        <w:t>Done</w:t>
      </w:r>
    </w:p>
  </w:comment>
  <w:comment w:id="15" w:author="Charnes Nell" w:date="2018-03-26T10:13:00Z" w:initials="CN">
    <w:p w14:paraId="4F87449E" w14:textId="1D6E7963" w:rsidR="00B11705" w:rsidRDefault="00B11705">
      <w:pPr>
        <w:pStyle w:val="CommentText"/>
      </w:pPr>
      <w:r>
        <w:rPr>
          <w:rStyle w:val="CommentReference"/>
        </w:rPr>
        <w:annotationRef/>
      </w:r>
      <w:r>
        <w:t>This is contradictory to the vision document where it states the players will be domestic.</w:t>
      </w:r>
    </w:p>
  </w:comment>
  <w:comment w:id="16" w:author="McKeahnie, Collin" w:date="2018-03-26T11:02:00Z" w:initials="MC">
    <w:p w14:paraId="684E4165" w14:textId="38C0E5D7" w:rsidR="005740F5" w:rsidRDefault="005740F5">
      <w:pPr>
        <w:pStyle w:val="CommentText"/>
      </w:pPr>
      <w:r>
        <w:rPr>
          <w:rStyle w:val="CommentReference"/>
        </w:rPr>
        <w:annotationRef/>
      </w:r>
      <w:r>
        <w:t>In the vision document I meant domestic as opposed to commercial. Good catch I will adjust the vision document</w:t>
      </w:r>
    </w:p>
  </w:comment>
  <w:comment w:id="17" w:author="Charnes Nell" w:date="2018-03-26T10:19:00Z" w:initials="CN">
    <w:p w14:paraId="782D1340" w14:textId="06030C5E" w:rsidR="004A56EA" w:rsidRDefault="004A56EA">
      <w:pPr>
        <w:pStyle w:val="CommentText"/>
      </w:pPr>
      <w:r>
        <w:rPr>
          <w:rStyle w:val="CommentReference"/>
        </w:rPr>
        <w:annotationRef/>
      </w:r>
      <w:r>
        <w:t>Clean this up a bit. “</w:t>
      </w:r>
      <w:r w:rsidRPr="004A56EA">
        <w:t>To do this, games that are in progress will be kept in a SQL database on our server, as each player finishes their round, the opponent will be notified that it is their turn</w:t>
      </w:r>
      <w:r w:rsidR="00E9003D">
        <w:t>, as outlined further down</w:t>
      </w:r>
      <w:r w:rsidRPr="004A56EA">
        <w:t>. This process will continue until they have played three rounds against one another. For this outcome to be realised, it is vital that the score is kept, determining the winner of the game.</w:t>
      </w:r>
      <w:r>
        <w:t>”</w:t>
      </w:r>
    </w:p>
  </w:comment>
  <w:comment w:id="18" w:author="McKeahnie, Collin" w:date="2018-03-26T11:04:00Z" w:initials="MC">
    <w:p w14:paraId="3D7E3292" w14:textId="255FE9AD" w:rsidR="00D07EEF" w:rsidRDefault="00D07EEF">
      <w:pPr>
        <w:pStyle w:val="CommentText"/>
      </w:pPr>
      <w:r>
        <w:rPr>
          <w:rStyle w:val="CommentReference"/>
        </w:rPr>
        <w:annotationRef/>
      </w:r>
      <w:r>
        <w:t>The opponent needs to actually take their turn, notification that it is their turn is a nicety but the game falls apart if people don’t actually take their turns.</w:t>
      </w:r>
    </w:p>
    <w:p w14:paraId="6B945A3A" w14:textId="77777777" w:rsidR="00D07EEF" w:rsidRDefault="00D07EEF">
      <w:pPr>
        <w:pStyle w:val="CommentText"/>
      </w:pPr>
    </w:p>
  </w:comment>
  <w:comment w:id="20" w:author="Charnes Nell" w:date="2018-03-26T10:26:00Z" w:initials="CN">
    <w:p w14:paraId="4B53F8EC" w14:textId="117304C1" w:rsidR="00E9003D" w:rsidRDefault="00E9003D">
      <w:pPr>
        <w:pStyle w:val="CommentText"/>
      </w:pPr>
      <w:r>
        <w:rPr>
          <w:rStyle w:val="CommentReference"/>
        </w:rPr>
        <w:annotationRef/>
      </w:r>
      <w:r>
        <w:t>Change to “...the development team…”</w:t>
      </w:r>
    </w:p>
  </w:comment>
  <w:comment w:id="21" w:author="McKeahnie, Collin" w:date="2018-03-26T11:11:00Z" w:initials="MC">
    <w:p w14:paraId="23CBEDDA" w14:textId="0823ADB3" w:rsidR="00D07EEF" w:rsidRDefault="00D07EEF">
      <w:pPr>
        <w:pStyle w:val="CommentText"/>
      </w:pPr>
      <w:r>
        <w:rPr>
          <w:rStyle w:val="CommentReference"/>
        </w:rPr>
        <w:annotationRef/>
      </w:r>
      <w:proofErr w:type="gramStart"/>
      <w:r>
        <w:t>done</w:t>
      </w:r>
      <w:proofErr w:type="gramEnd"/>
    </w:p>
  </w:comment>
  <w:comment w:id="23" w:author="Charnes Nell" w:date="2018-03-26T10:31:00Z" w:initials="CN">
    <w:p w14:paraId="60D45FEE" w14:textId="22F20B32" w:rsidR="00E9003D" w:rsidRDefault="00E9003D">
      <w:pPr>
        <w:pStyle w:val="CommentText"/>
      </w:pPr>
      <w:r>
        <w:rPr>
          <w:rStyle w:val="CommentReference"/>
        </w:rPr>
        <w:annotationRef/>
      </w:r>
      <w:r>
        <w:t>Change to “...the development team…”</w:t>
      </w:r>
    </w:p>
  </w:comment>
  <w:comment w:id="24" w:author="McKeahnie, Collin" w:date="2018-03-26T11:11:00Z" w:initials="MC">
    <w:p w14:paraId="1F174435" w14:textId="08BF0914" w:rsidR="00D07EEF" w:rsidRDefault="00D07EEF">
      <w:pPr>
        <w:pStyle w:val="CommentText"/>
      </w:pPr>
      <w:r>
        <w:rPr>
          <w:rStyle w:val="CommentReference"/>
        </w:rPr>
        <w:annotationRef/>
      </w:r>
      <w:proofErr w:type="gramStart"/>
      <w:r>
        <w:t>done</w:t>
      </w:r>
      <w:proofErr w:type="gramEnd"/>
    </w:p>
  </w:comment>
  <w:comment w:id="26" w:author="Charnes Nell" w:date="2018-03-26T10:37:00Z" w:initials="CN">
    <w:p w14:paraId="191467D6" w14:textId="2A816416" w:rsidR="0030386E" w:rsidRDefault="0030386E">
      <w:pPr>
        <w:pStyle w:val="CommentText"/>
      </w:pPr>
      <w:r>
        <w:rPr>
          <w:rStyle w:val="CommentReference"/>
        </w:rPr>
        <w:annotationRef/>
      </w:r>
      <w:r>
        <w:t>Change to “...the development team is on…”</w:t>
      </w:r>
    </w:p>
  </w:comment>
  <w:comment w:id="27" w:author="McKeahnie, Collin" w:date="2018-03-26T11:11:00Z" w:initials="MC">
    <w:p w14:paraId="448E4189" w14:textId="75D8F40B" w:rsidR="00D07EEF" w:rsidRDefault="00D07EEF">
      <w:pPr>
        <w:pStyle w:val="CommentText"/>
      </w:pPr>
      <w:r>
        <w:rPr>
          <w:rStyle w:val="CommentReference"/>
        </w:rPr>
        <w:annotationRef/>
      </w:r>
      <w:proofErr w:type="gramStart"/>
      <w:r>
        <w:t>done</w:t>
      </w:r>
      <w:proofErr w:type="gramEnd"/>
    </w:p>
  </w:comment>
  <w:comment w:id="28" w:author="Charnes Nell" w:date="2018-03-26T10:38:00Z" w:initials="CN">
    <w:p w14:paraId="40E9648D" w14:textId="5EAD0CAB" w:rsidR="0030386E" w:rsidRDefault="0030386E">
      <w:pPr>
        <w:pStyle w:val="CommentText"/>
      </w:pPr>
      <w:r>
        <w:rPr>
          <w:rStyle w:val="CommentReference"/>
        </w:rPr>
        <w:annotationRef/>
      </w:r>
      <w:r>
        <w:t>Change to “...their…”</w:t>
      </w:r>
    </w:p>
  </w:comment>
  <w:comment w:id="29" w:author="McKeahnie, Collin" w:date="2018-03-26T11:11:00Z" w:initials="MC">
    <w:p w14:paraId="54E8DB16" w14:textId="258D9B5F" w:rsidR="00D07EEF" w:rsidRDefault="00D07EEF">
      <w:pPr>
        <w:pStyle w:val="CommentText"/>
      </w:pPr>
      <w:r>
        <w:rPr>
          <w:rStyle w:val="CommentReference"/>
        </w:rPr>
        <w:annotationRef/>
      </w:r>
      <w:proofErr w:type="gramStart"/>
      <w:r>
        <w:t>done</w:t>
      </w:r>
      <w:proofErr w:type="gramEnd"/>
    </w:p>
  </w:comment>
  <w:comment w:id="30" w:author="Charnes Nell" w:date="2018-03-26T10:38:00Z" w:initials="CN">
    <w:p w14:paraId="2FCBDC8E" w14:textId="1A26C8C2" w:rsidR="0030386E" w:rsidRDefault="0030386E">
      <w:pPr>
        <w:pStyle w:val="CommentText"/>
      </w:pPr>
      <w:r>
        <w:rPr>
          <w:rStyle w:val="CommentReference"/>
        </w:rPr>
        <w:annotationRef/>
      </w:r>
      <w:r>
        <w:t>Maybe state how or link to where this is measured</w:t>
      </w:r>
    </w:p>
  </w:comment>
  <w:comment w:id="31" w:author="Charnes Nell" w:date="2018-03-26T10:39:00Z" w:initials="CN">
    <w:p w14:paraId="5CF08780" w14:textId="045F4406" w:rsidR="0030386E" w:rsidRDefault="0030386E">
      <w:pPr>
        <w:pStyle w:val="CommentText"/>
      </w:pPr>
      <w:r>
        <w:rPr>
          <w:rStyle w:val="CommentReference"/>
        </w:rPr>
        <w:annotationRef/>
      </w:r>
      <w:r>
        <w:t>Change to “...they…”</w:t>
      </w:r>
    </w:p>
  </w:comment>
  <w:comment w:id="32" w:author="McKeahnie, Collin" w:date="2018-03-26T11:11:00Z" w:initials="MC">
    <w:p w14:paraId="61DA6106" w14:textId="5BC2A2B5" w:rsidR="00D07EEF" w:rsidRDefault="00D07EEF">
      <w:pPr>
        <w:pStyle w:val="CommentText"/>
      </w:pPr>
      <w:r>
        <w:rPr>
          <w:rStyle w:val="CommentReference"/>
        </w:rPr>
        <w:annotationRef/>
      </w:r>
      <w:proofErr w:type="gramStart"/>
      <w:r>
        <w:t>done</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4E4DEF0" w15:done="0"/>
  <w15:commentEx w15:paraId="252A5C26" w15:done="0"/>
  <w15:commentEx w15:paraId="21A1839B" w15:paraIdParent="252A5C26" w15:done="0"/>
  <w15:commentEx w15:paraId="77C333D5" w15:done="0"/>
  <w15:commentEx w15:paraId="74F4BEEE" w15:paraIdParent="77C333D5" w15:done="0"/>
  <w15:commentEx w15:paraId="2BEFCA86" w15:done="0"/>
  <w15:commentEx w15:paraId="1DB6D011" w15:paraIdParent="2BEFCA86" w15:done="0"/>
  <w15:commentEx w15:paraId="052C9707" w15:done="0"/>
  <w15:commentEx w15:paraId="37AF9B29" w15:paraIdParent="052C9707" w15:done="0"/>
  <w15:commentEx w15:paraId="6001BA42" w15:done="0"/>
  <w15:commentEx w15:paraId="23CD666A" w15:done="0"/>
  <w15:commentEx w15:paraId="67E849F1" w15:done="0"/>
  <w15:commentEx w15:paraId="0A00BDD0" w15:paraIdParent="67E849F1" w15:done="0"/>
  <w15:commentEx w15:paraId="4F87449E" w15:done="0"/>
  <w15:commentEx w15:paraId="684E4165" w15:paraIdParent="4F87449E" w15:done="0"/>
  <w15:commentEx w15:paraId="782D1340" w15:done="0"/>
  <w15:commentEx w15:paraId="6B945A3A" w15:paraIdParent="782D1340" w15:done="0"/>
  <w15:commentEx w15:paraId="4B53F8EC" w15:done="0"/>
  <w15:commentEx w15:paraId="23CBEDDA" w15:paraIdParent="4B53F8EC" w15:done="0"/>
  <w15:commentEx w15:paraId="60D45FEE" w15:done="0"/>
  <w15:commentEx w15:paraId="1F174435" w15:paraIdParent="60D45FEE" w15:done="0"/>
  <w15:commentEx w15:paraId="191467D6" w15:done="0"/>
  <w15:commentEx w15:paraId="448E4189" w15:paraIdParent="191467D6" w15:done="0"/>
  <w15:commentEx w15:paraId="40E9648D" w15:done="0"/>
  <w15:commentEx w15:paraId="54E8DB16" w15:paraIdParent="40E9648D" w15:done="0"/>
  <w15:commentEx w15:paraId="2FCBDC8E" w15:done="0"/>
  <w15:commentEx w15:paraId="5CF08780" w15:done="0"/>
  <w15:commentEx w15:paraId="61DA6106" w15:paraIdParent="5CF0878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C14F01" w16cid:durableId="1E634CEF"/>
  <w16cid:commentId w16cid:paraId="14E4DEF0" w16cid:durableId="1E634B54"/>
  <w16cid:commentId w16cid:paraId="252A5C26" w16cid:durableId="1E63409B"/>
  <w16cid:commentId w16cid:paraId="48A6558C" w16cid:durableId="1E6340CB"/>
  <w16cid:commentId w16cid:paraId="77C333D5" w16cid:durableId="1E634131"/>
  <w16cid:commentId w16cid:paraId="42FD79FA" w16cid:durableId="1E634231"/>
  <w16cid:commentId w16cid:paraId="2BEFCA86" w16cid:durableId="1E63427B"/>
  <w16cid:commentId w16cid:paraId="052C9707" w16cid:durableId="1E634BA0"/>
  <w16cid:commentId w16cid:paraId="6374079C" w16cid:durableId="1E634BB9"/>
  <w16cid:commentId w16cid:paraId="163F6E44" w16cid:durableId="1E634334"/>
  <w16cid:commentId w16cid:paraId="6001BA42" w16cid:durableId="1E6341CD"/>
  <w16cid:commentId w16cid:paraId="23CD666A" w16cid:durableId="1E6343C4"/>
  <w16cid:commentId w16cid:paraId="67E849F1" w16cid:durableId="1E63456B"/>
  <w16cid:commentId w16cid:paraId="32339CB6" w16cid:durableId="1E634697"/>
  <w16cid:commentId w16cid:paraId="15675E0F" w16cid:durableId="1E63478B"/>
  <w16cid:commentId w16cid:paraId="4F87449E" w16cid:durableId="1E634664"/>
  <w16cid:commentId w16cid:paraId="782D1340" w16cid:durableId="1E6347C0"/>
  <w16cid:commentId w16cid:paraId="4B53F8EC" w16cid:durableId="1E634961"/>
  <w16cid:commentId w16cid:paraId="650945E7" w16cid:durableId="1E634AA8"/>
  <w16cid:commentId w16cid:paraId="60D45FEE" w16cid:durableId="1E634A92"/>
  <w16cid:commentId w16cid:paraId="657BDE4A" w16cid:durableId="1E634AC2"/>
  <w16cid:commentId w16cid:paraId="5A967684" w16cid:durableId="1E634AE3"/>
  <w16cid:commentId w16cid:paraId="191467D6" w16cid:durableId="1E634BEE"/>
  <w16cid:commentId w16cid:paraId="40E9648D" w16cid:durableId="1E634C0E"/>
  <w16cid:commentId w16cid:paraId="2FCBDC8E" w16cid:durableId="1E634C23"/>
  <w16cid:commentId w16cid:paraId="5CF08780" w16cid:durableId="1E634C4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184C7C"/>
    <w:multiLevelType w:val="multilevel"/>
    <w:tmpl w:val="CCEC1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C227BB"/>
    <w:multiLevelType w:val="multilevel"/>
    <w:tmpl w:val="CA90917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205DD8"/>
    <w:multiLevelType w:val="multilevel"/>
    <w:tmpl w:val="CA90917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1B2BDB"/>
    <w:multiLevelType w:val="multilevel"/>
    <w:tmpl w:val="CA90917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arnes Nell">
    <w15:presenceInfo w15:providerId="None" w15:userId="Charnes Nell"/>
  </w15:person>
  <w15:person w15:author="McKeahnie, Collin">
    <w15:presenceInfo w15:providerId="AD" w15:userId="S-1-5-21-3116327230-3747694248-558935996-730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A21"/>
    <w:rsid w:val="000C37B3"/>
    <w:rsid w:val="00181386"/>
    <w:rsid w:val="00277AA4"/>
    <w:rsid w:val="0030386E"/>
    <w:rsid w:val="0031468E"/>
    <w:rsid w:val="00374A21"/>
    <w:rsid w:val="004A56EA"/>
    <w:rsid w:val="005740F5"/>
    <w:rsid w:val="005B646A"/>
    <w:rsid w:val="00AA061F"/>
    <w:rsid w:val="00AA5DEF"/>
    <w:rsid w:val="00B11705"/>
    <w:rsid w:val="00D07EEF"/>
    <w:rsid w:val="00E74442"/>
    <w:rsid w:val="00E9003D"/>
    <w:rsid w:val="00E956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8EE03"/>
  <w15:chartTrackingRefBased/>
  <w15:docId w15:val="{EC96B14F-739A-4939-AE7F-9F96B24CD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74A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4A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4A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link w:val="Heading5Char"/>
    <w:uiPriority w:val="9"/>
    <w:qFormat/>
    <w:rsid w:val="00374A21"/>
    <w:pPr>
      <w:spacing w:before="100" w:beforeAutospacing="1" w:after="100" w:afterAutospacing="1" w:line="240" w:lineRule="auto"/>
      <w:outlineLvl w:val="4"/>
    </w:pPr>
    <w:rPr>
      <w:rFonts w:ascii="Times New Roman" w:eastAsia="Times New Roman" w:hAnsi="Times New Roman" w:cs="Times New Roman"/>
      <w:b/>
      <w:bCs/>
      <w:sz w:val="20"/>
      <w:szCs w:val="2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374A21"/>
    <w:rPr>
      <w:rFonts w:ascii="Times New Roman" w:eastAsia="Times New Roman" w:hAnsi="Times New Roman" w:cs="Times New Roman"/>
      <w:b/>
      <w:bCs/>
      <w:sz w:val="20"/>
      <w:szCs w:val="20"/>
      <w:lang w:eastAsia="en-AU"/>
    </w:rPr>
  </w:style>
  <w:style w:type="character" w:customStyle="1" w:styleId="Heading1Char">
    <w:name w:val="Heading 1 Char"/>
    <w:basedOn w:val="DefaultParagraphFont"/>
    <w:link w:val="Heading1"/>
    <w:uiPriority w:val="9"/>
    <w:rsid w:val="00374A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4A2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74A2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3Char">
    <w:name w:val="Heading 3 Char"/>
    <w:basedOn w:val="DefaultParagraphFont"/>
    <w:link w:val="Heading3"/>
    <w:uiPriority w:val="9"/>
    <w:rsid w:val="00374A2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1468E"/>
    <w:pPr>
      <w:ind w:left="720"/>
      <w:contextualSpacing/>
    </w:pPr>
  </w:style>
  <w:style w:type="character" w:styleId="CommentReference">
    <w:name w:val="annotation reference"/>
    <w:basedOn w:val="DefaultParagraphFont"/>
    <w:uiPriority w:val="99"/>
    <w:semiHidden/>
    <w:unhideWhenUsed/>
    <w:rsid w:val="00E74442"/>
    <w:rPr>
      <w:sz w:val="16"/>
      <w:szCs w:val="16"/>
    </w:rPr>
  </w:style>
  <w:style w:type="paragraph" w:styleId="CommentText">
    <w:name w:val="annotation text"/>
    <w:basedOn w:val="Normal"/>
    <w:link w:val="CommentTextChar"/>
    <w:uiPriority w:val="99"/>
    <w:semiHidden/>
    <w:unhideWhenUsed/>
    <w:rsid w:val="00E74442"/>
    <w:pPr>
      <w:spacing w:line="240" w:lineRule="auto"/>
    </w:pPr>
    <w:rPr>
      <w:sz w:val="20"/>
      <w:szCs w:val="20"/>
    </w:rPr>
  </w:style>
  <w:style w:type="character" w:customStyle="1" w:styleId="CommentTextChar">
    <w:name w:val="Comment Text Char"/>
    <w:basedOn w:val="DefaultParagraphFont"/>
    <w:link w:val="CommentText"/>
    <w:uiPriority w:val="99"/>
    <w:semiHidden/>
    <w:rsid w:val="00E74442"/>
    <w:rPr>
      <w:sz w:val="20"/>
      <w:szCs w:val="20"/>
    </w:rPr>
  </w:style>
  <w:style w:type="paragraph" w:styleId="CommentSubject">
    <w:name w:val="annotation subject"/>
    <w:basedOn w:val="CommentText"/>
    <w:next w:val="CommentText"/>
    <w:link w:val="CommentSubjectChar"/>
    <w:uiPriority w:val="99"/>
    <w:semiHidden/>
    <w:unhideWhenUsed/>
    <w:rsid w:val="00E74442"/>
    <w:rPr>
      <w:b/>
      <w:bCs/>
    </w:rPr>
  </w:style>
  <w:style w:type="character" w:customStyle="1" w:styleId="CommentSubjectChar">
    <w:name w:val="Comment Subject Char"/>
    <w:basedOn w:val="CommentTextChar"/>
    <w:link w:val="CommentSubject"/>
    <w:uiPriority w:val="99"/>
    <w:semiHidden/>
    <w:rsid w:val="00E74442"/>
    <w:rPr>
      <w:b/>
      <w:bCs/>
      <w:sz w:val="20"/>
      <w:szCs w:val="20"/>
    </w:rPr>
  </w:style>
  <w:style w:type="paragraph" w:styleId="BalloonText">
    <w:name w:val="Balloon Text"/>
    <w:basedOn w:val="Normal"/>
    <w:link w:val="BalloonTextChar"/>
    <w:uiPriority w:val="99"/>
    <w:semiHidden/>
    <w:unhideWhenUsed/>
    <w:rsid w:val="00E744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44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7270286">
      <w:bodyDiv w:val="1"/>
      <w:marLeft w:val="0"/>
      <w:marRight w:val="0"/>
      <w:marTop w:val="0"/>
      <w:marBottom w:val="0"/>
      <w:divBdr>
        <w:top w:val="none" w:sz="0" w:space="0" w:color="auto"/>
        <w:left w:val="none" w:sz="0" w:space="0" w:color="auto"/>
        <w:bottom w:val="none" w:sz="0" w:space="0" w:color="auto"/>
        <w:right w:val="none" w:sz="0" w:space="0" w:color="auto"/>
      </w:divBdr>
    </w:div>
    <w:div w:id="1154838233">
      <w:bodyDiv w:val="1"/>
      <w:marLeft w:val="0"/>
      <w:marRight w:val="0"/>
      <w:marTop w:val="0"/>
      <w:marBottom w:val="0"/>
      <w:divBdr>
        <w:top w:val="none" w:sz="0" w:space="0" w:color="auto"/>
        <w:left w:val="none" w:sz="0" w:space="0" w:color="auto"/>
        <w:bottom w:val="none" w:sz="0" w:space="0" w:color="auto"/>
        <w:right w:val="none" w:sz="0" w:space="0" w:color="auto"/>
      </w:divBdr>
    </w:div>
    <w:div w:id="1629050800">
      <w:bodyDiv w:val="1"/>
      <w:marLeft w:val="0"/>
      <w:marRight w:val="0"/>
      <w:marTop w:val="0"/>
      <w:marBottom w:val="0"/>
      <w:divBdr>
        <w:top w:val="none" w:sz="0" w:space="0" w:color="auto"/>
        <w:left w:val="none" w:sz="0" w:space="0" w:color="auto"/>
        <w:bottom w:val="none" w:sz="0" w:space="0" w:color="auto"/>
        <w:right w:val="none" w:sz="0" w:space="0" w:color="auto"/>
      </w:divBdr>
    </w:div>
    <w:div w:id="1716615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636AB4</Template>
  <TotalTime>18</TotalTime>
  <Pages>2</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 McKeahnie</dc:creator>
  <cp:keywords/>
  <dc:description/>
  <cp:lastModifiedBy>McKeahnie, Collin</cp:lastModifiedBy>
  <cp:revision>4</cp:revision>
  <dcterms:created xsi:type="dcterms:W3CDTF">2018-03-25T23:53:00Z</dcterms:created>
  <dcterms:modified xsi:type="dcterms:W3CDTF">2018-03-26T00:11:00Z</dcterms:modified>
</cp:coreProperties>
</file>