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21CF" w14:textId="77777777" w:rsidR="003C7438" w:rsidRDefault="00462329">
      <w:pPr>
        <w:pStyle w:val="Title"/>
      </w:pPr>
      <w:r>
        <w:t>Let’s Quiz</w:t>
      </w:r>
    </w:p>
    <w:p w14:paraId="0806C770" w14:textId="77777777" w:rsidR="003C7438" w:rsidRDefault="007717D7">
      <w:pPr>
        <w:pStyle w:val="Title"/>
      </w:pPr>
      <w:fldSimple w:instr=" TITLE  \* MERGEFORMAT ">
        <w:r w:rsidR="00FA2BB5">
          <w:t>Iteration Plan</w:t>
        </w:r>
      </w:fldSimple>
      <w:r w:rsidR="00462329">
        <w:t xml:space="preserve"> 2</w:t>
      </w:r>
    </w:p>
    <w:p w14:paraId="071DC0E0" w14:textId="77777777" w:rsidR="003C7438" w:rsidRDefault="003C7438">
      <w:pPr>
        <w:pStyle w:val="Title"/>
        <w:jc w:val="left"/>
      </w:pPr>
      <w:bookmarkStart w:id="0" w:name="_GoBack"/>
      <w:bookmarkEnd w:id="0"/>
    </w:p>
    <w:p w14:paraId="1B7CF2CC" w14:textId="77777777"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237B3009" w14:textId="77777777" w:rsidR="003C7438" w:rsidRPr="008A4D87" w:rsidRDefault="008A4D87" w:rsidP="008A4D87">
      <w:pPr>
        <w:pStyle w:val="Heading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14:paraId="47EE9E63" w14:textId="77777777" w:rsidR="003C7438" w:rsidRDefault="003C7438" w:rsidP="00612E0C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94"/>
        <w:gridCol w:w="3167"/>
      </w:tblGrid>
      <w:tr w:rsidR="003C7438" w14:paraId="1D908E60" w14:textId="77777777" w:rsidTr="000F239C">
        <w:tc>
          <w:tcPr>
            <w:tcW w:w="7794" w:type="dxa"/>
          </w:tcPr>
          <w:p w14:paraId="283F22FE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</w:tcPr>
          <w:p w14:paraId="192E3AC0" w14:textId="77777777"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14:paraId="5A186C3F" w14:textId="77777777" w:rsidTr="000F239C">
        <w:tc>
          <w:tcPr>
            <w:tcW w:w="7794" w:type="dxa"/>
          </w:tcPr>
          <w:p w14:paraId="4DB2BC4F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3167" w:type="dxa"/>
          </w:tcPr>
          <w:p w14:paraId="5CEF0ED2" w14:textId="77777777" w:rsidR="003C7438" w:rsidRDefault="00F36701">
            <w:r>
              <w:t>29</w:t>
            </w:r>
            <w:r w:rsidR="00462329">
              <w:t>-March</w:t>
            </w:r>
          </w:p>
        </w:tc>
      </w:tr>
      <w:tr w:rsidR="003C7438" w14:paraId="3E994766" w14:textId="77777777" w:rsidTr="000F239C">
        <w:tc>
          <w:tcPr>
            <w:tcW w:w="7794" w:type="dxa"/>
          </w:tcPr>
          <w:p w14:paraId="75FDA48B" w14:textId="77777777" w:rsidR="003C7438" w:rsidRDefault="003C7438"/>
        </w:tc>
        <w:tc>
          <w:tcPr>
            <w:tcW w:w="3167" w:type="dxa"/>
          </w:tcPr>
          <w:p w14:paraId="1E9E6BC6" w14:textId="77777777" w:rsidR="003C7438" w:rsidRDefault="003C7438"/>
        </w:tc>
      </w:tr>
      <w:tr w:rsidR="003C7438" w14:paraId="236A4BF7" w14:textId="77777777" w:rsidTr="000F239C">
        <w:tc>
          <w:tcPr>
            <w:tcW w:w="7794" w:type="dxa"/>
          </w:tcPr>
          <w:p w14:paraId="1954DDF0" w14:textId="77777777" w:rsidR="003C7438" w:rsidRDefault="003C7438"/>
        </w:tc>
        <w:tc>
          <w:tcPr>
            <w:tcW w:w="3167" w:type="dxa"/>
          </w:tcPr>
          <w:p w14:paraId="67D2F768" w14:textId="77777777" w:rsidR="003C7438" w:rsidRDefault="003C7438"/>
        </w:tc>
      </w:tr>
      <w:tr w:rsidR="003C7438" w14:paraId="4940B2F0" w14:textId="77777777" w:rsidTr="000F239C">
        <w:tc>
          <w:tcPr>
            <w:tcW w:w="7794" w:type="dxa"/>
          </w:tcPr>
          <w:p w14:paraId="3FF10DE2" w14:textId="77777777"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3167" w:type="dxa"/>
          </w:tcPr>
          <w:p w14:paraId="1DAE7810" w14:textId="77777777" w:rsidR="003C7438" w:rsidRDefault="00462329">
            <w:r>
              <w:t>9-April</w:t>
            </w:r>
          </w:p>
        </w:tc>
      </w:tr>
      <w:bookmarkEnd w:id="1"/>
    </w:tbl>
    <w:p w14:paraId="521D72B5" w14:textId="77777777" w:rsidR="003C7438" w:rsidRDefault="003C7438">
      <w:pPr>
        <w:pStyle w:val="BodyText"/>
        <w:ind w:left="0"/>
      </w:pPr>
    </w:p>
    <w:p w14:paraId="4EC67B92" w14:textId="77777777" w:rsidR="003C7438" w:rsidRDefault="008A4D87">
      <w:pPr>
        <w:pStyle w:val="Heading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14:paraId="2F7F6682" w14:textId="77777777" w:rsidR="00462329" w:rsidRDefault="00462329" w:rsidP="00462329">
      <w:r>
        <w:t>1.</w:t>
      </w:r>
      <w:r>
        <w:tab/>
        <w:t xml:space="preserve">Complete your assigned </w:t>
      </w:r>
      <w:proofErr w:type="gramStart"/>
      <w:r>
        <w:t>high level</w:t>
      </w:r>
      <w:proofErr w:type="gramEnd"/>
      <w:r>
        <w:t xml:space="preserve"> task</w:t>
      </w:r>
    </w:p>
    <w:p w14:paraId="458C543B" w14:textId="77777777" w:rsidR="00462329" w:rsidRPr="00462329" w:rsidRDefault="00462329" w:rsidP="00462329">
      <w:r>
        <w:t>2.</w:t>
      </w:r>
      <w:r>
        <w:tab/>
        <w:t xml:space="preserve">Complete your assigned </w:t>
      </w:r>
      <w:proofErr w:type="gramStart"/>
      <w:r>
        <w:t>low level</w:t>
      </w:r>
      <w:proofErr w:type="gramEnd"/>
      <w:r>
        <w:t xml:space="preserve"> task</w:t>
      </w:r>
    </w:p>
    <w:p w14:paraId="33882E75" w14:textId="77777777" w:rsidR="00C40D04" w:rsidRPr="000245C9" w:rsidRDefault="00C40D04" w:rsidP="00C40D04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0A6AFBE0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1.</w:t>
      </w:r>
      <w:r w:rsidRPr="00462329">
        <w:rPr>
          <w:vanish w:val="0"/>
        </w:rPr>
        <w:tab/>
      </w:r>
      <w:r w:rsidRPr="00462329">
        <w:rPr>
          <w:vanish w:val="0"/>
          <w:color w:val="auto"/>
        </w:rPr>
        <w:t xml:space="preserve">Complete your assigned </w:t>
      </w:r>
      <w:proofErr w:type="gramStart"/>
      <w:r w:rsidRPr="00462329">
        <w:rPr>
          <w:vanish w:val="0"/>
          <w:color w:val="auto"/>
        </w:rPr>
        <w:t>high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454D6AC9" w14:textId="77777777" w:rsidR="00462329" w:rsidRPr="00462329" w:rsidRDefault="000F239C" w:rsidP="00462329">
      <w:pPr>
        <w:pStyle w:val="InfoBlue"/>
        <w:numPr>
          <w:ilvl w:val="0"/>
          <w:numId w:val="42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46067384" w14:textId="77777777" w:rsidR="00462329" w:rsidRPr="00462329" w:rsidRDefault="00462329" w:rsidP="00462329">
      <w:pPr>
        <w:pStyle w:val="InfoBlue"/>
        <w:rPr>
          <w:vanish w:val="0"/>
          <w:color w:val="auto"/>
        </w:rPr>
      </w:pPr>
      <w:r w:rsidRPr="00462329">
        <w:rPr>
          <w:vanish w:val="0"/>
          <w:color w:val="auto"/>
        </w:rPr>
        <w:t>2.</w:t>
      </w:r>
      <w:r w:rsidRPr="00462329">
        <w:rPr>
          <w:vanish w:val="0"/>
          <w:color w:val="auto"/>
        </w:rPr>
        <w:tab/>
        <w:t xml:space="preserve">Complete your assigned </w:t>
      </w:r>
      <w:proofErr w:type="gramStart"/>
      <w:r w:rsidRPr="00462329">
        <w:rPr>
          <w:vanish w:val="0"/>
          <w:color w:val="auto"/>
        </w:rPr>
        <w:t>low level</w:t>
      </w:r>
      <w:proofErr w:type="gramEnd"/>
      <w:r w:rsidRPr="00462329">
        <w:rPr>
          <w:vanish w:val="0"/>
          <w:color w:val="auto"/>
        </w:rPr>
        <w:t xml:space="preserve"> task</w:t>
      </w:r>
    </w:p>
    <w:p w14:paraId="008A6846" w14:textId="77777777" w:rsidR="00C40D04" w:rsidRPr="00462329" w:rsidRDefault="000F239C" w:rsidP="00462329">
      <w:pPr>
        <w:pStyle w:val="InfoBlue"/>
        <w:numPr>
          <w:ilvl w:val="0"/>
          <w:numId w:val="43"/>
        </w:numPr>
        <w:rPr>
          <w:vanish w:val="0"/>
          <w:color w:val="auto"/>
        </w:rPr>
      </w:pPr>
      <w:r>
        <w:rPr>
          <w:vanish w:val="0"/>
          <w:color w:val="auto"/>
        </w:rPr>
        <w:t>Are</w:t>
      </w:r>
      <w:r w:rsidR="00462329" w:rsidRPr="00462329">
        <w:rPr>
          <w:vanish w:val="0"/>
          <w:color w:val="auto"/>
        </w:rPr>
        <w:t xml:space="preserve"> assigned tasks submitted to version control for reviewing by assigned reviewer.</w:t>
      </w:r>
    </w:p>
    <w:p w14:paraId="58CEE652" w14:textId="77777777" w:rsidR="00C40D04" w:rsidRPr="00B7002B" w:rsidRDefault="00C40D04" w:rsidP="00977FFC">
      <w:pPr>
        <w:pStyle w:val="BodyText"/>
        <w:ind w:left="360"/>
        <w:rPr>
          <w:color w:val="0000FF"/>
        </w:rPr>
      </w:pPr>
    </w:p>
    <w:p w14:paraId="1466CE08" w14:textId="77777777" w:rsidR="00A15332" w:rsidRPr="00A15332" w:rsidRDefault="00C40D04" w:rsidP="00B7002B">
      <w:pPr>
        <w:pStyle w:val="Heading1"/>
      </w:pPr>
      <w:r>
        <w:t>4</w:t>
      </w:r>
      <w:r w:rsidR="008A4D87">
        <w:t xml:space="preserve">.  </w:t>
      </w:r>
      <w:r w:rsidR="00A15332">
        <w:t xml:space="preserve">Work Item </w:t>
      </w:r>
      <w:r w:rsidR="00B7002B">
        <w:t>a</w:t>
      </w:r>
      <w:r w:rsidR="00A15332">
        <w:t>ssignments</w:t>
      </w:r>
    </w:p>
    <w:p w14:paraId="46FAB99C" w14:textId="77777777" w:rsidR="00A15332" w:rsidRDefault="00A15332" w:rsidP="00612E0C">
      <w:pPr>
        <w:pStyle w:val="BodyText"/>
        <w:ind w:left="360"/>
      </w:pPr>
      <w:r>
        <w:t xml:space="preserve">The following </w:t>
      </w:r>
      <w:r w:rsidR="008A4D87">
        <w:t>W</w:t>
      </w:r>
      <w:r>
        <w:t xml:space="preserve">ork </w:t>
      </w:r>
      <w:r w:rsidR="008A4D87">
        <w:t>I</w:t>
      </w:r>
      <w:r>
        <w:t xml:space="preserve">tems </w:t>
      </w:r>
      <w:r w:rsidR="00612E0C">
        <w:t>will b</w:t>
      </w:r>
      <w:r>
        <w:t>e addressed in this iteration:</w:t>
      </w:r>
    </w:p>
    <w:p w14:paraId="1BAF7210" w14:textId="77777777" w:rsidR="00D8366F" w:rsidRDefault="00D8366F" w:rsidP="000F239C">
      <w:pPr>
        <w:pStyle w:val="Heading1"/>
      </w:pPr>
    </w:p>
    <w:tbl>
      <w:tblPr>
        <w:tblpPr w:leftFromText="180" w:rightFromText="180" w:vertAnchor="text" w:horzAnchor="margin" w:tblpXSpec="center" w:tblpY="212"/>
        <w:tblW w:w="109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080"/>
        <w:gridCol w:w="1080"/>
        <w:gridCol w:w="900"/>
        <w:gridCol w:w="1136"/>
      </w:tblGrid>
      <w:tr w:rsidR="000F239C" w:rsidRPr="009D6937" w14:paraId="51A7DC1A" w14:textId="77777777" w:rsidTr="0044662A">
        <w:trPr>
          <w:trHeight w:val="707"/>
        </w:trPr>
        <w:tc>
          <w:tcPr>
            <w:tcW w:w="710" w:type="dxa"/>
            <w:shd w:val="clear" w:color="auto" w:fill="D9D9D9"/>
          </w:tcPr>
          <w:p w14:paraId="34B781DE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7EFDE202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Name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or key words of d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escription</w:t>
            </w:r>
          </w:p>
        </w:tc>
        <w:tc>
          <w:tcPr>
            <w:tcW w:w="2509" w:type="dxa"/>
            <w:shd w:val="clear" w:color="auto" w:fill="D9D9D9"/>
          </w:tcPr>
          <w:p w14:paraId="6CD4680D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/>
          </w:tcPr>
          <w:p w14:paraId="2BA8A858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/>
          </w:tcPr>
          <w:p w14:paraId="004F07EC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(name)</w:t>
            </w:r>
          </w:p>
        </w:tc>
        <w:tc>
          <w:tcPr>
            <w:tcW w:w="1080" w:type="dxa"/>
            <w:shd w:val="clear" w:color="auto" w:fill="D9D9D9"/>
          </w:tcPr>
          <w:p w14:paraId="72EF94F0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/>
          </w:tcPr>
          <w:p w14:paraId="6C31C1D5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 worked</w:t>
            </w:r>
            <w:r w:rsidRPr="008A4D87" w:rsidDel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136" w:type="dxa"/>
            <w:shd w:val="clear" w:color="auto" w:fill="D9D9D9"/>
          </w:tcPr>
          <w:p w14:paraId="4BE60057" w14:textId="77777777" w:rsidR="000F239C" w:rsidRPr="008A4D87" w:rsidRDefault="000F239C" w:rsidP="0044662A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stimate 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of 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hours</w:t>
            </w: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remaining</w:t>
            </w:r>
            <w:r w:rsidRPr="008A4D87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 </w:t>
            </w:r>
          </w:p>
        </w:tc>
      </w:tr>
      <w:tr w:rsidR="000F239C" w:rsidRPr="00A15332" w14:paraId="3F6B8C7E" w14:textId="77777777" w:rsidTr="0044662A">
        <w:trPr>
          <w:trHeight w:val="255"/>
        </w:trPr>
        <w:tc>
          <w:tcPr>
            <w:tcW w:w="710" w:type="dxa"/>
          </w:tcPr>
          <w:p w14:paraId="2FB3AAC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1.1</w:t>
            </w:r>
          </w:p>
        </w:tc>
        <w:tc>
          <w:tcPr>
            <w:tcW w:w="2376" w:type="dxa"/>
            <w:shd w:val="clear" w:color="auto" w:fill="auto"/>
            <w:noWrap/>
          </w:tcPr>
          <w:p w14:paraId="1AAAC219" w14:textId="77777777" w:rsidR="000F239C" w:rsidRPr="00187905" w:rsidRDefault="000F239C" w:rsidP="0044662A">
            <w:r w:rsidRPr="00B30E33">
              <w:t>Master Test Plan</w:t>
            </w:r>
          </w:p>
        </w:tc>
        <w:tc>
          <w:tcPr>
            <w:tcW w:w="2509" w:type="dxa"/>
          </w:tcPr>
          <w:p w14:paraId="23E508F5" w14:textId="77777777" w:rsidR="000F239C" w:rsidRPr="00F176FE" w:rsidRDefault="000F239C" w:rsidP="0044662A">
            <w:r w:rsidRPr="00B30E33">
              <w:t>Michelle to submit first draft to version control (1/4/18</w:t>
            </w:r>
            <w:r>
              <w:t>)</w:t>
            </w:r>
          </w:p>
        </w:tc>
        <w:tc>
          <w:tcPr>
            <w:tcW w:w="1170" w:type="dxa"/>
            <w:shd w:val="clear" w:color="auto" w:fill="auto"/>
            <w:noWrap/>
          </w:tcPr>
          <w:p w14:paraId="24956A9C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1327A0B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724D4F3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1AE5D14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</w:tcPr>
          <w:p w14:paraId="7D9B0714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0F239C" w:rsidRPr="00A15332" w14:paraId="7DE88DB3" w14:textId="77777777" w:rsidTr="0044662A">
        <w:trPr>
          <w:trHeight w:val="255"/>
        </w:trPr>
        <w:tc>
          <w:tcPr>
            <w:tcW w:w="710" w:type="dxa"/>
          </w:tcPr>
          <w:p w14:paraId="1BF98BE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1.2</w:t>
            </w:r>
          </w:p>
        </w:tc>
        <w:tc>
          <w:tcPr>
            <w:tcW w:w="2376" w:type="dxa"/>
            <w:shd w:val="clear" w:color="auto" w:fill="auto"/>
            <w:noWrap/>
          </w:tcPr>
          <w:p w14:paraId="4F79C7E2" w14:textId="77777777" w:rsidR="000F239C" w:rsidRDefault="000F239C" w:rsidP="0044662A">
            <w:r>
              <w:t>Master Test Plan Review</w:t>
            </w:r>
          </w:p>
        </w:tc>
        <w:tc>
          <w:tcPr>
            <w:tcW w:w="2509" w:type="dxa"/>
          </w:tcPr>
          <w:p w14:paraId="0DF5F934" w14:textId="77777777" w:rsidR="000F239C" w:rsidRDefault="000F239C" w:rsidP="0044662A">
            <w:r w:rsidRPr="00C5018B">
              <w:t>Collin to review Michelle’s Master Test draft (</w:t>
            </w:r>
            <w:r>
              <w:t>3/4</w:t>
            </w:r>
            <w:r w:rsidRPr="00C5018B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3065FA0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336034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5A29D7F2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24E4E7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125B04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0F239C" w:rsidRPr="00A15332" w14:paraId="41CBA282" w14:textId="77777777" w:rsidTr="0044662A">
        <w:trPr>
          <w:trHeight w:val="255"/>
        </w:trPr>
        <w:tc>
          <w:tcPr>
            <w:tcW w:w="710" w:type="dxa"/>
          </w:tcPr>
          <w:p w14:paraId="5D90FA2C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1.3</w:t>
            </w:r>
          </w:p>
        </w:tc>
        <w:tc>
          <w:tcPr>
            <w:tcW w:w="2376" w:type="dxa"/>
            <w:shd w:val="clear" w:color="auto" w:fill="auto"/>
            <w:noWrap/>
          </w:tcPr>
          <w:p w14:paraId="1DDA446D" w14:textId="77777777" w:rsidR="000F239C" w:rsidRDefault="000F239C" w:rsidP="0044662A">
            <w:r w:rsidRPr="00802C79">
              <w:t>Proposed Architecture</w:t>
            </w:r>
          </w:p>
        </w:tc>
        <w:tc>
          <w:tcPr>
            <w:tcW w:w="2509" w:type="dxa"/>
          </w:tcPr>
          <w:p w14:paraId="597FC64A" w14:textId="77777777" w:rsidR="000F239C" w:rsidRDefault="000F239C" w:rsidP="0044662A">
            <w:r>
              <w:t>Aaron to submit first draft to version control (1/4/18)</w:t>
            </w:r>
          </w:p>
          <w:p w14:paraId="15E6E3AC" w14:textId="77777777" w:rsidR="000F239C" w:rsidRPr="00C5018B" w:rsidRDefault="000F239C" w:rsidP="0044662A"/>
        </w:tc>
        <w:tc>
          <w:tcPr>
            <w:tcW w:w="1170" w:type="dxa"/>
            <w:shd w:val="clear" w:color="auto" w:fill="auto"/>
            <w:noWrap/>
          </w:tcPr>
          <w:p w14:paraId="55B8E85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31B64DEA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</w:tc>
        <w:tc>
          <w:tcPr>
            <w:tcW w:w="1080" w:type="dxa"/>
          </w:tcPr>
          <w:p w14:paraId="39D7CA9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6</w:t>
            </w:r>
          </w:p>
        </w:tc>
        <w:tc>
          <w:tcPr>
            <w:tcW w:w="900" w:type="dxa"/>
            <w:shd w:val="clear" w:color="auto" w:fill="auto"/>
            <w:noWrap/>
          </w:tcPr>
          <w:p w14:paraId="26841917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  <w:tc>
          <w:tcPr>
            <w:tcW w:w="1136" w:type="dxa"/>
            <w:shd w:val="clear" w:color="auto" w:fill="auto"/>
            <w:noWrap/>
          </w:tcPr>
          <w:p w14:paraId="34C3421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</w:tr>
      <w:tr w:rsidR="000F239C" w:rsidRPr="00A15332" w14:paraId="4EE0A0DD" w14:textId="77777777" w:rsidTr="0044662A">
        <w:trPr>
          <w:trHeight w:val="255"/>
        </w:trPr>
        <w:tc>
          <w:tcPr>
            <w:tcW w:w="710" w:type="dxa"/>
          </w:tcPr>
          <w:p w14:paraId="3C261E82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1.4</w:t>
            </w:r>
          </w:p>
        </w:tc>
        <w:tc>
          <w:tcPr>
            <w:tcW w:w="2376" w:type="dxa"/>
            <w:shd w:val="clear" w:color="auto" w:fill="auto"/>
            <w:noWrap/>
          </w:tcPr>
          <w:p w14:paraId="1D6D2D6E" w14:textId="77777777" w:rsidR="000F239C" w:rsidRDefault="000F239C" w:rsidP="0044662A">
            <w:r w:rsidRPr="00802C79">
              <w:t>Proposed Architecture Review</w:t>
            </w:r>
          </w:p>
        </w:tc>
        <w:tc>
          <w:tcPr>
            <w:tcW w:w="2509" w:type="dxa"/>
          </w:tcPr>
          <w:p w14:paraId="0074A464" w14:textId="77777777" w:rsidR="000F239C" w:rsidRPr="00C5018B" w:rsidRDefault="000F239C" w:rsidP="0044662A">
            <w:r>
              <w:t xml:space="preserve">Michelle to review Aaron’s </w:t>
            </w:r>
            <w:r w:rsidRPr="00802C79">
              <w:t>Proposed Architecture draft</w:t>
            </w:r>
            <w:r>
              <w:t xml:space="preserve"> (3.4.18)</w:t>
            </w:r>
          </w:p>
        </w:tc>
        <w:tc>
          <w:tcPr>
            <w:tcW w:w="1170" w:type="dxa"/>
            <w:shd w:val="clear" w:color="auto" w:fill="auto"/>
            <w:noWrap/>
          </w:tcPr>
          <w:p w14:paraId="15D33220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In progress</w:t>
            </w:r>
          </w:p>
        </w:tc>
        <w:tc>
          <w:tcPr>
            <w:tcW w:w="1080" w:type="dxa"/>
            <w:shd w:val="clear" w:color="auto" w:fill="auto"/>
            <w:noWrap/>
          </w:tcPr>
          <w:p w14:paraId="6236A607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Michelle</w:t>
            </w:r>
          </w:p>
        </w:tc>
        <w:tc>
          <w:tcPr>
            <w:tcW w:w="1080" w:type="dxa"/>
          </w:tcPr>
          <w:p w14:paraId="658C4CEB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26FCAF5" w14:textId="77777777" w:rsidR="000F239C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</w:tcPr>
          <w:p w14:paraId="25C9EEF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0.5</w:t>
            </w:r>
          </w:p>
        </w:tc>
      </w:tr>
      <w:tr w:rsidR="000F239C" w:rsidRPr="00A15332" w14:paraId="78331C04" w14:textId="77777777" w:rsidTr="0044662A">
        <w:trPr>
          <w:trHeight w:val="255"/>
        </w:trPr>
        <w:tc>
          <w:tcPr>
            <w:tcW w:w="710" w:type="dxa"/>
          </w:tcPr>
          <w:p w14:paraId="1A882E2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</w:t>
            </w:r>
          </w:p>
        </w:tc>
        <w:tc>
          <w:tcPr>
            <w:tcW w:w="2376" w:type="dxa"/>
            <w:shd w:val="clear" w:color="auto" w:fill="auto"/>
            <w:noWrap/>
          </w:tcPr>
          <w:p w14:paraId="755F6F46" w14:textId="77777777" w:rsidR="000F239C" w:rsidRPr="00187905" w:rsidRDefault="000F239C" w:rsidP="0044662A">
            <w:r w:rsidRPr="00187905">
              <w:t>Vision Document</w:t>
            </w:r>
          </w:p>
        </w:tc>
        <w:tc>
          <w:tcPr>
            <w:tcW w:w="2509" w:type="dxa"/>
          </w:tcPr>
          <w:p w14:paraId="693CB9DA" w14:textId="77777777" w:rsidR="000F239C" w:rsidRPr="00F176FE" w:rsidRDefault="000F239C" w:rsidP="0044662A">
            <w:r w:rsidRPr="00F176FE">
              <w:t>Collin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59B2CFEA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color w:val="FF0000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BDF172E" w14:textId="77777777" w:rsidR="000F239C" w:rsidRPr="00E9133C" w:rsidRDefault="000F239C" w:rsidP="0044662A">
            <w:r w:rsidRPr="00E9133C">
              <w:t>Col</w:t>
            </w:r>
            <w:r>
              <w:t>lin</w:t>
            </w:r>
          </w:p>
        </w:tc>
        <w:tc>
          <w:tcPr>
            <w:tcW w:w="1080" w:type="dxa"/>
          </w:tcPr>
          <w:p w14:paraId="78890B0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C7860FC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2D76CA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35E721AE" w14:textId="77777777" w:rsidTr="0044662A">
        <w:trPr>
          <w:trHeight w:val="255"/>
        </w:trPr>
        <w:tc>
          <w:tcPr>
            <w:tcW w:w="710" w:type="dxa"/>
          </w:tcPr>
          <w:p w14:paraId="5BC6B06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2.2</w:t>
            </w:r>
          </w:p>
        </w:tc>
        <w:tc>
          <w:tcPr>
            <w:tcW w:w="2376" w:type="dxa"/>
            <w:shd w:val="clear" w:color="auto" w:fill="auto"/>
            <w:noWrap/>
          </w:tcPr>
          <w:p w14:paraId="70693481" w14:textId="77777777" w:rsidR="000F239C" w:rsidRPr="00187905" w:rsidRDefault="000F239C" w:rsidP="0044662A">
            <w:r w:rsidRPr="00187905">
              <w:t>Proposed Architecture</w:t>
            </w:r>
          </w:p>
        </w:tc>
        <w:tc>
          <w:tcPr>
            <w:tcW w:w="2509" w:type="dxa"/>
          </w:tcPr>
          <w:p w14:paraId="0F102CB5" w14:textId="77777777" w:rsidR="000F239C" w:rsidRPr="00F176FE" w:rsidRDefault="000F239C" w:rsidP="0044662A">
            <w:r w:rsidRPr="00F176FE">
              <w:t>Aaron submit fi</w:t>
            </w:r>
            <w:r>
              <w:t>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  <w:vAlign w:val="bottom"/>
          </w:tcPr>
          <w:p w14:paraId="7A8FC85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79056800" w14:textId="77777777"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14:paraId="5F73C36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71C4CE9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3BF8893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3B75CCF5" w14:textId="77777777" w:rsidTr="0044662A">
        <w:trPr>
          <w:trHeight w:val="255"/>
        </w:trPr>
        <w:tc>
          <w:tcPr>
            <w:tcW w:w="710" w:type="dxa"/>
          </w:tcPr>
          <w:p w14:paraId="7F03E57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2.3</w:t>
            </w:r>
          </w:p>
        </w:tc>
        <w:tc>
          <w:tcPr>
            <w:tcW w:w="2376" w:type="dxa"/>
            <w:shd w:val="clear" w:color="auto" w:fill="auto"/>
            <w:noWrap/>
          </w:tcPr>
          <w:p w14:paraId="53876E48" w14:textId="77777777" w:rsidR="000F239C" w:rsidRPr="00187905" w:rsidRDefault="000F239C" w:rsidP="0044662A">
            <w:r w:rsidRPr="00187905">
              <w:t>Technical Competency</w:t>
            </w:r>
          </w:p>
        </w:tc>
        <w:tc>
          <w:tcPr>
            <w:tcW w:w="2509" w:type="dxa"/>
          </w:tcPr>
          <w:p w14:paraId="0D9EAED4" w14:textId="77777777" w:rsidR="000F239C" w:rsidRPr="00F176FE" w:rsidRDefault="000F239C" w:rsidP="0044662A">
            <w:r w:rsidRPr="00F176FE">
              <w:t>Charnes submit f</w:t>
            </w:r>
            <w:r>
              <w:t>inal</w:t>
            </w:r>
            <w:r w:rsidRPr="00F176FE">
              <w:t xml:space="preserve"> draft </w:t>
            </w:r>
            <w:r w:rsidRPr="00F176FE">
              <w:lastRenderedPageBreak/>
              <w:t>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BA5B95C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Not </w:t>
            </w:r>
            <w:r w:rsidRPr="008D2E4A">
              <w:rPr>
                <w:rFonts w:ascii="Arial" w:hAnsi="Arial" w:cs="Arial"/>
                <w:color w:val="FF0000"/>
                <w:lang w:eastAsia="ja-JP"/>
              </w:rPr>
              <w:lastRenderedPageBreak/>
              <w:t>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3FC4B6B2" w14:textId="77777777" w:rsidR="000F239C" w:rsidRPr="00E9133C" w:rsidRDefault="000F239C" w:rsidP="0044662A">
            <w:r w:rsidRPr="00E9133C">
              <w:lastRenderedPageBreak/>
              <w:t>Charnes</w:t>
            </w:r>
          </w:p>
        </w:tc>
        <w:tc>
          <w:tcPr>
            <w:tcW w:w="1080" w:type="dxa"/>
          </w:tcPr>
          <w:p w14:paraId="78A18DF2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8CF8176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BA67224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38318818" w14:textId="77777777" w:rsidTr="0044662A">
        <w:trPr>
          <w:trHeight w:val="255"/>
        </w:trPr>
        <w:tc>
          <w:tcPr>
            <w:tcW w:w="710" w:type="dxa"/>
          </w:tcPr>
          <w:p w14:paraId="3144B2D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2.4</w:t>
            </w:r>
          </w:p>
        </w:tc>
        <w:tc>
          <w:tcPr>
            <w:tcW w:w="2376" w:type="dxa"/>
            <w:shd w:val="clear" w:color="auto" w:fill="auto"/>
            <w:noWrap/>
          </w:tcPr>
          <w:p w14:paraId="338DA1CC" w14:textId="77777777" w:rsidR="000F239C" w:rsidRPr="00187905" w:rsidRDefault="000F239C" w:rsidP="0044662A">
            <w:r w:rsidRPr="00187905">
              <w:t>Initial Requirement Model</w:t>
            </w:r>
          </w:p>
        </w:tc>
        <w:tc>
          <w:tcPr>
            <w:tcW w:w="2509" w:type="dxa"/>
          </w:tcPr>
          <w:p w14:paraId="5B84D1B8" w14:textId="77777777" w:rsidR="000F239C" w:rsidRPr="00F176FE" w:rsidRDefault="000F239C" w:rsidP="0044662A">
            <w:r w:rsidRPr="00F176FE">
              <w:t>Michelle submit first draft to version control (</w:t>
            </w:r>
            <w:r>
              <w:t>4</w:t>
            </w:r>
            <w:r w:rsidRPr="00F176FE">
              <w:t>/3/18)</w:t>
            </w:r>
          </w:p>
        </w:tc>
        <w:tc>
          <w:tcPr>
            <w:tcW w:w="1170" w:type="dxa"/>
            <w:shd w:val="clear" w:color="auto" w:fill="auto"/>
            <w:noWrap/>
          </w:tcPr>
          <w:p w14:paraId="116E6C0B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5433A08F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5BA3817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AAB75B3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0ECF0CFA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4CE93332" w14:textId="77777777" w:rsidTr="0044662A">
        <w:trPr>
          <w:trHeight w:val="255"/>
        </w:trPr>
        <w:tc>
          <w:tcPr>
            <w:tcW w:w="710" w:type="dxa"/>
          </w:tcPr>
          <w:p w14:paraId="5F3EE02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2.5</w:t>
            </w:r>
          </w:p>
        </w:tc>
        <w:tc>
          <w:tcPr>
            <w:tcW w:w="2376" w:type="dxa"/>
            <w:shd w:val="clear" w:color="auto" w:fill="auto"/>
            <w:noWrap/>
          </w:tcPr>
          <w:p w14:paraId="0A2B07ED" w14:textId="77777777" w:rsidR="000F239C" w:rsidRPr="00187905" w:rsidRDefault="000F239C" w:rsidP="0044662A">
            <w:r w:rsidRPr="00187905">
              <w:t>Vision Document Review</w:t>
            </w:r>
          </w:p>
        </w:tc>
        <w:tc>
          <w:tcPr>
            <w:tcW w:w="2509" w:type="dxa"/>
          </w:tcPr>
          <w:p w14:paraId="2FDBBFF4" w14:textId="77777777" w:rsidR="000F239C" w:rsidRPr="00F176FE" w:rsidRDefault="000F239C" w:rsidP="0044662A">
            <w:r w:rsidRPr="00F176FE">
              <w:t>Charnes to review Collin</w:t>
            </w:r>
            <w:r>
              <w:t>’</w:t>
            </w:r>
            <w:r w:rsidRPr="00F176FE">
              <w:t>s Vision draft (</w:t>
            </w:r>
            <w:r>
              <w:t>6/4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1C5FB79A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F135F1F" w14:textId="77777777"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14:paraId="4534E96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9E9DBCC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E55F" w14:textId="77777777" w:rsidR="000F239C" w:rsidRPr="00424726" w:rsidRDefault="000F239C" w:rsidP="0044662A">
            <w:r w:rsidRPr="00424726">
              <w:t>1</w:t>
            </w:r>
          </w:p>
        </w:tc>
      </w:tr>
      <w:tr w:rsidR="000F239C" w:rsidRPr="00A15332" w14:paraId="2ECBBFBD" w14:textId="77777777" w:rsidTr="0044662A">
        <w:trPr>
          <w:trHeight w:val="255"/>
        </w:trPr>
        <w:tc>
          <w:tcPr>
            <w:tcW w:w="710" w:type="dxa"/>
          </w:tcPr>
          <w:p w14:paraId="295DDC2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2.6</w:t>
            </w:r>
          </w:p>
        </w:tc>
        <w:tc>
          <w:tcPr>
            <w:tcW w:w="2376" w:type="dxa"/>
            <w:shd w:val="clear" w:color="auto" w:fill="auto"/>
            <w:noWrap/>
          </w:tcPr>
          <w:p w14:paraId="10D3BFF4" w14:textId="77777777" w:rsidR="000F239C" w:rsidRPr="00187905" w:rsidRDefault="000F239C" w:rsidP="0044662A">
            <w:r w:rsidRPr="00187905">
              <w:t>Technical Competency Review</w:t>
            </w:r>
          </w:p>
        </w:tc>
        <w:tc>
          <w:tcPr>
            <w:tcW w:w="2509" w:type="dxa"/>
          </w:tcPr>
          <w:p w14:paraId="2677A9D1" w14:textId="77777777" w:rsidR="000F239C" w:rsidRPr="00F176FE" w:rsidRDefault="000F239C" w:rsidP="0044662A">
            <w:r w:rsidRPr="00F176FE">
              <w:t xml:space="preserve">Aaron to review Charnes Technical Competency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7BA76EA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770CD7F" w14:textId="77777777"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14:paraId="2D88367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D9F1979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BA11C69" w14:textId="77777777" w:rsidR="000F239C" w:rsidRPr="00424726" w:rsidRDefault="000F239C" w:rsidP="0044662A">
            <w:r w:rsidRPr="00424726">
              <w:t>1</w:t>
            </w:r>
          </w:p>
        </w:tc>
      </w:tr>
      <w:tr w:rsidR="000F239C" w:rsidRPr="00A15332" w14:paraId="3DE17634" w14:textId="77777777" w:rsidTr="0044662A">
        <w:trPr>
          <w:trHeight w:val="255"/>
        </w:trPr>
        <w:tc>
          <w:tcPr>
            <w:tcW w:w="710" w:type="dxa"/>
          </w:tcPr>
          <w:p w14:paraId="5987761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2.7</w:t>
            </w:r>
          </w:p>
        </w:tc>
        <w:tc>
          <w:tcPr>
            <w:tcW w:w="2376" w:type="dxa"/>
            <w:shd w:val="clear" w:color="auto" w:fill="auto"/>
            <w:noWrap/>
          </w:tcPr>
          <w:p w14:paraId="3CCA7F04" w14:textId="77777777" w:rsidR="000F239C" w:rsidRPr="00187905" w:rsidRDefault="000F239C" w:rsidP="0044662A">
            <w:r w:rsidRPr="00187905">
              <w:t>Initial Requirement Model Review</w:t>
            </w:r>
          </w:p>
        </w:tc>
        <w:tc>
          <w:tcPr>
            <w:tcW w:w="2509" w:type="dxa"/>
          </w:tcPr>
          <w:p w14:paraId="3F777F70" w14:textId="77777777" w:rsidR="000F239C" w:rsidRPr="00F176FE" w:rsidRDefault="000F239C" w:rsidP="0044662A">
            <w:r w:rsidRPr="00F176FE">
              <w:t>Collin to review Michelle</w:t>
            </w:r>
            <w:r>
              <w:t>’</w:t>
            </w:r>
            <w:r w:rsidRPr="00F176FE">
              <w:t xml:space="preserve">s Initial Requirement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660D45C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BBFC41C" w14:textId="77777777"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14:paraId="76D3353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FAD9763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195761F" w14:textId="77777777" w:rsidR="000F239C" w:rsidRPr="00424726" w:rsidRDefault="000F239C" w:rsidP="0044662A">
            <w:r w:rsidRPr="00424726">
              <w:t>1</w:t>
            </w:r>
          </w:p>
        </w:tc>
      </w:tr>
      <w:tr w:rsidR="000F239C" w:rsidRPr="00A15332" w14:paraId="3EB1AD81" w14:textId="77777777" w:rsidTr="0044662A">
        <w:trPr>
          <w:trHeight w:val="255"/>
        </w:trPr>
        <w:tc>
          <w:tcPr>
            <w:tcW w:w="710" w:type="dxa"/>
          </w:tcPr>
          <w:p w14:paraId="0D8074C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2.8</w:t>
            </w:r>
          </w:p>
        </w:tc>
        <w:tc>
          <w:tcPr>
            <w:tcW w:w="2376" w:type="dxa"/>
            <w:shd w:val="clear" w:color="auto" w:fill="auto"/>
            <w:noWrap/>
          </w:tcPr>
          <w:p w14:paraId="140D69AA" w14:textId="77777777" w:rsidR="000F239C" w:rsidRPr="00187905" w:rsidRDefault="000F239C" w:rsidP="0044662A">
            <w:r w:rsidRPr="00187905">
              <w:t>Proposed Architecture Review</w:t>
            </w:r>
          </w:p>
        </w:tc>
        <w:tc>
          <w:tcPr>
            <w:tcW w:w="2509" w:type="dxa"/>
          </w:tcPr>
          <w:p w14:paraId="619B5108" w14:textId="77777777" w:rsidR="000F239C" w:rsidRPr="00F176FE" w:rsidRDefault="000F239C" w:rsidP="0044662A">
            <w:r w:rsidRPr="00F176FE">
              <w:t xml:space="preserve">Michelle to review Aaron’s Proposed Architecture draft </w:t>
            </w:r>
            <w:r w:rsidRPr="00DD596D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E809B8A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46DBCBBC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7923B38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69AB1FC7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4EEF81F" w14:textId="77777777" w:rsidR="000F239C" w:rsidRPr="00424726" w:rsidRDefault="000F239C" w:rsidP="0044662A">
            <w:r w:rsidRPr="00424726">
              <w:t>1</w:t>
            </w:r>
          </w:p>
        </w:tc>
      </w:tr>
      <w:tr w:rsidR="000F239C" w:rsidRPr="00A15332" w14:paraId="39E25E85" w14:textId="77777777" w:rsidTr="0044662A">
        <w:trPr>
          <w:trHeight w:val="255"/>
        </w:trPr>
        <w:tc>
          <w:tcPr>
            <w:tcW w:w="710" w:type="dxa"/>
          </w:tcPr>
          <w:p w14:paraId="415A0B73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2.9</w:t>
            </w:r>
          </w:p>
        </w:tc>
        <w:tc>
          <w:tcPr>
            <w:tcW w:w="2376" w:type="dxa"/>
            <w:shd w:val="clear" w:color="auto" w:fill="auto"/>
            <w:noWrap/>
          </w:tcPr>
          <w:p w14:paraId="36760F99" w14:textId="77777777" w:rsidR="000F239C" w:rsidRPr="00187905" w:rsidRDefault="000F239C" w:rsidP="0044662A">
            <w:r w:rsidRPr="00187905">
              <w:t>Risk List</w:t>
            </w:r>
          </w:p>
        </w:tc>
        <w:tc>
          <w:tcPr>
            <w:tcW w:w="2509" w:type="dxa"/>
          </w:tcPr>
          <w:p w14:paraId="6A412BBC" w14:textId="77777777" w:rsidR="000F239C" w:rsidRDefault="000F239C" w:rsidP="0044662A">
            <w:r w:rsidRPr="00F176FE">
              <w:t>Aaron submit f</w:t>
            </w:r>
            <w:r>
              <w:t>inal</w:t>
            </w:r>
            <w:r w:rsidRPr="00F176FE">
              <w:t xml:space="preserve"> draft to version control (</w:t>
            </w:r>
            <w:r>
              <w:t>4/4</w:t>
            </w:r>
            <w:r w:rsidRPr="00F176FE">
              <w:t>/18)</w:t>
            </w:r>
          </w:p>
        </w:tc>
        <w:tc>
          <w:tcPr>
            <w:tcW w:w="1170" w:type="dxa"/>
            <w:shd w:val="clear" w:color="auto" w:fill="auto"/>
            <w:noWrap/>
          </w:tcPr>
          <w:p w14:paraId="6137AC41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D8151A" w14:textId="77777777"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14:paraId="0FAE57F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E71908C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5C32153" w14:textId="77777777" w:rsidR="000F239C" w:rsidRPr="00424726" w:rsidRDefault="000F239C" w:rsidP="0044662A">
            <w:r w:rsidRPr="00424726">
              <w:t>2</w:t>
            </w:r>
          </w:p>
        </w:tc>
      </w:tr>
      <w:tr w:rsidR="000F239C" w:rsidRPr="00A15332" w14:paraId="20CA5BB9" w14:textId="77777777" w:rsidTr="0044662A">
        <w:trPr>
          <w:trHeight w:val="255"/>
        </w:trPr>
        <w:tc>
          <w:tcPr>
            <w:tcW w:w="710" w:type="dxa"/>
          </w:tcPr>
          <w:p w14:paraId="3C50E75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2.10</w:t>
            </w:r>
          </w:p>
        </w:tc>
        <w:tc>
          <w:tcPr>
            <w:tcW w:w="2376" w:type="dxa"/>
            <w:shd w:val="clear" w:color="auto" w:fill="auto"/>
            <w:noWrap/>
          </w:tcPr>
          <w:p w14:paraId="06C7B1FA" w14:textId="77777777" w:rsidR="000F239C" w:rsidRDefault="000F239C" w:rsidP="0044662A">
            <w:r w:rsidRPr="00187905">
              <w:t>Project Plan</w:t>
            </w:r>
          </w:p>
        </w:tc>
        <w:tc>
          <w:tcPr>
            <w:tcW w:w="2509" w:type="dxa"/>
          </w:tcPr>
          <w:p w14:paraId="36036E3B" w14:textId="77777777" w:rsidR="000F239C" w:rsidRPr="00F176FE" w:rsidRDefault="000F239C" w:rsidP="0044662A">
            <w:r w:rsidRPr="00F176FE">
              <w:t>C</w:t>
            </w:r>
            <w:r>
              <w:t>harnes</w:t>
            </w:r>
            <w:r w:rsidRPr="00F176FE">
              <w:t xml:space="preserve"> submit f</w:t>
            </w:r>
            <w:r>
              <w:t xml:space="preserve">inal </w:t>
            </w:r>
            <w:r w:rsidRPr="00F176FE">
              <w:t xml:space="preserve">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3CA89FEE" w14:textId="77777777" w:rsidR="000F239C" w:rsidRDefault="000F239C" w:rsidP="0044662A">
            <w:r w:rsidRPr="008D2E4A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C0C46C7" w14:textId="77777777" w:rsidR="000F239C" w:rsidRPr="00E9133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14:paraId="6E04078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BA27C19" w14:textId="77777777" w:rsidR="000F239C" w:rsidRDefault="000F239C" w:rsidP="0044662A">
            <w:r w:rsidRPr="006B1C6A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37F96D6" w14:textId="77777777" w:rsidR="000F239C" w:rsidRDefault="000F239C" w:rsidP="0044662A">
            <w:r w:rsidRPr="00424726">
              <w:t>2</w:t>
            </w:r>
          </w:p>
        </w:tc>
      </w:tr>
      <w:tr w:rsidR="000F239C" w:rsidRPr="00A15332" w14:paraId="6E10CAE9" w14:textId="77777777" w:rsidTr="0044662A">
        <w:trPr>
          <w:trHeight w:val="255"/>
        </w:trPr>
        <w:tc>
          <w:tcPr>
            <w:tcW w:w="710" w:type="dxa"/>
          </w:tcPr>
          <w:p w14:paraId="0E2D82BB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2.11</w:t>
            </w:r>
          </w:p>
        </w:tc>
        <w:tc>
          <w:tcPr>
            <w:tcW w:w="2376" w:type="dxa"/>
            <w:shd w:val="clear" w:color="auto" w:fill="auto"/>
            <w:noWrap/>
          </w:tcPr>
          <w:p w14:paraId="02FCEE18" w14:textId="77777777" w:rsidR="000F239C" w:rsidRPr="003A2537" w:rsidRDefault="000F239C" w:rsidP="0044662A">
            <w:r w:rsidRPr="003A2537">
              <w:t>Master Test Plan</w:t>
            </w:r>
          </w:p>
        </w:tc>
        <w:tc>
          <w:tcPr>
            <w:tcW w:w="2509" w:type="dxa"/>
          </w:tcPr>
          <w:p w14:paraId="3C46BE00" w14:textId="77777777" w:rsidR="000F239C" w:rsidRPr="00F176FE" w:rsidRDefault="000F239C" w:rsidP="0044662A">
            <w:r>
              <w:t>Michelle to</w:t>
            </w:r>
            <w:r w:rsidRPr="00F176FE">
              <w:t xml:space="preserve"> submit f</w:t>
            </w:r>
            <w:r>
              <w:t>inal</w:t>
            </w:r>
            <w:r w:rsidRPr="00F176FE">
              <w:t xml:space="preserve"> draft to version control </w:t>
            </w:r>
            <w:r w:rsidRPr="00DD596D">
              <w:t>(</w:t>
            </w:r>
            <w:r>
              <w:t>4</w:t>
            </w:r>
            <w:r w:rsidRPr="00DD596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0F3D116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4A8DD42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7D3D0384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28BCE2CB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1553CF7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69D7ED85" w14:textId="77777777" w:rsidTr="0044662A">
        <w:trPr>
          <w:trHeight w:val="255"/>
        </w:trPr>
        <w:tc>
          <w:tcPr>
            <w:tcW w:w="710" w:type="dxa"/>
          </w:tcPr>
          <w:p w14:paraId="15453E2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2.12</w:t>
            </w:r>
          </w:p>
        </w:tc>
        <w:tc>
          <w:tcPr>
            <w:tcW w:w="2376" w:type="dxa"/>
            <w:shd w:val="clear" w:color="auto" w:fill="auto"/>
            <w:noWrap/>
          </w:tcPr>
          <w:p w14:paraId="1C6E8BEE" w14:textId="77777777" w:rsidR="000F239C" w:rsidRPr="003A2537" w:rsidRDefault="000F239C" w:rsidP="0044662A">
            <w:r w:rsidRPr="003A2537">
              <w:t>Inception Phase Status</w:t>
            </w:r>
          </w:p>
        </w:tc>
        <w:tc>
          <w:tcPr>
            <w:tcW w:w="2509" w:type="dxa"/>
          </w:tcPr>
          <w:p w14:paraId="57FAE58D" w14:textId="77777777" w:rsidR="000F239C" w:rsidRPr="00F176FE" w:rsidRDefault="000F239C" w:rsidP="0044662A">
            <w:r w:rsidRPr="00F176FE">
              <w:t>C</w:t>
            </w:r>
            <w:r>
              <w:t xml:space="preserve">ollin </w:t>
            </w:r>
            <w:r w:rsidRPr="00F176FE">
              <w:t>submit fi</w:t>
            </w:r>
            <w:r>
              <w:t>nal</w:t>
            </w:r>
            <w:r w:rsidRPr="00F176FE">
              <w:t xml:space="preserve"> draft to version control </w:t>
            </w:r>
            <w:r w:rsidRPr="00DD596D">
              <w:t>(4/4/18)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F4545FC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2F9AC6BD" w14:textId="77777777"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14:paraId="5FC7139B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7347FE11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BEACD6F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0EDC81B2" w14:textId="77777777" w:rsidTr="0044662A">
        <w:trPr>
          <w:trHeight w:val="255"/>
        </w:trPr>
        <w:tc>
          <w:tcPr>
            <w:tcW w:w="710" w:type="dxa"/>
          </w:tcPr>
          <w:p w14:paraId="1BBFEB2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2,13</w:t>
            </w:r>
          </w:p>
        </w:tc>
        <w:tc>
          <w:tcPr>
            <w:tcW w:w="2376" w:type="dxa"/>
            <w:shd w:val="clear" w:color="auto" w:fill="auto"/>
            <w:noWrap/>
          </w:tcPr>
          <w:p w14:paraId="2CABDC01" w14:textId="77777777" w:rsidR="000F239C" w:rsidRPr="003A2537" w:rsidRDefault="000F239C" w:rsidP="0044662A">
            <w:r w:rsidRPr="003A2537">
              <w:t>Risk List Review</w:t>
            </w:r>
          </w:p>
        </w:tc>
        <w:tc>
          <w:tcPr>
            <w:tcW w:w="2509" w:type="dxa"/>
          </w:tcPr>
          <w:p w14:paraId="5823E0BD" w14:textId="77777777" w:rsidR="000F239C" w:rsidRPr="00534861" w:rsidRDefault="000F239C" w:rsidP="0044662A">
            <w:r w:rsidRPr="00534861">
              <w:t xml:space="preserve">Michelle to review Aaron’s Risk List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3718C59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66221C6E" w14:textId="77777777" w:rsidR="000F239C" w:rsidRPr="00E9133C" w:rsidRDefault="000F239C" w:rsidP="0044662A">
            <w:r w:rsidRPr="00E9133C">
              <w:t>Michelle</w:t>
            </w:r>
          </w:p>
        </w:tc>
        <w:tc>
          <w:tcPr>
            <w:tcW w:w="1080" w:type="dxa"/>
          </w:tcPr>
          <w:p w14:paraId="45A98998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141059B3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4DD476" w14:textId="77777777" w:rsidR="000F239C" w:rsidRPr="00894770" w:rsidRDefault="000F239C" w:rsidP="0044662A">
            <w:r w:rsidRPr="00894770">
              <w:t>1</w:t>
            </w:r>
          </w:p>
        </w:tc>
      </w:tr>
      <w:tr w:rsidR="000F239C" w:rsidRPr="00A15332" w14:paraId="2CADF70B" w14:textId="77777777" w:rsidTr="0044662A">
        <w:trPr>
          <w:trHeight w:val="255"/>
        </w:trPr>
        <w:tc>
          <w:tcPr>
            <w:tcW w:w="710" w:type="dxa"/>
          </w:tcPr>
          <w:p w14:paraId="3C68407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2.14</w:t>
            </w:r>
          </w:p>
        </w:tc>
        <w:tc>
          <w:tcPr>
            <w:tcW w:w="2376" w:type="dxa"/>
            <w:shd w:val="clear" w:color="auto" w:fill="auto"/>
            <w:noWrap/>
          </w:tcPr>
          <w:p w14:paraId="067CDA10" w14:textId="77777777" w:rsidR="000F239C" w:rsidRPr="003A2537" w:rsidRDefault="000F239C" w:rsidP="0044662A">
            <w:r w:rsidRPr="003A2537">
              <w:t>Project Plan Review</w:t>
            </w:r>
          </w:p>
        </w:tc>
        <w:tc>
          <w:tcPr>
            <w:tcW w:w="2509" w:type="dxa"/>
          </w:tcPr>
          <w:p w14:paraId="7EC65553" w14:textId="77777777" w:rsidR="000F239C" w:rsidRPr="00534861" w:rsidRDefault="000F239C" w:rsidP="0044662A">
            <w:r>
              <w:t>Aaron to review Charne</w:t>
            </w:r>
            <w:r w:rsidRPr="00534861">
              <w:t xml:space="preserve">s Project Plan draft </w:t>
            </w:r>
            <w:r w:rsidRPr="00B30E3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19C4563A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C2CB954" w14:textId="77777777" w:rsidR="000F239C" w:rsidRPr="00E9133C" w:rsidRDefault="000F239C" w:rsidP="0044662A">
            <w:r w:rsidRPr="00E9133C">
              <w:t>Aaron</w:t>
            </w:r>
          </w:p>
        </w:tc>
        <w:tc>
          <w:tcPr>
            <w:tcW w:w="1080" w:type="dxa"/>
          </w:tcPr>
          <w:p w14:paraId="7ACE7F3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EF3478E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60D060D" w14:textId="77777777" w:rsidR="000F239C" w:rsidRPr="00894770" w:rsidRDefault="000F239C" w:rsidP="0044662A">
            <w:r w:rsidRPr="00894770">
              <w:t>1</w:t>
            </w:r>
          </w:p>
        </w:tc>
      </w:tr>
      <w:tr w:rsidR="000F239C" w:rsidRPr="00A15332" w14:paraId="79F8F2D8" w14:textId="77777777" w:rsidTr="0044662A">
        <w:trPr>
          <w:trHeight w:val="255"/>
        </w:trPr>
        <w:tc>
          <w:tcPr>
            <w:tcW w:w="710" w:type="dxa"/>
          </w:tcPr>
          <w:p w14:paraId="28EB1E1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2.15</w:t>
            </w:r>
          </w:p>
        </w:tc>
        <w:tc>
          <w:tcPr>
            <w:tcW w:w="2376" w:type="dxa"/>
            <w:shd w:val="clear" w:color="auto" w:fill="auto"/>
            <w:noWrap/>
          </w:tcPr>
          <w:p w14:paraId="5EED2713" w14:textId="77777777" w:rsidR="000F239C" w:rsidRPr="003A2537" w:rsidRDefault="000F239C" w:rsidP="0044662A">
            <w:r w:rsidRPr="003A2537">
              <w:t>Master Test Plan Review</w:t>
            </w:r>
          </w:p>
        </w:tc>
        <w:tc>
          <w:tcPr>
            <w:tcW w:w="2509" w:type="dxa"/>
          </w:tcPr>
          <w:p w14:paraId="4B00E6E2" w14:textId="77777777" w:rsidR="000F239C" w:rsidRPr="00534861" w:rsidRDefault="000F239C" w:rsidP="0044662A">
            <w:r w:rsidRPr="00534861">
              <w:t xml:space="preserve">Collin to review Michelle’s Master Test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CA643EA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18863B8" w14:textId="77777777" w:rsidR="000F239C" w:rsidRPr="00E9133C" w:rsidRDefault="000F239C" w:rsidP="0044662A">
            <w:r w:rsidRPr="00E9133C">
              <w:t>Collin</w:t>
            </w:r>
          </w:p>
        </w:tc>
        <w:tc>
          <w:tcPr>
            <w:tcW w:w="1080" w:type="dxa"/>
          </w:tcPr>
          <w:p w14:paraId="3866392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4AA4BB4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4271261" w14:textId="77777777" w:rsidR="000F239C" w:rsidRPr="00894770" w:rsidRDefault="000F239C" w:rsidP="0044662A">
            <w:r w:rsidRPr="00894770">
              <w:t>1</w:t>
            </w:r>
          </w:p>
        </w:tc>
      </w:tr>
      <w:tr w:rsidR="000F239C" w:rsidRPr="00A15332" w14:paraId="107BE4B7" w14:textId="77777777" w:rsidTr="0044662A">
        <w:trPr>
          <w:trHeight w:val="255"/>
        </w:trPr>
        <w:tc>
          <w:tcPr>
            <w:tcW w:w="710" w:type="dxa"/>
          </w:tcPr>
          <w:p w14:paraId="5E893FF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2.16</w:t>
            </w:r>
          </w:p>
        </w:tc>
        <w:tc>
          <w:tcPr>
            <w:tcW w:w="2376" w:type="dxa"/>
            <w:shd w:val="clear" w:color="auto" w:fill="auto"/>
            <w:noWrap/>
          </w:tcPr>
          <w:p w14:paraId="52684F3B" w14:textId="77777777" w:rsidR="000F239C" w:rsidRPr="003A2537" w:rsidRDefault="000F239C" w:rsidP="0044662A">
            <w:r w:rsidRPr="003A2537">
              <w:t>Inception Phase Status Review</w:t>
            </w:r>
          </w:p>
        </w:tc>
        <w:tc>
          <w:tcPr>
            <w:tcW w:w="2509" w:type="dxa"/>
          </w:tcPr>
          <w:p w14:paraId="06B47C7A" w14:textId="77777777" w:rsidR="000F239C" w:rsidRDefault="000F239C" w:rsidP="0044662A">
            <w:r w:rsidRPr="00534861">
              <w:t xml:space="preserve">Charnes to review Collin’s Inception Phase Status draft </w:t>
            </w:r>
            <w:r w:rsidRPr="003F4F83">
              <w:t>(6/4/18)</w:t>
            </w:r>
          </w:p>
        </w:tc>
        <w:tc>
          <w:tcPr>
            <w:tcW w:w="1170" w:type="dxa"/>
            <w:shd w:val="clear" w:color="auto" w:fill="auto"/>
            <w:noWrap/>
          </w:tcPr>
          <w:p w14:paraId="55181954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</w:tcPr>
          <w:p w14:paraId="18909086" w14:textId="77777777" w:rsidR="000F239C" w:rsidRDefault="000F239C" w:rsidP="0044662A">
            <w:r w:rsidRPr="00E9133C">
              <w:t>Charnes</w:t>
            </w:r>
          </w:p>
        </w:tc>
        <w:tc>
          <w:tcPr>
            <w:tcW w:w="1080" w:type="dxa"/>
          </w:tcPr>
          <w:p w14:paraId="7D05127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46A21208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9A9CBD" w14:textId="77777777" w:rsidR="000F239C" w:rsidRPr="00894770" w:rsidRDefault="000F239C" w:rsidP="0044662A">
            <w:r w:rsidRPr="00894770">
              <w:t>1</w:t>
            </w:r>
          </w:p>
        </w:tc>
      </w:tr>
      <w:tr w:rsidR="000F239C" w:rsidRPr="00A15332" w14:paraId="0D88D48E" w14:textId="77777777" w:rsidTr="0044662A">
        <w:trPr>
          <w:trHeight w:val="255"/>
        </w:trPr>
        <w:tc>
          <w:tcPr>
            <w:tcW w:w="710" w:type="dxa"/>
          </w:tcPr>
          <w:p w14:paraId="7C02031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3.1</w:t>
            </w:r>
          </w:p>
        </w:tc>
        <w:tc>
          <w:tcPr>
            <w:tcW w:w="2376" w:type="dxa"/>
            <w:shd w:val="clear" w:color="auto" w:fill="auto"/>
            <w:noWrap/>
          </w:tcPr>
          <w:p w14:paraId="743D758D" w14:textId="77777777" w:rsidR="000F239C" w:rsidRPr="00CA40C9" w:rsidRDefault="000F239C" w:rsidP="0044662A">
            <w:r>
              <w:t xml:space="preserve">Global </w:t>
            </w:r>
            <w:r w:rsidRPr="00CA40C9">
              <w:t>Vision Document Review</w:t>
            </w:r>
            <w:r>
              <w:t xml:space="preserve"> </w:t>
            </w:r>
          </w:p>
        </w:tc>
        <w:tc>
          <w:tcPr>
            <w:tcW w:w="2509" w:type="dxa"/>
          </w:tcPr>
          <w:p w14:paraId="74D38726" w14:textId="77777777" w:rsidR="000F239C" w:rsidRPr="001656E6" w:rsidRDefault="000F239C" w:rsidP="0044662A">
            <w:r>
              <w:t>Every team member</w:t>
            </w:r>
            <w:r w:rsidRPr="001656E6">
              <w:t xml:space="preserve"> to</w:t>
            </w:r>
            <w:r>
              <w:t xml:space="preserve"> review Collin’s Vision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1F4B06B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320DD33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2ED2CFC2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6879245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0A73CF7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7E9A726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9BE1DC4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74D4737E" w14:textId="77777777" w:rsidTr="0044662A">
        <w:trPr>
          <w:trHeight w:val="255"/>
        </w:trPr>
        <w:tc>
          <w:tcPr>
            <w:tcW w:w="710" w:type="dxa"/>
          </w:tcPr>
          <w:p w14:paraId="554EF1E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3.2</w:t>
            </w:r>
          </w:p>
        </w:tc>
        <w:tc>
          <w:tcPr>
            <w:tcW w:w="2376" w:type="dxa"/>
            <w:shd w:val="clear" w:color="auto" w:fill="auto"/>
            <w:noWrap/>
          </w:tcPr>
          <w:p w14:paraId="50A1F13F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Technical Competency Review</w:t>
            </w:r>
          </w:p>
        </w:tc>
        <w:tc>
          <w:tcPr>
            <w:tcW w:w="2509" w:type="dxa"/>
          </w:tcPr>
          <w:p w14:paraId="6FB0D3AD" w14:textId="77777777" w:rsidR="000F239C" w:rsidRPr="001656E6" w:rsidRDefault="000F239C" w:rsidP="0044662A">
            <w:r w:rsidRPr="00B001D7">
              <w:t>Every team member</w:t>
            </w:r>
            <w:r w:rsidRPr="001656E6">
              <w:t xml:space="preserve"> to review Charn</w:t>
            </w:r>
            <w:r>
              <w:t>es Technical Competency draft (8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DB59339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9DDE9D1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15FD75D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4D5B57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</w:tc>
        <w:tc>
          <w:tcPr>
            <w:tcW w:w="1080" w:type="dxa"/>
          </w:tcPr>
          <w:p w14:paraId="25A0912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BED0CBD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00E6F65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47E1C3F7" w14:textId="77777777" w:rsidTr="0044662A">
        <w:trPr>
          <w:trHeight w:val="255"/>
        </w:trPr>
        <w:tc>
          <w:tcPr>
            <w:tcW w:w="710" w:type="dxa"/>
          </w:tcPr>
          <w:p w14:paraId="155FA814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3.3</w:t>
            </w:r>
          </w:p>
        </w:tc>
        <w:tc>
          <w:tcPr>
            <w:tcW w:w="2376" w:type="dxa"/>
            <w:shd w:val="clear" w:color="auto" w:fill="auto"/>
            <w:noWrap/>
          </w:tcPr>
          <w:p w14:paraId="11BFD21F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Initial Requirement Model Review</w:t>
            </w:r>
          </w:p>
        </w:tc>
        <w:tc>
          <w:tcPr>
            <w:tcW w:w="2509" w:type="dxa"/>
          </w:tcPr>
          <w:p w14:paraId="06ECB459" w14:textId="77777777" w:rsidR="000F239C" w:rsidRPr="001656E6" w:rsidRDefault="000F239C" w:rsidP="0044662A">
            <w:r w:rsidRPr="00B001D7">
              <w:t>Every team member</w:t>
            </w:r>
            <w:r w:rsidRPr="001656E6">
              <w:t xml:space="preserve"> to review Michelle’s Initial Requirement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1CF7FF1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6C1093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5CC4B0F1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00C4E9B7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D46D4FE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4165E100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C75A256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06EEA474" w14:textId="77777777" w:rsidTr="0044662A">
        <w:trPr>
          <w:trHeight w:val="255"/>
        </w:trPr>
        <w:tc>
          <w:tcPr>
            <w:tcW w:w="710" w:type="dxa"/>
          </w:tcPr>
          <w:p w14:paraId="3B27A4F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3.4</w:t>
            </w:r>
          </w:p>
        </w:tc>
        <w:tc>
          <w:tcPr>
            <w:tcW w:w="2376" w:type="dxa"/>
            <w:shd w:val="clear" w:color="auto" w:fill="auto"/>
            <w:noWrap/>
          </w:tcPr>
          <w:p w14:paraId="7AF1319B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Proposed Architecture Review</w:t>
            </w:r>
          </w:p>
        </w:tc>
        <w:tc>
          <w:tcPr>
            <w:tcW w:w="2509" w:type="dxa"/>
          </w:tcPr>
          <w:p w14:paraId="12091440" w14:textId="77777777" w:rsidR="000F239C" w:rsidRDefault="000F239C" w:rsidP="0044662A">
            <w:r w:rsidRPr="00B001D7">
              <w:t>Every team member</w:t>
            </w:r>
            <w:r w:rsidRPr="001656E6">
              <w:t xml:space="preserve"> to review Aaron’s Proposed Architecture draft (</w:t>
            </w:r>
            <w:r>
              <w:t>8</w:t>
            </w:r>
            <w:r w:rsidRPr="001656E6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15AA85B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DF95B04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32256586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5FB48614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2B889EE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33448F75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6840544B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0854211E" w14:textId="77777777" w:rsidTr="0044662A">
        <w:trPr>
          <w:trHeight w:val="255"/>
        </w:trPr>
        <w:tc>
          <w:tcPr>
            <w:tcW w:w="710" w:type="dxa"/>
          </w:tcPr>
          <w:p w14:paraId="0C27BC8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3.5</w:t>
            </w:r>
          </w:p>
        </w:tc>
        <w:tc>
          <w:tcPr>
            <w:tcW w:w="2376" w:type="dxa"/>
            <w:shd w:val="clear" w:color="auto" w:fill="auto"/>
            <w:noWrap/>
          </w:tcPr>
          <w:p w14:paraId="6B77437A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Risk List</w:t>
            </w:r>
          </w:p>
        </w:tc>
        <w:tc>
          <w:tcPr>
            <w:tcW w:w="2509" w:type="dxa"/>
          </w:tcPr>
          <w:p w14:paraId="59649C60" w14:textId="77777777" w:rsidR="000F239C" w:rsidRPr="002F5D4D" w:rsidRDefault="000F239C" w:rsidP="0044662A">
            <w:r w:rsidRPr="00B001D7">
              <w:t>Every team member</w:t>
            </w:r>
            <w:r w:rsidRPr="002F5D4D">
              <w:t xml:space="preserve"> to r</w:t>
            </w:r>
            <w:r>
              <w:t>eview Aaron’s Risk List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3CFEEDD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B0B3B8C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58F84A97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48526FC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D97E95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7E038C0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1FEDFEC9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72BB5D36" w14:textId="77777777" w:rsidTr="0044662A">
        <w:trPr>
          <w:trHeight w:val="255"/>
        </w:trPr>
        <w:tc>
          <w:tcPr>
            <w:tcW w:w="710" w:type="dxa"/>
          </w:tcPr>
          <w:p w14:paraId="1E8722F0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3.6</w:t>
            </w:r>
          </w:p>
        </w:tc>
        <w:tc>
          <w:tcPr>
            <w:tcW w:w="2376" w:type="dxa"/>
            <w:shd w:val="clear" w:color="auto" w:fill="auto"/>
            <w:noWrap/>
          </w:tcPr>
          <w:p w14:paraId="41541D04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Project Plan</w:t>
            </w:r>
          </w:p>
        </w:tc>
        <w:tc>
          <w:tcPr>
            <w:tcW w:w="2509" w:type="dxa"/>
          </w:tcPr>
          <w:p w14:paraId="52E9F566" w14:textId="77777777" w:rsidR="000F239C" w:rsidRPr="002F5D4D" w:rsidRDefault="000F239C" w:rsidP="0044662A">
            <w:r w:rsidRPr="00B001D7">
              <w:t>Every team member</w:t>
            </w:r>
            <w:r w:rsidRPr="002F5D4D">
              <w:t xml:space="preserve"> to revi</w:t>
            </w:r>
            <w:r>
              <w:t>ew Charnes Project Plan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747826D0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4075F4D2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083DEE7D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Aaron</w:t>
            </w:r>
          </w:p>
          <w:p w14:paraId="4AF2EEDA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Collin</w:t>
            </w:r>
          </w:p>
          <w:p w14:paraId="64C1F8E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80" w:type="dxa"/>
          </w:tcPr>
          <w:p w14:paraId="0077DD91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117BB701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52286519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7722338B" w14:textId="77777777" w:rsidTr="0044662A">
        <w:trPr>
          <w:trHeight w:val="255"/>
        </w:trPr>
        <w:tc>
          <w:tcPr>
            <w:tcW w:w="710" w:type="dxa"/>
          </w:tcPr>
          <w:p w14:paraId="18F3E32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3.7</w:t>
            </w:r>
          </w:p>
        </w:tc>
        <w:tc>
          <w:tcPr>
            <w:tcW w:w="2376" w:type="dxa"/>
            <w:shd w:val="clear" w:color="auto" w:fill="auto"/>
            <w:noWrap/>
          </w:tcPr>
          <w:p w14:paraId="5F5DC61A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Master Test Plan</w:t>
            </w:r>
          </w:p>
        </w:tc>
        <w:tc>
          <w:tcPr>
            <w:tcW w:w="2509" w:type="dxa"/>
          </w:tcPr>
          <w:p w14:paraId="2B85AE1C" w14:textId="77777777" w:rsidR="000F239C" w:rsidRPr="002F5D4D" w:rsidRDefault="000F239C" w:rsidP="0044662A">
            <w:r w:rsidRPr="00B001D7">
              <w:t>Every team member</w:t>
            </w:r>
            <w:r w:rsidRPr="002F5D4D">
              <w:t xml:space="preserve"> to </w:t>
            </w:r>
            <w:r w:rsidRPr="002F5D4D">
              <w:lastRenderedPageBreak/>
              <w:t>review</w:t>
            </w:r>
            <w:r>
              <w:t xml:space="preserve"> Michelle’s Master Test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27539C5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 xml:space="preserve">Not </w:t>
            </w:r>
            <w:r w:rsidRPr="00710A55">
              <w:rPr>
                <w:rFonts w:ascii="Arial" w:hAnsi="Arial" w:cs="Arial"/>
                <w:color w:val="FF0000"/>
                <w:lang w:eastAsia="ja-JP"/>
              </w:rPr>
              <w:lastRenderedPageBreak/>
              <w:t>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6360CFD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Aaron</w:t>
            </w:r>
          </w:p>
          <w:p w14:paraId="029D1843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lastRenderedPageBreak/>
              <w:t>Collin</w:t>
            </w:r>
          </w:p>
          <w:p w14:paraId="5FB8675A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4061DD8F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057D9D15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3EFFD1D8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0D96E4DA" w14:textId="77777777" w:rsidTr="0044662A">
        <w:trPr>
          <w:trHeight w:val="255"/>
        </w:trPr>
        <w:tc>
          <w:tcPr>
            <w:tcW w:w="710" w:type="dxa"/>
          </w:tcPr>
          <w:p w14:paraId="762040C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3.8</w:t>
            </w:r>
          </w:p>
        </w:tc>
        <w:tc>
          <w:tcPr>
            <w:tcW w:w="2376" w:type="dxa"/>
            <w:shd w:val="clear" w:color="auto" w:fill="auto"/>
            <w:noWrap/>
          </w:tcPr>
          <w:p w14:paraId="4E62C220" w14:textId="77777777" w:rsidR="000F239C" w:rsidRPr="00CA40C9" w:rsidRDefault="000F239C" w:rsidP="0044662A">
            <w:r w:rsidRPr="003F4F83">
              <w:t xml:space="preserve">Global </w:t>
            </w:r>
            <w:r w:rsidRPr="00CA40C9">
              <w:t>Inception Phase Status</w:t>
            </w:r>
          </w:p>
        </w:tc>
        <w:tc>
          <w:tcPr>
            <w:tcW w:w="2509" w:type="dxa"/>
          </w:tcPr>
          <w:p w14:paraId="3DBE34BE" w14:textId="77777777" w:rsidR="000F239C" w:rsidRDefault="000F239C" w:rsidP="0044662A">
            <w:r w:rsidRPr="00B001D7">
              <w:t>Every team member</w:t>
            </w:r>
            <w:r w:rsidRPr="002F5D4D">
              <w:t xml:space="preserve"> to review Collin’s</w:t>
            </w:r>
            <w:r>
              <w:t xml:space="preserve"> Inception Phase Status draft (8</w:t>
            </w:r>
            <w:r w:rsidRPr="002F5D4D">
              <w:t>/4/18)</w:t>
            </w:r>
          </w:p>
        </w:tc>
        <w:tc>
          <w:tcPr>
            <w:tcW w:w="1170" w:type="dxa"/>
            <w:shd w:val="clear" w:color="auto" w:fill="auto"/>
            <w:noWrap/>
          </w:tcPr>
          <w:p w14:paraId="44FA452C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503C9541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Michelle</w:t>
            </w:r>
          </w:p>
          <w:p w14:paraId="3F36CA83" w14:textId="77777777" w:rsidR="000F239C" w:rsidRPr="003F4F83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Aaron</w:t>
            </w:r>
          </w:p>
          <w:p w14:paraId="3403CCA5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3F4F83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0CEB39B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900" w:type="dxa"/>
            <w:shd w:val="clear" w:color="auto" w:fill="auto"/>
            <w:noWrap/>
          </w:tcPr>
          <w:p w14:paraId="64CCF6BB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26225155" w14:textId="77777777" w:rsidR="000F239C" w:rsidRPr="00894770" w:rsidRDefault="000F239C" w:rsidP="0044662A">
            <w:r w:rsidRPr="00894770">
              <w:t>2</w:t>
            </w:r>
          </w:p>
        </w:tc>
      </w:tr>
      <w:tr w:rsidR="000F239C" w:rsidRPr="00A15332" w14:paraId="2049E8EF" w14:textId="77777777" w:rsidTr="0044662A">
        <w:trPr>
          <w:trHeight w:val="255"/>
        </w:trPr>
        <w:tc>
          <w:tcPr>
            <w:tcW w:w="710" w:type="dxa"/>
          </w:tcPr>
          <w:p w14:paraId="70D630CC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4.1</w:t>
            </w:r>
          </w:p>
        </w:tc>
        <w:tc>
          <w:tcPr>
            <w:tcW w:w="2376" w:type="dxa"/>
            <w:shd w:val="clear" w:color="auto" w:fill="auto"/>
            <w:noWrap/>
          </w:tcPr>
          <w:p w14:paraId="641AE563" w14:textId="77777777" w:rsidR="000F239C" w:rsidRPr="00187905" w:rsidRDefault="000F239C" w:rsidP="0044662A">
            <w:r>
              <w:t>Upload links to LCOM page on wiki</w:t>
            </w:r>
          </w:p>
        </w:tc>
        <w:tc>
          <w:tcPr>
            <w:tcW w:w="2509" w:type="dxa"/>
          </w:tcPr>
          <w:p w14:paraId="76DEFABA" w14:textId="77777777" w:rsidR="000F239C" w:rsidRPr="00F176FE" w:rsidRDefault="000F239C" w:rsidP="0044662A">
            <w:r>
              <w:t>Every team member to link their final draft to team wiki (8/4/18)</w:t>
            </w:r>
          </w:p>
        </w:tc>
        <w:tc>
          <w:tcPr>
            <w:tcW w:w="1170" w:type="dxa"/>
            <w:shd w:val="clear" w:color="auto" w:fill="auto"/>
            <w:noWrap/>
          </w:tcPr>
          <w:p w14:paraId="6345A3C2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01A842CA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2F16F5C8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1EDFCE8E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0B03D4D9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2D094DF4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590065EA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7F52A326" w14:textId="77777777" w:rsidR="000F239C" w:rsidRPr="00894770" w:rsidRDefault="000F239C" w:rsidP="0044662A">
            <w:r w:rsidRPr="00894770">
              <w:t>1</w:t>
            </w:r>
          </w:p>
        </w:tc>
      </w:tr>
      <w:tr w:rsidR="000F239C" w:rsidRPr="00A15332" w14:paraId="2E0D5C78" w14:textId="77777777" w:rsidTr="0044662A">
        <w:trPr>
          <w:trHeight w:val="255"/>
        </w:trPr>
        <w:tc>
          <w:tcPr>
            <w:tcW w:w="710" w:type="dxa"/>
          </w:tcPr>
          <w:p w14:paraId="4E79E3AD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4.2</w:t>
            </w:r>
          </w:p>
        </w:tc>
        <w:tc>
          <w:tcPr>
            <w:tcW w:w="2376" w:type="dxa"/>
            <w:shd w:val="clear" w:color="auto" w:fill="auto"/>
            <w:noWrap/>
          </w:tcPr>
          <w:p w14:paraId="35204F4C" w14:textId="77777777" w:rsidR="000F239C" w:rsidRPr="00187905" w:rsidRDefault="000F239C" w:rsidP="0044662A">
            <w:r>
              <w:t xml:space="preserve">Sign off meeting </w:t>
            </w:r>
          </w:p>
        </w:tc>
        <w:tc>
          <w:tcPr>
            <w:tcW w:w="2509" w:type="dxa"/>
          </w:tcPr>
          <w:p w14:paraId="338EDC38" w14:textId="77777777" w:rsidR="000F239C" w:rsidRPr="00F176FE" w:rsidRDefault="000F239C" w:rsidP="0044662A">
            <w:r>
              <w:t>Team meeting (9/4/18)</w:t>
            </w:r>
          </w:p>
        </w:tc>
        <w:tc>
          <w:tcPr>
            <w:tcW w:w="1170" w:type="dxa"/>
            <w:shd w:val="clear" w:color="auto" w:fill="auto"/>
            <w:noWrap/>
          </w:tcPr>
          <w:p w14:paraId="0AA3205F" w14:textId="77777777" w:rsidR="000F239C" w:rsidRDefault="000F239C" w:rsidP="0044662A">
            <w:r w:rsidRPr="00710A55">
              <w:rPr>
                <w:rFonts w:ascii="Arial" w:hAnsi="Arial" w:cs="Arial"/>
                <w:color w:val="FF0000"/>
                <w:lang w:eastAsia="ja-JP"/>
              </w:rPr>
              <w:t>Not started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2F1D8FB0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Michelle</w:t>
            </w:r>
          </w:p>
          <w:p w14:paraId="1C1E2F1A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Aaron</w:t>
            </w:r>
          </w:p>
          <w:p w14:paraId="4D01BBF5" w14:textId="77777777" w:rsidR="000F239C" w:rsidRPr="00802C79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Collin</w:t>
            </w:r>
          </w:p>
          <w:p w14:paraId="569472BB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 w:rsidRPr="00802C79">
              <w:rPr>
                <w:rFonts w:ascii="Arial" w:hAnsi="Arial" w:cs="Arial"/>
                <w:lang w:eastAsia="ja-JP"/>
              </w:rPr>
              <w:t>Charnes</w:t>
            </w:r>
          </w:p>
        </w:tc>
        <w:tc>
          <w:tcPr>
            <w:tcW w:w="1080" w:type="dxa"/>
          </w:tcPr>
          <w:p w14:paraId="180249C6" w14:textId="77777777" w:rsidR="000F239C" w:rsidRPr="00A15332" w:rsidRDefault="000F239C" w:rsidP="0044662A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</w:tcPr>
          <w:p w14:paraId="2AD5029A" w14:textId="77777777" w:rsidR="000F239C" w:rsidRDefault="000F239C" w:rsidP="0044662A">
            <w:r w:rsidRPr="005C2C93">
              <w:t>0</w:t>
            </w:r>
          </w:p>
        </w:tc>
        <w:tc>
          <w:tcPr>
            <w:tcW w:w="1136" w:type="dxa"/>
            <w:shd w:val="clear" w:color="auto" w:fill="auto"/>
            <w:noWrap/>
          </w:tcPr>
          <w:p w14:paraId="48D1A756" w14:textId="77777777" w:rsidR="000F239C" w:rsidRDefault="000F239C" w:rsidP="0044662A">
            <w:r w:rsidRPr="00894770">
              <w:t>1</w:t>
            </w:r>
          </w:p>
        </w:tc>
      </w:tr>
    </w:tbl>
    <w:p w14:paraId="51A13358" w14:textId="77777777" w:rsidR="000F239C" w:rsidRPr="000F239C" w:rsidRDefault="000F239C" w:rsidP="000F239C">
      <w:pPr>
        <w:sectPr w:rsidR="000F239C" w:rsidRPr="000F239C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303BA950" w14:textId="77777777" w:rsidR="000245C9" w:rsidRDefault="00C40D04" w:rsidP="000245C9">
      <w:pPr>
        <w:pStyle w:val="Heading1"/>
        <w:rPr>
          <w:b w:val="0"/>
        </w:rPr>
      </w:pPr>
      <w:r>
        <w:lastRenderedPageBreak/>
        <w:t>5</w:t>
      </w:r>
      <w:r w:rsidR="000245C9">
        <w:t>.  Issues</w:t>
      </w:r>
    </w:p>
    <w:p w14:paraId="7BDB1C94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 w14:paraId="392A7F0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E454A6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9039F3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0BEA5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14:paraId="5216213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CEF8" w14:textId="77777777" w:rsidR="00D8366F" w:rsidRDefault="00D8366F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D13E" w14:textId="77777777" w:rsidR="00D8366F" w:rsidRDefault="00D8366F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0680" w14:textId="77777777" w:rsidR="00D8366F" w:rsidRDefault="00D8366F">
            <w:pPr>
              <w:pStyle w:val="BodyText"/>
              <w:ind w:left="0"/>
            </w:pPr>
          </w:p>
        </w:tc>
      </w:tr>
    </w:tbl>
    <w:p w14:paraId="3604DDC0" w14:textId="77777777" w:rsidR="00D8366F" w:rsidRDefault="00D8366F" w:rsidP="00D8366F"/>
    <w:p w14:paraId="73BBCD03" w14:textId="77777777" w:rsidR="000245C9" w:rsidRPr="008A4D87" w:rsidRDefault="000245C9" w:rsidP="000245C9">
      <w:pPr>
        <w:pStyle w:val="Heading1"/>
      </w:pPr>
      <w:r>
        <w:t>6</w:t>
      </w:r>
      <w:r w:rsidRPr="008A4D87">
        <w:t>.  Assessment</w:t>
      </w:r>
    </w:p>
    <w:p w14:paraId="06B4EA20" w14:textId="77777777"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13092EF8" w14:textId="77777777">
        <w:tc>
          <w:tcPr>
            <w:tcW w:w="1778" w:type="dxa"/>
          </w:tcPr>
          <w:p w14:paraId="65866ED1" w14:textId="77777777"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715633AC" w14:textId="77777777" w:rsidR="00766B33" w:rsidRPr="001E146F" w:rsidRDefault="00766B33" w:rsidP="001E146F">
            <w:pPr>
              <w:spacing w:before="40" w:after="40"/>
              <w:rPr>
                <w:bCs/>
                <w:iCs/>
              </w:rPr>
            </w:pPr>
          </w:p>
        </w:tc>
      </w:tr>
      <w:tr w:rsidR="00766B33" w14:paraId="682B36CB" w14:textId="77777777">
        <w:tc>
          <w:tcPr>
            <w:tcW w:w="1778" w:type="dxa"/>
          </w:tcPr>
          <w:p w14:paraId="625B9FB5" w14:textId="77777777"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00AC4C2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4ABB8BE7" w14:textId="77777777">
        <w:tc>
          <w:tcPr>
            <w:tcW w:w="1778" w:type="dxa"/>
          </w:tcPr>
          <w:p w14:paraId="5CE1EE60" w14:textId="77777777"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6282B08A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  <w:tr w:rsidR="00766B33" w14:paraId="3D177166" w14:textId="77777777">
        <w:tc>
          <w:tcPr>
            <w:tcW w:w="1778" w:type="dxa"/>
          </w:tcPr>
          <w:p w14:paraId="17F2FABB" w14:textId="77777777"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5F899B4B" w14:textId="77777777" w:rsidR="00766B33" w:rsidRPr="001E146F" w:rsidRDefault="00766B33" w:rsidP="001E146F">
            <w:pPr>
              <w:spacing w:before="40" w:after="40"/>
              <w:rPr>
                <w:iCs/>
              </w:rPr>
            </w:pPr>
          </w:p>
        </w:tc>
      </w:tr>
    </w:tbl>
    <w:p w14:paraId="47663823" w14:textId="77777777" w:rsidR="00766B33" w:rsidRPr="00AB7CE1" w:rsidRDefault="00766B33" w:rsidP="00766B33"/>
    <w:p w14:paraId="378467A3" w14:textId="77777777" w:rsidR="00766B33" w:rsidRPr="00766B33" w:rsidRDefault="00766B33" w:rsidP="005F5C34">
      <w:pPr>
        <w:pStyle w:val="Heading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14:paraId="6D88B8A5" w14:textId="77777777" w:rsidR="00766B33" w:rsidRDefault="00766B33" w:rsidP="005F5C34">
      <w:pPr>
        <w:pStyle w:val="Heading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 xml:space="preserve">compared to </w:t>
      </w:r>
      <w:proofErr w:type="gramStart"/>
      <w:r w:rsidR="005F5C34">
        <w:t>a</w:t>
      </w:r>
      <w:r>
        <w:t>ctual</w:t>
      </w:r>
      <w:r w:rsidR="001E146F">
        <w:t>ly completed</w:t>
      </w:r>
      <w:proofErr w:type="gramEnd"/>
    </w:p>
    <w:p w14:paraId="31208961" w14:textId="77777777" w:rsidR="00766B33" w:rsidRDefault="00766B33" w:rsidP="00954E46">
      <w:pPr>
        <w:pStyle w:val="Heading2"/>
        <w:numPr>
          <w:ilvl w:val="0"/>
          <w:numId w:val="29"/>
        </w:numPr>
      </w:pPr>
      <w:r>
        <w:t xml:space="preserve">Assessment against Evaluation Criteria Test </w:t>
      </w:r>
      <w:r w:rsidR="005F5C34">
        <w:t>r</w:t>
      </w:r>
      <w:r>
        <w:t>esults</w:t>
      </w:r>
    </w:p>
    <w:p w14:paraId="48431665" w14:textId="77777777" w:rsidR="00766B33" w:rsidRDefault="00766B33" w:rsidP="005F5C34">
      <w:pPr>
        <w:pStyle w:val="Heading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14:paraId="50BEF775" w14:textId="77777777" w:rsidR="00766B33" w:rsidRDefault="00766B33" w:rsidP="001E146F">
      <w:pPr>
        <w:pStyle w:val="InfoBluelistitem"/>
      </w:pPr>
    </w:p>
    <w:sectPr w:rsidR="00766B33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EB773C" w14:textId="77777777" w:rsidR="002C6D03" w:rsidRDefault="002C6D03">
      <w:r>
        <w:separator/>
      </w:r>
    </w:p>
  </w:endnote>
  <w:endnote w:type="continuationSeparator" w:id="0">
    <w:p w14:paraId="5C6D3170" w14:textId="77777777" w:rsidR="002C6D03" w:rsidRDefault="002C6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252EF7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B7E6B3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1A504C" w14:textId="436B8B4F"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A0103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9874356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F7226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5E96BEE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D3C18" w14:textId="77777777" w:rsidR="002C6D03" w:rsidRDefault="002C6D03">
      <w:r>
        <w:separator/>
      </w:r>
    </w:p>
  </w:footnote>
  <w:footnote w:type="continuationSeparator" w:id="0">
    <w:p w14:paraId="300B4D62" w14:textId="77777777" w:rsidR="002C6D03" w:rsidRDefault="002C6D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4A95F0C" w14:textId="77777777">
      <w:tc>
        <w:tcPr>
          <w:tcW w:w="6379" w:type="dxa"/>
        </w:tcPr>
        <w:p w14:paraId="3687381F" w14:textId="77777777" w:rsidR="00D1755E" w:rsidRDefault="00462329">
          <w:pPr>
            <w:pStyle w:val="Header"/>
            <w:tabs>
              <w:tab w:val="clear" w:pos="4320"/>
              <w:tab w:val="clear" w:pos="8640"/>
            </w:tabs>
          </w:pPr>
          <w:r>
            <w:t>Let’s Quiz</w:t>
          </w:r>
        </w:p>
      </w:tc>
      <w:tc>
        <w:tcPr>
          <w:tcW w:w="3179" w:type="dxa"/>
        </w:tcPr>
        <w:p w14:paraId="7C80CF9B" w14:textId="77777777"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20AF3AD" w14:textId="77777777">
      <w:tc>
        <w:tcPr>
          <w:tcW w:w="6379" w:type="dxa"/>
        </w:tcPr>
        <w:p w14:paraId="20B04560" w14:textId="77777777" w:rsidR="00D1755E" w:rsidRDefault="007717D7">
          <w:fldSimple w:instr=" TITLE  \* MERGEFORMAT ">
            <w:r w:rsidR="00FA2BB5">
              <w:t>Iteration Plan</w:t>
            </w:r>
          </w:fldSimple>
        </w:p>
      </w:tc>
      <w:tc>
        <w:tcPr>
          <w:tcW w:w="3179" w:type="dxa"/>
        </w:tcPr>
        <w:p w14:paraId="25622AA6" w14:textId="12560DD7" w:rsidR="00D1755E" w:rsidRDefault="00D1755E" w:rsidP="00462329">
          <w:r>
            <w:t xml:space="preserve">  Date:  </w:t>
          </w:r>
          <w:r w:rsidR="00462329">
            <w:t xml:space="preserve">March </w:t>
          </w:r>
          <w:r w:rsidR="00CA0103">
            <w:t>29</w:t>
          </w:r>
          <w:r w:rsidR="00462329">
            <w:t>, 2018</w:t>
          </w:r>
        </w:p>
      </w:tc>
    </w:tr>
  </w:tbl>
  <w:p w14:paraId="393317BA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2972A7"/>
    <w:multiLevelType w:val="hybridMultilevel"/>
    <w:tmpl w:val="5BD68F8C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26167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8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7F407E83"/>
    <w:multiLevelType w:val="hybridMultilevel"/>
    <w:tmpl w:val="A5CC29B0"/>
    <w:lvl w:ilvl="0" w:tplc="37A06D0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C4CFC"/>
    <w:multiLevelType w:val="hybridMultilevel"/>
    <w:tmpl w:val="6C0096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4"/>
  </w:num>
  <w:num w:numId="12">
    <w:abstractNumId w:val="12"/>
  </w:num>
  <w:num w:numId="13">
    <w:abstractNumId w:val="33"/>
  </w:num>
  <w:num w:numId="14">
    <w:abstractNumId w:val="11"/>
  </w:num>
  <w:num w:numId="15">
    <w:abstractNumId w:val="5"/>
  </w:num>
  <w:num w:numId="16">
    <w:abstractNumId w:val="32"/>
  </w:num>
  <w:num w:numId="17">
    <w:abstractNumId w:val="20"/>
  </w:num>
  <w:num w:numId="18">
    <w:abstractNumId w:val="8"/>
  </w:num>
  <w:num w:numId="19">
    <w:abstractNumId w:val="16"/>
  </w:num>
  <w:num w:numId="20">
    <w:abstractNumId w:val="10"/>
  </w:num>
  <w:num w:numId="21">
    <w:abstractNumId w:val="31"/>
  </w:num>
  <w:num w:numId="22">
    <w:abstractNumId w:val="18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6"/>
  </w:num>
  <w:num w:numId="30">
    <w:abstractNumId w:val="19"/>
  </w:num>
  <w:num w:numId="31">
    <w:abstractNumId w:val="22"/>
  </w:num>
  <w:num w:numId="32">
    <w:abstractNumId w:val="6"/>
  </w:num>
  <w:num w:numId="33">
    <w:abstractNumId w:val="17"/>
  </w:num>
  <w:num w:numId="34">
    <w:abstractNumId w:val="4"/>
  </w:num>
  <w:num w:numId="35">
    <w:abstractNumId w:val="9"/>
  </w:num>
  <w:num w:numId="36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7"/>
  </w:num>
  <w:num w:numId="39">
    <w:abstractNumId w:val="28"/>
  </w:num>
  <w:num w:numId="40">
    <w:abstractNumId w:val="27"/>
  </w:num>
  <w:num w:numId="41">
    <w:abstractNumId w:val="37"/>
  </w:num>
  <w:num w:numId="42">
    <w:abstractNumId w:val="36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178C5"/>
    <w:rsid w:val="000245C9"/>
    <w:rsid w:val="00024AC2"/>
    <w:rsid w:val="000561FC"/>
    <w:rsid w:val="00083367"/>
    <w:rsid w:val="000B6D46"/>
    <w:rsid w:val="000F239C"/>
    <w:rsid w:val="00170DD9"/>
    <w:rsid w:val="00176824"/>
    <w:rsid w:val="001E146F"/>
    <w:rsid w:val="00241C30"/>
    <w:rsid w:val="00256BE5"/>
    <w:rsid w:val="002C6D03"/>
    <w:rsid w:val="003C7438"/>
    <w:rsid w:val="003D20BC"/>
    <w:rsid w:val="003F4F83"/>
    <w:rsid w:val="00462329"/>
    <w:rsid w:val="004C1BE0"/>
    <w:rsid w:val="004D621B"/>
    <w:rsid w:val="004E307A"/>
    <w:rsid w:val="005F5C34"/>
    <w:rsid w:val="00612E0C"/>
    <w:rsid w:val="00676232"/>
    <w:rsid w:val="00766B33"/>
    <w:rsid w:val="007717D7"/>
    <w:rsid w:val="007733E8"/>
    <w:rsid w:val="007F7226"/>
    <w:rsid w:val="00802C79"/>
    <w:rsid w:val="008A4D87"/>
    <w:rsid w:val="009367DD"/>
    <w:rsid w:val="00954E46"/>
    <w:rsid w:val="00977FFC"/>
    <w:rsid w:val="00997DEA"/>
    <w:rsid w:val="009D6937"/>
    <w:rsid w:val="00A15332"/>
    <w:rsid w:val="00A31804"/>
    <w:rsid w:val="00AB4260"/>
    <w:rsid w:val="00AC5C10"/>
    <w:rsid w:val="00B001D7"/>
    <w:rsid w:val="00B30E33"/>
    <w:rsid w:val="00B5408F"/>
    <w:rsid w:val="00B62EF7"/>
    <w:rsid w:val="00B7002B"/>
    <w:rsid w:val="00BB2A09"/>
    <w:rsid w:val="00C40D04"/>
    <w:rsid w:val="00C55459"/>
    <w:rsid w:val="00C72CDA"/>
    <w:rsid w:val="00C93D0D"/>
    <w:rsid w:val="00CA0103"/>
    <w:rsid w:val="00CB4A37"/>
    <w:rsid w:val="00D1755E"/>
    <w:rsid w:val="00D8366F"/>
    <w:rsid w:val="00DB3AE9"/>
    <w:rsid w:val="00DD596D"/>
    <w:rsid w:val="00F36701"/>
    <w:rsid w:val="00FA118F"/>
    <w:rsid w:val="00FA2BB5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FA058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239C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106</TotalTime>
  <Pages>4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Collin McKeahnie</cp:lastModifiedBy>
  <cp:revision>6</cp:revision>
  <cp:lastPrinted>1899-12-31T13:00:00Z</cp:lastPrinted>
  <dcterms:created xsi:type="dcterms:W3CDTF">2016-07-14T03:56:00Z</dcterms:created>
  <dcterms:modified xsi:type="dcterms:W3CDTF">2018-03-30T00:47:00Z</dcterms:modified>
</cp:coreProperties>
</file>