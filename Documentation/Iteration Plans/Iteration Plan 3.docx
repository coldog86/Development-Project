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58250470" w:rsidR="003C7438" w:rsidRDefault="00534E42">
      <w:pPr>
        <w:pStyle w:val="Title"/>
      </w:pPr>
      <w:r>
        <w:t xml:space="preserve">Elaboration </w:t>
      </w:r>
      <w:r w:rsidR="00A51BE5">
        <w:t>Iteration 1</w:t>
      </w:r>
      <w:r>
        <w:t xml:space="preserve"> (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64CB88E6" w:rsidR="003C7438" w:rsidRDefault="00C12513">
            <w:r>
              <w:t xml:space="preserve">Functioning database required </w:t>
            </w:r>
          </w:p>
        </w:tc>
        <w:tc>
          <w:tcPr>
            <w:tcW w:w="3167" w:type="dxa"/>
          </w:tcPr>
          <w:p w14:paraId="1E9E6BC6" w14:textId="30BD00C1" w:rsidR="003C7438" w:rsidRDefault="00C12513">
            <w:r>
              <w:t>13/04/2018</w:t>
            </w:r>
          </w:p>
        </w:tc>
      </w:tr>
      <w:tr w:rsidR="003C7438" w14:paraId="236A4BF7" w14:textId="77777777" w:rsidTr="000F239C">
        <w:tc>
          <w:tcPr>
            <w:tcW w:w="7794" w:type="dxa"/>
          </w:tcPr>
          <w:p w14:paraId="1954DDF0" w14:textId="4E6FB170" w:rsidR="003C7438" w:rsidRDefault="00C12513">
            <w:r>
              <w:t xml:space="preserve">Team members to </w:t>
            </w:r>
            <w:proofErr w:type="spellStart"/>
            <w:r>
              <w:t>comfirm</w:t>
            </w:r>
            <w:proofErr w:type="spellEnd"/>
            <w:r>
              <w:t xml:space="preserve"> they have access to Let’s Quiz back end</w:t>
            </w:r>
          </w:p>
        </w:tc>
        <w:tc>
          <w:tcPr>
            <w:tcW w:w="3167" w:type="dxa"/>
          </w:tcPr>
          <w:p w14:paraId="67D2F768" w14:textId="035B4BB8" w:rsidR="003C7438" w:rsidRDefault="00C12513">
            <w:r>
              <w:t>15/04/2018</w:t>
            </w:r>
          </w:p>
        </w:tc>
      </w:tr>
      <w:tr w:rsidR="00C12513" w14:paraId="5DA54244" w14:textId="77777777" w:rsidTr="000F239C">
        <w:tc>
          <w:tcPr>
            <w:tcW w:w="7794" w:type="dxa"/>
          </w:tcPr>
          <w:p w14:paraId="26ACE51E" w14:textId="0063F56B" w:rsidR="00C12513" w:rsidRDefault="00C12513">
            <w:r>
              <w:t>Facebook developers account created</w:t>
            </w:r>
          </w:p>
        </w:tc>
        <w:tc>
          <w:tcPr>
            <w:tcW w:w="3167" w:type="dxa"/>
          </w:tcPr>
          <w:p w14:paraId="51DE7116" w14:textId="24205E60" w:rsidR="00C12513" w:rsidRDefault="00C12513">
            <w:r>
              <w:t>15/04/2018</w:t>
            </w:r>
          </w:p>
        </w:tc>
      </w:tr>
      <w:tr w:rsidR="00C12513" w14:paraId="21989715" w14:textId="77777777" w:rsidTr="000F239C">
        <w:tc>
          <w:tcPr>
            <w:tcW w:w="7794" w:type="dxa"/>
          </w:tcPr>
          <w:p w14:paraId="2DBA8C63" w14:textId="4524F8EA" w:rsidR="00C12513" w:rsidRDefault="008270E3">
            <w:r>
              <w:t>Documents due for review</w:t>
            </w:r>
          </w:p>
        </w:tc>
        <w:tc>
          <w:tcPr>
            <w:tcW w:w="3167" w:type="dxa"/>
          </w:tcPr>
          <w:p w14:paraId="68A874E0" w14:textId="24DCEF29" w:rsidR="00C12513" w:rsidRDefault="008270E3">
            <w:r>
              <w:t>22/04/2018</w:t>
            </w:r>
          </w:p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1EED55DC" w14:textId="4D8675D6" w:rsidR="00E71A27" w:rsidRDefault="00462329" w:rsidP="00E71A27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 xml:space="preserve">Screen shots and </w:t>
      </w:r>
      <w:proofErr w:type="gramStart"/>
      <w:r w:rsidR="00534E42">
        <w:rPr>
          <w:vanish w:val="0"/>
          <w:color w:val="auto"/>
        </w:rPr>
        <w:t>a</w:t>
      </w:r>
      <w:proofErr w:type="gramEnd"/>
      <w:r w:rsidR="00534E42">
        <w:rPr>
          <w:vanish w:val="0"/>
          <w:color w:val="auto"/>
        </w:rPr>
        <w:t xml:space="preserve"> ERD diagram</w:t>
      </w:r>
      <w:r w:rsidR="00557521">
        <w:rPr>
          <w:vanish w:val="0"/>
          <w:color w:val="auto"/>
        </w:rPr>
        <w:t xml:space="preserve"> of diagram </w:t>
      </w:r>
      <w:r w:rsidR="00E71A27">
        <w:rPr>
          <w:vanish w:val="0"/>
          <w:color w:val="auto"/>
        </w:rPr>
        <w:t>of database set up. It should include no less then a</w:t>
      </w:r>
      <w:r w:rsidR="00E71A27">
        <w:t>A Users</w:t>
      </w:r>
    </w:p>
    <w:p w14:paraId="3A636C48" w14:textId="2DFED877" w:rsidR="00E71A27" w:rsidRDefault="00E71A27" w:rsidP="00E71A27">
      <w:pPr>
        <w:pStyle w:val="BodyText"/>
      </w:pPr>
      <w:r>
        <w:tab/>
        <w:t>a) users table</w:t>
      </w:r>
    </w:p>
    <w:p w14:paraId="24C325A6" w14:textId="43DF25CF" w:rsidR="00E71A27" w:rsidRDefault="00E71A27" w:rsidP="00E71A27">
      <w:pPr>
        <w:pStyle w:val="BodyText"/>
      </w:pPr>
      <w:r>
        <w:tab/>
        <w:t>b) questions table</w:t>
      </w:r>
    </w:p>
    <w:p w14:paraId="62BA45FF" w14:textId="0A880EF0" w:rsidR="00E71A27" w:rsidRDefault="00E71A27" w:rsidP="00E71A27">
      <w:pPr>
        <w:pStyle w:val="BodyText"/>
      </w:pPr>
      <w:r>
        <w:tab/>
        <w:t xml:space="preserve">c) </w:t>
      </w:r>
      <w:proofErr w:type="spellStart"/>
      <w:r>
        <w:t>HighScores</w:t>
      </w:r>
      <w:proofErr w:type="spellEnd"/>
      <w:r>
        <w:t xml:space="preserve"> table</w:t>
      </w:r>
    </w:p>
    <w:p w14:paraId="20B1B5F3" w14:textId="0B429837" w:rsidR="00E71A27" w:rsidRPr="00E71A27" w:rsidRDefault="00E71A27" w:rsidP="00E71A27">
      <w:pPr>
        <w:pStyle w:val="BodyText"/>
      </w:pPr>
      <w:r>
        <w:tab/>
        <w:t xml:space="preserve">d) ongoing games table 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</w:p>
    <w:p w14:paraId="5C188E54" w14:textId="1AD28A75" w:rsidR="00E22378" w:rsidRDefault="002C1AFF" w:rsidP="00F946F8">
      <w:pPr>
        <w:widowControl/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E22378">
        <w:t xml:space="preserve"> as outlined below</w:t>
      </w:r>
    </w:p>
    <w:p w14:paraId="2C13082A" w14:textId="4CA47490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right="150"/>
        <w:rPr>
          <w:rFonts w:ascii="Arial" w:hAnsi="Arial" w:cs="Arial"/>
          <w:color w:val="000000"/>
          <w:sz w:val="24"/>
          <w:szCs w:val="24"/>
          <w:lang w:val="en-AU" w:eastAsia="en-AU"/>
        </w:rPr>
      </w:pPr>
      <w:r>
        <w:rPr>
          <w:rFonts w:ascii="Arial" w:hAnsi="Arial" w:cs="Arial"/>
          <w:color w:val="000000"/>
          <w:sz w:val="24"/>
          <w:szCs w:val="24"/>
        </w:rPr>
        <w:t>Revised Vision</w:t>
      </w:r>
    </w:p>
    <w:p w14:paraId="2A312B72" w14:textId="0FD36AD1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DI criteria as specified in LCOM Vision criteria.</w:t>
      </w:r>
    </w:p>
    <w:p w14:paraId="3B5C736E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Vision has been updated to reflect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 </w:t>
      </w:r>
      <w:r>
        <w:rPr>
          <w:rFonts w:ascii="Arial" w:hAnsi="Arial" w:cs="Arial"/>
          <w:color w:val="000000"/>
          <w:sz w:val="16"/>
          <w:szCs w:val="16"/>
        </w:rPr>
        <w:t>changes in project scope.</w:t>
      </w:r>
    </w:p>
    <w:p w14:paraId="64C51395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Vision is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mostly </w:t>
      </w:r>
      <w:r>
        <w:rPr>
          <w:rFonts w:ascii="Arial" w:hAnsi="Arial" w:cs="Arial"/>
          <w:color w:val="000000"/>
          <w:sz w:val="16"/>
          <w:szCs w:val="16"/>
        </w:rPr>
        <w:t>consistent with the revised requirement model.</w:t>
      </w:r>
    </w:p>
    <w:p w14:paraId="778D260C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There is a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change log</w:t>
      </w:r>
      <w:r>
        <w:rPr>
          <w:rFonts w:ascii="Arial" w:hAnsi="Arial" w:cs="Arial"/>
          <w:color w:val="000000"/>
          <w:sz w:val="16"/>
          <w:szCs w:val="16"/>
        </w:rPr>
        <w:t> that </w:t>
      </w:r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records </w:t>
      </w:r>
      <w:proofErr w:type="spellStart"/>
      <w:r>
        <w:rPr>
          <w:rStyle w:val="Strong"/>
          <w:rFonts w:ascii="Arial" w:hAnsi="Arial" w:cs="Arial"/>
          <w:color w:val="000000"/>
          <w:sz w:val="16"/>
          <w:szCs w:val="16"/>
        </w:rPr>
        <w:t>specifc</w:t>
      </w:r>
      <w:proofErr w:type="spellEnd"/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 changes</w:t>
      </w:r>
      <w:r>
        <w:rPr>
          <w:rFonts w:ascii="Arial" w:hAnsi="Arial" w:cs="Arial"/>
          <w:color w:val="000000"/>
          <w:sz w:val="16"/>
          <w:szCs w:val="16"/>
        </w:rPr>
        <w:t> that have been made.</w:t>
      </w:r>
    </w:p>
    <w:p w14:paraId="7CF9A247" w14:textId="35191A70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Vision reflects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 </w:t>
      </w:r>
      <w:r>
        <w:rPr>
          <w:rFonts w:ascii="Arial" w:hAnsi="Arial" w:cs="Arial"/>
          <w:color w:val="000000"/>
          <w:sz w:val="16"/>
          <w:szCs w:val="16"/>
        </w:rPr>
        <w:t>lessons learned and the outcomes of most risk mitigation strategies that have been enacted.</w:t>
      </w:r>
    </w:p>
    <w:p w14:paraId="1A16C773" w14:textId="77777777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7C744F4C" w14:textId="15132247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24"/>
          <w:szCs w:val="24"/>
          <w:lang w:val="en-AU" w:eastAsia="en-AU"/>
        </w:rPr>
      </w:pPr>
      <w:r>
        <w:rPr>
          <w:rFonts w:ascii="Arial" w:hAnsi="Arial" w:cs="Arial"/>
          <w:color w:val="000000"/>
          <w:sz w:val="24"/>
          <w:szCs w:val="24"/>
        </w:rPr>
        <w:t>Revised Requirement Model</w:t>
      </w:r>
    </w:p>
    <w:p w14:paraId="43F2E88F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DI criteria as specified in LCOM Requirement Model criteria.</w:t>
      </w:r>
    </w:p>
    <w:p w14:paraId="58D080A7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requirement model</w:t>
      </w:r>
      <w:r>
        <w:rPr>
          <w:rStyle w:val="Strong"/>
          <w:rFonts w:ascii="Arial" w:hAnsi="Arial" w:cs="Arial"/>
          <w:color w:val="000000"/>
          <w:sz w:val="16"/>
          <w:szCs w:val="16"/>
        </w:rPr>
        <w:t> includes a full use case description for the CCRD use case</w:t>
      </w:r>
      <w:r>
        <w:rPr>
          <w:rFonts w:ascii="Arial" w:hAnsi="Arial" w:cs="Arial"/>
          <w:color w:val="000000"/>
          <w:sz w:val="16"/>
          <w:szCs w:val="16"/>
        </w:rPr>
        <w:t> which identifies the normal and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 </w:t>
      </w:r>
      <w:r>
        <w:rPr>
          <w:rFonts w:ascii="Arial" w:hAnsi="Arial" w:cs="Arial"/>
          <w:color w:val="000000"/>
          <w:sz w:val="16"/>
          <w:szCs w:val="16"/>
        </w:rPr>
        <w:t>alternate and exception flows, and adheres to sound use case description conventions, and also</w:t>
      </w:r>
      <w:r>
        <w:rPr>
          <w:rStyle w:val="Strong"/>
          <w:rFonts w:ascii="Arial" w:hAnsi="Arial" w:cs="Arial"/>
          <w:color w:val="000000"/>
          <w:sz w:val="16"/>
          <w:szCs w:val="16"/>
        </w:rPr>
        <w:t> identifies non-functional requirements</w:t>
      </w:r>
      <w:r>
        <w:rPr>
          <w:rFonts w:ascii="Arial" w:hAnsi="Arial" w:cs="Arial"/>
          <w:color w:val="000000"/>
          <w:sz w:val="16"/>
          <w:szCs w:val="16"/>
        </w:rPr>
        <w:t xml:space="preserve"> for the use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case..</w:t>
      </w:r>
      <w:proofErr w:type="gramEnd"/>
    </w:p>
    <w:p w14:paraId="51E4642D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 requirement model sets out a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reasonably thorough</w:t>
      </w:r>
      <w:r>
        <w:rPr>
          <w:rFonts w:ascii="Arial" w:hAnsi="Arial" w:cs="Arial"/>
          <w:color w:val="000000"/>
          <w:sz w:val="16"/>
          <w:szCs w:val="16"/>
        </w:rPr>
        <w:t xml:space="preserve"> set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of 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realistic</w:t>
      </w:r>
      <w:proofErr w:type="gramEnd"/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 and </w:t>
      </w:r>
      <w:proofErr w:type="spellStart"/>
      <w:r>
        <w:rPr>
          <w:rStyle w:val="Strong"/>
          <w:rFonts w:ascii="Arial" w:hAnsi="Arial" w:cs="Arial"/>
          <w:color w:val="000000"/>
          <w:sz w:val="16"/>
          <w:szCs w:val="16"/>
        </w:rPr>
        <w:t>achieveable</w:t>
      </w:r>
      <w:proofErr w:type="spellEnd"/>
      <w:r>
        <w:rPr>
          <w:rStyle w:val="Strong"/>
          <w:rFonts w:ascii="Arial" w:hAnsi="Arial" w:cs="Arial"/>
          <w:color w:val="000000"/>
          <w:sz w:val="16"/>
          <w:szCs w:val="16"/>
        </w:rPr>
        <w:t> specific </w:t>
      </w:r>
      <w:r>
        <w:rPr>
          <w:rFonts w:ascii="Arial" w:hAnsi="Arial" w:cs="Arial"/>
          <w:color w:val="000000"/>
          <w:sz w:val="16"/>
          <w:szCs w:val="16"/>
        </w:rPr>
        <w:t>functional and non-functional goals for the project.</w:t>
      </w:r>
    </w:p>
    <w:p w14:paraId="41E40690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requirement model reflects </w:t>
      </w:r>
      <w:proofErr w:type="spellStart"/>
      <w:r>
        <w:rPr>
          <w:rStyle w:val="Strong"/>
          <w:rFonts w:ascii="Arial" w:hAnsi="Arial" w:cs="Arial"/>
          <w:color w:val="000000"/>
          <w:sz w:val="16"/>
          <w:szCs w:val="16"/>
        </w:rPr>
        <w:t>most</w:t>
      </w:r>
      <w:r>
        <w:rPr>
          <w:rFonts w:ascii="Arial" w:hAnsi="Arial" w:cs="Arial"/>
          <w:color w:val="000000"/>
          <w:sz w:val="16"/>
          <w:szCs w:val="16"/>
        </w:rPr>
        <w:t>lessons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learned during the Elaboration Phase.</w:t>
      </w:r>
    </w:p>
    <w:p w14:paraId="346AAE8E" w14:textId="77777777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24"/>
          <w:szCs w:val="24"/>
          <w:lang w:val="en-AU" w:eastAsia="en-AU"/>
        </w:rPr>
      </w:pPr>
      <w:r>
        <w:rPr>
          <w:rFonts w:ascii="Arial" w:hAnsi="Arial" w:cs="Arial"/>
          <w:color w:val="000000"/>
          <w:sz w:val="24"/>
          <w:szCs w:val="24"/>
        </w:rPr>
        <w:t>Final Architecture</w:t>
      </w:r>
    </w:p>
    <w:p w14:paraId="618669B8" w14:textId="4B66DAA2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</w:p>
    <w:p w14:paraId="676ACF03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All DI criteria as specified in LCOM Proposed Architecture criteria.</w:t>
      </w:r>
    </w:p>
    <w:p w14:paraId="079495BD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architecture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explains </w:t>
      </w:r>
      <w:r>
        <w:rPr>
          <w:rFonts w:ascii="Arial" w:hAnsi="Arial" w:cs="Arial"/>
          <w:color w:val="000000"/>
          <w:sz w:val="16"/>
          <w:szCs w:val="16"/>
        </w:rPr>
        <w:t xml:space="preserve">the approach used to implement the CCRD use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case, 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supports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all</w:t>
      </w:r>
      <w:r>
        <w:rPr>
          <w:rFonts w:ascii="Arial" w:hAnsi="Arial" w:cs="Arial"/>
          <w:color w:val="000000"/>
          <w:sz w:val="16"/>
          <w:szCs w:val="16"/>
        </w:rPr>
        <w:t> remaining functionality and system qualities to be implemented.</w:t>
      </w:r>
    </w:p>
    <w:p w14:paraId="6A41197F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architecture reflects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most</w:t>
      </w:r>
      <w:r>
        <w:rPr>
          <w:rFonts w:ascii="Arial" w:hAnsi="Arial" w:cs="Arial"/>
          <w:color w:val="000000"/>
          <w:sz w:val="16"/>
          <w:szCs w:val="16"/>
        </w:rPr>
        <w:t> lessons learned during the Elaboration Phase.</w:t>
      </w:r>
    </w:p>
    <w:p w14:paraId="43DE5444" w14:textId="4F0A26DE" w:rsidR="00E22378" w:rsidRDefault="00E22378" w:rsidP="00E22378">
      <w:pPr>
        <w:pStyle w:val="Heading5"/>
        <w:numPr>
          <w:ilvl w:val="0"/>
          <w:numId w:val="0"/>
        </w:numPr>
        <w:spacing w:before="150" w:after="15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4"/>
          <w:szCs w:val="24"/>
        </w:rPr>
        <w:t>Revised Project Plan</w:t>
      </w:r>
    </w:p>
    <w:p w14:paraId="0DBD9B00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revised project plan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specifes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a 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realistic</w:t>
      </w:r>
      <w:proofErr w:type="gramEnd"/>
      <w:r>
        <w:rPr>
          <w:rStyle w:val="Strong"/>
          <w:rFonts w:ascii="Arial" w:hAnsi="Arial" w:cs="Arial"/>
          <w:color w:val="000000"/>
          <w:sz w:val="16"/>
          <w:szCs w:val="16"/>
        </w:rPr>
        <w:t xml:space="preserve"> and achievable</w:t>
      </w:r>
      <w:r>
        <w:rPr>
          <w:rFonts w:ascii="Arial" w:hAnsi="Arial" w:cs="Arial"/>
          <w:color w:val="000000"/>
          <w:sz w:val="16"/>
          <w:szCs w:val="16"/>
        </w:rPr>
        <w:t> schedule to implement the remaining functional and non-functional requirements of the project, and to complete user acceptance testing and deployment.</w:t>
      </w:r>
    </w:p>
    <w:p w14:paraId="3DEFF451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plan is </w:t>
      </w:r>
      <w:r>
        <w:rPr>
          <w:rStyle w:val="Strong"/>
          <w:rFonts w:ascii="Arial" w:hAnsi="Arial" w:cs="Arial"/>
          <w:color w:val="000000"/>
          <w:sz w:val="16"/>
          <w:szCs w:val="16"/>
        </w:rPr>
        <w:t>clearly related</w:t>
      </w:r>
      <w:r>
        <w:rPr>
          <w:rFonts w:ascii="Arial" w:hAnsi="Arial" w:cs="Arial"/>
          <w:color w:val="000000"/>
          <w:sz w:val="16"/>
          <w:szCs w:val="16"/>
        </w:rPr>
        <w:t> to the risk prioritisation principles of the UP.</w:t>
      </w:r>
    </w:p>
    <w:p w14:paraId="397C8C6F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plan specifies functional targets 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use cases to be implemented) for each iteration of the Construction Phase, along with other necessary activities.</w:t>
      </w:r>
    </w:p>
    <w:p w14:paraId="7A246353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plan makes general allowances for contingencies.</w:t>
      </w:r>
    </w:p>
    <w:p w14:paraId="610361A9" w14:textId="77777777" w:rsidR="00E22378" w:rsidRDefault="00E22378" w:rsidP="00E22378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0F68851B" w14:textId="68664E98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5A6A331" w:rsidR="000F239C" w:rsidRPr="00802C79" w:rsidRDefault="001E1A36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o</w:t>
              </w:r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1C9F47C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</w:t>
            </w:r>
            <w:r w:rsidR="005D7D2F">
              <w:rPr>
                <w:rFonts w:ascii="Arial" w:hAnsi="Arial" w:cs="Arial"/>
                <w:color w:val="00B050"/>
                <w:lang w:eastAsia="ja-JP"/>
              </w:rPr>
              <w:t>e</w:t>
            </w:r>
            <w:r w:rsidR="005D7D2F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53981D99" wp14:editId="301E94E3">
                  <wp:extent cx="596900" cy="192405"/>
                  <wp:effectExtent l="0" t="0" r="12700" b="10795"/>
                  <wp:docPr id="3" name="Picture 3" descr="../../../Desktop/Screen%20Shot%202018-05-02%20at%2011.03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Screen%20Shot%202018-05-02%20at%2011.03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31E7CA5B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CD073F5" w14:textId="0CED62C2" w:rsidR="00974B34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1CDE9CED" w:rsidR="00974B34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641936D4" w:rsidR="000F239C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4C188A2" w14:textId="4D75DF94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125B047" w14:textId="67A89756" w:rsidR="009573EB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</w:t>
            </w:r>
            <w:proofErr w:type="spellStart"/>
            <w:r w:rsidRPr="00AE46FA">
              <w:rPr>
                <w:rFonts w:ascii="Arial" w:hAnsi="Arial" w:cs="Arial"/>
              </w:rPr>
              <w:t>start up</w:t>
            </w:r>
            <w:proofErr w:type="spellEnd"/>
            <w:r w:rsidRPr="00AE46FA">
              <w:rPr>
                <w:rFonts w:ascii="Arial" w:hAnsi="Arial" w:cs="Arial"/>
              </w:rPr>
              <w:t xml:space="preserve">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597537" w14:textId="6DDC0673" w:rsidR="000F239C" w:rsidRDefault="00D6021B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0F239C" w:rsidRPr="00D6021B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55B8E858" w14:textId="2EC78581" w:rsidR="006C17A5" w:rsidRPr="00802C79" w:rsidRDefault="006C17A5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31B64DEA" w14:textId="0038A5AA" w:rsidR="000F239C" w:rsidRDefault="00C12513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`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1E1A36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Facebook developer’s account for </w:t>
            </w:r>
            <w:proofErr w:type="gramStart"/>
            <w:r>
              <w:rPr>
                <w:rFonts w:ascii="Arial" w:hAnsi="Arial" w:cs="Arial"/>
              </w:rPr>
              <w:t>Lets</w:t>
            </w:r>
            <w:proofErr w:type="gramEnd"/>
            <w:r>
              <w:rPr>
                <w:rFonts w:ascii="Arial" w:hAnsi="Arial" w:cs="Arial"/>
              </w:rPr>
              <w:t xml:space="preserve">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63F1EA39" w:rsidR="000F239C" w:rsidRPr="00A15332" w:rsidRDefault="001E1A3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AE46FA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733D4C6" w:rsidR="000F239C" w:rsidRDefault="001E1A36" w:rsidP="00DD4A50">
            <w:hyperlink r:id="rId12" w:history="1">
              <w:r w:rsidR="00C478BD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DD47A4E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32043ED2" wp14:editId="2DEC7D62">
                  <wp:extent cx="596900" cy="317500"/>
                  <wp:effectExtent l="0" t="0" r="12700" b="12700"/>
                  <wp:docPr id="1" name="Picture 1" descr="../../../Desktop/Screen%20Shot%202018-05-02%20at%2010.56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8-05-02%20at%2010.56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26DE204B" wp14:editId="56D328E3">
                  <wp:extent cx="606425" cy="327025"/>
                  <wp:effectExtent l="0" t="0" r="3175" b="3175"/>
                  <wp:docPr id="2" name="Picture 2" descr="../../../Desktop/Screen%20Shot%202018-05-02%20at%2010.56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8-05-02%20at%2010.56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10B8C492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727515CE" w:rsidR="00645772" w:rsidRDefault="001E1A36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anchor="diff-3396452f73b4438cb045c142835257dc" w:history="1">
              <w:r w:rsidR="0067678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4398BF7" w:rsidR="00645772" w:rsidRDefault="00676784" w:rsidP="00645772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57002629" w:rsidR="00645772" w:rsidRDefault="00676784" w:rsidP="00645772">
            <w:r>
              <w:t>5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4327C973" w:rsidR="00C514F1" w:rsidRPr="008D2E4A" w:rsidRDefault="001E1A36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6" w:history="1">
              <w:r w:rsidR="00974B34" w:rsidRPr="00AB33CB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4FB2BDAF" w:rsidR="008D6BD6" w:rsidRDefault="004B5691" w:rsidP="008D6BD6">
            <w:pPr>
              <w:rPr>
                <w:rFonts w:ascii="Arial" w:hAnsi="Arial" w:cs="Arial"/>
              </w:rPr>
            </w:pPr>
            <w:r>
              <w:t>Added to</w:t>
            </w:r>
            <w:r w:rsidR="008D6BD6">
              <w:t xml:space="preserve">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176B4E5D" w:rsidR="008D6BD6" w:rsidRDefault="00EA793E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anchor="diff-adacafe899db5d46bdf58fd71d1cac8c" w:history="1">
              <w:r w:rsidR="004B5691" w:rsidRPr="00EA793E">
                <w:rPr>
                  <w:rStyle w:val="Hyperlink"/>
                  <w:rFonts w:ascii="Arial" w:hAnsi="Arial" w:cs="Arial"/>
                  <w:lang w:eastAsia="ja-JP"/>
                </w:rPr>
                <w:t>Evidence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63E3895" w14:textId="3A20AF97" w:rsidR="008D6BD6" w:rsidRDefault="004B5691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C90839" w:rsidRPr="00491AD7" w14:paraId="13092EF8" w14:textId="77777777">
        <w:tc>
          <w:tcPr>
            <w:tcW w:w="1778" w:type="dxa"/>
          </w:tcPr>
          <w:p w14:paraId="65866ED1" w14:textId="39C87DC3" w:rsidR="00C90839" w:rsidRPr="00491AD7" w:rsidRDefault="00C90839" w:rsidP="00C90839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0D2FFE85" w:rsidR="00C90839" w:rsidRPr="001E146F" w:rsidRDefault="00C90839" w:rsidP="00C90839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3</w:t>
            </w:r>
          </w:p>
        </w:tc>
      </w:tr>
      <w:tr w:rsidR="00C90839" w14:paraId="682B36CB" w14:textId="77777777">
        <w:tc>
          <w:tcPr>
            <w:tcW w:w="1778" w:type="dxa"/>
          </w:tcPr>
          <w:p w14:paraId="625B9FB5" w14:textId="5F3D3F1C" w:rsidR="00C90839" w:rsidRDefault="00C90839" w:rsidP="00C90839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2BDB756E" w:rsidR="00C90839" w:rsidRPr="001E146F" w:rsidRDefault="00C90839" w:rsidP="00C90839">
            <w:pPr>
              <w:spacing w:before="40" w:after="40"/>
              <w:rPr>
                <w:iCs/>
              </w:rPr>
            </w:pPr>
            <w:r>
              <w:rPr>
                <w:iCs/>
              </w:rPr>
              <w:t>23 April 2018</w:t>
            </w:r>
          </w:p>
        </w:tc>
      </w:tr>
      <w:tr w:rsidR="00C90839" w14:paraId="4ABB8BE7" w14:textId="77777777">
        <w:tc>
          <w:tcPr>
            <w:tcW w:w="1778" w:type="dxa"/>
          </w:tcPr>
          <w:p w14:paraId="5CE1EE60" w14:textId="47B78350" w:rsidR="00C90839" w:rsidRDefault="00C90839" w:rsidP="00C90839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663564E8" w:rsidR="00C90839" w:rsidRPr="001E146F" w:rsidRDefault="00C90839" w:rsidP="00C9083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Aaron, Col, </w:t>
            </w:r>
            <w:proofErr w:type="spellStart"/>
            <w:r>
              <w:rPr>
                <w:iCs/>
              </w:rPr>
              <w:t>Charnes</w:t>
            </w:r>
            <w:proofErr w:type="spellEnd"/>
            <w:r>
              <w:rPr>
                <w:iCs/>
              </w:rPr>
              <w:t>, Michelle</w:t>
            </w:r>
          </w:p>
        </w:tc>
      </w:tr>
      <w:tr w:rsidR="00C90839" w14:paraId="3D177166" w14:textId="77777777">
        <w:tc>
          <w:tcPr>
            <w:tcW w:w="1778" w:type="dxa"/>
          </w:tcPr>
          <w:p w14:paraId="17F2FABB" w14:textId="5942BF5D" w:rsidR="00C90839" w:rsidRDefault="00C90839" w:rsidP="00C90839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4A5C2DC0" w:rsidR="00C90839" w:rsidRPr="001E146F" w:rsidRDefault="00C90839" w:rsidP="00C9083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00" w:themeColor="text1"/>
              </w:rPr>
              <w:t>Orange</w:t>
            </w:r>
          </w:p>
        </w:tc>
      </w:tr>
    </w:tbl>
    <w:p w14:paraId="47663823" w14:textId="77777777" w:rsidR="00766B33" w:rsidRPr="00AB7CE1" w:rsidRDefault="00766B33" w:rsidP="00766B33"/>
    <w:p w14:paraId="378467A3" w14:textId="1B59C37F" w:rsid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C4E8A0E" w14:textId="6CC7696A" w:rsidR="003D27B9" w:rsidRDefault="00676784" w:rsidP="00676784">
      <w:r>
        <w:t xml:space="preserve">Not a very successful iteration, primarily due to time commitments for all team members. </w:t>
      </w:r>
    </w:p>
    <w:p w14:paraId="6A4E56CB" w14:textId="5C33FAAC" w:rsidR="00676784" w:rsidRPr="00676784" w:rsidRDefault="003D27B9" w:rsidP="00676784">
      <w:r>
        <w:t xml:space="preserve">The plan was to come close to completing all assigned documents and that was not achieved. With only some work being done on the game itself. 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54BE8B19" w14:textId="401839F2" w:rsidR="003D27B9" w:rsidRPr="003D27B9" w:rsidRDefault="003D27B9" w:rsidP="003D27B9">
      <w:r>
        <w:t xml:space="preserve">Taken by itself this iteration is cause for alarm. </w:t>
      </w:r>
      <w:proofErr w:type="gramStart"/>
      <w:r>
        <w:t>However</w:t>
      </w:r>
      <w:proofErr w:type="gramEnd"/>
      <w:r>
        <w:t xml:space="preserve"> our progress has been reasonable up to this point and we can see that this was a bad iteration, provided it is not repeated this is not a terrible time to have a bad iteration. </w:t>
      </w:r>
    </w:p>
    <w:p w14:paraId="31208961" w14:textId="7C73CBB5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015AD3F2" w14:textId="3F6B478F" w:rsidR="003D27B9" w:rsidRPr="003D27B9" w:rsidRDefault="003D27B9" w:rsidP="003D27B9">
      <w:r>
        <w:t>What work that was completed was to the standard required</w:t>
      </w:r>
    </w:p>
    <w:p w14:paraId="48431665" w14:textId="11A509CD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0375B094" w14:textId="67A90FF8" w:rsidR="003D27B9" w:rsidRDefault="003D27B9" w:rsidP="003D27B9">
      <w:r>
        <w:t xml:space="preserve">3 of 4 team members are doing Graphics and having a hard time with it, we have now submitted assignment 2 and can apply ourselves to this subject completely for the next iteration. </w:t>
      </w:r>
    </w:p>
    <w:p w14:paraId="5BD68D7C" w14:textId="50FEB991" w:rsidR="00C4237A" w:rsidRDefault="00C4237A" w:rsidP="003D27B9"/>
    <w:p w14:paraId="5721E29D" w14:textId="0217430F" w:rsidR="00C4237A" w:rsidRPr="003D27B9" w:rsidRDefault="00C4237A" w:rsidP="003D27B9">
      <w:r>
        <w:t xml:space="preserve">While the database is set up as per the work item, realistically this will be an ongoing item to maintain and continue to adjust as the project requires. </w:t>
      </w:r>
      <w:bookmarkStart w:id="1" w:name="_GoBack"/>
      <w:bookmarkEnd w:id="1"/>
    </w:p>
    <w:p w14:paraId="65919D53" w14:textId="1E4D59BD" w:rsidR="00C4237A" w:rsidRDefault="00C4237A" w:rsidP="00C4237A">
      <w:pPr>
        <w:pStyle w:val="InfoBluelistitem"/>
        <w:ind w:left="0"/>
      </w:pPr>
    </w:p>
    <w:p w14:paraId="1878604F" w14:textId="43672952" w:rsidR="00C4237A" w:rsidRDefault="00C4237A" w:rsidP="00C4237A">
      <w:pPr>
        <w:pStyle w:val="InfoBluelistitem"/>
        <w:ind w:left="0"/>
      </w:pPr>
    </w:p>
    <w:sectPr w:rsidR="00C4237A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30453" w14:textId="77777777" w:rsidR="001E1A36" w:rsidRDefault="001E1A36">
      <w:r>
        <w:separator/>
      </w:r>
    </w:p>
  </w:endnote>
  <w:endnote w:type="continuationSeparator" w:id="0">
    <w:p w14:paraId="31005F7E" w14:textId="77777777" w:rsidR="001E1A36" w:rsidRDefault="001E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06EF444B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021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043BE" w14:textId="77777777" w:rsidR="001E1A36" w:rsidRDefault="001E1A36">
      <w:r>
        <w:separator/>
      </w:r>
    </w:p>
  </w:footnote>
  <w:footnote w:type="continuationSeparator" w:id="0">
    <w:p w14:paraId="2562CB21" w14:textId="77777777" w:rsidR="001E1A36" w:rsidRDefault="001E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9B7701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150A"/>
    <w:rsid w:val="000F239C"/>
    <w:rsid w:val="00144D54"/>
    <w:rsid w:val="00166C49"/>
    <w:rsid w:val="00170DD9"/>
    <w:rsid w:val="00176824"/>
    <w:rsid w:val="00193423"/>
    <w:rsid w:val="001B53D1"/>
    <w:rsid w:val="001D2DBF"/>
    <w:rsid w:val="001E146F"/>
    <w:rsid w:val="001E1A36"/>
    <w:rsid w:val="00241C30"/>
    <w:rsid w:val="00256BE5"/>
    <w:rsid w:val="00266B30"/>
    <w:rsid w:val="002C1AFF"/>
    <w:rsid w:val="002E0A7E"/>
    <w:rsid w:val="00351605"/>
    <w:rsid w:val="003725ED"/>
    <w:rsid w:val="003A21F4"/>
    <w:rsid w:val="003C2584"/>
    <w:rsid w:val="003C7438"/>
    <w:rsid w:val="003D20BC"/>
    <w:rsid w:val="003D27B9"/>
    <w:rsid w:val="003F4F83"/>
    <w:rsid w:val="00432D0B"/>
    <w:rsid w:val="00462329"/>
    <w:rsid w:val="004B5691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D7D2F"/>
    <w:rsid w:val="005E7977"/>
    <w:rsid w:val="005F5C34"/>
    <w:rsid w:val="00612E0C"/>
    <w:rsid w:val="00645772"/>
    <w:rsid w:val="00650FCC"/>
    <w:rsid w:val="00676232"/>
    <w:rsid w:val="00676784"/>
    <w:rsid w:val="006C17A5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270E3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B7701"/>
    <w:rsid w:val="009D6937"/>
    <w:rsid w:val="009F537D"/>
    <w:rsid w:val="00A15332"/>
    <w:rsid w:val="00A31804"/>
    <w:rsid w:val="00A51BE5"/>
    <w:rsid w:val="00A82566"/>
    <w:rsid w:val="00AB33CB"/>
    <w:rsid w:val="00AB4260"/>
    <w:rsid w:val="00AC5C10"/>
    <w:rsid w:val="00AE46FA"/>
    <w:rsid w:val="00B001D7"/>
    <w:rsid w:val="00B132BF"/>
    <w:rsid w:val="00B30E33"/>
    <w:rsid w:val="00B3191E"/>
    <w:rsid w:val="00B5408F"/>
    <w:rsid w:val="00B62EF7"/>
    <w:rsid w:val="00B7002B"/>
    <w:rsid w:val="00B71F37"/>
    <w:rsid w:val="00BB2A09"/>
    <w:rsid w:val="00BC3EFF"/>
    <w:rsid w:val="00C12513"/>
    <w:rsid w:val="00C1500A"/>
    <w:rsid w:val="00C40D04"/>
    <w:rsid w:val="00C4237A"/>
    <w:rsid w:val="00C478BD"/>
    <w:rsid w:val="00C514F1"/>
    <w:rsid w:val="00C55459"/>
    <w:rsid w:val="00C60C93"/>
    <w:rsid w:val="00C72CDA"/>
    <w:rsid w:val="00C90839"/>
    <w:rsid w:val="00C93D0D"/>
    <w:rsid w:val="00CA0103"/>
    <w:rsid w:val="00CB4A37"/>
    <w:rsid w:val="00D1755E"/>
    <w:rsid w:val="00D6021B"/>
    <w:rsid w:val="00D8366F"/>
    <w:rsid w:val="00DB3AE9"/>
    <w:rsid w:val="00DD4A50"/>
    <w:rsid w:val="00DD596D"/>
    <w:rsid w:val="00E22378"/>
    <w:rsid w:val="00E62830"/>
    <w:rsid w:val="00E6402E"/>
    <w:rsid w:val="00E71A27"/>
    <w:rsid w:val="00EA793E"/>
    <w:rsid w:val="00F36701"/>
    <w:rsid w:val="00F946F8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17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2378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E22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ldog86/Development-Project/blob/Col/evidence%20of%20work/SS%20of%20database%20creation.PNG" TargetMode="External"/><Relationship Id="rId12" Type="http://schemas.openxmlformats.org/officeDocument/2006/relationships/hyperlink" Target="https://github.com/coldog86/Development-Project/blob/0dcd90c4af7c0d77458808b3f899c3c9b22c4e27/Review%20Updates%20to%20Facebook%20SDK.docx" TargetMode="External"/><Relationship Id="rId17" Type="http://schemas.openxmlformats.org/officeDocument/2006/relationships/hyperlink" Target="https://github.com/coldog86/Development-Project/commit/84564cea4a6ea9149f927e53512a415ffef78db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8a7e1fabef0779191fb64ab2a86893dc19e1e3ba/Initial%20Requirement%20Model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226a7ce5f8fe07d4112641ef546f10789498f448/Facebook%20and%20Google%20Play%20Developer%20Accounts%20Setups%20for%20Lets%20Quiz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commit/7109cf7b53ce159fe208f6dd3911f8367e9d9a61" TargetMode="External"/><Relationship Id="rId10" Type="http://schemas.openxmlformats.org/officeDocument/2006/relationships/hyperlink" Target="https://github.com/coldog86/Development-Project/tree/Charnes/Let's%20Quiz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l/evidence%20of%20work/PullQuestionsFromDB.php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150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Collin McKeahnie</cp:lastModifiedBy>
  <cp:revision>21</cp:revision>
  <cp:lastPrinted>1900-12-31T14:00:00Z</cp:lastPrinted>
  <dcterms:created xsi:type="dcterms:W3CDTF">2018-04-30T08:10:00Z</dcterms:created>
  <dcterms:modified xsi:type="dcterms:W3CDTF">2018-06-09T10:32:00Z</dcterms:modified>
</cp:coreProperties>
</file>