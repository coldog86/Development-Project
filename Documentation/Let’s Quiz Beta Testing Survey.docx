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18A3E3C" w14:textId="77777777" w:rsidR="00F77D19" w:rsidRDefault="005C67B1">
      <w:pPr>
        <w:rPr>
          <w:sz w:val="32"/>
          <w:szCs w:val="32"/>
          <w:lang w:val="en-US"/>
        </w:rPr>
      </w:pPr>
      <w:commentRangeStart w:id="0"/>
      <w:commentRangeStart w:id="1"/>
      <w:r w:rsidRPr="005C67B1">
        <w:rPr>
          <w:sz w:val="32"/>
          <w:szCs w:val="32"/>
          <w:lang w:val="en-US"/>
        </w:rPr>
        <w:t>Let’s Quiz Beta Testing Survey</w:t>
      </w:r>
      <w:commentRangeEnd w:id="0"/>
      <w:r w:rsidR="00F7192D">
        <w:rPr>
          <w:rStyle w:val="CommentReference"/>
        </w:rPr>
        <w:commentReference w:id="0"/>
      </w:r>
      <w:commentRangeEnd w:id="1"/>
      <w:r w:rsidR="00EF7239">
        <w:rPr>
          <w:rStyle w:val="CommentReference"/>
        </w:rPr>
        <w:commentReference w:id="1"/>
      </w:r>
    </w:p>
    <w:p w14:paraId="0F827AB6" w14:textId="77777777" w:rsidR="005C67B1" w:rsidRDefault="005C67B1">
      <w:pPr>
        <w:rPr>
          <w:sz w:val="32"/>
          <w:szCs w:val="32"/>
          <w:lang w:val="en-US"/>
        </w:rPr>
      </w:pPr>
    </w:p>
    <w:p w14:paraId="49150B3A" w14:textId="77777777" w:rsidR="00BF0EE4" w:rsidRPr="00BF0EE4" w:rsidRDefault="00BF0EE4" w:rsidP="00BF0EE4">
      <w:pPr>
        <w:rPr>
          <w:rFonts w:ascii="Times New Roman" w:eastAsia="Times New Roman" w:hAnsi="Times New Roman" w:cs="Times New Roman"/>
          <w:lang w:eastAsia="en-AU"/>
        </w:rPr>
      </w:pPr>
      <w:hyperlink r:id="rId7" w:tgtFrame="_blank" w:tooltip="https://docs.google.com/forms/d/e/1FAIpQLSeq3RWDLGMlz3NHz0YAx7AZckqVWaRkV9bsw963f-xlHxgpxg/viewform?usp=sf_link" w:history="1">
        <w:r w:rsidRPr="00BF0EE4">
          <w:rPr>
            <w:rFonts w:ascii="Helvetica Neue" w:eastAsia="Times New Roman" w:hAnsi="Helvetica Neue" w:cs="Times New Roman"/>
            <w:color w:val="0096CF"/>
            <w:sz w:val="23"/>
            <w:szCs w:val="23"/>
            <w:bdr w:val="none" w:sz="0" w:space="0" w:color="auto" w:frame="1"/>
            <w:shd w:val="clear" w:color="auto" w:fill="36393F"/>
            <w:lang w:eastAsia="en-AU"/>
          </w:rPr>
          <w:t>https://docs.google.com/forms/d/e/1FAIpQLSeq3RWDLGMlz3NHz0YAx7AZckqVWaRkV9bsw963f-xlHxgpxg/viewform?usp=sf_link</w:t>
        </w:r>
      </w:hyperlink>
    </w:p>
    <w:p w14:paraId="1BAA55B6" w14:textId="77777777" w:rsidR="005C67B1" w:rsidRDefault="005C67B1">
      <w:pPr>
        <w:rPr>
          <w:sz w:val="32"/>
          <w:szCs w:val="32"/>
          <w:lang w:val="en-US"/>
        </w:rPr>
      </w:pPr>
    </w:p>
    <w:p w14:paraId="70A6E66E" w14:textId="77777777" w:rsidR="005C67B1" w:rsidRDefault="005C67B1">
      <w:pPr>
        <w:rPr>
          <w:b/>
          <w:lang w:val="en-US"/>
        </w:rPr>
      </w:pPr>
      <w:r>
        <w:rPr>
          <w:b/>
          <w:lang w:val="en-US"/>
        </w:rPr>
        <w:t>Demographic Information:</w:t>
      </w:r>
    </w:p>
    <w:p w14:paraId="4DE2F675" w14:textId="77777777" w:rsidR="005C67B1" w:rsidRDefault="005C67B1" w:rsidP="005C67B1">
      <w:pPr>
        <w:pStyle w:val="ListParagraph"/>
        <w:numPr>
          <w:ilvl w:val="0"/>
          <w:numId w:val="1"/>
        </w:numPr>
        <w:rPr>
          <w:lang w:val="en-US"/>
        </w:rPr>
      </w:pPr>
      <w:r>
        <w:rPr>
          <w:lang w:val="en-US"/>
        </w:rPr>
        <w:t>Age</w:t>
      </w:r>
    </w:p>
    <w:p w14:paraId="1715C0F2" w14:textId="77777777" w:rsidR="005C67B1" w:rsidRDefault="005C67B1" w:rsidP="005C67B1">
      <w:pPr>
        <w:pStyle w:val="ListParagraph"/>
        <w:numPr>
          <w:ilvl w:val="0"/>
          <w:numId w:val="1"/>
        </w:numPr>
        <w:rPr>
          <w:lang w:val="en-US"/>
        </w:rPr>
      </w:pPr>
      <w:r>
        <w:rPr>
          <w:lang w:val="en-US"/>
        </w:rPr>
        <w:t>Gender</w:t>
      </w:r>
    </w:p>
    <w:p w14:paraId="6D4C42B9" w14:textId="21A8A494" w:rsidR="0018569C" w:rsidRDefault="0018569C" w:rsidP="005C67B1">
      <w:pPr>
        <w:pStyle w:val="ListParagraph"/>
        <w:numPr>
          <w:ilvl w:val="0"/>
          <w:numId w:val="1"/>
        </w:numPr>
        <w:rPr>
          <w:lang w:val="en-US"/>
        </w:rPr>
      </w:pPr>
      <w:r>
        <w:rPr>
          <w:lang w:val="en-US"/>
        </w:rPr>
        <w:t>Device</w:t>
      </w:r>
    </w:p>
    <w:p w14:paraId="3897C09B" w14:textId="777AE515" w:rsidR="005C67B1" w:rsidRDefault="009848FB" w:rsidP="005C67B1">
      <w:pPr>
        <w:pStyle w:val="ListParagraph"/>
        <w:numPr>
          <w:ilvl w:val="0"/>
          <w:numId w:val="1"/>
        </w:numPr>
        <w:rPr>
          <w:lang w:val="en-US"/>
        </w:rPr>
      </w:pPr>
      <w:r>
        <w:rPr>
          <w:lang w:val="en-US"/>
        </w:rPr>
        <w:t xml:space="preserve">How did you </w:t>
      </w:r>
      <w:r w:rsidR="0018569C">
        <w:rPr>
          <w:lang w:val="en-US"/>
        </w:rPr>
        <w:t>h</w:t>
      </w:r>
      <w:r w:rsidR="005C67B1">
        <w:rPr>
          <w:lang w:val="en-US"/>
        </w:rPr>
        <w:t>ear about this application?</w:t>
      </w:r>
    </w:p>
    <w:p w14:paraId="30C4D918" w14:textId="77777777" w:rsidR="005C67B1" w:rsidRDefault="005C67B1" w:rsidP="005C67B1">
      <w:pPr>
        <w:rPr>
          <w:lang w:val="en-US"/>
        </w:rPr>
      </w:pPr>
    </w:p>
    <w:p w14:paraId="0AC93EF2" w14:textId="77777777" w:rsidR="005C67B1" w:rsidRDefault="005C67B1" w:rsidP="005C67B1">
      <w:pPr>
        <w:rPr>
          <w:lang w:val="en-US"/>
        </w:rPr>
      </w:pPr>
    </w:p>
    <w:p w14:paraId="6580797E" w14:textId="77777777" w:rsidR="005C67B1" w:rsidRDefault="005C67B1" w:rsidP="005C67B1">
      <w:pPr>
        <w:rPr>
          <w:b/>
          <w:lang w:val="en-US"/>
        </w:rPr>
      </w:pPr>
      <w:r>
        <w:rPr>
          <w:b/>
          <w:lang w:val="en-US"/>
        </w:rPr>
        <w:t>Overall User Experience / Design:</w:t>
      </w:r>
    </w:p>
    <w:p w14:paraId="0CC1BDBA" w14:textId="01C8A647" w:rsidR="005C67B1" w:rsidRDefault="005C67B1" w:rsidP="005C67B1">
      <w:pPr>
        <w:pStyle w:val="ListParagraph"/>
        <w:numPr>
          <w:ilvl w:val="0"/>
          <w:numId w:val="1"/>
        </w:numPr>
        <w:rPr>
          <w:lang w:val="en-US"/>
        </w:rPr>
      </w:pPr>
      <w:r>
        <w:rPr>
          <w:lang w:val="en-US"/>
        </w:rPr>
        <w:t>Rate the following</w:t>
      </w:r>
      <w:r w:rsidR="00B464FD">
        <w:rPr>
          <w:lang w:val="en-US"/>
        </w:rPr>
        <w:t xml:space="preserve"> in regards to application as a whole</w:t>
      </w:r>
      <w:r>
        <w:rPr>
          <w:lang w:val="en-US"/>
        </w:rPr>
        <w:t>, 1 = bad, 10 = excellent</w:t>
      </w:r>
    </w:p>
    <w:p w14:paraId="7F985212" w14:textId="77777777" w:rsidR="005C67B1" w:rsidRDefault="005C67B1" w:rsidP="005C67B1">
      <w:pPr>
        <w:pStyle w:val="ListParagraph"/>
        <w:numPr>
          <w:ilvl w:val="1"/>
          <w:numId w:val="1"/>
        </w:numPr>
        <w:rPr>
          <w:lang w:val="en-US"/>
        </w:rPr>
      </w:pPr>
      <w:r>
        <w:rPr>
          <w:lang w:val="en-US"/>
        </w:rPr>
        <w:t>Design</w:t>
      </w:r>
    </w:p>
    <w:p w14:paraId="16822A27" w14:textId="77777777" w:rsidR="005C67B1" w:rsidRDefault="005C67B1" w:rsidP="005C67B1">
      <w:pPr>
        <w:pStyle w:val="ListParagraph"/>
        <w:numPr>
          <w:ilvl w:val="1"/>
          <w:numId w:val="1"/>
        </w:numPr>
        <w:rPr>
          <w:lang w:val="en-US"/>
        </w:rPr>
      </w:pPr>
      <w:r>
        <w:rPr>
          <w:lang w:val="en-US"/>
        </w:rPr>
        <w:t>User Experience</w:t>
      </w:r>
    </w:p>
    <w:p w14:paraId="1A97E373" w14:textId="77777777" w:rsidR="005C67B1" w:rsidRDefault="005C67B1" w:rsidP="005C67B1">
      <w:pPr>
        <w:pStyle w:val="ListParagraph"/>
        <w:numPr>
          <w:ilvl w:val="1"/>
          <w:numId w:val="1"/>
        </w:numPr>
        <w:rPr>
          <w:lang w:val="en-US"/>
        </w:rPr>
      </w:pPr>
      <w:r>
        <w:rPr>
          <w:lang w:val="en-US"/>
        </w:rPr>
        <w:t>Enjoyment</w:t>
      </w:r>
    </w:p>
    <w:p w14:paraId="4FFD7EFB" w14:textId="65A9C98F" w:rsidR="005C67B1" w:rsidRDefault="005C67B1" w:rsidP="005C67B1">
      <w:pPr>
        <w:pStyle w:val="ListParagraph"/>
        <w:numPr>
          <w:ilvl w:val="0"/>
          <w:numId w:val="1"/>
        </w:numPr>
        <w:rPr>
          <w:lang w:val="en-US"/>
        </w:rPr>
      </w:pPr>
      <w:r>
        <w:rPr>
          <w:lang w:val="en-US"/>
        </w:rPr>
        <w:t>Would you recommend this application to a friend</w:t>
      </w:r>
      <w:r w:rsidR="007062CF">
        <w:rPr>
          <w:lang w:val="en-US"/>
        </w:rPr>
        <w:t>?</w:t>
      </w:r>
    </w:p>
    <w:p w14:paraId="4AFD329B" w14:textId="77777777" w:rsidR="005C67B1" w:rsidRDefault="005C67B1" w:rsidP="005C67B1">
      <w:pPr>
        <w:pStyle w:val="ListParagraph"/>
        <w:numPr>
          <w:ilvl w:val="1"/>
          <w:numId w:val="1"/>
        </w:numPr>
        <w:rPr>
          <w:lang w:val="en-US"/>
        </w:rPr>
      </w:pPr>
      <w:r>
        <w:rPr>
          <w:lang w:val="en-US"/>
        </w:rPr>
        <w:t>Yes</w:t>
      </w:r>
    </w:p>
    <w:p w14:paraId="6E8B52D3" w14:textId="77777777" w:rsidR="005C67B1" w:rsidRDefault="005C67B1" w:rsidP="005C67B1">
      <w:pPr>
        <w:pStyle w:val="ListParagraph"/>
        <w:numPr>
          <w:ilvl w:val="1"/>
          <w:numId w:val="1"/>
        </w:numPr>
        <w:rPr>
          <w:lang w:val="en-US"/>
        </w:rPr>
      </w:pPr>
      <w:r>
        <w:rPr>
          <w:lang w:val="en-US"/>
        </w:rPr>
        <w:t>No, why?</w:t>
      </w:r>
    </w:p>
    <w:p w14:paraId="4FBB3B4A" w14:textId="33C54021" w:rsidR="005C67B1" w:rsidRDefault="00EF7239" w:rsidP="00EF7239">
      <w:pPr>
        <w:pStyle w:val="ListParagraph"/>
        <w:numPr>
          <w:ilvl w:val="0"/>
          <w:numId w:val="1"/>
        </w:numPr>
        <w:rPr>
          <w:lang w:val="en-US"/>
        </w:rPr>
      </w:pPr>
      <w:r>
        <w:rPr>
          <w:lang w:val="en-US"/>
        </w:rPr>
        <w:t>Do you have any comments or suggestions for the overall application?</w:t>
      </w:r>
    </w:p>
    <w:p w14:paraId="3E17D7F9" w14:textId="69696948" w:rsidR="00EF7239" w:rsidRDefault="00EF7239" w:rsidP="00EF7239">
      <w:pPr>
        <w:pStyle w:val="ListParagraph"/>
        <w:numPr>
          <w:ilvl w:val="1"/>
          <w:numId w:val="1"/>
        </w:numPr>
        <w:rPr>
          <w:lang w:val="en-US"/>
        </w:rPr>
      </w:pPr>
      <w:r>
        <w:rPr>
          <w:lang w:val="en-US"/>
        </w:rPr>
        <w:t>Comment box</w:t>
      </w:r>
    </w:p>
    <w:p w14:paraId="5CDE7287" w14:textId="77777777" w:rsidR="005C67B1" w:rsidRDefault="005C67B1" w:rsidP="005C67B1">
      <w:pPr>
        <w:pStyle w:val="ListParagraph"/>
        <w:numPr>
          <w:ilvl w:val="0"/>
          <w:numId w:val="1"/>
        </w:numPr>
        <w:rPr>
          <w:lang w:val="en-US"/>
        </w:rPr>
      </w:pPr>
      <w:r>
        <w:rPr>
          <w:lang w:val="en-US"/>
        </w:rPr>
        <w:t>Were there any significant problems you encountered in the running of the application?</w:t>
      </w:r>
      <w:r>
        <w:rPr>
          <w:lang w:val="en-US"/>
        </w:rPr>
        <w:tab/>
      </w:r>
    </w:p>
    <w:p w14:paraId="5CDC8D6B" w14:textId="77777777" w:rsidR="005C67B1" w:rsidRDefault="005C67B1" w:rsidP="005C67B1">
      <w:pPr>
        <w:pStyle w:val="ListParagraph"/>
        <w:numPr>
          <w:ilvl w:val="1"/>
          <w:numId w:val="1"/>
        </w:numPr>
        <w:rPr>
          <w:lang w:val="en-US"/>
        </w:rPr>
      </w:pPr>
      <w:r>
        <w:rPr>
          <w:lang w:val="en-US"/>
        </w:rPr>
        <w:t>No</w:t>
      </w:r>
    </w:p>
    <w:p w14:paraId="142A1CB0" w14:textId="77777777" w:rsidR="005C67B1" w:rsidRDefault="005C67B1" w:rsidP="005C67B1">
      <w:pPr>
        <w:pStyle w:val="ListParagraph"/>
        <w:numPr>
          <w:ilvl w:val="1"/>
          <w:numId w:val="1"/>
        </w:numPr>
        <w:rPr>
          <w:lang w:val="en-US"/>
        </w:rPr>
      </w:pPr>
      <w:r>
        <w:rPr>
          <w:lang w:val="en-US"/>
        </w:rPr>
        <w:t>Yes, comment box?</w:t>
      </w:r>
    </w:p>
    <w:p w14:paraId="2E9B451C" w14:textId="77777777" w:rsidR="005C67B1" w:rsidRDefault="005C67B1" w:rsidP="005C67B1">
      <w:pPr>
        <w:rPr>
          <w:lang w:val="en-US"/>
        </w:rPr>
      </w:pPr>
    </w:p>
    <w:p w14:paraId="15B70D5B" w14:textId="77777777" w:rsidR="005C67B1" w:rsidRDefault="005C67B1" w:rsidP="005C67B1">
      <w:pPr>
        <w:rPr>
          <w:lang w:val="en-US"/>
        </w:rPr>
      </w:pPr>
    </w:p>
    <w:p w14:paraId="2A8808CB" w14:textId="47CE587B" w:rsidR="005C67B1" w:rsidRDefault="00AE06FF" w:rsidP="005C67B1">
      <w:pPr>
        <w:rPr>
          <w:b/>
          <w:lang w:val="en-US"/>
        </w:rPr>
      </w:pPr>
      <w:r>
        <w:rPr>
          <w:b/>
          <w:lang w:val="en-US"/>
        </w:rPr>
        <w:t>Startup</w:t>
      </w:r>
      <w:r w:rsidR="005C67B1">
        <w:rPr>
          <w:b/>
          <w:lang w:val="en-US"/>
        </w:rPr>
        <w:t xml:space="preserve"> / Log in:</w:t>
      </w:r>
    </w:p>
    <w:p w14:paraId="3FC61815" w14:textId="77777777" w:rsidR="005C67B1" w:rsidRDefault="005C67B1" w:rsidP="005C67B1">
      <w:pPr>
        <w:pStyle w:val="ListParagraph"/>
        <w:numPr>
          <w:ilvl w:val="0"/>
          <w:numId w:val="1"/>
        </w:numPr>
        <w:rPr>
          <w:lang w:val="en-US"/>
        </w:rPr>
      </w:pPr>
      <w:commentRangeStart w:id="3"/>
      <w:r>
        <w:rPr>
          <w:lang w:val="en-US"/>
        </w:rPr>
        <w:t>Did the application laun</w:t>
      </w:r>
      <w:r w:rsidR="008D545E">
        <w:rPr>
          <w:lang w:val="en-US"/>
        </w:rPr>
        <w:t>ch correctly the first time?</w:t>
      </w:r>
    </w:p>
    <w:p w14:paraId="2D96AA48" w14:textId="77777777" w:rsidR="008D545E" w:rsidRDefault="008D545E" w:rsidP="008D545E">
      <w:pPr>
        <w:pStyle w:val="ListParagraph"/>
        <w:numPr>
          <w:ilvl w:val="1"/>
          <w:numId w:val="1"/>
        </w:numPr>
        <w:rPr>
          <w:lang w:val="en-US"/>
        </w:rPr>
      </w:pPr>
      <w:r>
        <w:rPr>
          <w:lang w:val="en-US"/>
        </w:rPr>
        <w:t>Yes</w:t>
      </w:r>
    </w:p>
    <w:p w14:paraId="080F5F08" w14:textId="77777777" w:rsidR="008D545E" w:rsidRDefault="008D545E" w:rsidP="008D545E">
      <w:pPr>
        <w:pStyle w:val="ListParagraph"/>
        <w:numPr>
          <w:ilvl w:val="1"/>
          <w:numId w:val="1"/>
        </w:numPr>
        <w:rPr>
          <w:lang w:val="en-US"/>
        </w:rPr>
      </w:pPr>
      <w:r>
        <w:rPr>
          <w:lang w:val="en-US"/>
        </w:rPr>
        <w:t>No (comments)</w:t>
      </w:r>
    </w:p>
    <w:p w14:paraId="50BD6556" w14:textId="77777777" w:rsidR="008D545E" w:rsidRDefault="008D545E" w:rsidP="005C67B1">
      <w:pPr>
        <w:pStyle w:val="ListParagraph"/>
        <w:numPr>
          <w:ilvl w:val="0"/>
          <w:numId w:val="1"/>
        </w:numPr>
        <w:rPr>
          <w:lang w:val="en-US"/>
        </w:rPr>
      </w:pPr>
      <w:r>
        <w:rPr>
          <w:lang w:val="en-US"/>
        </w:rPr>
        <w:t>Did the application launch correctly every subsequent time?</w:t>
      </w:r>
    </w:p>
    <w:p w14:paraId="0CE56D43" w14:textId="77777777" w:rsidR="008D545E" w:rsidRDefault="008D545E" w:rsidP="008D545E">
      <w:pPr>
        <w:pStyle w:val="ListParagraph"/>
        <w:numPr>
          <w:ilvl w:val="1"/>
          <w:numId w:val="1"/>
        </w:numPr>
        <w:rPr>
          <w:lang w:val="en-US"/>
        </w:rPr>
      </w:pPr>
      <w:r>
        <w:rPr>
          <w:lang w:val="en-US"/>
        </w:rPr>
        <w:t>Yes, every time</w:t>
      </w:r>
    </w:p>
    <w:p w14:paraId="589D4EB9" w14:textId="77777777" w:rsidR="008D545E" w:rsidRDefault="008D545E" w:rsidP="008D545E">
      <w:pPr>
        <w:pStyle w:val="ListParagraph"/>
        <w:numPr>
          <w:ilvl w:val="1"/>
          <w:numId w:val="1"/>
        </w:numPr>
        <w:rPr>
          <w:lang w:val="en-US"/>
        </w:rPr>
      </w:pPr>
      <w:r>
        <w:rPr>
          <w:lang w:val="en-US"/>
        </w:rPr>
        <w:t>No, comments</w:t>
      </w:r>
      <w:commentRangeEnd w:id="3"/>
      <w:r w:rsidR="00F7192D">
        <w:rPr>
          <w:rStyle w:val="CommentReference"/>
        </w:rPr>
        <w:commentReference w:id="3"/>
      </w:r>
    </w:p>
    <w:p w14:paraId="25E1EF91" w14:textId="77777777" w:rsidR="000D1922" w:rsidRDefault="000D1922" w:rsidP="000D1922">
      <w:pPr>
        <w:pStyle w:val="ListParagraph"/>
        <w:numPr>
          <w:ilvl w:val="0"/>
          <w:numId w:val="1"/>
        </w:numPr>
        <w:rPr>
          <w:lang w:val="en-US"/>
        </w:rPr>
      </w:pPr>
      <w:commentRangeStart w:id="4"/>
      <w:r>
        <w:rPr>
          <w:lang w:val="en-US"/>
        </w:rPr>
        <w:t>Rate the following in regards to the startup / log in screen, 1 = bad, 10 = excellent</w:t>
      </w:r>
    </w:p>
    <w:p w14:paraId="67B057C7" w14:textId="77777777" w:rsidR="000D1922" w:rsidRDefault="000D1922" w:rsidP="000D1922">
      <w:pPr>
        <w:pStyle w:val="ListParagraph"/>
        <w:numPr>
          <w:ilvl w:val="1"/>
          <w:numId w:val="1"/>
        </w:numPr>
        <w:rPr>
          <w:lang w:val="en-US"/>
        </w:rPr>
      </w:pPr>
      <w:r>
        <w:rPr>
          <w:lang w:val="en-US"/>
        </w:rPr>
        <w:t>Design</w:t>
      </w:r>
    </w:p>
    <w:p w14:paraId="73245FC8" w14:textId="77777777" w:rsidR="000D1922" w:rsidRDefault="000D1922" w:rsidP="000D1922">
      <w:pPr>
        <w:pStyle w:val="ListParagraph"/>
        <w:numPr>
          <w:ilvl w:val="1"/>
          <w:numId w:val="1"/>
        </w:numPr>
        <w:rPr>
          <w:lang w:val="en-US"/>
        </w:rPr>
      </w:pPr>
      <w:r>
        <w:rPr>
          <w:lang w:val="en-US"/>
        </w:rPr>
        <w:t>User Experience</w:t>
      </w:r>
      <w:commentRangeEnd w:id="4"/>
      <w:r w:rsidR="00100DD1">
        <w:rPr>
          <w:rStyle w:val="CommentReference"/>
        </w:rPr>
        <w:commentReference w:id="4"/>
      </w:r>
    </w:p>
    <w:p w14:paraId="557B6A79" w14:textId="77777777" w:rsidR="000D1922" w:rsidRDefault="000D1922" w:rsidP="000D1922">
      <w:pPr>
        <w:pStyle w:val="ListParagraph"/>
        <w:numPr>
          <w:ilvl w:val="0"/>
          <w:numId w:val="1"/>
        </w:numPr>
        <w:rPr>
          <w:lang w:val="en-US"/>
        </w:rPr>
      </w:pPr>
      <w:commentRangeStart w:id="5"/>
      <w:r>
        <w:rPr>
          <w:lang w:val="en-US"/>
        </w:rPr>
        <w:t>What improvements would you make to the User Experience of the Log in screen?</w:t>
      </w:r>
    </w:p>
    <w:p w14:paraId="7AB096AB" w14:textId="77777777" w:rsidR="000D1922" w:rsidRDefault="000D1922" w:rsidP="000D1922">
      <w:pPr>
        <w:pStyle w:val="ListParagraph"/>
        <w:numPr>
          <w:ilvl w:val="1"/>
          <w:numId w:val="1"/>
        </w:numPr>
        <w:rPr>
          <w:lang w:val="en-US"/>
        </w:rPr>
      </w:pPr>
      <w:r>
        <w:rPr>
          <w:lang w:val="en-US"/>
        </w:rPr>
        <w:t>Comment box</w:t>
      </w:r>
    </w:p>
    <w:p w14:paraId="639121D8" w14:textId="77777777" w:rsidR="000D1922" w:rsidRDefault="000D1922" w:rsidP="000D1922">
      <w:pPr>
        <w:pStyle w:val="ListParagraph"/>
        <w:numPr>
          <w:ilvl w:val="0"/>
          <w:numId w:val="1"/>
        </w:numPr>
        <w:rPr>
          <w:lang w:val="en-US"/>
        </w:rPr>
      </w:pPr>
      <w:r>
        <w:rPr>
          <w:lang w:val="en-US"/>
        </w:rPr>
        <w:t>What improvements would you make to the Design of the Log in screen?</w:t>
      </w:r>
    </w:p>
    <w:p w14:paraId="51CC41E5" w14:textId="77777777" w:rsidR="000D1922" w:rsidRDefault="000D1922" w:rsidP="000D1922">
      <w:pPr>
        <w:pStyle w:val="ListParagraph"/>
        <w:numPr>
          <w:ilvl w:val="1"/>
          <w:numId w:val="1"/>
        </w:numPr>
        <w:rPr>
          <w:lang w:val="en-US"/>
        </w:rPr>
      </w:pPr>
      <w:r>
        <w:rPr>
          <w:lang w:val="en-US"/>
        </w:rPr>
        <w:t>Comments box</w:t>
      </w:r>
      <w:commentRangeEnd w:id="5"/>
      <w:r w:rsidR="00100DD1">
        <w:rPr>
          <w:rStyle w:val="CommentReference"/>
        </w:rPr>
        <w:commentReference w:id="5"/>
      </w:r>
    </w:p>
    <w:p w14:paraId="2408D3A5" w14:textId="77777777" w:rsidR="000D1922" w:rsidRDefault="000D1922" w:rsidP="000D1922">
      <w:pPr>
        <w:pStyle w:val="ListParagraph"/>
        <w:numPr>
          <w:ilvl w:val="0"/>
          <w:numId w:val="1"/>
        </w:numPr>
        <w:rPr>
          <w:lang w:val="en-US"/>
        </w:rPr>
      </w:pPr>
      <w:r>
        <w:rPr>
          <w:lang w:val="en-US"/>
        </w:rPr>
        <w:t>Were there any significant problems you encountered in the running of the Log in screen?</w:t>
      </w:r>
      <w:r>
        <w:rPr>
          <w:lang w:val="en-US"/>
        </w:rPr>
        <w:tab/>
      </w:r>
    </w:p>
    <w:p w14:paraId="01AC3889" w14:textId="77777777" w:rsidR="000D1922" w:rsidRDefault="000D1922" w:rsidP="000D1922">
      <w:pPr>
        <w:pStyle w:val="ListParagraph"/>
        <w:numPr>
          <w:ilvl w:val="1"/>
          <w:numId w:val="1"/>
        </w:numPr>
        <w:rPr>
          <w:lang w:val="en-US"/>
        </w:rPr>
      </w:pPr>
      <w:r>
        <w:rPr>
          <w:lang w:val="en-US"/>
        </w:rPr>
        <w:t>No</w:t>
      </w:r>
    </w:p>
    <w:p w14:paraId="4701A035" w14:textId="77777777" w:rsidR="000D1922" w:rsidRDefault="000D1922" w:rsidP="000D1922">
      <w:pPr>
        <w:pStyle w:val="ListParagraph"/>
        <w:numPr>
          <w:ilvl w:val="1"/>
          <w:numId w:val="1"/>
        </w:numPr>
        <w:rPr>
          <w:lang w:val="en-US"/>
        </w:rPr>
      </w:pPr>
      <w:r>
        <w:rPr>
          <w:lang w:val="en-US"/>
        </w:rPr>
        <w:t>Yes, comment box?</w:t>
      </w:r>
    </w:p>
    <w:p w14:paraId="246BF331" w14:textId="77777777" w:rsidR="000D1922" w:rsidRDefault="000D1922" w:rsidP="000D1922">
      <w:pPr>
        <w:rPr>
          <w:lang w:val="en-US"/>
        </w:rPr>
      </w:pPr>
    </w:p>
    <w:p w14:paraId="5C5D526D" w14:textId="77777777" w:rsidR="000D1922" w:rsidRDefault="000D1922" w:rsidP="000D1922">
      <w:pPr>
        <w:rPr>
          <w:b/>
          <w:lang w:val="en-US"/>
        </w:rPr>
      </w:pPr>
      <w:r>
        <w:rPr>
          <w:b/>
          <w:lang w:val="en-US"/>
        </w:rPr>
        <w:t>Game Lobby:</w:t>
      </w:r>
    </w:p>
    <w:p w14:paraId="032FFF36" w14:textId="77777777" w:rsidR="000D1922" w:rsidRPr="000D1922" w:rsidRDefault="000D1922" w:rsidP="000D1922">
      <w:pPr>
        <w:pStyle w:val="ListParagraph"/>
        <w:numPr>
          <w:ilvl w:val="0"/>
          <w:numId w:val="1"/>
        </w:numPr>
        <w:rPr>
          <w:b/>
          <w:lang w:val="en-US"/>
        </w:rPr>
      </w:pPr>
      <w:r>
        <w:rPr>
          <w:lang w:val="en-US"/>
        </w:rPr>
        <w:t xml:space="preserve">Which of the following (more than one) best describe </w:t>
      </w:r>
      <w:r>
        <w:rPr>
          <w:b/>
          <w:lang w:val="en-US"/>
        </w:rPr>
        <w:t xml:space="preserve">your </w:t>
      </w:r>
      <w:r>
        <w:rPr>
          <w:lang w:val="en-US"/>
        </w:rPr>
        <w:t>use of the game lobby?</w:t>
      </w:r>
    </w:p>
    <w:p w14:paraId="635E6566" w14:textId="77777777" w:rsidR="000D1922" w:rsidRPr="000D1922" w:rsidRDefault="000D1922" w:rsidP="000D1922">
      <w:pPr>
        <w:pStyle w:val="ListParagraph"/>
        <w:numPr>
          <w:ilvl w:val="1"/>
          <w:numId w:val="1"/>
        </w:numPr>
        <w:rPr>
          <w:b/>
          <w:lang w:val="en-US"/>
        </w:rPr>
      </w:pPr>
      <w:r>
        <w:rPr>
          <w:lang w:val="en-US"/>
        </w:rPr>
        <w:t>Great way to access previous games</w:t>
      </w:r>
    </w:p>
    <w:p w14:paraId="3764EF65" w14:textId="77777777" w:rsidR="000D1922" w:rsidRPr="000D1922" w:rsidRDefault="000D1922" w:rsidP="000D1922">
      <w:pPr>
        <w:pStyle w:val="ListParagraph"/>
        <w:numPr>
          <w:ilvl w:val="1"/>
          <w:numId w:val="1"/>
        </w:numPr>
        <w:rPr>
          <w:b/>
          <w:lang w:val="en-US"/>
        </w:rPr>
      </w:pPr>
      <w:r>
        <w:rPr>
          <w:lang w:val="en-US"/>
        </w:rPr>
        <w:t>Easy to navigate</w:t>
      </w:r>
    </w:p>
    <w:p w14:paraId="3640D168" w14:textId="77777777" w:rsidR="000D1922" w:rsidRPr="000D1922" w:rsidRDefault="000D1922" w:rsidP="000D1922">
      <w:pPr>
        <w:pStyle w:val="ListParagraph"/>
        <w:numPr>
          <w:ilvl w:val="1"/>
          <w:numId w:val="1"/>
        </w:numPr>
        <w:rPr>
          <w:b/>
          <w:lang w:val="en-US"/>
        </w:rPr>
      </w:pPr>
      <w:r>
        <w:rPr>
          <w:lang w:val="en-US"/>
        </w:rPr>
        <w:t>Confusing and hard to know what games were current</w:t>
      </w:r>
    </w:p>
    <w:p w14:paraId="6FAE42D8" w14:textId="77777777" w:rsidR="000D1922" w:rsidRPr="000D1922" w:rsidRDefault="000D1922" w:rsidP="000D1922">
      <w:pPr>
        <w:pStyle w:val="ListParagraph"/>
        <w:numPr>
          <w:ilvl w:val="1"/>
          <w:numId w:val="1"/>
        </w:numPr>
        <w:rPr>
          <w:b/>
          <w:lang w:val="en-US"/>
        </w:rPr>
      </w:pPr>
      <w:r>
        <w:rPr>
          <w:lang w:val="en-US"/>
        </w:rPr>
        <w:t xml:space="preserve">Could not tell if it was my turn of an opponents. </w:t>
      </w:r>
    </w:p>
    <w:p w14:paraId="0B473DED" w14:textId="77777777" w:rsidR="000D1922" w:rsidRPr="000D1922" w:rsidRDefault="000D1922" w:rsidP="000D1922">
      <w:pPr>
        <w:pStyle w:val="ListParagraph"/>
        <w:numPr>
          <w:ilvl w:val="1"/>
          <w:numId w:val="1"/>
        </w:numPr>
        <w:rPr>
          <w:b/>
          <w:lang w:val="en-US"/>
        </w:rPr>
      </w:pPr>
      <w:r>
        <w:rPr>
          <w:lang w:val="en-US"/>
        </w:rPr>
        <w:t>Game Lobby did not show ongoing games</w:t>
      </w:r>
    </w:p>
    <w:p w14:paraId="471F5E7A" w14:textId="77777777" w:rsidR="000D1922" w:rsidRPr="000D1922" w:rsidRDefault="000D1922" w:rsidP="000D1922">
      <w:pPr>
        <w:pStyle w:val="ListParagraph"/>
        <w:numPr>
          <w:ilvl w:val="1"/>
          <w:numId w:val="1"/>
        </w:numPr>
        <w:rPr>
          <w:b/>
          <w:lang w:val="en-US"/>
        </w:rPr>
      </w:pPr>
      <w:r>
        <w:rPr>
          <w:lang w:val="en-US"/>
        </w:rPr>
        <w:t>Other (comment box)</w:t>
      </w:r>
    </w:p>
    <w:p w14:paraId="19783CB3" w14:textId="77777777" w:rsidR="000D1922" w:rsidRPr="000D1922" w:rsidRDefault="000D1922" w:rsidP="000D1922">
      <w:pPr>
        <w:pStyle w:val="ListParagraph"/>
        <w:numPr>
          <w:ilvl w:val="0"/>
          <w:numId w:val="1"/>
        </w:numPr>
        <w:rPr>
          <w:b/>
          <w:lang w:val="en-US"/>
        </w:rPr>
      </w:pPr>
      <w:r>
        <w:rPr>
          <w:lang w:val="en-US"/>
        </w:rPr>
        <w:t>Did the game lobby correctly display on going games, showing current game state and turn status?</w:t>
      </w:r>
    </w:p>
    <w:p w14:paraId="34BD525B" w14:textId="77777777" w:rsidR="000D1922" w:rsidRPr="000D1922" w:rsidRDefault="000D1922" w:rsidP="000D1922">
      <w:pPr>
        <w:pStyle w:val="ListParagraph"/>
        <w:numPr>
          <w:ilvl w:val="1"/>
          <w:numId w:val="1"/>
        </w:numPr>
        <w:rPr>
          <w:b/>
          <w:lang w:val="en-US"/>
        </w:rPr>
      </w:pPr>
      <w:r>
        <w:rPr>
          <w:lang w:val="en-US"/>
        </w:rPr>
        <w:t>Yes</w:t>
      </w:r>
    </w:p>
    <w:p w14:paraId="5E0D30CB" w14:textId="77777777" w:rsidR="000D1922" w:rsidRPr="000D1922" w:rsidRDefault="000D1922" w:rsidP="000D1922">
      <w:pPr>
        <w:pStyle w:val="ListParagraph"/>
        <w:numPr>
          <w:ilvl w:val="1"/>
          <w:numId w:val="1"/>
        </w:numPr>
        <w:rPr>
          <w:b/>
          <w:lang w:val="en-US"/>
        </w:rPr>
      </w:pPr>
      <w:r>
        <w:rPr>
          <w:lang w:val="en-US"/>
        </w:rPr>
        <w:t>No, (comment)</w:t>
      </w:r>
    </w:p>
    <w:p w14:paraId="3B15BD61" w14:textId="77777777" w:rsidR="000D1922" w:rsidRDefault="000D1922" w:rsidP="000D1922">
      <w:pPr>
        <w:pStyle w:val="ListParagraph"/>
        <w:numPr>
          <w:ilvl w:val="0"/>
          <w:numId w:val="1"/>
        </w:numPr>
        <w:rPr>
          <w:lang w:val="en-US"/>
        </w:rPr>
      </w:pPr>
      <w:commentRangeStart w:id="6"/>
      <w:r>
        <w:rPr>
          <w:lang w:val="en-US"/>
        </w:rPr>
        <w:t>Rate the following in regards to the Game Lobby, 1 = bad, 10 = excellent</w:t>
      </w:r>
    </w:p>
    <w:p w14:paraId="4C0EFFB7" w14:textId="77777777" w:rsidR="000D1922" w:rsidRDefault="000D1922" w:rsidP="000D1922">
      <w:pPr>
        <w:pStyle w:val="ListParagraph"/>
        <w:numPr>
          <w:ilvl w:val="1"/>
          <w:numId w:val="1"/>
        </w:numPr>
        <w:rPr>
          <w:lang w:val="en-US"/>
        </w:rPr>
      </w:pPr>
      <w:r>
        <w:rPr>
          <w:lang w:val="en-US"/>
        </w:rPr>
        <w:t>Design</w:t>
      </w:r>
    </w:p>
    <w:p w14:paraId="7674E246" w14:textId="77777777" w:rsidR="000D1922" w:rsidRDefault="000D1922" w:rsidP="000D1922">
      <w:pPr>
        <w:pStyle w:val="ListParagraph"/>
        <w:numPr>
          <w:ilvl w:val="1"/>
          <w:numId w:val="1"/>
        </w:numPr>
        <w:rPr>
          <w:lang w:val="en-US"/>
        </w:rPr>
      </w:pPr>
      <w:r>
        <w:rPr>
          <w:lang w:val="en-US"/>
        </w:rPr>
        <w:t>User Experience</w:t>
      </w:r>
      <w:commentRangeEnd w:id="6"/>
      <w:r w:rsidR="002524C5">
        <w:rPr>
          <w:rStyle w:val="CommentReference"/>
        </w:rPr>
        <w:commentReference w:id="6"/>
      </w:r>
    </w:p>
    <w:p w14:paraId="7D198C9D" w14:textId="77777777" w:rsidR="000D1922" w:rsidRDefault="000D1922" w:rsidP="000D1922">
      <w:pPr>
        <w:pStyle w:val="ListParagraph"/>
        <w:numPr>
          <w:ilvl w:val="0"/>
          <w:numId w:val="1"/>
        </w:numPr>
        <w:rPr>
          <w:lang w:val="en-US"/>
        </w:rPr>
      </w:pPr>
      <w:commentRangeStart w:id="7"/>
      <w:r>
        <w:rPr>
          <w:lang w:val="en-US"/>
        </w:rPr>
        <w:t>What improvements would you make to the User Experience of the Game Lobby?</w:t>
      </w:r>
    </w:p>
    <w:p w14:paraId="58346688" w14:textId="77777777" w:rsidR="000D1922" w:rsidRDefault="000D1922" w:rsidP="000D1922">
      <w:pPr>
        <w:pStyle w:val="ListParagraph"/>
        <w:numPr>
          <w:ilvl w:val="1"/>
          <w:numId w:val="1"/>
        </w:numPr>
        <w:rPr>
          <w:lang w:val="en-US"/>
        </w:rPr>
      </w:pPr>
      <w:r>
        <w:rPr>
          <w:lang w:val="en-US"/>
        </w:rPr>
        <w:t>Comment box</w:t>
      </w:r>
    </w:p>
    <w:p w14:paraId="6D4E6737" w14:textId="77777777" w:rsidR="000D1922" w:rsidRDefault="000D1922" w:rsidP="000D1922">
      <w:pPr>
        <w:pStyle w:val="ListParagraph"/>
        <w:numPr>
          <w:ilvl w:val="0"/>
          <w:numId w:val="1"/>
        </w:numPr>
        <w:rPr>
          <w:lang w:val="en-US"/>
        </w:rPr>
      </w:pPr>
      <w:r>
        <w:rPr>
          <w:lang w:val="en-US"/>
        </w:rPr>
        <w:t>What improvements would you make to the Design of the Game Lobby?</w:t>
      </w:r>
    </w:p>
    <w:p w14:paraId="73DA93D3" w14:textId="77777777" w:rsidR="000D1922" w:rsidRDefault="000D1922" w:rsidP="000D1922">
      <w:pPr>
        <w:pStyle w:val="ListParagraph"/>
        <w:numPr>
          <w:ilvl w:val="1"/>
          <w:numId w:val="1"/>
        </w:numPr>
        <w:rPr>
          <w:lang w:val="en-US"/>
        </w:rPr>
      </w:pPr>
      <w:r>
        <w:rPr>
          <w:lang w:val="en-US"/>
        </w:rPr>
        <w:t>Comments box</w:t>
      </w:r>
    </w:p>
    <w:p w14:paraId="236606C2" w14:textId="77777777" w:rsidR="000D1922" w:rsidRDefault="000D1922" w:rsidP="000D1922">
      <w:pPr>
        <w:pStyle w:val="ListParagraph"/>
        <w:numPr>
          <w:ilvl w:val="0"/>
          <w:numId w:val="1"/>
        </w:numPr>
        <w:rPr>
          <w:lang w:val="en-US"/>
        </w:rPr>
      </w:pPr>
      <w:r>
        <w:rPr>
          <w:lang w:val="en-US"/>
        </w:rPr>
        <w:t>Were there any significant problems you encountered in the running of the Game Lobby?</w:t>
      </w:r>
      <w:r>
        <w:rPr>
          <w:lang w:val="en-US"/>
        </w:rPr>
        <w:tab/>
      </w:r>
    </w:p>
    <w:p w14:paraId="1C1DF2C2" w14:textId="77777777" w:rsidR="000D1922" w:rsidRDefault="000D1922" w:rsidP="000D1922">
      <w:pPr>
        <w:pStyle w:val="ListParagraph"/>
        <w:numPr>
          <w:ilvl w:val="1"/>
          <w:numId w:val="1"/>
        </w:numPr>
        <w:rPr>
          <w:lang w:val="en-US"/>
        </w:rPr>
      </w:pPr>
      <w:r>
        <w:rPr>
          <w:lang w:val="en-US"/>
        </w:rPr>
        <w:t>No</w:t>
      </w:r>
    </w:p>
    <w:p w14:paraId="43F6AB62" w14:textId="77777777" w:rsidR="000D1922" w:rsidRDefault="000D1922" w:rsidP="000D1922">
      <w:pPr>
        <w:pStyle w:val="ListParagraph"/>
        <w:numPr>
          <w:ilvl w:val="1"/>
          <w:numId w:val="1"/>
        </w:numPr>
        <w:rPr>
          <w:lang w:val="en-US"/>
        </w:rPr>
      </w:pPr>
      <w:r>
        <w:rPr>
          <w:lang w:val="en-US"/>
        </w:rPr>
        <w:t>Yes, comment box?</w:t>
      </w:r>
      <w:commentRangeEnd w:id="7"/>
      <w:r w:rsidR="002524C5">
        <w:rPr>
          <w:rStyle w:val="CommentReference"/>
        </w:rPr>
        <w:commentReference w:id="7"/>
      </w:r>
    </w:p>
    <w:p w14:paraId="09F31C86" w14:textId="77777777" w:rsidR="00B05AE5" w:rsidRDefault="00B05AE5" w:rsidP="00B05AE5">
      <w:pPr>
        <w:rPr>
          <w:b/>
          <w:lang w:val="en-US"/>
        </w:rPr>
      </w:pPr>
    </w:p>
    <w:p w14:paraId="7AC1C6AA" w14:textId="77777777" w:rsidR="00B05AE5" w:rsidRDefault="00B05AE5" w:rsidP="00B05AE5">
      <w:pPr>
        <w:rPr>
          <w:b/>
          <w:lang w:val="en-US"/>
        </w:rPr>
      </w:pPr>
    </w:p>
    <w:p w14:paraId="76EF65B6" w14:textId="69DA423F" w:rsidR="00B05AE5" w:rsidRDefault="00B05AE5" w:rsidP="00B05AE5">
      <w:pPr>
        <w:rPr>
          <w:b/>
          <w:lang w:val="en-US"/>
        </w:rPr>
      </w:pPr>
      <w:r>
        <w:rPr>
          <w:b/>
          <w:lang w:val="en-US"/>
        </w:rPr>
        <w:t>Game Scene:</w:t>
      </w:r>
    </w:p>
    <w:p w14:paraId="6B2B0674" w14:textId="1590AD40" w:rsidR="00B05AE5" w:rsidRDefault="00B05AE5" w:rsidP="00B05AE5">
      <w:pPr>
        <w:pStyle w:val="ListParagraph"/>
        <w:numPr>
          <w:ilvl w:val="0"/>
          <w:numId w:val="1"/>
        </w:numPr>
        <w:rPr>
          <w:lang w:val="en-US"/>
        </w:rPr>
      </w:pPr>
      <w:r>
        <w:rPr>
          <w:lang w:val="en-US"/>
        </w:rPr>
        <w:t>How would you rate the quality of the questions?</w:t>
      </w:r>
    </w:p>
    <w:p w14:paraId="6A533927" w14:textId="2EEC38A5" w:rsidR="00B05AE5" w:rsidRDefault="00B05AE5" w:rsidP="00B05AE5">
      <w:pPr>
        <w:pStyle w:val="ListParagraph"/>
        <w:numPr>
          <w:ilvl w:val="1"/>
          <w:numId w:val="1"/>
        </w:numPr>
        <w:rPr>
          <w:lang w:val="en-US"/>
        </w:rPr>
      </w:pPr>
      <w:r>
        <w:rPr>
          <w:lang w:val="en-US"/>
        </w:rPr>
        <w:t>Excellent</w:t>
      </w:r>
    </w:p>
    <w:p w14:paraId="15C48342" w14:textId="0D84EB16" w:rsidR="00B05AE5" w:rsidRDefault="00B05AE5" w:rsidP="00B05AE5">
      <w:pPr>
        <w:pStyle w:val="ListParagraph"/>
        <w:numPr>
          <w:ilvl w:val="1"/>
          <w:numId w:val="1"/>
        </w:numPr>
        <w:rPr>
          <w:lang w:val="en-US"/>
        </w:rPr>
      </w:pPr>
      <w:r>
        <w:rPr>
          <w:lang w:val="en-US"/>
        </w:rPr>
        <w:t>Good</w:t>
      </w:r>
    </w:p>
    <w:p w14:paraId="3745D83A" w14:textId="63C95195" w:rsidR="00B05AE5" w:rsidRDefault="00B05AE5" w:rsidP="00B05AE5">
      <w:pPr>
        <w:pStyle w:val="ListParagraph"/>
        <w:numPr>
          <w:ilvl w:val="1"/>
          <w:numId w:val="1"/>
        </w:numPr>
        <w:rPr>
          <w:lang w:val="en-US"/>
        </w:rPr>
      </w:pPr>
      <w:r>
        <w:rPr>
          <w:lang w:val="en-US"/>
        </w:rPr>
        <w:t>Average</w:t>
      </w:r>
    </w:p>
    <w:p w14:paraId="3D4BB1AC" w14:textId="252E40E2" w:rsidR="00B05AE5" w:rsidRDefault="00B05AE5" w:rsidP="00B05AE5">
      <w:pPr>
        <w:pStyle w:val="ListParagraph"/>
        <w:numPr>
          <w:ilvl w:val="1"/>
          <w:numId w:val="1"/>
        </w:numPr>
        <w:rPr>
          <w:lang w:val="en-US"/>
        </w:rPr>
      </w:pPr>
      <w:r>
        <w:rPr>
          <w:lang w:val="en-US"/>
        </w:rPr>
        <w:t>Bad (why)</w:t>
      </w:r>
    </w:p>
    <w:p w14:paraId="4BAC1F01" w14:textId="1520CB00" w:rsidR="00B05AE5" w:rsidRDefault="00B05AE5" w:rsidP="00B05AE5">
      <w:pPr>
        <w:pStyle w:val="ListParagraph"/>
        <w:numPr>
          <w:ilvl w:val="0"/>
          <w:numId w:val="1"/>
        </w:numPr>
        <w:rPr>
          <w:lang w:val="en-US"/>
        </w:rPr>
      </w:pPr>
      <w:commentRangeStart w:id="8"/>
      <w:r>
        <w:rPr>
          <w:lang w:val="en-US"/>
        </w:rPr>
        <w:t xml:space="preserve">How many duplicate questions did </w:t>
      </w:r>
      <w:r w:rsidR="002E3C0F">
        <w:rPr>
          <w:lang w:val="en-US"/>
        </w:rPr>
        <w:t>you encounter during gameplay?</w:t>
      </w:r>
    </w:p>
    <w:p w14:paraId="4B519DD5" w14:textId="1911058D" w:rsidR="002E3C0F" w:rsidRDefault="002E3C0F" w:rsidP="002E3C0F">
      <w:pPr>
        <w:pStyle w:val="ListParagraph"/>
        <w:numPr>
          <w:ilvl w:val="1"/>
          <w:numId w:val="1"/>
        </w:numPr>
        <w:rPr>
          <w:lang w:val="en-US"/>
        </w:rPr>
      </w:pPr>
      <w:r>
        <w:rPr>
          <w:lang w:val="en-US"/>
        </w:rPr>
        <w:t>None</w:t>
      </w:r>
    </w:p>
    <w:p w14:paraId="26187194" w14:textId="7A306512" w:rsidR="002E3C0F" w:rsidRDefault="002E3C0F" w:rsidP="002E3C0F">
      <w:pPr>
        <w:pStyle w:val="ListParagraph"/>
        <w:numPr>
          <w:ilvl w:val="1"/>
          <w:numId w:val="1"/>
        </w:numPr>
        <w:rPr>
          <w:lang w:val="en-US"/>
        </w:rPr>
      </w:pPr>
      <w:r>
        <w:rPr>
          <w:lang w:val="en-US"/>
        </w:rPr>
        <w:t>1-5</w:t>
      </w:r>
    </w:p>
    <w:p w14:paraId="3D0EC1DF" w14:textId="47891C69" w:rsidR="002E3C0F" w:rsidRDefault="002E3C0F" w:rsidP="002E3C0F">
      <w:pPr>
        <w:pStyle w:val="ListParagraph"/>
        <w:numPr>
          <w:ilvl w:val="1"/>
          <w:numId w:val="1"/>
        </w:numPr>
        <w:rPr>
          <w:lang w:val="en-US"/>
        </w:rPr>
      </w:pPr>
      <w:r>
        <w:rPr>
          <w:lang w:val="en-US"/>
        </w:rPr>
        <w:t>5-15</w:t>
      </w:r>
    </w:p>
    <w:p w14:paraId="2DA2544F" w14:textId="7CBD7E6E" w:rsidR="002E3C0F" w:rsidRDefault="002E3C0F" w:rsidP="002E3C0F">
      <w:pPr>
        <w:pStyle w:val="ListParagraph"/>
        <w:numPr>
          <w:ilvl w:val="1"/>
          <w:numId w:val="1"/>
        </w:numPr>
        <w:rPr>
          <w:lang w:val="en-US"/>
        </w:rPr>
      </w:pPr>
      <w:r>
        <w:rPr>
          <w:lang w:val="en-US"/>
        </w:rPr>
        <w:t>15-30</w:t>
      </w:r>
    </w:p>
    <w:p w14:paraId="7213CD72" w14:textId="2B6FB47E" w:rsidR="002E3C0F" w:rsidRDefault="002E3C0F" w:rsidP="002E3C0F">
      <w:pPr>
        <w:pStyle w:val="ListParagraph"/>
        <w:numPr>
          <w:ilvl w:val="1"/>
          <w:numId w:val="1"/>
        </w:numPr>
        <w:rPr>
          <w:lang w:val="en-US"/>
        </w:rPr>
      </w:pPr>
      <w:r>
        <w:rPr>
          <w:lang w:val="en-US"/>
        </w:rPr>
        <w:t>30+</w:t>
      </w:r>
      <w:commentRangeEnd w:id="8"/>
      <w:r w:rsidR="002524C5">
        <w:rPr>
          <w:rStyle w:val="CommentReference"/>
        </w:rPr>
        <w:commentReference w:id="8"/>
      </w:r>
    </w:p>
    <w:p w14:paraId="79590A1D" w14:textId="040005A7" w:rsidR="00354B10" w:rsidRDefault="002C7DC6" w:rsidP="00354B10">
      <w:pPr>
        <w:pStyle w:val="ListParagraph"/>
        <w:numPr>
          <w:ilvl w:val="0"/>
          <w:numId w:val="1"/>
        </w:numPr>
        <w:rPr>
          <w:lang w:val="en-US"/>
        </w:rPr>
      </w:pPr>
      <w:commentRangeStart w:id="9"/>
      <w:r>
        <w:rPr>
          <w:lang w:val="en-US"/>
        </w:rPr>
        <w:t>Did the game end abruptly or prematurely during any rounds?</w:t>
      </w:r>
      <w:commentRangeEnd w:id="9"/>
      <w:r w:rsidR="002524C5">
        <w:rPr>
          <w:rStyle w:val="CommentReference"/>
        </w:rPr>
        <w:commentReference w:id="9"/>
      </w:r>
    </w:p>
    <w:p w14:paraId="6681289D" w14:textId="716E9AC3" w:rsidR="002C7DC6" w:rsidRDefault="002C7DC6" w:rsidP="002C7DC6">
      <w:pPr>
        <w:pStyle w:val="ListParagraph"/>
        <w:numPr>
          <w:ilvl w:val="1"/>
          <w:numId w:val="1"/>
        </w:numPr>
        <w:rPr>
          <w:lang w:val="en-US"/>
        </w:rPr>
      </w:pPr>
      <w:r>
        <w:rPr>
          <w:lang w:val="en-US"/>
        </w:rPr>
        <w:t>No</w:t>
      </w:r>
    </w:p>
    <w:p w14:paraId="0FE57964" w14:textId="58369B44" w:rsidR="002C7DC6" w:rsidRDefault="002C7DC6" w:rsidP="002C7DC6">
      <w:pPr>
        <w:pStyle w:val="ListParagraph"/>
        <w:numPr>
          <w:ilvl w:val="1"/>
          <w:numId w:val="1"/>
        </w:numPr>
        <w:rPr>
          <w:lang w:val="en-US"/>
        </w:rPr>
      </w:pPr>
      <w:r>
        <w:rPr>
          <w:lang w:val="en-US"/>
        </w:rPr>
        <w:t>Yes (comment)</w:t>
      </w:r>
    </w:p>
    <w:p w14:paraId="3B3415D7" w14:textId="1887016F" w:rsidR="002C7DC6" w:rsidRDefault="002C7DC6" w:rsidP="002C7DC6">
      <w:pPr>
        <w:pStyle w:val="ListParagraph"/>
        <w:numPr>
          <w:ilvl w:val="0"/>
          <w:numId w:val="1"/>
        </w:numPr>
        <w:rPr>
          <w:lang w:val="en-US"/>
        </w:rPr>
      </w:pPr>
      <w:r>
        <w:rPr>
          <w:lang w:val="en-US"/>
        </w:rPr>
        <w:t>Was the interface easy to read and show current round status?</w:t>
      </w:r>
    </w:p>
    <w:p w14:paraId="41EF6874" w14:textId="7FB1EBA9" w:rsidR="002C7DC6" w:rsidRDefault="002C7DC6" w:rsidP="002C7DC6">
      <w:pPr>
        <w:pStyle w:val="ListParagraph"/>
        <w:numPr>
          <w:ilvl w:val="1"/>
          <w:numId w:val="1"/>
        </w:numPr>
        <w:rPr>
          <w:lang w:val="en-US"/>
        </w:rPr>
      </w:pPr>
      <w:r>
        <w:rPr>
          <w:lang w:val="en-US"/>
        </w:rPr>
        <w:t>Yes</w:t>
      </w:r>
    </w:p>
    <w:p w14:paraId="0E4ECA42" w14:textId="1CABF139" w:rsidR="002C7DC6" w:rsidRDefault="002C7DC6" w:rsidP="002C7DC6">
      <w:pPr>
        <w:pStyle w:val="ListParagraph"/>
        <w:numPr>
          <w:ilvl w:val="1"/>
          <w:numId w:val="1"/>
        </w:numPr>
        <w:rPr>
          <w:lang w:val="en-US"/>
        </w:rPr>
      </w:pPr>
      <w:r>
        <w:rPr>
          <w:lang w:val="en-US"/>
        </w:rPr>
        <w:t>No, (comment)</w:t>
      </w:r>
    </w:p>
    <w:p w14:paraId="34962A82" w14:textId="326F70C4" w:rsidR="0018569C" w:rsidRDefault="00AE06FF" w:rsidP="0018569C">
      <w:pPr>
        <w:pStyle w:val="ListParagraph"/>
        <w:numPr>
          <w:ilvl w:val="0"/>
          <w:numId w:val="1"/>
        </w:numPr>
        <w:rPr>
          <w:lang w:val="en-US"/>
        </w:rPr>
      </w:pPr>
      <w:r>
        <w:rPr>
          <w:lang w:val="en-US"/>
        </w:rPr>
        <w:t>If an internet connection was u</w:t>
      </w:r>
      <w:r w:rsidR="0018569C">
        <w:rPr>
          <w:lang w:val="en-US"/>
        </w:rPr>
        <w:t>navailable at any point during gameplay did the round still successfully play to the end?</w:t>
      </w:r>
    </w:p>
    <w:p w14:paraId="1BBAB728" w14:textId="06CA0BFB" w:rsidR="0018569C" w:rsidRDefault="0018569C" w:rsidP="0018569C">
      <w:pPr>
        <w:pStyle w:val="ListParagraph"/>
        <w:numPr>
          <w:ilvl w:val="1"/>
          <w:numId w:val="1"/>
        </w:numPr>
        <w:rPr>
          <w:lang w:val="en-US"/>
        </w:rPr>
      </w:pPr>
      <w:r>
        <w:rPr>
          <w:lang w:val="en-US"/>
        </w:rPr>
        <w:t>Yes</w:t>
      </w:r>
    </w:p>
    <w:p w14:paraId="5F8830EE" w14:textId="291FEBC8" w:rsidR="0018569C" w:rsidRDefault="0018569C" w:rsidP="0018569C">
      <w:pPr>
        <w:pStyle w:val="ListParagraph"/>
        <w:numPr>
          <w:ilvl w:val="1"/>
          <w:numId w:val="1"/>
        </w:numPr>
        <w:rPr>
          <w:lang w:val="en-US"/>
        </w:rPr>
      </w:pPr>
      <w:r>
        <w:rPr>
          <w:lang w:val="en-US"/>
        </w:rPr>
        <w:lastRenderedPageBreak/>
        <w:t>No, comment</w:t>
      </w:r>
    </w:p>
    <w:p w14:paraId="103A56C8" w14:textId="48A5292E" w:rsidR="0018569C" w:rsidRDefault="0018569C" w:rsidP="0018569C">
      <w:pPr>
        <w:pStyle w:val="ListParagraph"/>
        <w:numPr>
          <w:ilvl w:val="1"/>
          <w:numId w:val="1"/>
        </w:numPr>
        <w:rPr>
          <w:lang w:val="en-US"/>
        </w:rPr>
      </w:pPr>
      <w:r>
        <w:rPr>
          <w:lang w:val="en-US"/>
        </w:rPr>
        <w:t>Always had an internet connection</w:t>
      </w:r>
    </w:p>
    <w:p w14:paraId="1E1061C5" w14:textId="52E38CAC" w:rsidR="00793353" w:rsidRDefault="00793353" w:rsidP="00793353">
      <w:pPr>
        <w:pStyle w:val="ListParagraph"/>
        <w:numPr>
          <w:ilvl w:val="0"/>
          <w:numId w:val="1"/>
        </w:numPr>
        <w:rPr>
          <w:lang w:val="en-US"/>
        </w:rPr>
      </w:pPr>
      <w:commentRangeStart w:id="10"/>
      <w:r>
        <w:rPr>
          <w:lang w:val="en-US"/>
        </w:rPr>
        <w:t>Did the like and dislike button give appropriate feedback when pressed during a question?</w:t>
      </w:r>
    </w:p>
    <w:p w14:paraId="75838DCB" w14:textId="3A8A51F7" w:rsidR="00793353" w:rsidRDefault="00793353" w:rsidP="00793353">
      <w:pPr>
        <w:pStyle w:val="ListParagraph"/>
        <w:numPr>
          <w:ilvl w:val="1"/>
          <w:numId w:val="1"/>
        </w:numPr>
        <w:rPr>
          <w:lang w:val="en-US"/>
        </w:rPr>
      </w:pPr>
      <w:r>
        <w:rPr>
          <w:lang w:val="en-US"/>
        </w:rPr>
        <w:t>Yes</w:t>
      </w:r>
    </w:p>
    <w:p w14:paraId="677734B0" w14:textId="00E08B94" w:rsidR="00793353" w:rsidRDefault="00793353" w:rsidP="00793353">
      <w:pPr>
        <w:pStyle w:val="ListParagraph"/>
        <w:numPr>
          <w:ilvl w:val="1"/>
          <w:numId w:val="1"/>
        </w:numPr>
        <w:rPr>
          <w:lang w:val="en-US"/>
        </w:rPr>
      </w:pPr>
      <w:r>
        <w:rPr>
          <w:lang w:val="en-US"/>
        </w:rPr>
        <w:t>No</w:t>
      </w:r>
    </w:p>
    <w:p w14:paraId="415755C0" w14:textId="72599FF1" w:rsidR="00793353" w:rsidRDefault="00793353" w:rsidP="00793353">
      <w:pPr>
        <w:pStyle w:val="ListParagraph"/>
        <w:numPr>
          <w:ilvl w:val="0"/>
          <w:numId w:val="1"/>
        </w:numPr>
        <w:rPr>
          <w:lang w:val="en-US"/>
        </w:rPr>
      </w:pPr>
      <w:r>
        <w:rPr>
          <w:lang w:val="en-US"/>
        </w:rPr>
        <w:t>Would you improve the functionality of the like and dislike buttons in any way?</w:t>
      </w:r>
    </w:p>
    <w:p w14:paraId="1A8B7023" w14:textId="5641A9A0" w:rsidR="00793353" w:rsidRDefault="00793353" w:rsidP="00793353">
      <w:pPr>
        <w:pStyle w:val="ListParagraph"/>
        <w:numPr>
          <w:ilvl w:val="1"/>
          <w:numId w:val="1"/>
        </w:numPr>
        <w:rPr>
          <w:lang w:val="en-US"/>
        </w:rPr>
      </w:pPr>
      <w:r>
        <w:rPr>
          <w:lang w:val="en-US"/>
        </w:rPr>
        <w:t>No</w:t>
      </w:r>
    </w:p>
    <w:p w14:paraId="7359C759" w14:textId="3015488D" w:rsidR="00793353" w:rsidRPr="00793353" w:rsidRDefault="00793353" w:rsidP="00793353">
      <w:pPr>
        <w:pStyle w:val="ListParagraph"/>
        <w:numPr>
          <w:ilvl w:val="1"/>
          <w:numId w:val="1"/>
        </w:numPr>
        <w:rPr>
          <w:lang w:val="en-US"/>
        </w:rPr>
      </w:pPr>
      <w:r>
        <w:rPr>
          <w:lang w:val="en-US"/>
        </w:rPr>
        <w:t>Yes, (comment)</w:t>
      </w:r>
      <w:commentRangeEnd w:id="10"/>
      <w:r w:rsidR="00272101">
        <w:rPr>
          <w:rStyle w:val="CommentReference"/>
        </w:rPr>
        <w:commentReference w:id="10"/>
      </w:r>
    </w:p>
    <w:p w14:paraId="14E008F8" w14:textId="5A3FB1C0" w:rsidR="002E3C0F" w:rsidRDefault="002E3C0F" w:rsidP="002E3C0F">
      <w:pPr>
        <w:pStyle w:val="ListParagraph"/>
        <w:numPr>
          <w:ilvl w:val="0"/>
          <w:numId w:val="1"/>
        </w:numPr>
        <w:rPr>
          <w:lang w:val="en-US"/>
        </w:rPr>
      </w:pPr>
      <w:r>
        <w:rPr>
          <w:lang w:val="en-US"/>
        </w:rPr>
        <w:t>Rate the following in regards to the Game Scene, 1 = bad, 10 = excellent</w:t>
      </w:r>
    </w:p>
    <w:p w14:paraId="71C4D4A1" w14:textId="77777777" w:rsidR="002E3C0F" w:rsidRDefault="002E3C0F" w:rsidP="002E3C0F">
      <w:pPr>
        <w:pStyle w:val="ListParagraph"/>
        <w:numPr>
          <w:ilvl w:val="1"/>
          <w:numId w:val="1"/>
        </w:numPr>
        <w:rPr>
          <w:lang w:val="en-US"/>
        </w:rPr>
      </w:pPr>
      <w:commentRangeStart w:id="11"/>
      <w:r>
        <w:rPr>
          <w:lang w:val="en-US"/>
        </w:rPr>
        <w:t>Design</w:t>
      </w:r>
    </w:p>
    <w:p w14:paraId="271E09B8" w14:textId="77777777" w:rsidR="002E3C0F" w:rsidRDefault="002E3C0F" w:rsidP="002E3C0F">
      <w:pPr>
        <w:pStyle w:val="ListParagraph"/>
        <w:numPr>
          <w:ilvl w:val="1"/>
          <w:numId w:val="1"/>
        </w:numPr>
        <w:rPr>
          <w:lang w:val="en-US"/>
        </w:rPr>
      </w:pPr>
      <w:r>
        <w:rPr>
          <w:lang w:val="en-US"/>
        </w:rPr>
        <w:t>User Experience</w:t>
      </w:r>
      <w:commentRangeEnd w:id="11"/>
      <w:r w:rsidR="00272101">
        <w:rPr>
          <w:rStyle w:val="CommentReference"/>
        </w:rPr>
        <w:commentReference w:id="11"/>
      </w:r>
    </w:p>
    <w:p w14:paraId="46679A9B" w14:textId="19F532BA" w:rsidR="002E3C0F" w:rsidRDefault="002E3C0F" w:rsidP="002E3C0F">
      <w:pPr>
        <w:pStyle w:val="ListParagraph"/>
        <w:numPr>
          <w:ilvl w:val="0"/>
          <w:numId w:val="1"/>
        </w:numPr>
        <w:rPr>
          <w:lang w:val="en-US"/>
        </w:rPr>
      </w:pPr>
      <w:commentRangeStart w:id="12"/>
      <w:r>
        <w:rPr>
          <w:lang w:val="en-US"/>
        </w:rPr>
        <w:t>What improvements would you make to the User Experience of the Game Scene?</w:t>
      </w:r>
    </w:p>
    <w:p w14:paraId="0FA30015" w14:textId="77777777" w:rsidR="002E3C0F" w:rsidRDefault="002E3C0F" w:rsidP="002E3C0F">
      <w:pPr>
        <w:pStyle w:val="ListParagraph"/>
        <w:numPr>
          <w:ilvl w:val="1"/>
          <w:numId w:val="1"/>
        </w:numPr>
        <w:rPr>
          <w:lang w:val="en-US"/>
        </w:rPr>
      </w:pPr>
      <w:r>
        <w:rPr>
          <w:lang w:val="en-US"/>
        </w:rPr>
        <w:t>Comment box</w:t>
      </w:r>
    </w:p>
    <w:p w14:paraId="7B46DBF3" w14:textId="336E2E25" w:rsidR="002E3C0F" w:rsidRDefault="002E3C0F" w:rsidP="002E3C0F">
      <w:pPr>
        <w:pStyle w:val="ListParagraph"/>
        <w:numPr>
          <w:ilvl w:val="0"/>
          <w:numId w:val="1"/>
        </w:numPr>
        <w:rPr>
          <w:lang w:val="en-US"/>
        </w:rPr>
      </w:pPr>
      <w:r>
        <w:rPr>
          <w:lang w:val="en-US"/>
        </w:rPr>
        <w:t>What improvements would you make to the Design of the Game Scene?</w:t>
      </w:r>
    </w:p>
    <w:p w14:paraId="6870ED90" w14:textId="77777777" w:rsidR="002E3C0F" w:rsidRDefault="002E3C0F" w:rsidP="002E3C0F">
      <w:pPr>
        <w:pStyle w:val="ListParagraph"/>
        <w:numPr>
          <w:ilvl w:val="1"/>
          <w:numId w:val="1"/>
        </w:numPr>
        <w:rPr>
          <w:lang w:val="en-US"/>
        </w:rPr>
      </w:pPr>
      <w:r>
        <w:rPr>
          <w:lang w:val="en-US"/>
        </w:rPr>
        <w:t>Comments box</w:t>
      </w:r>
    </w:p>
    <w:p w14:paraId="4F56A9EB" w14:textId="36A6F18E" w:rsidR="002E3C0F" w:rsidRDefault="002E3C0F" w:rsidP="002E3C0F">
      <w:pPr>
        <w:pStyle w:val="ListParagraph"/>
        <w:numPr>
          <w:ilvl w:val="0"/>
          <w:numId w:val="1"/>
        </w:numPr>
        <w:rPr>
          <w:lang w:val="en-US"/>
        </w:rPr>
      </w:pPr>
      <w:r>
        <w:rPr>
          <w:lang w:val="en-US"/>
        </w:rPr>
        <w:t>Were there any significant problems you encountered in the running of the Game Scene?</w:t>
      </w:r>
      <w:r>
        <w:rPr>
          <w:lang w:val="en-US"/>
        </w:rPr>
        <w:tab/>
      </w:r>
    </w:p>
    <w:p w14:paraId="4AC178D5" w14:textId="77777777" w:rsidR="002E3C0F" w:rsidRDefault="002E3C0F" w:rsidP="002E3C0F">
      <w:pPr>
        <w:pStyle w:val="ListParagraph"/>
        <w:numPr>
          <w:ilvl w:val="1"/>
          <w:numId w:val="1"/>
        </w:numPr>
        <w:rPr>
          <w:lang w:val="en-US"/>
        </w:rPr>
      </w:pPr>
      <w:r>
        <w:rPr>
          <w:lang w:val="en-US"/>
        </w:rPr>
        <w:t>No</w:t>
      </w:r>
    </w:p>
    <w:p w14:paraId="7B4562C2" w14:textId="77777777" w:rsidR="002E3C0F" w:rsidRDefault="002E3C0F" w:rsidP="002E3C0F">
      <w:pPr>
        <w:pStyle w:val="ListParagraph"/>
        <w:numPr>
          <w:ilvl w:val="1"/>
          <w:numId w:val="1"/>
        </w:numPr>
        <w:rPr>
          <w:lang w:val="en-US"/>
        </w:rPr>
      </w:pPr>
      <w:r>
        <w:rPr>
          <w:lang w:val="en-US"/>
        </w:rPr>
        <w:t>Yes, comment box?</w:t>
      </w:r>
      <w:commentRangeEnd w:id="12"/>
      <w:r w:rsidR="00272101">
        <w:rPr>
          <w:rStyle w:val="CommentReference"/>
        </w:rPr>
        <w:commentReference w:id="12"/>
      </w:r>
    </w:p>
    <w:p w14:paraId="0CA83115" w14:textId="77777777" w:rsidR="002E3C0F" w:rsidRDefault="002E3C0F" w:rsidP="002C7DC6">
      <w:pPr>
        <w:rPr>
          <w:lang w:val="en-US"/>
        </w:rPr>
      </w:pPr>
    </w:p>
    <w:p w14:paraId="202ADBE3" w14:textId="77777777" w:rsidR="002C7DC6" w:rsidRDefault="002C7DC6" w:rsidP="002C7DC6">
      <w:pPr>
        <w:rPr>
          <w:lang w:val="en-US"/>
        </w:rPr>
      </w:pPr>
    </w:p>
    <w:p w14:paraId="274264B0" w14:textId="4A471864" w:rsidR="002C7DC6" w:rsidRDefault="002C7DC6" w:rsidP="002C7DC6">
      <w:pPr>
        <w:rPr>
          <w:b/>
          <w:lang w:val="en-US"/>
        </w:rPr>
      </w:pPr>
      <w:r>
        <w:rPr>
          <w:b/>
          <w:lang w:val="en-US"/>
        </w:rPr>
        <w:t>Results Screen:</w:t>
      </w:r>
    </w:p>
    <w:p w14:paraId="132A3E23" w14:textId="1C38B627" w:rsidR="002C7DC6" w:rsidRDefault="002C7DC6" w:rsidP="002C7DC6">
      <w:pPr>
        <w:pStyle w:val="ListParagraph"/>
        <w:numPr>
          <w:ilvl w:val="0"/>
          <w:numId w:val="1"/>
        </w:numPr>
        <w:rPr>
          <w:lang w:val="en-US"/>
        </w:rPr>
      </w:pPr>
      <w:r>
        <w:rPr>
          <w:lang w:val="en-US"/>
        </w:rPr>
        <w:t>Did the results screen give informative feedback at the end of each round?</w:t>
      </w:r>
    </w:p>
    <w:p w14:paraId="569E914A" w14:textId="026BD07D" w:rsidR="002C7DC6" w:rsidRDefault="002C7DC6" w:rsidP="002C7DC6">
      <w:pPr>
        <w:pStyle w:val="ListParagraph"/>
        <w:numPr>
          <w:ilvl w:val="1"/>
          <w:numId w:val="1"/>
        </w:numPr>
        <w:rPr>
          <w:lang w:val="en-US"/>
        </w:rPr>
      </w:pPr>
      <w:r>
        <w:rPr>
          <w:lang w:val="en-US"/>
        </w:rPr>
        <w:t>Yes</w:t>
      </w:r>
    </w:p>
    <w:p w14:paraId="46B0A9B8" w14:textId="4E74C407" w:rsidR="002C7DC6" w:rsidRDefault="002C7DC6" w:rsidP="002C7DC6">
      <w:pPr>
        <w:pStyle w:val="ListParagraph"/>
        <w:numPr>
          <w:ilvl w:val="1"/>
          <w:numId w:val="1"/>
        </w:numPr>
        <w:rPr>
          <w:lang w:val="en-US"/>
        </w:rPr>
      </w:pPr>
      <w:r>
        <w:rPr>
          <w:lang w:val="en-US"/>
        </w:rPr>
        <w:t>No, comment</w:t>
      </w:r>
    </w:p>
    <w:p w14:paraId="7D29FA50" w14:textId="0A7CE9F7" w:rsidR="002C7DC6" w:rsidRDefault="002C7DC6" w:rsidP="002C7DC6">
      <w:pPr>
        <w:pStyle w:val="ListParagraph"/>
        <w:numPr>
          <w:ilvl w:val="0"/>
          <w:numId w:val="1"/>
        </w:numPr>
        <w:rPr>
          <w:lang w:val="en-US"/>
        </w:rPr>
      </w:pPr>
      <w:commentRangeStart w:id="13"/>
      <w:r>
        <w:rPr>
          <w:lang w:val="en-US"/>
        </w:rPr>
        <w:t>Were the results successfully uploaded at the end of each round?</w:t>
      </w:r>
      <w:commentRangeEnd w:id="13"/>
      <w:r w:rsidR="00272101">
        <w:rPr>
          <w:rStyle w:val="CommentReference"/>
        </w:rPr>
        <w:commentReference w:id="13"/>
      </w:r>
    </w:p>
    <w:p w14:paraId="70911FC6" w14:textId="29E19DDB" w:rsidR="002C7DC6" w:rsidRDefault="002C7DC6" w:rsidP="002C7DC6">
      <w:pPr>
        <w:pStyle w:val="ListParagraph"/>
        <w:numPr>
          <w:ilvl w:val="1"/>
          <w:numId w:val="1"/>
        </w:numPr>
        <w:rPr>
          <w:lang w:val="en-US"/>
        </w:rPr>
      </w:pPr>
      <w:r>
        <w:rPr>
          <w:lang w:val="en-US"/>
        </w:rPr>
        <w:t>Yes</w:t>
      </w:r>
    </w:p>
    <w:p w14:paraId="6C93DA26" w14:textId="3F1E4535" w:rsidR="005E7DFF" w:rsidRDefault="002C7DC6" w:rsidP="005E7DFF">
      <w:pPr>
        <w:pStyle w:val="ListParagraph"/>
        <w:numPr>
          <w:ilvl w:val="1"/>
          <w:numId w:val="1"/>
        </w:numPr>
        <w:rPr>
          <w:lang w:val="en-US"/>
        </w:rPr>
      </w:pPr>
      <w:r>
        <w:rPr>
          <w:lang w:val="en-US"/>
        </w:rPr>
        <w:t>No, only sometimes (comment</w:t>
      </w:r>
      <w:r w:rsidR="005E7DFF">
        <w:rPr>
          <w:lang w:val="en-US"/>
        </w:rPr>
        <w:t>)</w:t>
      </w:r>
    </w:p>
    <w:p w14:paraId="15858A7B" w14:textId="6C5B2088" w:rsidR="005E7DFF" w:rsidRDefault="005E7DFF" w:rsidP="005E7DFF">
      <w:pPr>
        <w:pStyle w:val="ListParagraph"/>
        <w:numPr>
          <w:ilvl w:val="0"/>
          <w:numId w:val="1"/>
        </w:numPr>
        <w:rPr>
          <w:lang w:val="en-US"/>
        </w:rPr>
      </w:pPr>
      <w:commentRangeStart w:id="14"/>
      <w:r>
        <w:rPr>
          <w:lang w:val="en-US"/>
        </w:rPr>
        <w:t>Was the information on the results screen informative and useful (world ranking, score from round)</w:t>
      </w:r>
      <w:commentRangeEnd w:id="14"/>
      <w:r w:rsidR="00272101">
        <w:rPr>
          <w:rStyle w:val="CommentReference"/>
        </w:rPr>
        <w:commentReference w:id="14"/>
      </w:r>
    </w:p>
    <w:p w14:paraId="0751E8C2" w14:textId="23E23A7D" w:rsidR="005E7DFF" w:rsidRDefault="005E7DFF" w:rsidP="005E7DFF">
      <w:pPr>
        <w:pStyle w:val="ListParagraph"/>
        <w:numPr>
          <w:ilvl w:val="1"/>
          <w:numId w:val="1"/>
        </w:numPr>
        <w:rPr>
          <w:lang w:val="en-US"/>
        </w:rPr>
      </w:pPr>
      <w:r>
        <w:rPr>
          <w:lang w:val="en-US"/>
        </w:rPr>
        <w:t>Yes</w:t>
      </w:r>
    </w:p>
    <w:p w14:paraId="7EFBFB3C" w14:textId="38EA9378" w:rsidR="005E7DFF" w:rsidRPr="005E7DFF" w:rsidRDefault="005E7DFF" w:rsidP="005E7DFF">
      <w:pPr>
        <w:pStyle w:val="ListParagraph"/>
        <w:numPr>
          <w:ilvl w:val="1"/>
          <w:numId w:val="1"/>
        </w:numPr>
        <w:rPr>
          <w:lang w:val="en-US"/>
        </w:rPr>
      </w:pPr>
      <w:r>
        <w:rPr>
          <w:lang w:val="en-US"/>
        </w:rPr>
        <w:t>No</w:t>
      </w:r>
    </w:p>
    <w:p w14:paraId="247F8122" w14:textId="21E21B5D" w:rsidR="002C7DC6" w:rsidRDefault="002C7DC6" w:rsidP="002C7DC6">
      <w:pPr>
        <w:pStyle w:val="ListParagraph"/>
        <w:numPr>
          <w:ilvl w:val="0"/>
          <w:numId w:val="1"/>
        </w:numPr>
        <w:rPr>
          <w:lang w:val="en-US"/>
        </w:rPr>
      </w:pPr>
      <w:r>
        <w:rPr>
          <w:lang w:val="en-US"/>
        </w:rPr>
        <w:t>Rate the following in regards to the Results Screen, 1 = bad, 10 = excellent</w:t>
      </w:r>
    </w:p>
    <w:p w14:paraId="4A89AFCC" w14:textId="77777777" w:rsidR="002C7DC6" w:rsidRDefault="002C7DC6" w:rsidP="002C7DC6">
      <w:pPr>
        <w:pStyle w:val="ListParagraph"/>
        <w:numPr>
          <w:ilvl w:val="1"/>
          <w:numId w:val="1"/>
        </w:numPr>
        <w:rPr>
          <w:lang w:val="en-US"/>
        </w:rPr>
      </w:pPr>
      <w:commentRangeStart w:id="15"/>
      <w:r>
        <w:rPr>
          <w:lang w:val="en-US"/>
        </w:rPr>
        <w:t>Design</w:t>
      </w:r>
    </w:p>
    <w:p w14:paraId="1F29F2AA" w14:textId="77777777" w:rsidR="002C7DC6" w:rsidRDefault="002C7DC6" w:rsidP="002C7DC6">
      <w:pPr>
        <w:pStyle w:val="ListParagraph"/>
        <w:numPr>
          <w:ilvl w:val="1"/>
          <w:numId w:val="1"/>
        </w:numPr>
        <w:rPr>
          <w:lang w:val="en-US"/>
        </w:rPr>
      </w:pPr>
      <w:r>
        <w:rPr>
          <w:lang w:val="en-US"/>
        </w:rPr>
        <w:t>User Experience</w:t>
      </w:r>
      <w:commentRangeEnd w:id="15"/>
      <w:r w:rsidR="00272101">
        <w:rPr>
          <w:rStyle w:val="CommentReference"/>
        </w:rPr>
        <w:commentReference w:id="15"/>
      </w:r>
    </w:p>
    <w:p w14:paraId="274F1729" w14:textId="178E6D71" w:rsidR="002C7DC6" w:rsidRDefault="002C7DC6" w:rsidP="002C7DC6">
      <w:pPr>
        <w:pStyle w:val="ListParagraph"/>
        <w:numPr>
          <w:ilvl w:val="0"/>
          <w:numId w:val="1"/>
        </w:numPr>
        <w:rPr>
          <w:lang w:val="en-US"/>
        </w:rPr>
      </w:pPr>
      <w:commentRangeStart w:id="16"/>
      <w:r>
        <w:rPr>
          <w:lang w:val="en-US"/>
        </w:rPr>
        <w:t>What improvements would you make to the User Experience of the Results Screen?</w:t>
      </w:r>
    </w:p>
    <w:p w14:paraId="20384A9A" w14:textId="77777777" w:rsidR="002C7DC6" w:rsidRDefault="002C7DC6" w:rsidP="002C7DC6">
      <w:pPr>
        <w:pStyle w:val="ListParagraph"/>
        <w:numPr>
          <w:ilvl w:val="1"/>
          <w:numId w:val="1"/>
        </w:numPr>
        <w:rPr>
          <w:lang w:val="en-US"/>
        </w:rPr>
      </w:pPr>
      <w:r>
        <w:rPr>
          <w:lang w:val="en-US"/>
        </w:rPr>
        <w:t>Comment box</w:t>
      </w:r>
    </w:p>
    <w:p w14:paraId="2A92AD18" w14:textId="5690556F" w:rsidR="002C7DC6" w:rsidRDefault="002C7DC6" w:rsidP="002C7DC6">
      <w:pPr>
        <w:pStyle w:val="ListParagraph"/>
        <w:numPr>
          <w:ilvl w:val="0"/>
          <w:numId w:val="1"/>
        </w:numPr>
        <w:rPr>
          <w:lang w:val="en-US"/>
        </w:rPr>
      </w:pPr>
      <w:r>
        <w:rPr>
          <w:lang w:val="en-US"/>
        </w:rPr>
        <w:t>What improvements would you make to the Design of the Results Screen?</w:t>
      </w:r>
    </w:p>
    <w:p w14:paraId="58073F91" w14:textId="77777777" w:rsidR="002C7DC6" w:rsidRDefault="002C7DC6" w:rsidP="002C7DC6">
      <w:pPr>
        <w:pStyle w:val="ListParagraph"/>
        <w:numPr>
          <w:ilvl w:val="1"/>
          <w:numId w:val="1"/>
        </w:numPr>
        <w:rPr>
          <w:lang w:val="en-US"/>
        </w:rPr>
      </w:pPr>
      <w:r>
        <w:rPr>
          <w:lang w:val="en-US"/>
        </w:rPr>
        <w:t>Comments box</w:t>
      </w:r>
    </w:p>
    <w:p w14:paraId="291E9351" w14:textId="475E9941" w:rsidR="002C7DC6" w:rsidRDefault="002C7DC6" w:rsidP="002C7DC6">
      <w:pPr>
        <w:pStyle w:val="ListParagraph"/>
        <w:numPr>
          <w:ilvl w:val="0"/>
          <w:numId w:val="1"/>
        </w:numPr>
        <w:rPr>
          <w:lang w:val="en-US"/>
        </w:rPr>
      </w:pPr>
      <w:r>
        <w:rPr>
          <w:lang w:val="en-US"/>
        </w:rPr>
        <w:t>Were there any significant problems you encountered in the running of the Results Screen?</w:t>
      </w:r>
      <w:r>
        <w:rPr>
          <w:lang w:val="en-US"/>
        </w:rPr>
        <w:tab/>
      </w:r>
    </w:p>
    <w:p w14:paraId="150644A6" w14:textId="77777777" w:rsidR="002C7DC6" w:rsidRDefault="002C7DC6" w:rsidP="002C7DC6">
      <w:pPr>
        <w:pStyle w:val="ListParagraph"/>
        <w:numPr>
          <w:ilvl w:val="1"/>
          <w:numId w:val="1"/>
        </w:numPr>
        <w:rPr>
          <w:lang w:val="en-US"/>
        </w:rPr>
      </w:pPr>
      <w:r>
        <w:rPr>
          <w:lang w:val="en-US"/>
        </w:rPr>
        <w:t>No</w:t>
      </w:r>
    </w:p>
    <w:p w14:paraId="2C844CF4" w14:textId="77777777" w:rsidR="002C7DC6" w:rsidRDefault="002C7DC6" w:rsidP="002C7DC6">
      <w:pPr>
        <w:pStyle w:val="ListParagraph"/>
        <w:numPr>
          <w:ilvl w:val="1"/>
          <w:numId w:val="1"/>
        </w:numPr>
        <w:rPr>
          <w:lang w:val="en-US"/>
        </w:rPr>
      </w:pPr>
      <w:r>
        <w:rPr>
          <w:lang w:val="en-US"/>
        </w:rPr>
        <w:t>Yes, comment box</w:t>
      </w:r>
      <w:commentRangeEnd w:id="16"/>
      <w:r w:rsidR="00272101">
        <w:rPr>
          <w:rStyle w:val="CommentReference"/>
        </w:rPr>
        <w:commentReference w:id="16"/>
      </w:r>
      <w:r>
        <w:rPr>
          <w:lang w:val="en-US"/>
        </w:rPr>
        <w:t>?</w:t>
      </w:r>
    </w:p>
    <w:p w14:paraId="2576CBF5" w14:textId="77777777" w:rsidR="00793353" w:rsidRDefault="00793353" w:rsidP="00793353">
      <w:pPr>
        <w:rPr>
          <w:lang w:val="en-US"/>
        </w:rPr>
      </w:pPr>
    </w:p>
    <w:p w14:paraId="7F62A394" w14:textId="251F7C72" w:rsidR="00793353" w:rsidRDefault="00793353" w:rsidP="00793353">
      <w:pPr>
        <w:rPr>
          <w:b/>
          <w:lang w:val="en-US"/>
        </w:rPr>
      </w:pPr>
      <w:r>
        <w:rPr>
          <w:b/>
          <w:lang w:val="en-US"/>
        </w:rPr>
        <w:t>Leaderboards:</w:t>
      </w:r>
    </w:p>
    <w:p w14:paraId="062A7036" w14:textId="751E2C06" w:rsidR="00793353" w:rsidRDefault="00793353" w:rsidP="00793353">
      <w:pPr>
        <w:pStyle w:val="ListParagraph"/>
        <w:numPr>
          <w:ilvl w:val="0"/>
          <w:numId w:val="1"/>
        </w:numPr>
        <w:rPr>
          <w:lang w:val="en-US"/>
        </w:rPr>
      </w:pPr>
      <w:commentRangeStart w:id="17"/>
      <w:r>
        <w:rPr>
          <w:lang w:val="en-US"/>
        </w:rPr>
        <w:t>Did you access the leaderboards at all during your use of the application?</w:t>
      </w:r>
    </w:p>
    <w:p w14:paraId="42B6AD2B" w14:textId="0F3C128F" w:rsidR="00793353" w:rsidRDefault="00793353" w:rsidP="00793353">
      <w:pPr>
        <w:pStyle w:val="ListParagraph"/>
        <w:numPr>
          <w:ilvl w:val="1"/>
          <w:numId w:val="1"/>
        </w:numPr>
        <w:rPr>
          <w:lang w:val="en-US"/>
        </w:rPr>
      </w:pPr>
      <w:r>
        <w:rPr>
          <w:lang w:val="en-US"/>
        </w:rPr>
        <w:lastRenderedPageBreak/>
        <w:t>Yes</w:t>
      </w:r>
    </w:p>
    <w:p w14:paraId="0EA0A642" w14:textId="0BF378AC" w:rsidR="00793353" w:rsidRDefault="00793353" w:rsidP="00793353">
      <w:pPr>
        <w:pStyle w:val="ListParagraph"/>
        <w:numPr>
          <w:ilvl w:val="1"/>
          <w:numId w:val="1"/>
        </w:numPr>
        <w:rPr>
          <w:lang w:val="en-US"/>
        </w:rPr>
      </w:pPr>
      <w:r>
        <w:rPr>
          <w:lang w:val="en-US"/>
        </w:rPr>
        <w:t>No</w:t>
      </w:r>
      <w:commentRangeEnd w:id="17"/>
      <w:r w:rsidR="005B0F92">
        <w:rPr>
          <w:rStyle w:val="CommentReference"/>
        </w:rPr>
        <w:commentReference w:id="17"/>
      </w:r>
    </w:p>
    <w:p w14:paraId="31BBC7F9" w14:textId="77851F27" w:rsidR="00793353" w:rsidRDefault="00793353" w:rsidP="00793353">
      <w:pPr>
        <w:pStyle w:val="ListParagraph"/>
        <w:numPr>
          <w:ilvl w:val="0"/>
          <w:numId w:val="1"/>
        </w:numPr>
        <w:rPr>
          <w:lang w:val="en-US"/>
        </w:rPr>
      </w:pPr>
      <w:r>
        <w:rPr>
          <w:lang w:val="en-US"/>
        </w:rPr>
        <w:t>Was the information in the leaderboards useful and informative?</w:t>
      </w:r>
    </w:p>
    <w:p w14:paraId="700E8159" w14:textId="79DF861F" w:rsidR="00793353" w:rsidRDefault="00793353" w:rsidP="00793353">
      <w:pPr>
        <w:pStyle w:val="ListParagraph"/>
        <w:numPr>
          <w:ilvl w:val="1"/>
          <w:numId w:val="1"/>
        </w:numPr>
        <w:rPr>
          <w:lang w:val="en-US"/>
        </w:rPr>
      </w:pPr>
      <w:r>
        <w:rPr>
          <w:lang w:val="en-US"/>
        </w:rPr>
        <w:t>Yes</w:t>
      </w:r>
    </w:p>
    <w:p w14:paraId="490903B1" w14:textId="401D666C" w:rsidR="00793353" w:rsidRDefault="00793353" w:rsidP="00793353">
      <w:pPr>
        <w:pStyle w:val="ListParagraph"/>
        <w:numPr>
          <w:ilvl w:val="1"/>
          <w:numId w:val="1"/>
        </w:numPr>
        <w:rPr>
          <w:lang w:val="en-US"/>
        </w:rPr>
      </w:pPr>
      <w:r>
        <w:rPr>
          <w:lang w:val="en-US"/>
        </w:rPr>
        <w:t>No, (comment)</w:t>
      </w:r>
    </w:p>
    <w:p w14:paraId="0F2957E3" w14:textId="6E510FBF" w:rsidR="00793353" w:rsidRDefault="00793353" w:rsidP="00793353">
      <w:pPr>
        <w:pStyle w:val="ListParagraph"/>
        <w:numPr>
          <w:ilvl w:val="0"/>
          <w:numId w:val="1"/>
        </w:numPr>
        <w:rPr>
          <w:lang w:val="en-US"/>
        </w:rPr>
      </w:pPr>
      <w:commentRangeStart w:id="18"/>
      <w:r>
        <w:rPr>
          <w:lang w:val="en-US"/>
        </w:rPr>
        <w:t>Did the leaderboards show updated data throughout your use of the application</w:t>
      </w:r>
      <w:commentRangeEnd w:id="18"/>
      <w:r w:rsidR="005B0F92">
        <w:rPr>
          <w:rStyle w:val="CommentReference"/>
        </w:rPr>
        <w:commentReference w:id="18"/>
      </w:r>
      <w:r>
        <w:rPr>
          <w:lang w:val="en-US"/>
        </w:rPr>
        <w:t>?</w:t>
      </w:r>
    </w:p>
    <w:p w14:paraId="79D15259" w14:textId="4E2975E0" w:rsidR="00793353" w:rsidRDefault="00793353" w:rsidP="00793353">
      <w:pPr>
        <w:pStyle w:val="ListParagraph"/>
        <w:numPr>
          <w:ilvl w:val="1"/>
          <w:numId w:val="1"/>
        </w:numPr>
        <w:rPr>
          <w:lang w:val="en-US"/>
        </w:rPr>
      </w:pPr>
      <w:r>
        <w:rPr>
          <w:lang w:val="en-US"/>
        </w:rPr>
        <w:t>Yes</w:t>
      </w:r>
    </w:p>
    <w:p w14:paraId="36D6167C" w14:textId="271D44FC" w:rsidR="00793353" w:rsidRDefault="00793353" w:rsidP="00793353">
      <w:pPr>
        <w:pStyle w:val="ListParagraph"/>
        <w:numPr>
          <w:ilvl w:val="1"/>
          <w:numId w:val="1"/>
        </w:numPr>
        <w:rPr>
          <w:lang w:val="en-US"/>
        </w:rPr>
      </w:pPr>
      <w:r>
        <w:rPr>
          <w:lang w:val="en-US"/>
        </w:rPr>
        <w:t>No, (what would you improve)</w:t>
      </w:r>
    </w:p>
    <w:p w14:paraId="279C029F" w14:textId="07C937CE" w:rsidR="00793353" w:rsidRDefault="00793353" w:rsidP="00793353">
      <w:pPr>
        <w:pStyle w:val="ListParagraph"/>
        <w:numPr>
          <w:ilvl w:val="0"/>
          <w:numId w:val="1"/>
        </w:numPr>
        <w:rPr>
          <w:lang w:val="en-US"/>
        </w:rPr>
      </w:pPr>
      <w:commentRangeStart w:id="19"/>
      <w:r>
        <w:rPr>
          <w:lang w:val="en-US"/>
        </w:rPr>
        <w:t>How many times did you access the leaderboards throughout your use of the application?</w:t>
      </w:r>
      <w:commentRangeEnd w:id="19"/>
      <w:r w:rsidR="005B0F92">
        <w:rPr>
          <w:rStyle w:val="CommentReference"/>
        </w:rPr>
        <w:commentReference w:id="19"/>
      </w:r>
    </w:p>
    <w:p w14:paraId="1E002CF3" w14:textId="23082091" w:rsidR="00793353" w:rsidRDefault="00793353" w:rsidP="00793353">
      <w:pPr>
        <w:pStyle w:val="ListParagraph"/>
        <w:numPr>
          <w:ilvl w:val="1"/>
          <w:numId w:val="1"/>
        </w:numPr>
        <w:rPr>
          <w:lang w:val="en-US"/>
        </w:rPr>
      </w:pPr>
      <w:r>
        <w:rPr>
          <w:lang w:val="en-US"/>
        </w:rPr>
        <w:t>Never</w:t>
      </w:r>
    </w:p>
    <w:p w14:paraId="4D6E7EED" w14:textId="7770573A" w:rsidR="00793353" w:rsidRDefault="00793353" w:rsidP="00793353">
      <w:pPr>
        <w:pStyle w:val="ListParagraph"/>
        <w:numPr>
          <w:ilvl w:val="1"/>
          <w:numId w:val="1"/>
        </w:numPr>
        <w:rPr>
          <w:lang w:val="en-US"/>
        </w:rPr>
      </w:pPr>
      <w:r>
        <w:rPr>
          <w:lang w:val="en-US"/>
        </w:rPr>
        <w:t>1-5</w:t>
      </w:r>
    </w:p>
    <w:p w14:paraId="09D625AF" w14:textId="4C295A1B" w:rsidR="00793353" w:rsidRDefault="00793353" w:rsidP="00793353">
      <w:pPr>
        <w:pStyle w:val="ListParagraph"/>
        <w:numPr>
          <w:ilvl w:val="1"/>
          <w:numId w:val="1"/>
        </w:numPr>
        <w:rPr>
          <w:lang w:val="en-US"/>
        </w:rPr>
      </w:pPr>
      <w:r>
        <w:rPr>
          <w:lang w:val="en-US"/>
        </w:rPr>
        <w:t>5-15</w:t>
      </w:r>
    </w:p>
    <w:p w14:paraId="2BCF562A" w14:textId="6C222D9F" w:rsidR="00793353" w:rsidRDefault="00793353" w:rsidP="00793353">
      <w:pPr>
        <w:pStyle w:val="ListParagraph"/>
        <w:numPr>
          <w:ilvl w:val="1"/>
          <w:numId w:val="1"/>
        </w:numPr>
        <w:rPr>
          <w:lang w:val="en-US"/>
        </w:rPr>
      </w:pPr>
      <w:r>
        <w:rPr>
          <w:lang w:val="en-US"/>
        </w:rPr>
        <w:t>15-30</w:t>
      </w:r>
    </w:p>
    <w:p w14:paraId="69729745" w14:textId="213850D5" w:rsidR="00793353" w:rsidRDefault="00793353" w:rsidP="00793353">
      <w:pPr>
        <w:pStyle w:val="ListParagraph"/>
        <w:numPr>
          <w:ilvl w:val="1"/>
          <w:numId w:val="1"/>
        </w:numPr>
        <w:rPr>
          <w:lang w:val="en-US"/>
        </w:rPr>
      </w:pPr>
      <w:r>
        <w:rPr>
          <w:lang w:val="en-US"/>
        </w:rPr>
        <w:t>30+</w:t>
      </w:r>
    </w:p>
    <w:p w14:paraId="7D1EE148" w14:textId="67636F55" w:rsidR="00793353" w:rsidRDefault="00793353" w:rsidP="00793353">
      <w:pPr>
        <w:pStyle w:val="ListParagraph"/>
        <w:numPr>
          <w:ilvl w:val="0"/>
          <w:numId w:val="1"/>
        </w:numPr>
        <w:rPr>
          <w:lang w:val="en-US"/>
        </w:rPr>
      </w:pPr>
      <w:r>
        <w:rPr>
          <w:lang w:val="en-US"/>
        </w:rPr>
        <w:t>Rate the following in regards to the Leaderboards, 1 = bad, 10 = excellent</w:t>
      </w:r>
    </w:p>
    <w:p w14:paraId="24B57DC5" w14:textId="77777777" w:rsidR="00793353" w:rsidRDefault="00793353" w:rsidP="00793353">
      <w:pPr>
        <w:pStyle w:val="ListParagraph"/>
        <w:numPr>
          <w:ilvl w:val="1"/>
          <w:numId w:val="1"/>
        </w:numPr>
        <w:rPr>
          <w:lang w:val="en-US"/>
        </w:rPr>
      </w:pPr>
      <w:commentRangeStart w:id="20"/>
      <w:r>
        <w:rPr>
          <w:lang w:val="en-US"/>
        </w:rPr>
        <w:t>Design</w:t>
      </w:r>
    </w:p>
    <w:p w14:paraId="61A6B6B8" w14:textId="77777777" w:rsidR="00793353" w:rsidRDefault="00793353" w:rsidP="00793353">
      <w:pPr>
        <w:pStyle w:val="ListParagraph"/>
        <w:numPr>
          <w:ilvl w:val="1"/>
          <w:numId w:val="1"/>
        </w:numPr>
        <w:rPr>
          <w:lang w:val="en-US"/>
        </w:rPr>
      </w:pPr>
      <w:r>
        <w:rPr>
          <w:lang w:val="en-US"/>
        </w:rPr>
        <w:t>User Experience</w:t>
      </w:r>
      <w:commentRangeEnd w:id="20"/>
      <w:r w:rsidR="005B0F92">
        <w:rPr>
          <w:rStyle w:val="CommentReference"/>
        </w:rPr>
        <w:commentReference w:id="20"/>
      </w:r>
    </w:p>
    <w:p w14:paraId="53BCADF9" w14:textId="2B437566" w:rsidR="00793353" w:rsidRDefault="00793353" w:rsidP="00793353">
      <w:pPr>
        <w:pStyle w:val="ListParagraph"/>
        <w:numPr>
          <w:ilvl w:val="0"/>
          <w:numId w:val="1"/>
        </w:numPr>
        <w:rPr>
          <w:lang w:val="en-US"/>
        </w:rPr>
      </w:pPr>
      <w:commentRangeStart w:id="21"/>
      <w:r>
        <w:rPr>
          <w:lang w:val="en-US"/>
        </w:rPr>
        <w:t>What improvements would you make to the User Experience of the Leaderboards?</w:t>
      </w:r>
    </w:p>
    <w:p w14:paraId="086B1056" w14:textId="77777777" w:rsidR="00793353" w:rsidRDefault="00793353" w:rsidP="00793353">
      <w:pPr>
        <w:pStyle w:val="ListParagraph"/>
        <w:numPr>
          <w:ilvl w:val="1"/>
          <w:numId w:val="1"/>
        </w:numPr>
        <w:rPr>
          <w:lang w:val="en-US"/>
        </w:rPr>
      </w:pPr>
      <w:r>
        <w:rPr>
          <w:lang w:val="en-US"/>
        </w:rPr>
        <w:t>Comment box</w:t>
      </w:r>
    </w:p>
    <w:p w14:paraId="0E5E75C8" w14:textId="3010ADC8" w:rsidR="00793353" w:rsidRDefault="00793353" w:rsidP="00793353">
      <w:pPr>
        <w:pStyle w:val="ListParagraph"/>
        <w:numPr>
          <w:ilvl w:val="0"/>
          <w:numId w:val="1"/>
        </w:numPr>
        <w:rPr>
          <w:lang w:val="en-US"/>
        </w:rPr>
      </w:pPr>
      <w:r>
        <w:rPr>
          <w:lang w:val="en-US"/>
        </w:rPr>
        <w:t>What improvements would you make to the Design of the Leaderboards?</w:t>
      </w:r>
    </w:p>
    <w:p w14:paraId="58D93885" w14:textId="77777777" w:rsidR="00793353" w:rsidRDefault="00793353" w:rsidP="00793353">
      <w:pPr>
        <w:pStyle w:val="ListParagraph"/>
        <w:numPr>
          <w:ilvl w:val="1"/>
          <w:numId w:val="1"/>
        </w:numPr>
        <w:rPr>
          <w:lang w:val="en-US"/>
        </w:rPr>
      </w:pPr>
      <w:r>
        <w:rPr>
          <w:lang w:val="en-US"/>
        </w:rPr>
        <w:t>Comments box</w:t>
      </w:r>
    </w:p>
    <w:p w14:paraId="205A2F5E" w14:textId="40D09C7E" w:rsidR="00793353" w:rsidRDefault="00793353" w:rsidP="00793353">
      <w:pPr>
        <w:pStyle w:val="ListParagraph"/>
        <w:numPr>
          <w:ilvl w:val="0"/>
          <w:numId w:val="1"/>
        </w:numPr>
        <w:rPr>
          <w:lang w:val="en-US"/>
        </w:rPr>
      </w:pPr>
      <w:r>
        <w:rPr>
          <w:lang w:val="en-US"/>
        </w:rPr>
        <w:t>Were there any significant problems you encountered in the running of the Leaderboards?</w:t>
      </w:r>
      <w:r>
        <w:rPr>
          <w:lang w:val="en-US"/>
        </w:rPr>
        <w:tab/>
      </w:r>
    </w:p>
    <w:p w14:paraId="3ED7F5F3" w14:textId="77777777" w:rsidR="00793353" w:rsidRDefault="00793353" w:rsidP="00793353">
      <w:pPr>
        <w:pStyle w:val="ListParagraph"/>
        <w:numPr>
          <w:ilvl w:val="1"/>
          <w:numId w:val="1"/>
        </w:numPr>
        <w:rPr>
          <w:lang w:val="en-US"/>
        </w:rPr>
      </w:pPr>
      <w:r>
        <w:rPr>
          <w:lang w:val="en-US"/>
        </w:rPr>
        <w:t>No</w:t>
      </w:r>
    </w:p>
    <w:p w14:paraId="7E034C15" w14:textId="77777777" w:rsidR="00793353" w:rsidRDefault="00793353" w:rsidP="00793353">
      <w:pPr>
        <w:pStyle w:val="ListParagraph"/>
        <w:numPr>
          <w:ilvl w:val="1"/>
          <w:numId w:val="1"/>
        </w:numPr>
        <w:rPr>
          <w:lang w:val="en-US"/>
        </w:rPr>
      </w:pPr>
      <w:r>
        <w:rPr>
          <w:lang w:val="en-US"/>
        </w:rPr>
        <w:t>Yes, comment box</w:t>
      </w:r>
      <w:commentRangeEnd w:id="21"/>
      <w:r w:rsidR="005B0F92">
        <w:rPr>
          <w:rStyle w:val="CommentReference"/>
        </w:rPr>
        <w:commentReference w:id="21"/>
      </w:r>
      <w:r>
        <w:rPr>
          <w:lang w:val="en-US"/>
        </w:rPr>
        <w:t>?</w:t>
      </w:r>
    </w:p>
    <w:p w14:paraId="095D687F" w14:textId="77777777" w:rsidR="00AE10A2" w:rsidRDefault="00AE10A2" w:rsidP="00AE10A2">
      <w:pPr>
        <w:rPr>
          <w:lang w:val="en-US"/>
        </w:rPr>
      </w:pPr>
    </w:p>
    <w:p w14:paraId="5823A18C" w14:textId="77777777" w:rsidR="00AE10A2" w:rsidRDefault="00AE10A2" w:rsidP="00AE10A2">
      <w:pPr>
        <w:rPr>
          <w:lang w:val="en-US"/>
        </w:rPr>
      </w:pPr>
    </w:p>
    <w:p w14:paraId="69F9519F" w14:textId="001409DB" w:rsidR="00AE10A2" w:rsidRDefault="0077350A" w:rsidP="00AE10A2">
      <w:pPr>
        <w:rPr>
          <w:b/>
          <w:lang w:val="en-US"/>
        </w:rPr>
      </w:pPr>
      <w:r>
        <w:rPr>
          <w:b/>
          <w:lang w:val="en-US"/>
        </w:rPr>
        <w:t>Question Submission:</w:t>
      </w:r>
    </w:p>
    <w:p w14:paraId="3DA6649E" w14:textId="09173F92" w:rsidR="007062CF" w:rsidRPr="00BC6439" w:rsidRDefault="007062CF" w:rsidP="007062CF">
      <w:pPr>
        <w:pStyle w:val="ListParagraph"/>
        <w:numPr>
          <w:ilvl w:val="0"/>
          <w:numId w:val="1"/>
        </w:numPr>
        <w:rPr>
          <w:b/>
          <w:lang w:val="en-US"/>
        </w:rPr>
      </w:pPr>
      <w:r>
        <w:rPr>
          <w:lang w:val="en-US"/>
        </w:rPr>
        <w:t xml:space="preserve">Were you able to successfully </w:t>
      </w:r>
      <w:r w:rsidR="00BC6439">
        <w:rPr>
          <w:lang w:val="en-US"/>
        </w:rPr>
        <w:t>submit a question to the game?</w:t>
      </w:r>
    </w:p>
    <w:p w14:paraId="3DE4AEEB" w14:textId="67EA236C" w:rsidR="00BC6439" w:rsidRPr="00BC6439" w:rsidRDefault="00BC6439" w:rsidP="00BC6439">
      <w:pPr>
        <w:pStyle w:val="ListParagraph"/>
        <w:numPr>
          <w:ilvl w:val="1"/>
          <w:numId w:val="1"/>
        </w:numPr>
        <w:rPr>
          <w:b/>
          <w:lang w:val="en-US"/>
        </w:rPr>
      </w:pPr>
      <w:r>
        <w:rPr>
          <w:lang w:val="en-US"/>
        </w:rPr>
        <w:t>Yes</w:t>
      </w:r>
    </w:p>
    <w:p w14:paraId="5BEE817B" w14:textId="57A65C25" w:rsidR="00BC6439" w:rsidRPr="00BC6439" w:rsidRDefault="00BC6439" w:rsidP="00BC6439">
      <w:pPr>
        <w:pStyle w:val="ListParagraph"/>
        <w:numPr>
          <w:ilvl w:val="1"/>
          <w:numId w:val="1"/>
        </w:numPr>
        <w:rPr>
          <w:b/>
          <w:lang w:val="en-US"/>
        </w:rPr>
      </w:pPr>
      <w:r>
        <w:rPr>
          <w:lang w:val="en-US"/>
        </w:rPr>
        <w:t>No, (comment)</w:t>
      </w:r>
    </w:p>
    <w:p w14:paraId="4FEF1F24" w14:textId="5393E434" w:rsidR="00BC6439" w:rsidRDefault="00BC6439" w:rsidP="00BC6439">
      <w:pPr>
        <w:pStyle w:val="ListParagraph"/>
        <w:numPr>
          <w:ilvl w:val="1"/>
          <w:numId w:val="1"/>
        </w:numPr>
        <w:rPr>
          <w:b/>
          <w:lang w:val="en-US"/>
        </w:rPr>
      </w:pPr>
      <w:r>
        <w:rPr>
          <w:lang w:val="en-US"/>
        </w:rPr>
        <w:t>Didn’t submit one</w:t>
      </w:r>
    </w:p>
    <w:p w14:paraId="6BA66F49" w14:textId="3688487A" w:rsidR="00BC6439" w:rsidRPr="00BC6439" w:rsidRDefault="00BC6439" w:rsidP="00BC6439">
      <w:pPr>
        <w:pStyle w:val="ListParagraph"/>
        <w:numPr>
          <w:ilvl w:val="0"/>
          <w:numId w:val="1"/>
        </w:numPr>
        <w:rPr>
          <w:b/>
          <w:lang w:val="en-US"/>
        </w:rPr>
      </w:pPr>
      <w:commentRangeStart w:id="22"/>
      <w:r>
        <w:rPr>
          <w:lang w:val="en-US"/>
        </w:rPr>
        <w:t>If you submitted a question did you see it during gameplay?</w:t>
      </w:r>
      <w:commentRangeEnd w:id="22"/>
      <w:r w:rsidR="005B0F92">
        <w:rPr>
          <w:rStyle w:val="CommentReference"/>
        </w:rPr>
        <w:commentReference w:id="22"/>
      </w:r>
    </w:p>
    <w:p w14:paraId="6B083FE6" w14:textId="3788FBBE" w:rsidR="00BC6439" w:rsidRPr="00BC6439" w:rsidRDefault="00BC6439" w:rsidP="00BC6439">
      <w:pPr>
        <w:pStyle w:val="ListParagraph"/>
        <w:numPr>
          <w:ilvl w:val="1"/>
          <w:numId w:val="1"/>
        </w:numPr>
        <w:rPr>
          <w:b/>
          <w:lang w:val="en-US"/>
        </w:rPr>
      </w:pPr>
      <w:r>
        <w:rPr>
          <w:lang w:val="en-US"/>
        </w:rPr>
        <w:t>Yes</w:t>
      </w:r>
    </w:p>
    <w:p w14:paraId="255135C8" w14:textId="1D697F40" w:rsidR="00BC6439" w:rsidRPr="00BC6439" w:rsidRDefault="00BC6439" w:rsidP="00BC6439">
      <w:pPr>
        <w:pStyle w:val="ListParagraph"/>
        <w:numPr>
          <w:ilvl w:val="1"/>
          <w:numId w:val="1"/>
        </w:numPr>
        <w:rPr>
          <w:b/>
          <w:lang w:val="en-US"/>
        </w:rPr>
      </w:pPr>
      <w:r>
        <w:rPr>
          <w:lang w:val="en-US"/>
        </w:rPr>
        <w:t>No</w:t>
      </w:r>
    </w:p>
    <w:p w14:paraId="6AF3D944" w14:textId="54E111E8" w:rsidR="00BC6439" w:rsidRDefault="00BC6439" w:rsidP="00BC6439">
      <w:pPr>
        <w:pStyle w:val="ListParagraph"/>
        <w:numPr>
          <w:ilvl w:val="0"/>
          <w:numId w:val="1"/>
        </w:numPr>
        <w:rPr>
          <w:lang w:val="en-US"/>
        </w:rPr>
      </w:pPr>
      <w:r>
        <w:rPr>
          <w:lang w:val="en-US"/>
        </w:rPr>
        <w:t>Rate the following in regards to the Question Submission, 1 = bad, 10 = excellent</w:t>
      </w:r>
    </w:p>
    <w:p w14:paraId="27E2FD37" w14:textId="77777777" w:rsidR="00BC6439" w:rsidRDefault="00BC6439" w:rsidP="00BC6439">
      <w:pPr>
        <w:pStyle w:val="ListParagraph"/>
        <w:numPr>
          <w:ilvl w:val="1"/>
          <w:numId w:val="1"/>
        </w:numPr>
        <w:rPr>
          <w:lang w:val="en-US"/>
        </w:rPr>
      </w:pPr>
      <w:commentRangeStart w:id="23"/>
      <w:r>
        <w:rPr>
          <w:lang w:val="en-US"/>
        </w:rPr>
        <w:t>Design</w:t>
      </w:r>
    </w:p>
    <w:p w14:paraId="4A18F608" w14:textId="77777777" w:rsidR="00BC6439" w:rsidRDefault="00BC6439" w:rsidP="00BC6439">
      <w:pPr>
        <w:pStyle w:val="ListParagraph"/>
        <w:numPr>
          <w:ilvl w:val="1"/>
          <w:numId w:val="1"/>
        </w:numPr>
        <w:rPr>
          <w:lang w:val="en-US"/>
        </w:rPr>
      </w:pPr>
      <w:r>
        <w:rPr>
          <w:lang w:val="en-US"/>
        </w:rPr>
        <w:t>User Experience</w:t>
      </w:r>
      <w:commentRangeEnd w:id="23"/>
      <w:r w:rsidR="005B0F92">
        <w:rPr>
          <w:rStyle w:val="CommentReference"/>
        </w:rPr>
        <w:commentReference w:id="23"/>
      </w:r>
    </w:p>
    <w:p w14:paraId="3AA35C96" w14:textId="09D318E9" w:rsidR="00BC6439" w:rsidRDefault="00BC6439" w:rsidP="00BC6439">
      <w:pPr>
        <w:pStyle w:val="ListParagraph"/>
        <w:numPr>
          <w:ilvl w:val="0"/>
          <w:numId w:val="1"/>
        </w:numPr>
        <w:rPr>
          <w:lang w:val="en-US"/>
        </w:rPr>
      </w:pPr>
      <w:commentRangeStart w:id="24"/>
      <w:r>
        <w:rPr>
          <w:lang w:val="en-US"/>
        </w:rPr>
        <w:t>What improvements would you make to the User Experience of the Question Submission?</w:t>
      </w:r>
    </w:p>
    <w:p w14:paraId="2823AB81" w14:textId="77777777" w:rsidR="00BC6439" w:rsidRDefault="00BC6439" w:rsidP="00BC6439">
      <w:pPr>
        <w:pStyle w:val="ListParagraph"/>
        <w:numPr>
          <w:ilvl w:val="1"/>
          <w:numId w:val="1"/>
        </w:numPr>
        <w:rPr>
          <w:lang w:val="en-US"/>
        </w:rPr>
      </w:pPr>
      <w:r>
        <w:rPr>
          <w:lang w:val="en-US"/>
        </w:rPr>
        <w:t>Comment box</w:t>
      </w:r>
    </w:p>
    <w:p w14:paraId="7B773280" w14:textId="06EB368C" w:rsidR="00BC6439" w:rsidRDefault="00BC6439" w:rsidP="00BC6439">
      <w:pPr>
        <w:pStyle w:val="ListParagraph"/>
        <w:numPr>
          <w:ilvl w:val="0"/>
          <w:numId w:val="1"/>
        </w:numPr>
        <w:rPr>
          <w:lang w:val="en-US"/>
        </w:rPr>
      </w:pPr>
      <w:r>
        <w:rPr>
          <w:lang w:val="en-US"/>
        </w:rPr>
        <w:t>What improvements would you make to the Design of the Question Submission?</w:t>
      </w:r>
    </w:p>
    <w:p w14:paraId="26D95302" w14:textId="77777777" w:rsidR="00BC6439" w:rsidRDefault="00BC6439" w:rsidP="00BC6439">
      <w:pPr>
        <w:pStyle w:val="ListParagraph"/>
        <w:numPr>
          <w:ilvl w:val="1"/>
          <w:numId w:val="1"/>
        </w:numPr>
        <w:rPr>
          <w:lang w:val="en-US"/>
        </w:rPr>
      </w:pPr>
      <w:r>
        <w:rPr>
          <w:lang w:val="en-US"/>
        </w:rPr>
        <w:t>Comments box</w:t>
      </w:r>
    </w:p>
    <w:p w14:paraId="7A524CF7" w14:textId="543CD8D9" w:rsidR="00BC6439" w:rsidRDefault="00BC6439" w:rsidP="00BC6439">
      <w:pPr>
        <w:pStyle w:val="ListParagraph"/>
        <w:numPr>
          <w:ilvl w:val="0"/>
          <w:numId w:val="1"/>
        </w:numPr>
        <w:rPr>
          <w:lang w:val="en-US"/>
        </w:rPr>
      </w:pPr>
      <w:r>
        <w:rPr>
          <w:lang w:val="en-US"/>
        </w:rPr>
        <w:t>Were there any significant problems you encountered in the running of the Question Submission?</w:t>
      </w:r>
      <w:r>
        <w:rPr>
          <w:lang w:val="en-US"/>
        </w:rPr>
        <w:tab/>
      </w:r>
      <w:commentRangeEnd w:id="24"/>
      <w:r w:rsidR="005B0F92">
        <w:rPr>
          <w:rStyle w:val="CommentReference"/>
        </w:rPr>
        <w:commentReference w:id="24"/>
      </w:r>
    </w:p>
    <w:p w14:paraId="425F8662" w14:textId="77777777" w:rsidR="00BC6439" w:rsidRDefault="00BC6439" w:rsidP="00BC6439">
      <w:pPr>
        <w:pStyle w:val="ListParagraph"/>
        <w:numPr>
          <w:ilvl w:val="1"/>
          <w:numId w:val="1"/>
        </w:numPr>
        <w:rPr>
          <w:lang w:val="en-US"/>
        </w:rPr>
      </w:pPr>
      <w:r>
        <w:rPr>
          <w:lang w:val="en-US"/>
        </w:rPr>
        <w:t>No</w:t>
      </w:r>
    </w:p>
    <w:p w14:paraId="65B331BE" w14:textId="77777777" w:rsidR="00BC6439" w:rsidRDefault="00BC6439" w:rsidP="00BC6439">
      <w:pPr>
        <w:pStyle w:val="ListParagraph"/>
        <w:numPr>
          <w:ilvl w:val="1"/>
          <w:numId w:val="1"/>
        </w:numPr>
        <w:rPr>
          <w:lang w:val="en-US"/>
        </w:rPr>
      </w:pPr>
      <w:r>
        <w:rPr>
          <w:lang w:val="en-US"/>
        </w:rPr>
        <w:lastRenderedPageBreak/>
        <w:t>Yes, comment box?</w:t>
      </w:r>
    </w:p>
    <w:p w14:paraId="1D2E89CF" w14:textId="77777777" w:rsidR="00BC6439" w:rsidRPr="00BC6439" w:rsidRDefault="00BC6439" w:rsidP="00BC6439">
      <w:pPr>
        <w:pStyle w:val="ListParagraph"/>
        <w:rPr>
          <w:b/>
          <w:lang w:val="en-US"/>
        </w:rPr>
      </w:pPr>
    </w:p>
    <w:p w14:paraId="4C875D53" w14:textId="77777777" w:rsidR="0077350A" w:rsidRDefault="0077350A" w:rsidP="00AE10A2">
      <w:pPr>
        <w:rPr>
          <w:b/>
          <w:lang w:val="en-US"/>
        </w:rPr>
      </w:pPr>
    </w:p>
    <w:p w14:paraId="1BCABBBA" w14:textId="0263DF77" w:rsidR="0077350A" w:rsidRDefault="0077350A" w:rsidP="00AE10A2">
      <w:pPr>
        <w:rPr>
          <w:b/>
          <w:lang w:val="en-US"/>
        </w:rPr>
      </w:pPr>
      <w:r>
        <w:rPr>
          <w:b/>
          <w:lang w:val="en-US"/>
        </w:rPr>
        <w:t>Last Comments:</w:t>
      </w:r>
    </w:p>
    <w:p w14:paraId="4B9085A5" w14:textId="70470DEC" w:rsidR="0077350A" w:rsidRPr="00BC6439" w:rsidRDefault="0077350A" w:rsidP="00BC6439">
      <w:pPr>
        <w:pStyle w:val="ListParagraph"/>
        <w:numPr>
          <w:ilvl w:val="0"/>
          <w:numId w:val="1"/>
        </w:numPr>
        <w:rPr>
          <w:lang w:val="en-US"/>
        </w:rPr>
      </w:pPr>
      <w:r w:rsidRPr="00BC6439">
        <w:rPr>
          <w:lang w:val="en-US"/>
        </w:rPr>
        <w:t>Would you like to be contacted with further updates about Let’s Quiz?</w:t>
      </w:r>
    </w:p>
    <w:p w14:paraId="2EC54B14" w14:textId="6AA35038" w:rsidR="0077350A" w:rsidRDefault="00BC6439" w:rsidP="00BC6439">
      <w:pPr>
        <w:pStyle w:val="ListParagraph"/>
        <w:numPr>
          <w:ilvl w:val="1"/>
          <w:numId w:val="1"/>
        </w:numPr>
        <w:rPr>
          <w:lang w:val="en-US"/>
        </w:rPr>
      </w:pPr>
      <w:r>
        <w:rPr>
          <w:lang w:val="en-US"/>
        </w:rPr>
        <w:t>Yes, (email)</w:t>
      </w:r>
    </w:p>
    <w:p w14:paraId="16495C1F" w14:textId="558411E8" w:rsidR="00BC6439" w:rsidRDefault="00BC6439" w:rsidP="00BC6439">
      <w:pPr>
        <w:pStyle w:val="ListParagraph"/>
        <w:numPr>
          <w:ilvl w:val="1"/>
          <w:numId w:val="1"/>
        </w:numPr>
        <w:rPr>
          <w:lang w:val="en-US"/>
        </w:rPr>
      </w:pPr>
      <w:r>
        <w:rPr>
          <w:lang w:val="en-US"/>
        </w:rPr>
        <w:t>No</w:t>
      </w:r>
    </w:p>
    <w:p w14:paraId="46AFE01A" w14:textId="0530F283" w:rsidR="00BC6439" w:rsidRDefault="00BC6439" w:rsidP="00BC6439">
      <w:pPr>
        <w:pStyle w:val="ListParagraph"/>
        <w:numPr>
          <w:ilvl w:val="0"/>
          <w:numId w:val="1"/>
        </w:numPr>
        <w:rPr>
          <w:lang w:val="en-US"/>
        </w:rPr>
      </w:pPr>
      <w:r>
        <w:rPr>
          <w:lang w:val="en-US"/>
        </w:rPr>
        <w:t>Do you have any final comments about the application Let’s Quiz?</w:t>
      </w:r>
    </w:p>
    <w:p w14:paraId="2BDE2B54" w14:textId="438B8FED" w:rsidR="00BC6439" w:rsidRPr="00BC6439" w:rsidRDefault="00BC6439" w:rsidP="00BC6439">
      <w:pPr>
        <w:pStyle w:val="ListParagraph"/>
        <w:numPr>
          <w:ilvl w:val="1"/>
          <w:numId w:val="1"/>
        </w:numPr>
        <w:rPr>
          <w:lang w:val="en-US"/>
        </w:rPr>
      </w:pPr>
      <w:r>
        <w:rPr>
          <w:lang w:val="en-US"/>
        </w:rPr>
        <w:t>Comment box</w:t>
      </w:r>
    </w:p>
    <w:p w14:paraId="3E046944" w14:textId="77777777" w:rsidR="002C7DC6" w:rsidRPr="002C7DC6" w:rsidRDefault="002C7DC6" w:rsidP="002C7DC6">
      <w:pPr>
        <w:rPr>
          <w:lang w:val="en-US"/>
        </w:rPr>
      </w:pPr>
    </w:p>
    <w:p w14:paraId="391D89E2" w14:textId="77777777" w:rsidR="002C7DC6" w:rsidRPr="002C7DC6" w:rsidRDefault="002C7DC6" w:rsidP="002C7DC6">
      <w:pPr>
        <w:rPr>
          <w:b/>
          <w:lang w:val="en-US"/>
        </w:rPr>
      </w:pPr>
    </w:p>
    <w:p w14:paraId="16B09C20" w14:textId="77777777" w:rsidR="000D1922" w:rsidRPr="000D1922" w:rsidRDefault="000D1922" w:rsidP="000D1922">
      <w:pPr>
        <w:pStyle w:val="ListParagraph"/>
        <w:rPr>
          <w:lang w:val="en-US"/>
        </w:rPr>
      </w:pPr>
    </w:p>
    <w:p w14:paraId="10622F00" w14:textId="77777777" w:rsidR="008D545E" w:rsidRPr="008D545E" w:rsidRDefault="008D545E" w:rsidP="000D1922">
      <w:pPr>
        <w:pStyle w:val="ListParagraph"/>
        <w:rPr>
          <w:lang w:val="en-US"/>
        </w:rPr>
      </w:pPr>
    </w:p>
    <w:sectPr w:rsidR="008D545E" w:rsidRPr="008D545E" w:rsidSect="00DC680C">
      <w:pgSz w:w="11900" w:h="16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McKeahnie, Collin" w:date="2018-09-05T09:14:00Z" w:initials="MC">
    <w:p w14:paraId="4157B506" w14:textId="6003C4D1" w:rsidR="00F7192D" w:rsidRDefault="00F7192D">
      <w:pPr>
        <w:pStyle w:val="CommentText"/>
      </w:pPr>
      <w:r>
        <w:rPr>
          <w:rStyle w:val="CommentReference"/>
        </w:rPr>
        <w:annotationRef/>
      </w:r>
      <w:r w:rsidR="002524C5">
        <w:t>T</w:t>
      </w:r>
      <w:r>
        <w:t xml:space="preserve">oo many questions. </w:t>
      </w:r>
    </w:p>
    <w:p w14:paraId="3E280B84" w14:textId="25BD4EC3" w:rsidR="00F7192D" w:rsidRDefault="00F7192D">
      <w:pPr>
        <w:pStyle w:val="CommentText"/>
      </w:pPr>
      <w:r>
        <w:t>TBH I am confused</w:t>
      </w:r>
      <w:r w:rsidR="002D3CD7">
        <w:t xml:space="preserve"> what the difference between design, user experience and usability actually is. If it is well designed it will be useable and the user experience will be good, if it is unusable it is badly designed and the user experience will be bad. </w:t>
      </w:r>
    </w:p>
    <w:p w14:paraId="0BF8E3D3" w14:textId="77777777" w:rsidR="00EF7239" w:rsidRDefault="002524C5">
      <w:pPr>
        <w:pStyle w:val="CommentText"/>
      </w:pPr>
      <w:r>
        <w:br/>
        <w:t>Is it possible to add pictures? It would be nice if we could prompt participants as to what scene we were talking about</w:t>
      </w:r>
    </w:p>
    <w:p w14:paraId="6A83600F" w14:textId="6648C202" w:rsidR="002524C5" w:rsidRDefault="002524C5">
      <w:pPr>
        <w:pStyle w:val="CommentText"/>
      </w:pPr>
      <w:r>
        <w:t xml:space="preserve"> </w:t>
      </w:r>
    </w:p>
  </w:comment>
  <w:comment w:id="1" w:author="Aaron Peachey" w:date="2018-09-08T16:53:00Z" w:initials="AP">
    <w:p w14:paraId="23E0965E" w14:textId="526A8F8E" w:rsidR="00EF7239" w:rsidRDefault="00EF7239">
      <w:pPr>
        <w:pStyle w:val="CommentText"/>
      </w:pPr>
      <w:r>
        <w:rPr>
          <w:rStyle w:val="CommentReference"/>
        </w:rPr>
        <w:annotationRef/>
      </w:r>
      <w:r>
        <w:t xml:space="preserve">No worries. Will make my changes directly to the survey. Not worth doubling up. </w:t>
      </w:r>
    </w:p>
    <w:p w14:paraId="4FF92CBD" w14:textId="77777777" w:rsidR="008371A3" w:rsidRDefault="008371A3">
      <w:pPr>
        <w:pStyle w:val="CommentText"/>
      </w:pPr>
    </w:p>
    <w:p w14:paraId="253633E4" w14:textId="19F52D49" w:rsidR="008371A3" w:rsidRDefault="008371A3">
      <w:pPr>
        <w:pStyle w:val="CommentText"/>
      </w:pPr>
      <w:r>
        <w:t xml:space="preserve">Have removed all duplicate questions and shorted the wrap up questions at the end of each section. </w:t>
      </w:r>
    </w:p>
    <w:p w14:paraId="0B56BF4A" w14:textId="77777777" w:rsidR="008371A3" w:rsidRDefault="008371A3">
      <w:pPr>
        <w:pStyle w:val="CommentText"/>
      </w:pPr>
    </w:p>
    <w:p w14:paraId="6DD71438" w14:textId="77777777" w:rsidR="008371A3" w:rsidRDefault="008371A3">
      <w:pPr>
        <w:pStyle w:val="CommentText"/>
      </w:pPr>
      <w:bookmarkStart w:id="2" w:name="_GoBack"/>
      <w:bookmarkEnd w:id="2"/>
    </w:p>
  </w:comment>
  <w:comment w:id="3" w:author="McKeahnie, Collin" w:date="2018-09-05T09:14:00Z" w:initials="MC">
    <w:p w14:paraId="7506A389" w14:textId="4B41B459" w:rsidR="00F7192D" w:rsidRDefault="00F7192D">
      <w:pPr>
        <w:pStyle w:val="CommentText"/>
      </w:pPr>
      <w:r>
        <w:rPr>
          <w:rStyle w:val="CommentReference"/>
        </w:rPr>
        <w:annotationRef/>
      </w:r>
      <w:r>
        <w:t>Could this be one question? Did the app ever fail to launch</w:t>
      </w:r>
    </w:p>
  </w:comment>
  <w:comment w:id="4" w:author="McKeahnie, Collin" w:date="2018-09-05T09:43:00Z" w:initials="MC">
    <w:p w14:paraId="4DFF6491" w14:textId="1D10CB87" w:rsidR="00100DD1" w:rsidRDefault="00100DD1">
      <w:pPr>
        <w:pStyle w:val="CommentText"/>
      </w:pPr>
      <w:r>
        <w:rPr>
          <w:rStyle w:val="CommentReference"/>
        </w:rPr>
        <w:annotationRef/>
      </w:r>
      <w:r>
        <w:t>Just have them rate the login screen as a whole</w:t>
      </w:r>
    </w:p>
  </w:comment>
  <w:comment w:id="5" w:author="McKeahnie, Collin" w:date="2018-09-05T09:48:00Z" w:initials="MC">
    <w:p w14:paraId="285CAFD8" w14:textId="7262F0DA" w:rsidR="00100DD1" w:rsidRDefault="00100DD1">
      <w:pPr>
        <w:pStyle w:val="CommentText"/>
      </w:pPr>
      <w:r>
        <w:rPr>
          <w:rStyle w:val="CommentReference"/>
        </w:rPr>
        <w:annotationRef/>
      </w:r>
      <w:r>
        <w:t>One question</w:t>
      </w:r>
    </w:p>
  </w:comment>
  <w:comment w:id="6" w:author="McKeahnie, Collin" w:date="2018-09-05T09:52:00Z" w:initials="MC">
    <w:p w14:paraId="0BA25CC5" w14:textId="3686D256" w:rsidR="002524C5" w:rsidRDefault="002524C5">
      <w:pPr>
        <w:pStyle w:val="CommentText"/>
      </w:pPr>
      <w:r>
        <w:rPr>
          <w:rStyle w:val="CommentReference"/>
        </w:rPr>
        <w:annotationRef/>
      </w:r>
      <w:r>
        <w:t>Could be one question</w:t>
      </w:r>
    </w:p>
  </w:comment>
  <w:comment w:id="7" w:author="McKeahnie, Collin" w:date="2018-09-05T09:54:00Z" w:initials="MC">
    <w:p w14:paraId="2770103A" w14:textId="39BD4E4E" w:rsidR="002524C5" w:rsidRDefault="002524C5">
      <w:pPr>
        <w:pStyle w:val="CommentText"/>
      </w:pPr>
      <w:r>
        <w:rPr>
          <w:rStyle w:val="CommentReference"/>
        </w:rPr>
        <w:annotationRef/>
      </w:r>
      <w:r>
        <w:t>Could be one question</w:t>
      </w:r>
    </w:p>
  </w:comment>
  <w:comment w:id="8" w:author="McKeahnie, Collin" w:date="2018-09-05T09:56:00Z" w:initials="MC">
    <w:p w14:paraId="353A5026" w14:textId="31126509" w:rsidR="002524C5" w:rsidRDefault="002524C5">
      <w:pPr>
        <w:pStyle w:val="CommentText"/>
      </w:pPr>
      <w:r>
        <w:rPr>
          <w:rStyle w:val="CommentReference"/>
        </w:rPr>
        <w:annotationRef/>
      </w:r>
      <w:r>
        <w:t xml:space="preserve">Are you asking did they see the same question ever or </w:t>
      </w:r>
      <w:proofErr w:type="spellStart"/>
      <w:r>
        <w:t>duing</w:t>
      </w:r>
      <w:proofErr w:type="spellEnd"/>
      <w:r>
        <w:t xml:space="preserve"> a single round? Maybe asking participants to remember specific numbers is a bit much what if it was none, very few, some, many, I don’t </w:t>
      </w:r>
      <w:proofErr w:type="spellStart"/>
      <w:r>
        <w:t>konw</w:t>
      </w:r>
      <w:proofErr w:type="spellEnd"/>
    </w:p>
  </w:comment>
  <w:comment w:id="9" w:author="McKeahnie, Collin" w:date="2018-09-05T09:57:00Z" w:initials="MC">
    <w:p w14:paraId="29BAC64A" w14:textId="041712DC" w:rsidR="002524C5" w:rsidRDefault="002524C5">
      <w:pPr>
        <w:pStyle w:val="CommentText"/>
      </w:pPr>
      <w:r>
        <w:rPr>
          <w:rStyle w:val="CommentReference"/>
        </w:rPr>
        <w:annotationRef/>
      </w:r>
      <w:r>
        <w:t xml:space="preserve">All games end abruptly, as in there is a timer and it terminates the game midway through you answering a question. Maybe just ‘did it end prematurely’ (that’s what she said, </w:t>
      </w:r>
      <w:proofErr w:type="spellStart"/>
      <w:r>
        <w:t>bahahah</w:t>
      </w:r>
      <w:proofErr w:type="spellEnd"/>
      <w:r>
        <w:t>)</w:t>
      </w:r>
    </w:p>
  </w:comment>
  <w:comment w:id="10" w:author="McKeahnie, Collin" w:date="2018-09-05T10:02:00Z" w:initials="MC">
    <w:p w14:paraId="543C3D3E" w14:textId="5B764948" w:rsidR="00272101" w:rsidRDefault="00272101">
      <w:pPr>
        <w:pStyle w:val="CommentText"/>
      </w:pPr>
      <w:r>
        <w:rPr>
          <w:rStyle w:val="CommentReference"/>
        </w:rPr>
        <w:annotationRef/>
      </w:r>
      <w:r>
        <w:t xml:space="preserve">‘Did you use the like and dislike buttons? If so did you have any comments or suggestions’ </w:t>
      </w:r>
      <w:r>
        <w:br/>
        <w:t>no</w:t>
      </w:r>
      <w:r>
        <w:br/>
        <w:t>yes (comment)</w:t>
      </w:r>
    </w:p>
  </w:comment>
  <w:comment w:id="11" w:author="McKeahnie, Collin" w:date="2018-09-05T10:01:00Z" w:initials="MC">
    <w:p w14:paraId="51754DED" w14:textId="7AA9840F" w:rsidR="00272101" w:rsidRDefault="00272101">
      <w:pPr>
        <w:pStyle w:val="CommentText"/>
      </w:pPr>
      <w:r>
        <w:rPr>
          <w:rStyle w:val="CommentReference"/>
        </w:rPr>
        <w:annotationRef/>
      </w:r>
      <w:r>
        <w:t>Could be one question</w:t>
      </w:r>
    </w:p>
  </w:comment>
  <w:comment w:id="12" w:author="McKeahnie, Collin" w:date="2018-09-05T10:03:00Z" w:initials="MC">
    <w:p w14:paraId="63E63761" w14:textId="02A6A8E8" w:rsidR="00272101" w:rsidRDefault="00272101">
      <w:pPr>
        <w:pStyle w:val="CommentText"/>
      </w:pPr>
      <w:r>
        <w:rPr>
          <w:rStyle w:val="CommentReference"/>
        </w:rPr>
        <w:annotationRef/>
      </w:r>
      <w:r>
        <w:t xml:space="preserve">Could be one question. The way I read it at the moment is it if a user has a problem, say the font size is too small they would have to answer like this: </w:t>
      </w:r>
      <w:r>
        <w:br/>
        <w:t>‘how was your user experience’ it was poor because the font was too small</w:t>
      </w:r>
      <w:r>
        <w:br/>
        <w:t>‘how was the design’ you could make the font size bigger</w:t>
      </w:r>
      <w:r>
        <w:br/>
        <w:t>‘any problems’ the font was too small so I couldn’t read the questions</w:t>
      </w:r>
    </w:p>
  </w:comment>
  <w:comment w:id="13" w:author="McKeahnie, Collin" w:date="2018-09-05T10:09:00Z" w:initials="MC">
    <w:p w14:paraId="4EAA84B4" w14:textId="7C893A86" w:rsidR="00272101" w:rsidRDefault="00272101">
      <w:pPr>
        <w:pStyle w:val="CommentText"/>
      </w:pPr>
      <w:r>
        <w:rPr>
          <w:rStyle w:val="CommentReference"/>
        </w:rPr>
        <w:annotationRef/>
      </w:r>
      <w:r>
        <w:t>How will the users know this?</w:t>
      </w:r>
    </w:p>
  </w:comment>
  <w:comment w:id="14" w:author="McKeahnie, Collin" w:date="2018-09-05T10:09:00Z" w:initials="MC">
    <w:p w14:paraId="37973259" w14:textId="5846D31F" w:rsidR="00272101" w:rsidRDefault="00272101">
      <w:pPr>
        <w:pStyle w:val="CommentText"/>
      </w:pPr>
      <w:r>
        <w:rPr>
          <w:rStyle w:val="CommentReference"/>
        </w:rPr>
        <w:annotationRef/>
      </w:r>
      <w:r>
        <w:t>This is the same as the first question</w:t>
      </w:r>
    </w:p>
  </w:comment>
  <w:comment w:id="15" w:author="McKeahnie, Collin" w:date="2018-09-05T10:10:00Z" w:initials="MC">
    <w:p w14:paraId="301E2A4C" w14:textId="585AF68A" w:rsidR="00272101" w:rsidRDefault="00272101">
      <w:pPr>
        <w:pStyle w:val="CommentText"/>
      </w:pPr>
      <w:r>
        <w:rPr>
          <w:rStyle w:val="CommentReference"/>
        </w:rPr>
        <w:annotationRef/>
      </w:r>
      <w:r>
        <w:t>Could be one question</w:t>
      </w:r>
    </w:p>
  </w:comment>
  <w:comment w:id="16" w:author="McKeahnie, Collin" w:date="2018-09-05T10:10:00Z" w:initials="MC">
    <w:p w14:paraId="34B0F52F" w14:textId="1154CF64" w:rsidR="00272101" w:rsidRDefault="00272101">
      <w:pPr>
        <w:pStyle w:val="CommentText"/>
      </w:pPr>
      <w:r>
        <w:rPr>
          <w:rStyle w:val="CommentReference"/>
        </w:rPr>
        <w:annotationRef/>
      </w:r>
      <w:r>
        <w:t xml:space="preserve">Could be one question </w:t>
      </w:r>
    </w:p>
  </w:comment>
  <w:comment w:id="17" w:author="McKeahnie, Collin" w:date="2018-09-05T10:11:00Z" w:initials="MC">
    <w:p w14:paraId="13B69E38" w14:textId="7AB9FE45" w:rsidR="005B0F92" w:rsidRDefault="005B0F92">
      <w:pPr>
        <w:pStyle w:val="CommentText"/>
      </w:pPr>
      <w:r>
        <w:rPr>
          <w:rStyle w:val="CommentReference"/>
        </w:rPr>
        <w:annotationRef/>
      </w:r>
      <w:r>
        <w:t>Duplicate to question 4</w:t>
      </w:r>
    </w:p>
  </w:comment>
  <w:comment w:id="18" w:author="McKeahnie, Collin" w:date="2018-09-05T10:11:00Z" w:initials="MC">
    <w:p w14:paraId="791F010C" w14:textId="3629626D" w:rsidR="005B0F92" w:rsidRDefault="005B0F92">
      <w:pPr>
        <w:pStyle w:val="CommentText"/>
      </w:pPr>
      <w:r>
        <w:rPr>
          <w:rStyle w:val="CommentReference"/>
        </w:rPr>
        <w:annotationRef/>
      </w:r>
      <w:r>
        <w:t>How will users be able to tell?</w:t>
      </w:r>
    </w:p>
  </w:comment>
  <w:comment w:id="19" w:author="McKeahnie, Collin" w:date="2018-09-05T10:11:00Z" w:initials="MC">
    <w:p w14:paraId="6CB1B594" w14:textId="0B95FA79" w:rsidR="005B0F92" w:rsidRDefault="005B0F92">
      <w:pPr>
        <w:pStyle w:val="CommentText"/>
      </w:pPr>
      <w:r>
        <w:rPr>
          <w:rStyle w:val="CommentReference"/>
        </w:rPr>
        <w:annotationRef/>
      </w:r>
      <w:r>
        <w:t>This should be the first question</w:t>
      </w:r>
    </w:p>
  </w:comment>
  <w:comment w:id="20" w:author="McKeahnie, Collin" w:date="2018-09-05T10:12:00Z" w:initials="MC">
    <w:p w14:paraId="4C5C9806" w14:textId="7F091623" w:rsidR="005B0F92" w:rsidRDefault="005B0F92">
      <w:pPr>
        <w:pStyle w:val="CommentText"/>
      </w:pPr>
      <w:r>
        <w:rPr>
          <w:rStyle w:val="CommentReference"/>
        </w:rPr>
        <w:annotationRef/>
      </w:r>
      <w:r>
        <w:t>Could be one question</w:t>
      </w:r>
    </w:p>
  </w:comment>
  <w:comment w:id="21" w:author="McKeahnie, Collin" w:date="2018-09-05T10:12:00Z" w:initials="MC">
    <w:p w14:paraId="1AA32A7D" w14:textId="0CAF5644" w:rsidR="005B0F92" w:rsidRDefault="005B0F92">
      <w:pPr>
        <w:pStyle w:val="CommentText"/>
      </w:pPr>
      <w:r>
        <w:rPr>
          <w:rStyle w:val="CommentReference"/>
        </w:rPr>
        <w:annotationRef/>
      </w:r>
      <w:r>
        <w:t>Could be one question</w:t>
      </w:r>
    </w:p>
  </w:comment>
  <w:comment w:id="22" w:author="McKeahnie, Collin" w:date="2018-09-05T10:13:00Z" w:initials="MC">
    <w:p w14:paraId="3B7BBCA1" w14:textId="3B1C6038" w:rsidR="005B0F92" w:rsidRDefault="005B0F92">
      <w:pPr>
        <w:pStyle w:val="CommentText"/>
      </w:pPr>
      <w:r>
        <w:rPr>
          <w:rStyle w:val="CommentReference"/>
        </w:rPr>
        <w:annotationRef/>
      </w:r>
      <w:r>
        <w:t>Is this relevant?</w:t>
      </w:r>
    </w:p>
  </w:comment>
  <w:comment w:id="23" w:author="McKeahnie, Collin" w:date="2018-09-05T10:13:00Z" w:initials="MC">
    <w:p w14:paraId="3D8D2BFF" w14:textId="7ED7E511" w:rsidR="005B0F92" w:rsidRDefault="005B0F92">
      <w:pPr>
        <w:pStyle w:val="CommentText"/>
      </w:pPr>
      <w:r>
        <w:rPr>
          <w:rStyle w:val="CommentReference"/>
        </w:rPr>
        <w:annotationRef/>
      </w:r>
      <w:r>
        <w:t>Could be one question</w:t>
      </w:r>
    </w:p>
  </w:comment>
  <w:comment w:id="24" w:author="McKeahnie, Collin" w:date="2018-09-05T10:13:00Z" w:initials="MC">
    <w:p w14:paraId="4AA40A8D" w14:textId="22C5D62E" w:rsidR="005B0F92" w:rsidRDefault="005B0F92">
      <w:pPr>
        <w:pStyle w:val="CommentText"/>
      </w:pPr>
      <w:r>
        <w:rPr>
          <w:rStyle w:val="CommentReference"/>
        </w:rPr>
        <w:annotationRef/>
      </w:r>
      <w:r>
        <w:t>Could be one question</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A83600F" w15:done="0"/>
  <w15:commentEx w15:paraId="6DD71438" w15:paraIdParent="6A83600F" w15:done="0"/>
  <w15:commentEx w15:paraId="7506A389" w15:done="0"/>
  <w15:commentEx w15:paraId="4DFF6491" w15:done="0"/>
  <w15:commentEx w15:paraId="285CAFD8" w15:done="0"/>
  <w15:commentEx w15:paraId="0BA25CC5" w15:done="0"/>
  <w15:commentEx w15:paraId="2770103A" w15:done="0"/>
  <w15:commentEx w15:paraId="353A5026" w15:done="0"/>
  <w15:commentEx w15:paraId="29BAC64A" w15:done="0"/>
  <w15:commentEx w15:paraId="543C3D3E" w15:done="0"/>
  <w15:commentEx w15:paraId="51754DED" w15:done="0"/>
  <w15:commentEx w15:paraId="63E63761" w15:done="0"/>
  <w15:commentEx w15:paraId="4EAA84B4" w15:done="0"/>
  <w15:commentEx w15:paraId="37973259" w15:done="0"/>
  <w15:commentEx w15:paraId="301E2A4C" w15:done="0"/>
  <w15:commentEx w15:paraId="34B0F52F" w15:done="0"/>
  <w15:commentEx w15:paraId="13B69E38" w15:done="0"/>
  <w15:commentEx w15:paraId="791F010C" w15:done="0"/>
  <w15:commentEx w15:paraId="6CB1B594" w15:done="0"/>
  <w15:commentEx w15:paraId="4C5C9806" w15:done="0"/>
  <w15:commentEx w15:paraId="1AA32A7D" w15:done="0"/>
  <w15:commentEx w15:paraId="3B7BBCA1" w15:done="0"/>
  <w15:commentEx w15:paraId="3D8D2BFF" w15:done="0"/>
  <w15:commentEx w15:paraId="4AA40A8D"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Segoe UI">
    <w:altName w:val="Calibri"/>
    <w:charset w:val="00"/>
    <w:family w:val="swiss"/>
    <w:pitch w:val="variable"/>
    <w:sig w:usb0="E4002EFF" w:usb1="C000E47F"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862123C"/>
    <w:multiLevelType w:val="hybridMultilevel"/>
    <w:tmpl w:val="79E6FCD4"/>
    <w:lvl w:ilvl="0" w:tplc="0908D97E">
      <w:numFmt w:val="bullet"/>
      <w:lvlText w:val="-"/>
      <w:lvlJc w:val="left"/>
      <w:pPr>
        <w:ind w:left="720" w:hanging="360"/>
      </w:pPr>
      <w:rPr>
        <w:rFonts w:ascii="Calibri" w:eastAsiaTheme="minorHAnsi" w:hAnsi="Calibri" w:cstheme="minorBid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cKeahnie, Collin">
    <w15:presenceInfo w15:providerId="None" w15:userId="McKeahnie, Collin"/>
  </w15:person>
  <w15:person w15:author="Aaron Peachey">
    <w15:presenceInfo w15:providerId="None" w15:userId="Aaron Peache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67B1"/>
    <w:rsid w:val="000D1922"/>
    <w:rsid w:val="00100DD1"/>
    <w:rsid w:val="0018569C"/>
    <w:rsid w:val="002524C5"/>
    <w:rsid w:val="00272101"/>
    <w:rsid w:val="002C7DC6"/>
    <w:rsid w:val="002D3CD7"/>
    <w:rsid w:val="002E3C0F"/>
    <w:rsid w:val="00354B10"/>
    <w:rsid w:val="005B0F92"/>
    <w:rsid w:val="005C67B1"/>
    <w:rsid w:val="005E7DFF"/>
    <w:rsid w:val="007062CF"/>
    <w:rsid w:val="0077350A"/>
    <w:rsid w:val="00793353"/>
    <w:rsid w:val="00824352"/>
    <w:rsid w:val="008371A3"/>
    <w:rsid w:val="008D545E"/>
    <w:rsid w:val="009848FB"/>
    <w:rsid w:val="00AE06FF"/>
    <w:rsid w:val="00AE10A2"/>
    <w:rsid w:val="00B05AE5"/>
    <w:rsid w:val="00B464FD"/>
    <w:rsid w:val="00BC6439"/>
    <w:rsid w:val="00BF0EE4"/>
    <w:rsid w:val="00C72FB4"/>
    <w:rsid w:val="00C80F2C"/>
    <w:rsid w:val="00CA3D9C"/>
    <w:rsid w:val="00DA4B0F"/>
    <w:rsid w:val="00DC680C"/>
    <w:rsid w:val="00EF7239"/>
    <w:rsid w:val="00F7192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F9EF9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67B1"/>
    <w:pPr>
      <w:ind w:left="720"/>
      <w:contextualSpacing/>
    </w:pPr>
  </w:style>
  <w:style w:type="character" w:styleId="CommentReference">
    <w:name w:val="annotation reference"/>
    <w:basedOn w:val="DefaultParagraphFont"/>
    <w:uiPriority w:val="99"/>
    <w:semiHidden/>
    <w:unhideWhenUsed/>
    <w:rsid w:val="00F7192D"/>
    <w:rPr>
      <w:sz w:val="16"/>
      <w:szCs w:val="16"/>
    </w:rPr>
  </w:style>
  <w:style w:type="paragraph" w:styleId="CommentText">
    <w:name w:val="annotation text"/>
    <w:basedOn w:val="Normal"/>
    <w:link w:val="CommentTextChar"/>
    <w:uiPriority w:val="99"/>
    <w:semiHidden/>
    <w:unhideWhenUsed/>
    <w:rsid w:val="00F7192D"/>
    <w:rPr>
      <w:sz w:val="20"/>
      <w:szCs w:val="20"/>
    </w:rPr>
  </w:style>
  <w:style w:type="character" w:customStyle="1" w:styleId="CommentTextChar">
    <w:name w:val="Comment Text Char"/>
    <w:basedOn w:val="DefaultParagraphFont"/>
    <w:link w:val="CommentText"/>
    <w:uiPriority w:val="99"/>
    <w:semiHidden/>
    <w:rsid w:val="00F7192D"/>
    <w:rPr>
      <w:sz w:val="20"/>
      <w:szCs w:val="20"/>
    </w:rPr>
  </w:style>
  <w:style w:type="paragraph" w:styleId="CommentSubject">
    <w:name w:val="annotation subject"/>
    <w:basedOn w:val="CommentText"/>
    <w:next w:val="CommentText"/>
    <w:link w:val="CommentSubjectChar"/>
    <w:uiPriority w:val="99"/>
    <w:semiHidden/>
    <w:unhideWhenUsed/>
    <w:rsid w:val="00F7192D"/>
    <w:rPr>
      <w:b/>
      <w:bCs/>
    </w:rPr>
  </w:style>
  <w:style w:type="character" w:customStyle="1" w:styleId="CommentSubjectChar">
    <w:name w:val="Comment Subject Char"/>
    <w:basedOn w:val="CommentTextChar"/>
    <w:link w:val="CommentSubject"/>
    <w:uiPriority w:val="99"/>
    <w:semiHidden/>
    <w:rsid w:val="00F7192D"/>
    <w:rPr>
      <w:b/>
      <w:bCs/>
      <w:sz w:val="20"/>
      <w:szCs w:val="20"/>
    </w:rPr>
  </w:style>
  <w:style w:type="paragraph" w:styleId="BalloonText">
    <w:name w:val="Balloon Text"/>
    <w:basedOn w:val="Normal"/>
    <w:link w:val="BalloonTextChar"/>
    <w:uiPriority w:val="99"/>
    <w:semiHidden/>
    <w:unhideWhenUsed/>
    <w:rsid w:val="00F7192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7192D"/>
    <w:rPr>
      <w:rFonts w:ascii="Segoe UI" w:hAnsi="Segoe UI" w:cs="Segoe UI"/>
      <w:sz w:val="18"/>
      <w:szCs w:val="18"/>
    </w:rPr>
  </w:style>
  <w:style w:type="character" w:styleId="Hyperlink">
    <w:name w:val="Hyperlink"/>
    <w:basedOn w:val="DefaultParagraphFont"/>
    <w:uiPriority w:val="99"/>
    <w:semiHidden/>
    <w:unhideWhenUsed/>
    <w:rsid w:val="00BF0EE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089797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omments" Target="comments.xml"/><Relationship Id="rId6" Type="http://schemas.microsoft.com/office/2011/relationships/commentsExtended" Target="commentsExtended.xml"/><Relationship Id="rId7" Type="http://schemas.openxmlformats.org/officeDocument/2006/relationships/hyperlink" Target="https://docs.google.com/forms/d/e/1FAIpQLSeq3RWDLGMlz3NHz0YAx7AZckqVWaRkV9bsw963f-xlHxgpxg/viewform?usp=sf_link" TargetMode="External"/><Relationship Id="rId8" Type="http://schemas.openxmlformats.org/officeDocument/2006/relationships/fontTable" Target="fontTable.xml"/><Relationship Id="rId9" Type="http://schemas.microsoft.com/office/2011/relationships/people" Target="peop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TotalTime>
  <Pages>5</Pages>
  <Words>837</Words>
  <Characters>4774</Characters>
  <Application>Microsoft Macintosh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Aaron Peachey</cp:lastModifiedBy>
  <cp:revision>17</cp:revision>
  <dcterms:created xsi:type="dcterms:W3CDTF">2018-08-27T01:52:00Z</dcterms:created>
  <dcterms:modified xsi:type="dcterms:W3CDTF">2018-09-08T10:48:00Z</dcterms:modified>
</cp:coreProperties>
</file>