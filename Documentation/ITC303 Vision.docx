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4A221" w14:textId="6D2103D2" w:rsidR="00FC3E40" w:rsidRDefault="00FC3E40" w:rsidP="00FC3E40">
      <w:pPr>
        <w:pStyle w:val="Heading1"/>
      </w:pPr>
      <w:r>
        <w:t>ITC</w:t>
      </w:r>
      <w:r w:rsidR="007F3FDE">
        <w:t xml:space="preserve">303 </w:t>
      </w:r>
      <w:r>
        <w:t xml:space="preserve">Assignment </w:t>
      </w:r>
      <w:r w:rsidR="0011519E">
        <w:t>1</w:t>
      </w:r>
      <w:r>
        <w:t xml:space="preserve">: </w:t>
      </w:r>
      <w:r w:rsidR="0011519E">
        <w:t xml:space="preserve">Life Cycle Objective Milestone: Vision </w:t>
      </w:r>
    </w:p>
    <w:p w14:paraId="2C7C7B7F" w14:textId="77777777" w:rsidR="00FC3E40" w:rsidRDefault="00FC3E40" w:rsidP="00FC3E40"/>
    <w:p w14:paraId="5C2BEE94" w14:textId="77777777" w:rsidR="00846E33" w:rsidRDefault="00FC3E40" w:rsidP="00846E33">
      <w:pPr>
        <w:pStyle w:val="Heading1"/>
      </w:pPr>
      <w:r>
        <w:t>Project Introduction</w:t>
      </w:r>
    </w:p>
    <w:p w14:paraId="56415DF1" w14:textId="1C6C894C" w:rsidR="00FC3E40" w:rsidRPr="00F46A51" w:rsidRDefault="00F46A51" w:rsidP="00846E33">
      <w:pPr>
        <w:pStyle w:val="Heading2"/>
      </w:pPr>
      <w:r>
        <w:t>Team Introduction</w:t>
      </w:r>
    </w:p>
    <w:p w14:paraId="24BDB800" w14:textId="77777777" w:rsidR="00FC3E40" w:rsidRDefault="00FC3E40" w:rsidP="00FC3E40">
      <w:pPr>
        <w:pStyle w:val="Heading2"/>
      </w:pPr>
      <w:r>
        <w:t>What is the app called?</w:t>
      </w:r>
    </w:p>
    <w:p w14:paraId="1D489C7D" w14:textId="0CB316F0" w:rsidR="00FC3E40" w:rsidRDefault="0011519E" w:rsidP="00FC3E40">
      <w:r>
        <w:t>“Let’s Quiz”</w:t>
      </w:r>
    </w:p>
    <w:p w14:paraId="05A81BA4" w14:textId="77777777" w:rsidR="00FC3E40" w:rsidRDefault="00FC3E40" w:rsidP="00FC3E40">
      <w:pPr>
        <w:pStyle w:val="Heading2"/>
      </w:pPr>
      <w:r>
        <w:t>What does it do?</w:t>
      </w:r>
    </w:p>
    <w:p w14:paraId="21F0367B" w14:textId="4E0CFFD0" w:rsidR="0011519E" w:rsidRDefault="0011519E" w:rsidP="00FC3E40">
      <w:r>
        <w:t xml:space="preserve">Let’s Quiz is an online mobile game where players can verse one another in a multiple-choice quiz game. </w:t>
      </w:r>
    </w:p>
    <w:p w14:paraId="2FC86303" w14:textId="4F71FC82" w:rsidR="00FC3E40" w:rsidRDefault="00FC3E40" w:rsidP="0011519E">
      <w:r>
        <w:t xml:space="preserve">The app will </w:t>
      </w:r>
      <w:r w:rsidR="0011519E">
        <w:t xml:space="preserve">allow users to participate in a quiz game made up of three rounds, in each round the user will play their turn and then the app will notify their opponent to take their turn. The app will access an online database where it will pull question data from, user will also be able to add questions to this data base. At the end of each round there will be a </w:t>
      </w:r>
      <w:proofErr w:type="spellStart"/>
      <w:r w:rsidR="0011519E">
        <w:t>post game</w:t>
      </w:r>
      <w:proofErr w:type="spellEnd"/>
      <w:r w:rsidR="0011519E">
        <w:t xml:space="preserve"> recap of the round where users can see what the correct answer was to questions they got wrong, vote on questions they like and disliked and compare their score to their opponents. </w:t>
      </w:r>
    </w:p>
    <w:p w14:paraId="62F0D779" w14:textId="29F0E667" w:rsidR="0011519E" w:rsidRDefault="0011519E" w:rsidP="0011519E">
      <w:r>
        <w:t xml:space="preserve">Users will be asked to log into the app the first time they open it so that their score is maintained and they can compete on a global score board. Login will be available with either Facebook, Google Play or a locally created profile. </w:t>
      </w:r>
    </w:p>
    <w:p w14:paraId="358B3C10" w14:textId="77777777" w:rsidR="00FC3E40" w:rsidRDefault="00FC3E40" w:rsidP="00FC3E40">
      <w:pPr>
        <w:pStyle w:val="Heading2"/>
      </w:pPr>
      <w:r>
        <w:t>Who has a use for this app?</w:t>
      </w:r>
    </w:p>
    <w:p w14:paraId="4B042A39" w14:textId="0C335DA5" w:rsidR="00FC3E40" w:rsidRDefault="0011519E" w:rsidP="00FC3E40">
      <w:r>
        <w:t xml:space="preserve">Let’s Quiz’s target audience is very broad, essentially </w:t>
      </w:r>
      <w:r w:rsidR="0076414D">
        <w:t>anyone</w:t>
      </w:r>
      <w:r>
        <w:t xml:space="preserve"> with an </w:t>
      </w:r>
      <w:r w:rsidR="0076414D">
        <w:t>interest</w:t>
      </w:r>
      <w:r>
        <w:t xml:space="preserve"> in </w:t>
      </w:r>
      <w:r w:rsidR="0076414D">
        <w:t>trivia</w:t>
      </w:r>
      <w:r>
        <w:t xml:space="preserve">, competition and who has a smart phone can enjoy this app. </w:t>
      </w:r>
      <w:r w:rsidR="0076414D">
        <w:t xml:space="preserve">One particularly nice feature of the user-maintained question list is the app itself should begin to have questions that the audience likes as the people who are playing it will be the ones add questions and voting on them. </w:t>
      </w:r>
    </w:p>
    <w:p w14:paraId="6C233041" w14:textId="77777777" w:rsidR="00FC3E40" w:rsidRDefault="00FC3E40" w:rsidP="00FC3E40">
      <w:pPr>
        <w:pStyle w:val="Heading2"/>
      </w:pPr>
      <w:r>
        <w:t>What will the app look like?</w:t>
      </w:r>
    </w:p>
    <w:p w14:paraId="1CFF2F51" w14:textId="55EE4D0E" w:rsidR="00FC3E40" w:rsidRDefault="00FC3E40" w:rsidP="00FC3E40">
      <w:r>
        <w:t>The app’s visual design will be quite sleek and minimalist, the specific look we are trying to avoid is cluttered</w:t>
      </w:r>
      <w:r w:rsidR="0076414D">
        <w:t xml:space="preserve"> and confusing</w:t>
      </w:r>
      <w:r>
        <w:t xml:space="preserve">. If you compare a traditional digital calculator with a TV remote it is abundantly clear that an excess of buttons and complex features do not make for a more pleasant user experience.  </w:t>
      </w:r>
    </w:p>
    <w:p w14:paraId="04C6FA17" w14:textId="1FFCACDB" w:rsidR="00FC3E40" w:rsidRDefault="0076414D" w:rsidP="00FC3E40">
      <w:r>
        <w:t xml:space="preserve">Due to the fun nature quiz game inherently are and because the colourful images Triva </w:t>
      </w:r>
      <w:r w:rsidR="00DF297C">
        <w:t>Pursuit</w:t>
      </w:r>
      <w:r>
        <w:t xml:space="preserve">, the </w:t>
      </w:r>
      <w:proofErr w:type="gramStart"/>
      <w:r>
        <w:t>worlds</w:t>
      </w:r>
      <w:proofErr w:type="gramEnd"/>
      <w:r>
        <w:t xml:space="preserve"> most popular </w:t>
      </w:r>
      <w:r w:rsidR="00DF297C">
        <w:t>trivia</w:t>
      </w:r>
      <w:r>
        <w:t xml:space="preserve"> board game, brings to mind, we have elected to have a colourful and fun theme. </w:t>
      </w:r>
    </w:p>
    <w:p w14:paraId="6074F8A7" w14:textId="77777777" w:rsidR="00FC3E40" w:rsidRDefault="00FC3E40" w:rsidP="00FC3E40">
      <w:pPr>
        <w:pStyle w:val="Heading2"/>
      </w:pPr>
      <w:r>
        <w:t>What features does our app provide?</w:t>
      </w:r>
    </w:p>
    <w:p w14:paraId="027416A2" w14:textId="569C64CF" w:rsidR="00FC3E40" w:rsidRDefault="00FC3E40" w:rsidP="00FC3E40">
      <w:r>
        <w:t xml:space="preserve">The primary feature of the app is </w:t>
      </w:r>
      <w:r w:rsidR="00DD3D1E">
        <w:t>the</w:t>
      </w:r>
      <w:r w:rsidR="00DF297C">
        <w:t xml:space="preserve"> two player, three round, </w:t>
      </w:r>
      <w:proofErr w:type="gramStart"/>
      <w:r w:rsidR="00DF297C">
        <w:t>multiple</w:t>
      </w:r>
      <w:proofErr w:type="gramEnd"/>
      <w:r w:rsidR="00DF297C">
        <w:t xml:space="preserve"> choice quiz game.</w:t>
      </w:r>
    </w:p>
    <w:p w14:paraId="3A94F0E9" w14:textId="617020BB" w:rsidR="00FC3E40" w:rsidRDefault="00DF297C" w:rsidP="00FC3E40">
      <w:r>
        <w:t>Secondary</w:t>
      </w:r>
      <w:r w:rsidR="00FC3E40">
        <w:t xml:space="preserve"> feature</w:t>
      </w:r>
      <w:r>
        <w:t>s</w:t>
      </w:r>
      <w:r w:rsidR="00FC3E40">
        <w:t xml:space="preserve"> </w:t>
      </w:r>
      <w:r>
        <w:t xml:space="preserve">include the ability for users to add questions to the question pool, vote of their </w:t>
      </w:r>
      <w:r w:rsidR="00DD3D1E">
        <w:t>favorited</w:t>
      </w:r>
      <w:r>
        <w:t xml:space="preserve"> questions and down vote questions they do not like. </w:t>
      </w:r>
      <w:r w:rsidR="00FC3E40">
        <w:t>This gives a great deal of flexibility and customisation for users</w:t>
      </w:r>
      <w:r>
        <w:t xml:space="preserve"> and hopefully ensures that the game is always </w:t>
      </w:r>
      <w:r w:rsidR="00DD3D1E">
        <w:t>changing,</w:t>
      </w:r>
      <w:r>
        <w:t xml:space="preserve"> and the questions are always fresh. </w:t>
      </w:r>
    </w:p>
    <w:p w14:paraId="3F1C5FF9" w14:textId="6E4D5D0B" w:rsidR="00DF297C" w:rsidRDefault="00DF297C" w:rsidP="00FC3E40">
      <w:r>
        <w:t xml:space="preserve">Another secondary feature is a global score </w:t>
      </w:r>
      <w:r w:rsidR="00DD3D1E">
        <w:t>board,</w:t>
      </w:r>
      <w:r>
        <w:t xml:space="preserve"> so users can see how </w:t>
      </w:r>
      <w:r w:rsidR="00DD3D1E">
        <w:t xml:space="preserve">good at trivia they are compared to every user of Let’s Quiz in the world. There are also push </w:t>
      </w:r>
      <w:r w:rsidR="006C2911">
        <w:t>notifications,</w:t>
      </w:r>
      <w:r w:rsidR="00DD3D1E">
        <w:t xml:space="preserve"> so a user will </w:t>
      </w:r>
      <w:r w:rsidR="00DD3D1E">
        <w:lastRenderedPageBreak/>
        <w:t xml:space="preserve">know when one of their active games has progressed and it is their turn, this feature is critical to a successful multiplayer turn based game so that users do not have to wait too long for their opponent to take their turn. </w:t>
      </w:r>
    </w:p>
    <w:p w14:paraId="1E75DE7B" w14:textId="36683B86" w:rsidR="00DD3D1E" w:rsidRDefault="006C2911" w:rsidP="00FC3E40">
      <w:r>
        <w:t>Finally,</w:t>
      </w:r>
      <w:r w:rsidR="00DD3D1E">
        <w:t xml:space="preserve"> our app is compatible across both android and Apple products and allows for synchronisation with multiple social media platforms. </w:t>
      </w:r>
    </w:p>
    <w:p w14:paraId="7EEAECFD" w14:textId="44033905" w:rsidR="00FC3E40" w:rsidRDefault="00FC3E40" w:rsidP="00FC3E40">
      <w:pPr>
        <w:pStyle w:val="Heading2"/>
      </w:pPr>
      <w:r>
        <w:t xml:space="preserve">How will users interact with </w:t>
      </w:r>
      <w:r w:rsidR="006C2911">
        <w:t>Let’s Quiz</w:t>
      </w:r>
    </w:p>
    <w:p w14:paraId="1592AEA8" w14:textId="77777777" w:rsidR="00FC3E40" w:rsidRDefault="00FC3E40" w:rsidP="00FC3E40">
      <w:r>
        <w:t>The application is designed with simplicity in mind. There are only three ways a user can interact with our application, touch buttons and drop down menus and keyboard input.</w:t>
      </w:r>
    </w:p>
    <w:p w14:paraId="3743298A" w14:textId="77777777" w:rsidR="00FC3E40" w:rsidRDefault="00FC3E40" w:rsidP="00FC3E40">
      <w:pPr>
        <w:pStyle w:val="Heading3"/>
      </w:pPr>
      <w:r>
        <w:t>Touch buttons</w:t>
      </w:r>
    </w:p>
    <w:p w14:paraId="269D6A0D" w14:textId="76F0A582" w:rsidR="00FC3E40" w:rsidRDefault="00FC3E40" w:rsidP="00FC3E40">
      <w:r>
        <w:t>Touch buttons are the simplest form of input and our go to choice for how user are expected to navigate our system. It is reasonable to expect user</w:t>
      </w:r>
      <w:r w:rsidR="006C2911">
        <w:t>s</w:t>
      </w:r>
      <w:r>
        <w:t xml:space="preserve"> to have familiarity with how touch buttons work so we do not have to be concerned with teaching </w:t>
      </w:r>
      <w:r w:rsidR="006C2911">
        <w:t>them</w:t>
      </w:r>
      <w:r>
        <w:t xml:space="preserve"> how to interact </w:t>
      </w:r>
      <w:r w:rsidR="006C2911">
        <w:t>and operate touch buttons.</w:t>
      </w:r>
      <w:r>
        <w:t xml:space="preserve"> </w:t>
      </w:r>
      <w:r w:rsidR="006C2911">
        <w:t>H</w:t>
      </w:r>
      <w:r>
        <w:t xml:space="preserve">aving </w:t>
      </w:r>
      <w:r w:rsidR="004F0626">
        <w:t>simple buttons</w:t>
      </w:r>
      <w:r>
        <w:t xml:space="preserve"> eliminates any chance of incorrect usage</w:t>
      </w:r>
      <w:r w:rsidR="006C2911">
        <w:t>, continuing with our design goals of simplicity</w:t>
      </w:r>
      <w:r>
        <w:t>.</w:t>
      </w:r>
    </w:p>
    <w:p w14:paraId="7FFA432B" w14:textId="77777777" w:rsidR="00FC3E40" w:rsidRDefault="00FC3E40" w:rsidP="00FC3E40">
      <w:pPr>
        <w:pStyle w:val="Heading3"/>
      </w:pPr>
      <w:r>
        <w:t>Drop Down Menus</w:t>
      </w:r>
    </w:p>
    <w:p w14:paraId="3EEFCFA4" w14:textId="52B007B6" w:rsidR="00FC3E40" w:rsidRDefault="00FC3E40" w:rsidP="00FC3E40">
      <w:r>
        <w:t xml:space="preserve">Where there are more options available to a user then a simple touch button can reasonably handle, like for example </w:t>
      </w:r>
      <w:r w:rsidR="006C2911">
        <w:t>if</w:t>
      </w:r>
      <w:r>
        <w:t xml:space="preserve"> the user has to select a </w:t>
      </w:r>
      <w:r w:rsidR="006C2911">
        <w:t xml:space="preserve">question category </w:t>
      </w:r>
      <w:r>
        <w:t>we have elected to use drop down menus.</w:t>
      </w:r>
    </w:p>
    <w:p w14:paraId="10FDACB5" w14:textId="77777777" w:rsidR="00FC3E40" w:rsidRDefault="00FC3E40" w:rsidP="00FC3E40">
      <w:r>
        <w:t xml:space="preserve">The advantage of a drop down menu is it presents the user with an array of options but limits their potential selections to those that are valid. </w:t>
      </w:r>
    </w:p>
    <w:p w14:paraId="6ED76555" w14:textId="77777777" w:rsidR="00FC3E40" w:rsidRDefault="00FC3E40" w:rsidP="00FC3E40">
      <w:pPr>
        <w:pStyle w:val="Heading3"/>
      </w:pPr>
      <w:r>
        <w:t>Keyboard input</w:t>
      </w:r>
    </w:p>
    <w:p w14:paraId="585755F4" w14:textId="21AA24D4" w:rsidR="00FC3E40" w:rsidRDefault="00FC3E40" w:rsidP="00FC3E40">
      <w:r>
        <w:t xml:space="preserve">Where the app asks the user for input that requires creativity or personalisation for example </w:t>
      </w:r>
      <w:r w:rsidR="004F0626">
        <w:t xml:space="preserve">when submitting a question, </w:t>
      </w:r>
      <w:r>
        <w:t xml:space="preserve">an on screen keyboard will present itself in a similar fashion to text messaging.  </w:t>
      </w:r>
    </w:p>
    <w:p w14:paraId="5D7B529C" w14:textId="77777777" w:rsidR="00FC3E40" w:rsidRDefault="00FC3E40" w:rsidP="00FC3E40">
      <w:pPr>
        <w:pStyle w:val="Heading2"/>
      </w:pPr>
      <w:r>
        <w:t>What scope is there for expansion?</w:t>
      </w:r>
    </w:p>
    <w:p w14:paraId="5F1D0C3A" w14:textId="7713FE5B" w:rsidR="00FC3E40" w:rsidRDefault="00FC3E40" w:rsidP="00FC3E40">
      <w:r>
        <w:t xml:space="preserve">Currently the app is designed to work </w:t>
      </w:r>
      <w:r w:rsidR="004F0626">
        <w:t xml:space="preserve">with text based questions, a future </w:t>
      </w:r>
      <w:proofErr w:type="spellStart"/>
      <w:r w:rsidR="004F0626">
        <w:t>expanstion</w:t>
      </w:r>
      <w:proofErr w:type="spellEnd"/>
      <w:r w:rsidR="004F0626">
        <w:t xml:space="preserve"> may be to allow for picture based questions so for example we could show users an image of an animal and ask them to select the correct name.</w:t>
      </w:r>
      <w:r>
        <w:t xml:space="preserve"> </w:t>
      </w:r>
    </w:p>
    <w:p w14:paraId="786AF9F0" w14:textId="03609BD3" w:rsidR="00FC3E40" w:rsidRDefault="00FC3E40" w:rsidP="00FC3E40">
      <w:r>
        <w:t xml:space="preserve">Another area of expansion </w:t>
      </w:r>
      <w:r w:rsidR="004F0626">
        <w:t>may be in how answers are submitted, on release Let’s Quiz presents users with 4 possible answers and the user must choose the correct one. A possible expansion might be to allow users to write their own answers or lists of answers, in this way we could ask a user to list as many countries starting the with letter C for example.</w:t>
      </w:r>
    </w:p>
    <w:p w14:paraId="3B036978" w14:textId="77777777" w:rsidR="00FC3E40" w:rsidRDefault="00FC3E40" w:rsidP="00FC3E40">
      <w:r>
        <w:t xml:space="preserve">For minor tweaks and useability improvements our plan is to roll out an app in the best state possible and then listen to our users requests as to what they feel is important and beneficial and prioritise from there. </w:t>
      </w:r>
    </w:p>
    <w:p w14:paraId="0CF1EF0C" w14:textId="77777777" w:rsidR="00FC3E40" w:rsidRDefault="00FC3E40" w:rsidP="00FC3E40">
      <w:pPr>
        <w:pStyle w:val="Heading2"/>
      </w:pPr>
      <w:r>
        <w:t>Will this be infringing on anyone’s intellectual property or be in breach of copyright law?</w:t>
      </w:r>
    </w:p>
    <w:p w14:paraId="0B848C3C" w14:textId="6A2FE082" w:rsidR="00FC3E40" w:rsidRPr="004E750A" w:rsidRDefault="00FF75EA" w:rsidP="00FC3E40">
      <w:r>
        <w:t xml:space="preserve">No. There are many quiz games in existence and the idea of asking someone a series of questions they have to answer in a time limit is not a proprietary idea. </w:t>
      </w:r>
    </w:p>
    <w:p w14:paraId="770497FC" w14:textId="77777777" w:rsidR="00FC3E40" w:rsidRDefault="00FC3E40" w:rsidP="00FC3E40"/>
    <w:p w14:paraId="0647959D" w14:textId="77777777" w:rsidR="00FC3E40" w:rsidRDefault="00FC3E40" w:rsidP="00FC3E40">
      <w:r>
        <w:lastRenderedPageBreak/>
        <w:br w:type="page"/>
      </w:r>
    </w:p>
    <w:p w14:paraId="03434D47" w14:textId="77777777" w:rsidR="00FC3E40" w:rsidRDefault="00FC3E40" w:rsidP="00FC3E40">
      <w:pPr>
        <w:pStyle w:val="Heading1"/>
      </w:pPr>
      <w:r w:rsidRPr="0071366E">
        <w:lastRenderedPageBreak/>
        <w:t>41</w:t>
      </w:r>
      <w:r w:rsidRPr="0071366E">
        <w:rPr>
          <w:vertAlign w:val="superscript"/>
        </w:rPr>
        <w:t>st</w:t>
      </w:r>
      <w:r w:rsidRPr="0071366E">
        <w:t xml:space="preserve"> Millennium Probability Calculator</w:t>
      </w:r>
      <w:r>
        <w:t xml:space="preserve"> Features and Specifics</w:t>
      </w:r>
    </w:p>
    <w:tbl>
      <w:tblPr>
        <w:tblStyle w:val="TableGrid"/>
        <w:tblW w:w="9640" w:type="dxa"/>
        <w:tblInd w:w="-431" w:type="dxa"/>
        <w:tblLook w:val="04A0" w:firstRow="1" w:lastRow="0" w:firstColumn="1" w:lastColumn="0" w:noHBand="0" w:noVBand="1"/>
      </w:tblPr>
      <w:tblGrid>
        <w:gridCol w:w="2836"/>
        <w:gridCol w:w="6804"/>
      </w:tblGrid>
      <w:tr w:rsidR="00FF75EA" w:rsidRPr="001D7195" w14:paraId="41EDF904" w14:textId="77777777" w:rsidTr="008D4749">
        <w:tc>
          <w:tcPr>
            <w:tcW w:w="2836" w:type="dxa"/>
          </w:tcPr>
          <w:p w14:paraId="2451EDA3" w14:textId="77777777" w:rsidR="00FF75EA" w:rsidRPr="001D7195" w:rsidRDefault="00FF75EA" w:rsidP="0011519E">
            <w:pPr>
              <w:jc w:val="center"/>
              <w:rPr>
                <w:b/>
              </w:rPr>
            </w:pPr>
            <w:r w:rsidRPr="001D7195">
              <w:rPr>
                <w:b/>
              </w:rPr>
              <w:t>Feature</w:t>
            </w:r>
          </w:p>
        </w:tc>
        <w:tc>
          <w:tcPr>
            <w:tcW w:w="6804" w:type="dxa"/>
          </w:tcPr>
          <w:p w14:paraId="761659D5" w14:textId="77777777" w:rsidR="00FF75EA" w:rsidRPr="001D7195" w:rsidRDefault="00FF75EA" w:rsidP="0011519E">
            <w:pPr>
              <w:jc w:val="center"/>
              <w:rPr>
                <w:b/>
              </w:rPr>
            </w:pPr>
            <w:r w:rsidRPr="001D7195">
              <w:rPr>
                <w:b/>
              </w:rPr>
              <w:t>Specifics</w:t>
            </w:r>
          </w:p>
        </w:tc>
      </w:tr>
      <w:tr w:rsidR="00FF75EA" w14:paraId="3EFD4A88" w14:textId="77777777" w:rsidTr="008D4749">
        <w:tc>
          <w:tcPr>
            <w:tcW w:w="2836" w:type="dxa"/>
            <w:vAlign w:val="center"/>
          </w:tcPr>
          <w:p w14:paraId="6176EAEA" w14:textId="6CB05AC5" w:rsidR="00FF75EA" w:rsidRDefault="00FF75EA" w:rsidP="0011519E">
            <w:r>
              <w:t xml:space="preserve">Login  </w:t>
            </w:r>
          </w:p>
        </w:tc>
        <w:tc>
          <w:tcPr>
            <w:tcW w:w="6804" w:type="dxa"/>
          </w:tcPr>
          <w:p w14:paraId="103A542A" w14:textId="7471241D" w:rsidR="00FF75EA" w:rsidRDefault="00FF75EA" w:rsidP="00FF75EA">
            <w:r>
              <w:t>Allows user to login to the application using either their existing Facebook accoun</w:t>
            </w:r>
            <w:r w:rsidR="008D4749">
              <w:t>t,</w:t>
            </w:r>
            <w:r>
              <w:t xml:space="preserve"> Google Play account or by creating a profile on the </w:t>
            </w:r>
            <w:r w:rsidR="008D4749">
              <w:t xml:space="preserve">Let’s Quiz app itself. The user’s profile will be saved and synced to the device so that when they are playing again they are not asked to log in again.  </w:t>
            </w:r>
            <w:r>
              <w:t xml:space="preserve"> </w:t>
            </w:r>
            <w:r w:rsidR="008D4749">
              <w:t>The settings page will allow a user to make changes to their login information, for example to log out or change their Let’s Quiz public username.</w:t>
            </w:r>
          </w:p>
        </w:tc>
      </w:tr>
      <w:tr w:rsidR="00FF75EA" w14:paraId="56B5C0F7" w14:textId="77777777" w:rsidTr="008D4749">
        <w:tc>
          <w:tcPr>
            <w:tcW w:w="2836" w:type="dxa"/>
            <w:vAlign w:val="center"/>
          </w:tcPr>
          <w:p w14:paraId="16211C33" w14:textId="0BE7E7A3" w:rsidR="00FF75EA" w:rsidRDefault="008D4749" w:rsidP="0011519E">
            <w:r>
              <w:t>Download living question pool</w:t>
            </w:r>
          </w:p>
        </w:tc>
        <w:tc>
          <w:tcPr>
            <w:tcW w:w="6804" w:type="dxa"/>
          </w:tcPr>
          <w:p w14:paraId="0F438D5F" w14:textId="1DFC1C80" w:rsidR="00FF75EA" w:rsidRDefault="008D4749" w:rsidP="0011519E">
            <w:r>
              <w:t xml:space="preserve">On start up the application will connect to our server where it will download the latest version of the question pool, this will be stored on the device to minimise server calls. </w:t>
            </w:r>
          </w:p>
        </w:tc>
      </w:tr>
      <w:tr w:rsidR="00FF75EA" w14:paraId="405DBFE0" w14:textId="77777777" w:rsidTr="008D4749">
        <w:tc>
          <w:tcPr>
            <w:tcW w:w="2836" w:type="dxa"/>
            <w:vAlign w:val="center"/>
          </w:tcPr>
          <w:p w14:paraId="15B8A3A4" w14:textId="77777777" w:rsidR="00FF75EA" w:rsidRDefault="00FF75EA" w:rsidP="0011519E">
            <w:r>
              <w:t>Save User Details</w:t>
            </w:r>
          </w:p>
        </w:tc>
        <w:tc>
          <w:tcPr>
            <w:tcW w:w="6804" w:type="dxa"/>
          </w:tcPr>
          <w:p w14:paraId="676A913C" w14:textId="1ECA0351" w:rsidR="00FF75EA" w:rsidRDefault="008D4749" w:rsidP="0011519E">
            <w:r>
              <w:t xml:space="preserve">User information will be saved to our server and collated, this information will relate to things like, how many questions the user has submitted, how many votes those questions have received, what their accumulative score is, their rank on the global score board. </w:t>
            </w:r>
          </w:p>
        </w:tc>
      </w:tr>
      <w:tr w:rsidR="00FF75EA" w14:paraId="0DE09A3E" w14:textId="77777777" w:rsidTr="008D4749">
        <w:tc>
          <w:tcPr>
            <w:tcW w:w="2836" w:type="dxa"/>
            <w:vAlign w:val="center"/>
          </w:tcPr>
          <w:p w14:paraId="6796D5DB" w14:textId="3E6C0B24" w:rsidR="00FF75EA" w:rsidRDefault="008D4749" w:rsidP="0011519E">
            <w:r>
              <w:t>Save game details</w:t>
            </w:r>
          </w:p>
        </w:tc>
        <w:tc>
          <w:tcPr>
            <w:tcW w:w="6804" w:type="dxa"/>
          </w:tcPr>
          <w:p w14:paraId="20971877" w14:textId="7620CB4E" w:rsidR="00FF75EA" w:rsidRDefault="008D4749" w:rsidP="0011519E">
            <w:r>
              <w:t xml:space="preserve">At the end of each round the application will save the on going game state on </w:t>
            </w:r>
            <w:proofErr w:type="gramStart"/>
            <w:r>
              <w:t>our sever</w:t>
            </w:r>
            <w:proofErr w:type="gramEnd"/>
            <w:r>
              <w:t>. This allows for the opponent to login and begin playing the game and maintaining data integrity. Some details that must be saved as part of the ongoing game are, the players name, the players score, what questions were asked and in what order and what round it is up to.</w:t>
            </w:r>
          </w:p>
        </w:tc>
      </w:tr>
      <w:tr w:rsidR="00FF75EA" w14:paraId="61064C43" w14:textId="77777777" w:rsidTr="008D4749">
        <w:tc>
          <w:tcPr>
            <w:tcW w:w="2836" w:type="dxa"/>
            <w:vAlign w:val="center"/>
          </w:tcPr>
          <w:p w14:paraId="7C89EA60" w14:textId="52F54DA2" w:rsidR="00FF75EA" w:rsidRDefault="00634BE8" w:rsidP="0011519E">
            <w:r>
              <w:t>Global score board</w:t>
            </w:r>
          </w:p>
        </w:tc>
        <w:tc>
          <w:tcPr>
            <w:tcW w:w="6804" w:type="dxa"/>
          </w:tcPr>
          <w:p w14:paraId="51F16B5F" w14:textId="06F6C0A3" w:rsidR="00FF75EA" w:rsidRDefault="00634BE8" w:rsidP="0011519E">
            <w:r>
              <w:t>All users and their accumulative scores will be kept in a table which will be the global score board so users can see how they rank compared to every other Let’s Quiz user.</w:t>
            </w:r>
          </w:p>
        </w:tc>
      </w:tr>
      <w:tr w:rsidR="00FF75EA" w14:paraId="7DA34A04" w14:textId="77777777" w:rsidTr="008D4749">
        <w:tc>
          <w:tcPr>
            <w:tcW w:w="2836" w:type="dxa"/>
            <w:vAlign w:val="center"/>
          </w:tcPr>
          <w:p w14:paraId="49A88FEA" w14:textId="1687422E" w:rsidR="00FF75EA" w:rsidRDefault="00FF75EA" w:rsidP="0011519E">
            <w:r>
              <w:t xml:space="preserve">Add </w:t>
            </w:r>
            <w:r w:rsidR="00634BE8">
              <w:t>questions to the question pool</w:t>
            </w:r>
          </w:p>
        </w:tc>
        <w:tc>
          <w:tcPr>
            <w:tcW w:w="6804" w:type="dxa"/>
          </w:tcPr>
          <w:p w14:paraId="62A5DB39" w14:textId="4348EC4E" w:rsidR="00FF75EA" w:rsidRDefault="00FF75EA" w:rsidP="0011519E">
            <w:r>
              <w:t xml:space="preserve">Allow user to add </w:t>
            </w:r>
            <w:r w:rsidR="00634BE8">
              <w:t>questions</w:t>
            </w:r>
            <w:r>
              <w:t xml:space="preserve"> to the online database</w:t>
            </w:r>
            <w:r w:rsidR="00634BE8">
              <w:t>.</w:t>
            </w:r>
          </w:p>
        </w:tc>
      </w:tr>
      <w:tr w:rsidR="00FF75EA" w14:paraId="767E684E" w14:textId="77777777" w:rsidTr="008D4749">
        <w:tc>
          <w:tcPr>
            <w:tcW w:w="2836" w:type="dxa"/>
            <w:vAlign w:val="center"/>
          </w:tcPr>
          <w:p w14:paraId="7C5B6D1E" w14:textId="2DADB11A" w:rsidR="00FF75EA" w:rsidRDefault="00FF75EA" w:rsidP="0011519E">
            <w:r>
              <w:t xml:space="preserve">Alert users </w:t>
            </w:r>
            <w:r w:rsidR="008D4749">
              <w:t>when the opponent in one of their ongoing games has had their turn</w:t>
            </w:r>
          </w:p>
        </w:tc>
        <w:tc>
          <w:tcPr>
            <w:tcW w:w="6804" w:type="dxa"/>
          </w:tcPr>
          <w:p w14:paraId="5A7606DE" w14:textId="5F9E43ED" w:rsidR="00FF75EA" w:rsidRDefault="00FF75EA" w:rsidP="0011519E">
            <w:r>
              <w:t xml:space="preserve">Push notifications to users when </w:t>
            </w:r>
            <w:r w:rsidR="008D4749">
              <w:t xml:space="preserve">the other player has finished their turn in one of the users ongoing games, this will help minimise delay between </w:t>
            </w:r>
            <w:r w:rsidR="00634BE8">
              <w:t>player</w:t>
            </w:r>
            <w:r w:rsidR="008D4749">
              <w:t xml:space="preserve"> turn</w:t>
            </w:r>
            <w:r w:rsidR="00634BE8">
              <w:t>s</w:t>
            </w:r>
            <w:r w:rsidR="008D4749">
              <w:t xml:space="preserve"> and </w:t>
            </w:r>
            <w:r w:rsidR="00634BE8">
              <w:t>hopefully keep users coming back to Let’s Quiz.</w:t>
            </w:r>
          </w:p>
        </w:tc>
      </w:tr>
    </w:tbl>
    <w:p w14:paraId="6A745F5C" w14:textId="77777777" w:rsidR="00FC3E40" w:rsidRDefault="00FC3E40" w:rsidP="00FC3E40">
      <w:pPr>
        <w:pStyle w:val="Heading1"/>
      </w:pPr>
    </w:p>
    <w:p w14:paraId="0D7B4356" w14:textId="77777777" w:rsidR="00FC3E40" w:rsidRDefault="00FC3E40" w:rsidP="00FC3E40">
      <w:pPr>
        <w:rPr>
          <w:rFonts w:asciiTheme="majorHAnsi" w:eastAsiaTheme="majorEastAsia" w:hAnsiTheme="majorHAnsi" w:cstheme="majorBidi"/>
          <w:color w:val="2F5496" w:themeColor="accent1" w:themeShade="BF"/>
          <w:sz w:val="32"/>
          <w:szCs w:val="32"/>
        </w:rPr>
      </w:pPr>
      <w:r>
        <w:br w:type="page"/>
      </w:r>
    </w:p>
    <w:p w14:paraId="4CD2F7D5" w14:textId="77777777" w:rsidR="00FC3E40" w:rsidRDefault="00FC3E40" w:rsidP="00FC3E40">
      <w:pPr>
        <w:pStyle w:val="Heading1"/>
      </w:pPr>
      <w:r>
        <w:lastRenderedPageBreak/>
        <w:t>Project Design</w:t>
      </w:r>
    </w:p>
    <w:p w14:paraId="547A8C0E" w14:textId="77777777" w:rsidR="00FC3E40" w:rsidRPr="00853213" w:rsidRDefault="00FC3E40" w:rsidP="00FC3E40">
      <w:pPr>
        <w:pStyle w:val="Default"/>
        <w:rPr>
          <w:color w:val="FF0000"/>
          <w:sz w:val="22"/>
          <w:szCs w:val="22"/>
        </w:rPr>
      </w:pPr>
      <w:r>
        <w:rPr>
          <w:color w:val="FF0000"/>
        </w:rPr>
        <w:t>40%</w:t>
      </w:r>
      <w:r>
        <w:rPr>
          <w:color w:val="FF0000"/>
        </w:rPr>
        <w:br/>
      </w:r>
      <w:r w:rsidRPr="00853213">
        <w:rPr>
          <w:color w:val="FF0000"/>
          <w:sz w:val="22"/>
          <w:szCs w:val="22"/>
        </w:rPr>
        <w:t xml:space="preserve">You will need to give a rundown on what device you intend to develop for and what language and environment you intend to develop your application in. In this section you should also discuss alternative platforms, devices, languages and environments and why you chose that particular set-up. </w:t>
      </w:r>
    </w:p>
    <w:p w14:paraId="7C5BE194" w14:textId="77777777" w:rsidR="00FC3E40" w:rsidRPr="00853213" w:rsidRDefault="00FC3E40" w:rsidP="00FC3E40">
      <w:pPr>
        <w:pStyle w:val="Default"/>
        <w:rPr>
          <w:color w:val="FF0000"/>
          <w:sz w:val="22"/>
          <w:szCs w:val="22"/>
        </w:rPr>
      </w:pPr>
      <w:r w:rsidRPr="00853213">
        <w:rPr>
          <w:color w:val="FF0000"/>
          <w:sz w:val="22"/>
          <w:szCs w:val="22"/>
        </w:rPr>
        <w:t xml:space="preserve">Also provide a preliminary Use Case Realization. This means you need to provide: </w:t>
      </w:r>
    </w:p>
    <w:p w14:paraId="6BE9EB91" w14:textId="77777777" w:rsidR="00FC3E40" w:rsidRPr="003B63DB" w:rsidRDefault="00FC3E40" w:rsidP="00FC3E40">
      <w:pPr>
        <w:pStyle w:val="Default"/>
        <w:spacing w:after="30"/>
        <w:rPr>
          <w:strike/>
          <w:color w:val="FF0000"/>
          <w:sz w:val="22"/>
          <w:szCs w:val="22"/>
        </w:rPr>
      </w:pPr>
      <w:r w:rsidRPr="003B63DB">
        <w:rPr>
          <w:strike/>
          <w:color w:val="FF0000"/>
          <w:sz w:val="22"/>
          <w:szCs w:val="22"/>
        </w:rPr>
        <w:t xml:space="preserve"> </w:t>
      </w:r>
      <w:r w:rsidRPr="003B63DB">
        <w:rPr>
          <w:b/>
          <w:bCs/>
          <w:strike/>
          <w:color w:val="FF0000"/>
          <w:sz w:val="22"/>
          <w:szCs w:val="22"/>
        </w:rPr>
        <w:t xml:space="preserve">Use Case Descriptions </w:t>
      </w:r>
      <w:r w:rsidRPr="003B63DB">
        <w:rPr>
          <w:strike/>
          <w:color w:val="FF0000"/>
          <w:sz w:val="22"/>
          <w:szCs w:val="22"/>
        </w:rPr>
        <w:t xml:space="preserve">of all core use cases </w:t>
      </w:r>
    </w:p>
    <w:p w14:paraId="07FEFCCF" w14:textId="77777777" w:rsidR="00FC3E40" w:rsidRPr="00853213" w:rsidRDefault="00FC3E40" w:rsidP="00FC3E40">
      <w:pPr>
        <w:pStyle w:val="Default"/>
        <w:spacing w:after="30"/>
        <w:rPr>
          <w:color w:val="FF0000"/>
          <w:sz w:val="22"/>
          <w:szCs w:val="22"/>
        </w:rPr>
      </w:pPr>
      <w:r w:rsidRPr="00853213">
        <w:rPr>
          <w:color w:val="FF0000"/>
          <w:sz w:val="22"/>
          <w:szCs w:val="22"/>
        </w:rPr>
        <w:t xml:space="preserve"> </w:t>
      </w:r>
      <w:r w:rsidRPr="00853213">
        <w:rPr>
          <w:b/>
          <w:bCs/>
          <w:color w:val="FF0000"/>
          <w:sz w:val="22"/>
          <w:szCs w:val="22"/>
        </w:rPr>
        <w:t xml:space="preserve">Class Diagrams </w:t>
      </w:r>
      <w:r w:rsidRPr="00853213">
        <w:rPr>
          <w:color w:val="FF0000"/>
          <w:sz w:val="22"/>
          <w:szCs w:val="22"/>
        </w:rPr>
        <w:t xml:space="preserve">on how you expect your code to be put together. Make sure you provide relationships, functions and variables expected to be implemented within the classes for your app. </w:t>
      </w:r>
    </w:p>
    <w:p w14:paraId="5C3550A9" w14:textId="77777777" w:rsidR="00FC3E40" w:rsidRPr="00853213" w:rsidRDefault="00FC3E40" w:rsidP="00FC3E40">
      <w:pPr>
        <w:pStyle w:val="Default"/>
        <w:rPr>
          <w:color w:val="FF0000"/>
          <w:sz w:val="22"/>
          <w:szCs w:val="22"/>
        </w:rPr>
      </w:pPr>
      <w:r w:rsidRPr="00853213">
        <w:rPr>
          <w:color w:val="FF0000"/>
          <w:sz w:val="22"/>
          <w:szCs w:val="22"/>
        </w:rPr>
        <w:t xml:space="preserve"> </w:t>
      </w:r>
      <w:r w:rsidRPr="00853213">
        <w:rPr>
          <w:b/>
          <w:bCs/>
          <w:color w:val="FF0000"/>
          <w:sz w:val="22"/>
          <w:szCs w:val="22"/>
        </w:rPr>
        <w:t xml:space="preserve">Sequence Diagrams </w:t>
      </w:r>
      <w:r w:rsidRPr="00853213">
        <w:rPr>
          <w:color w:val="FF0000"/>
          <w:sz w:val="22"/>
          <w:szCs w:val="22"/>
        </w:rPr>
        <w:t xml:space="preserve">showing the flow of information of your core use cases </w:t>
      </w:r>
    </w:p>
    <w:p w14:paraId="04645DD5" w14:textId="77777777" w:rsidR="00FC3E40" w:rsidRDefault="00FC3E40" w:rsidP="00FC3E40"/>
    <w:p w14:paraId="19706037" w14:textId="77777777" w:rsidR="00FC3E40" w:rsidRDefault="00FC3E40" w:rsidP="00FC3E40">
      <w:r>
        <w:t>Use Case 1: Start the application</w:t>
      </w:r>
    </w:p>
    <w:p w14:paraId="0727DB6D" w14:textId="1D358731" w:rsidR="00FC3E40" w:rsidRDefault="00FC3E40" w:rsidP="00FC3E40">
      <w:r>
        <w:t xml:space="preserve">Use Case 2: </w:t>
      </w:r>
      <w:r w:rsidR="003C2C0E">
        <w:t>Start a new game</w:t>
      </w:r>
    </w:p>
    <w:p w14:paraId="29901262" w14:textId="139DF384" w:rsidR="003C2C0E" w:rsidRDefault="003C2C0E" w:rsidP="00FC3E40">
      <w:r>
        <w:t>Use Case 3: Continue an existing game</w:t>
      </w:r>
    </w:p>
    <w:p w14:paraId="1F1995FA" w14:textId="6A759C65" w:rsidR="00FC3E40" w:rsidRDefault="00FC3E40" w:rsidP="00FC3E40">
      <w:r>
        <w:t xml:space="preserve">Use Case </w:t>
      </w:r>
      <w:r w:rsidR="003C2C0E">
        <w:t>4</w:t>
      </w:r>
      <w:r>
        <w:t xml:space="preserve">: </w:t>
      </w:r>
      <w:r w:rsidR="003C2C0E">
        <w:t>Submit question to the question pool</w:t>
      </w:r>
    </w:p>
    <w:p w14:paraId="6BAC65DA" w14:textId="6B622DA0" w:rsidR="00FC3E40" w:rsidRDefault="003C2C0E" w:rsidP="00FC3E40">
      <w:r>
        <w:t>U</w:t>
      </w:r>
      <w:r w:rsidR="00FC3E40">
        <w:t>se Case 5: Exit the application</w:t>
      </w:r>
    </w:p>
    <w:p w14:paraId="4FCC464B" w14:textId="307D4C49" w:rsidR="00FC3E40" w:rsidRDefault="00FC3E40" w:rsidP="00FC3E40">
      <w:pPr>
        <w:pStyle w:val="Heading2"/>
      </w:pPr>
      <w:r>
        <w:t>What devices and platforms is development planned for?</w:t>
      </w:r>
    </w:p>
    <w:p w14:paraId="51E45B6B" w14:textId="69670698" w:rsidR="003C2C0E" w:rsidRPr="003C2C0E" w:rsidRDefault="003C2C0E" w:rsidP="003C2C0E">
      <w:r>
        <w:t xml:space="preserve">Let’s Quiz is planned to be released on Android and IOS, ideally through the Play Store and the App Store. </w:t>
      </w:r>
    </w:p>
    <w:p w14:paraId="38766137" w14:textId="77777777" w:rsidR="00FC3E40" w:rsidRDefault="00FC3E40" w:rsidP="00FC3E40">
      <w:pPr>
        <w:pStyle w:val="Heading2"/>
      </w:pPr>
      <w:r>
        <w:t>What language(s) will be used for development?</w:t>
      </w:r>
    </w:p>
    <w:p w14:paraId="307C4DC7" w14:textId="376D6F0C" w:rsidR="00FC3E40" w:rsidRDefault="003C2C0E" w:rsidP="00FC3E40">
      <w:pPr>
        <w:pStyle w:val="Heading3"/>
      </w:pPr>
      <w:r>
        <w:t>C#</w:t>
      </w:r>
    </w:p>
    <w:p w14:paraId="2BC09A1E" w14:textId="42BB4089" w:rsidR="00FC3E40" w:rsidRPr="00D96E2D" w:rsidRDefault="00FC3E40" w:rsidP="00FC3E40">
      <w:r>
        <w:t xml:space="preserve">Our primary language will be </w:t>
      </w:r>
      <w:r w:rsidR="003C2C0E">
        <w:t>C#</w:t>
      </w:r>
      <w:r>
        <w:t xml:space="preserve">. </w:t>
      </w:r>
      <w:r w:rsidR="003C2C0E">
        <w:t>C#</w:t>
      </w:r>
      <w:r>
        <w:t xml:space="preserve"> is an exceptionally powerful language that is very widely used</w:t>
      </w:r>
      <w:r w:rsidR="003C2C0E">
        <w:t xml:space="preserve">, </w:t>
      </w:r>
      <w:r w:rsidR="001F543F">
        <w:t>particularly</w:t>
      </w:r>
      <w:r w:rsidR="003C2C0E">
        <w:t xml:space="preserve"> in game development</w:t>
      </w:r>
      <w:r>
        <w:t xml:space="preserve">. </w:t>
      </w:r>
      <w:r w:rsidR="003C2C0E">
        <w:t xml:space="preserve">Our primary reason for choosing C# is everyone in the team has at least </w:t>
      </w:r>
      <w:proofErr w:type="gramStart"/>
      <w:r w:rsidR="003C2C0E">
        <w:t>a some</w:t>
      </w:r>
      <w:proofErr w:type="gramEnd"/>
      <w:r w:rsidR="003C2C0E">
        <w:t xml:space="preserve"> </w:t>
      </w:r>
      <w:r w:rsidR="001F543F">
        <w:t>experience</w:t>
      </w:r>
      <w:r w:rsidR="003C2C0E">
        <w:t xml:space="preserve"> with it and it is Unity 3d’s preferred language. </w:t>
      </w:r>
      <w:r>
        <w:t>For that reason there is plenty of support available should we require it</w:t>
      </w:r>
      <w:r w:rsidR="003C2C0E">
        <w:t>.</w:t>
      </w:r>
    </w:p>
    <w:p w14:paraId="16E54E0A" w14:textId="77777777" w:rsidR="00FC3E40" w:rsidRDefault="00FC3E40" w:rsidP="00FC3E40">
      <w:pPr>
        <w:pStyle w:val="Heading3"/>
      </w:pPr>
      <w:r>
        <w:t>PHP</w:t>
      </w:r>
    </w:p>
    <w:p w14:paraId="75EF80A4" w14:textId="77777777" w:rsidR="00FC3E40" w:rsidRPr="00FC07CE" w:rsidRDefault="00FC3E40" w:rsidP="00FC3E40">
      <w:r w:rsidRPr="00FC07CE">
        <w:rPr>
          <w:rStyle w:val="tgc"/>
          <w:rFonts w:cs="Arial"/>
          <w:bCs/>
          <w:color w:val="222222"/>
        </w:rPr>
        <w:t>PHP</w:t>
      </w:r>
      <w:r w:rsidRPr="00FC07CE">
        <w:rPr>
          <w:rStyle w:val="tgc"/>
          <w:rFonts w:cs="Arial"/>
          <w:color w:val="222222"/>
        </w:rPr>
        <w:t xml:space="preserve"> is a general-purpose scripting </w:t>
      </w:r>
      <w:r w:rsidRPr="00FC07CE">
        <w:rPr>
          <w:rStyle w:val="tgc"/>
          <w:rFonts w:cs="Arial"/>
          <w:bCs/>
          <w:color w:val="222222"/>
        </w:rPr>
        <w:t>language</w:t>
      </w:r>
      <w:r w:rsidRPr="00FC07CE">
        <w:rPr>
          <w:rStyle w:val="tgc"/>
          <w:rFonts w:cs="Arial"/>
          <w:color w:val="222222"/>
        </w:rPr>
        <w:t xml:space="preserve"> that is especially suited to server-side web development, in which case </w:t>
      </w:r>
      <w:r w:rsidRPr="00FC07CE">
        <w:rPr>
          <w:rStyle w:val="tgc"/>
          <w:rFonts w:cs="Arial"/>
          <w:bCs/>
          <w:color w:val="222222"/>
        </w:rPr>
        <w:t>PHP</w:t>
      </w:r>
      <w:r w:rsidRPr="00FC07CE">
        <w:rPr>
          <w:rStyle w:val="tgc"/>
          <w:rFonts w:cs="Arial"/>
          <w:color w:val="222222"/>
        </w:rPr>
        <w:t xml:space="preserve"> generally runs on a web server.</w:t>
      </w:r>
    </w:p>
    <w:p w14:paraId="0026F776" w14:textId="2EC15A90" w:rsidR="00FC3E40" w:rsidRPr="00D96E2D" w:rsidRDefault="00FC3E40" w:rsidP="00FC3E40">
      <w:r w:rsidRPr="00FC07CE">
        <w:t xml:space="preserve">To upload and download information from </w:t>
      </w:r>
      <w:r w:rsidR="003C2C0E">
        <w:t>our</w:t>
      </w:r>
      <w:r w:rsidRPr="00FC07CE">
        <w:t xml:space="preserve"> online server </w:t>
      </w:r>
      <w:r w:rsidR="003C2C0E">
        <w:t xml:space="preserve">and SQL databases. Not all members of the team are familiar with PHP so this will provide an excellent opportunity to learn. </w:t>
      </w:r>
    </w:p>
    <w:p w14:paraId="71F02249" w14:textId="77777777" w:rsidR="00FC3E40" w:rsidRDefault="00FC3E40" w:rsidP="00FC3E40">
      <w:pPr>
        <w:pStyle w:val="Heading3"/>
      </w:pPr>
      <w:r>
        <w:t>SQL</w:t>
      </w:r>
    </w:p>
    <w:p w14:paraId="2460421C" w14:textId="22275EBC" w:rsidR="00FC3E40" w:rsidRDefault="00FC3E40" w:rsidP="00FC3E40">
      <w:r>
        <w:t xml:space="preserve">SQL stands for Structured Query Language. SQL is used to communicate with a database. It is the standard language for relational database management systems. On the sever is an SQL database where all our unit information is stored, to navigate the database </w:t>
      </w:r>
      <w:r w:rsidR="003C2C0E">
        <w:t>we</w:t>
      </w:r>
      <w:r>
        <w:t xml:space="preserve"> will be using SQL commands.</w:t>
      </w:r>
    </w:p>
    <w:p w14:paraId="1BD4EA24" w14:textId="18BE5605" w:rsidR="00FC3E40" w:rsidRDefault="00FC3E40" w:rsidP="00FC3E40">
      <w:r>
        <w:t xml:space="preserve">SQL is an incredibly simple language with its commands </w:t>
      </w:r>
      <w:r w:rsidR="003C2C0E">
        <w:t>almost</w:t>
      </w:r>
      <w:r>
        <w:t xml:space="preserve"> completely human readable. For the purposes of this application the SQL necessary will be </w:t>
      </w:r>
      <w:r w:rsidR="003C2C0E">
        <w:t>quite simple</w:t>
      </w:r>
      <w:r>
        <w:t xml:space="preserve">. </w:t>
      </w:r>
    </w:p>
    <w:p w14:paraId="522722DF" w14:textId="77777777" w:rsidR="00FC3E40" w:rsidRDefault="00FC3E40" w:rsidP="00FC3E40">
      <w:pPr>
        <w:pStyle w:val="Heading2"/>
      </w:pPr>
      <w:r>
        <w:lastRenderedPageBreak/>
        <w:t>What development environment will be used?</w:t>
      </w:r>
    </w:p>
    <w:p w14:paraId="42719CE7" w14:textId="346226BC" w:rsidR="00FC3E40" w:rsidRPr="00FC07CE" w:rsidRDefault="003C2C0E" w:rsidP="00FC3E40">
      <w:pPr>
        <w:pStyle w:val="Heading3"/>
      </w:pPr>
      <w:r>
        <w:t>Unity 3d</w:t>
      </w:r>
    </w:p>
    <w:p w14:paraId="15AFFB4E" w14:textId="47103822" w:rsidR="00FC3E40" w:rsidRDefault="00FC3E40" w:rsidP="00FB3E47">
      <w:r>
        <w:t xml:space="preserve">Unity3d is a very powerful development tool for gaming developers. Unity </w:t>
      </w:r>
      <w:r w:rsidR="003C2C0E">
        <w:t xml:space="preserve">allows for </w:t>
      </w:r>
      <w:r>
        <w:t xml:space="preserve">multiplatform </w:t>
      </w:r>
      <w:r w:rsidR="003C2C0E">
        <w:t>development so we will not have to design the application twice for Android and IOS</w:t>
      </w:r>
      <w:r w:rsidR="00FB3E47">
        <w:t xml:space="preserve">. Unity is a very popular game development tool meaning there is plenty of support, documentation and tutorials should we need them. </w:t>
      </w:r>
    </w:p>
    <w:p w14:paraId="5446543B" w14:textId="5EE489AB" w:rsidR="00FB3E47" w:rsidRDefault="00FB3E47" w:rsidP="00FB3E47">
      <w:r>
        <w:t xml:space="preserve">As a team some of our members have had experience with Unity while for others this will be an opportunity to learn. </w:t>
      </w:r>
    </w:p>
    <w:p w14:paraId="1B488BB2" w14:textId="77777777" w:rsidR="00FC3E40" w:rsidRDefault="00FC3E40" w:rsidP="00FC3E40"/>
    <w:p w14:paraId="4923F385" w14:textId="77777777" w:rsidR="00FC3E40" w:rsidRDefault="00FC3E40" w:rsidP="00FC3E40">
      <w:pPr>
        <w:rPr>
          <w:rFonts w:ascii="Arial" w:eastAsia="Times New Roman" w:hAnsi="Arial" w:cs="Times New Roman"/>
          <w:b/>
          <w:sz w:val="36"/>
          <w:szCs w:val="20"/>
          <w:lang w:val="en-US"/>
        </w:rPr>
      </w:pPr>
      <w:r>
        <w:br w:type="page"/>
      </w:r>
    </w:p>
    <w:p w14:paraId="03421694" w14:textId="77777777" w:rsidR="00FC3E40" w:rsidRDefault="00FC3E40" w:rsidP="00FC3E40">
      <w:pPr>
        <w:pStyle w:val="Title"/>
      </w:pPr>
      <w:r>
        <w:lastRenderedPageBreak/>
        <w:t>Use Case Realization</w:t>
      </w:r>
    </w:p>
    <w:p w14:paraId="1968D667" w14:textId="08A01694" w:rsidR="00FC3E40" w:rsidRDefault="00B34915" w:rsidP="00FC3E40">
      <w:pPr>
        <w:pStyle w:val="Heading1"/>
        <w:jc w:val="center"/>
      </w:pPr>
      <w:r>
        <w:t>Let’s Quiz</w:t>
      </w:r>
      <w:r w:rsidR="00FC3E40">
        <w:br/>
      </w:r>
      <w:r w:rsidR="0058465B">
        <w:fldChar w:fldCharType="begin"/>
      </w:r>
      <w:r w:rsidR="0058465B">
        <w:instrText xml:space="preserve"> TITLE  \* MERGEFORMAT </w:instrText>
      </w:r>
      <w:r w:rsidR="0058465B">
        <w:fldChar w:fldCharType="separate"/>
      </w:r>
      <w:r w:rsidR="00FC3E40">
        <w:t>Use-Case: Start the application</w:t>
      </w:r>
      <w:r w:rsidR="0058465B">
        <w:fldChar w:fldCharType="end"/>
      </w:r>
      <w:r w:rsidR="00FC3E40">
        <w:t xml:space="preserve"> Scope: End Goal</w:t>
      </w:r>
    </w:p>
    <w:p w14:paraId="65F5EE75" w14:textId="77777777" w:rsidR="00FC3E40" w:rsidRDefault="00FC3E40" w:rsidP="00FC3E40">
      <w:pPr>
        <w:pStyle w:val="Heading1"/>
        <w:keepLines w:val="0"/>
        <w:widowControl w:val="0"/>
        <w:numPr>
          <w:ilvl w:val="0"/>
          <w:numId w:val="8"/>
        </w:numPr>
        <w:spacing w:before="120" w:after="60" w:line="240" w:lineRule="atLeast"/>
      </w:pPr>
      <w:bookmarkStart w:id="0" w:name="_Toc436203377"/>
      <w:bookmarkStart w:id="1" w:name="_Toc452813577"/>
      <w:r>
        <w:t>Brief Description</w:t>
      </w:r>
    </w:p>
    <w:p w14:paraId="26C9E276" w14:textId="77777777" w:rsidR="00FC3E40" w:rsidRPr="009E74C8" w:rsidRDefault="00FC3E40" w:rsidP="00FC3E40">
      <w:pPr>
        <w:pStyle w:val="Heading2"/>
        <w:keepLines w:val="0"/>
        <w:widowControl w:val="0"/>
        <w:numPr>
          <w:ilvl w:val="1"/>
          <w:numId w:val="0"/>
        </w:numPr>
        <w:spacing w:before="120" w:after="60" w:line="240" w:lineRule="atLeast"/>
        <w:ind w:left="720" w:hanging="720"/>
      </w:pPr>
      <w:r>
        <w:t>1.1</w:t>
      </w:r>
      <w:r>
        <w:tab/>
        <w:t>User end goal story:</w:t>
      </w:r>
    </w:p>
    <w:p w14:paraId="2A01882F" w14:textId="77777777" w:rsidR="00FC3E40" w:rsidRPr="00437772" w:rsidRDefault="00FC3E40" w:rsidP="00FC3E40">
      <w:pPr>
        <w:pStyle w:val="IndentNormal"/>
      </w:pPr>
      <w:r w:rsidRPr="00437772">
        <w:t>When the user</w:t>
      </w:r>
    </w:p>
    <w:p w14:paraId="17D23936" w14:textId="77777777" w:rsidR="00FC3E40" w:rsidRPr="00437772" w:rsidRDefault="00FC3E40" w:rsidP="00FC3E40">
      <w:pPr>
        <w:pStyle w:val="IndentNormal"/>
      </w:pPr>
      <w:r w:rsidRPr="00437772">
        <w:t>Wants to start the application</w:t>
      </w:r>
    </w:p>
    <w:p w14:paraId="76E980B0" w14:textId="77777777" w:rsidR="00FC3E40" w:rsidRPr="00437772" w:rsidRDefault="00FC3E40" w:rsidP="00FC3E40">
      <w:pPr>
        <w:pStyle w:val="IndentNormal"/>
      </w:pPr>
      <w:r w:rsidRPr="00437772">
        <w:t>They click the icon on their phone to open the application</w:t>
      </w:r>
    </w:p>
    <w:p w14:paraId="76FAE95A" w14:textId="09686EEE" w:rsidR="00FC3E40" w:rsidRPr="00437772" w:rsidRDefault="00FC3E40" w:rsidP="00FC3E40">
      <w:pPr>
        <w:pStyle w:val="IndentNormal"/>
      </w:pPr>
      <w:r w:rsidRPr="00437772">
        <w:t xml:space="preserve">So that the application opens to the </w:t>
      </w:r>
      <w:r w:rsidR="00B34915">
        <w:t>login screen</w:t>
      </w:r>
    </w:p>
    <w:p w14:paraId="12D726FF" w14:textId="77777777" w:rsidR="00FC3E40" w:rsidRDefault="00FC3E40" w:rsidP="00FC3E40">
      <w:pPr>
        <w:pStyle w:val="Heading2"/>
        <w:keepLines w:val="0"/>
        <w:widowControl w:val="0"/>
        <w:numPr>
          <w:ilvl w:val="1"/>
          <w:numId w:val="0"/>
        </w:numPr>
        <w:spacing w:before="120" w:after="60" w:line="240" w:lineRule="atLeast"/>
        <w:ind w:left="720" w:hanging="720"/>
      </w:pPr>
      <w:r>
        <w:t>1.2</w:t>
      </w:r>
      <w:r>
        <w:tab/>
        <w:t>Event-response story</w:t>
      </w:r>
    </w:p>
    <w:p w14:paraId="62FFBD81" w14:textId="53B301BD" w:rsidR="00FC3E40" w:rsidRDefault="00FC3E40" w:rsidP="00FC3E40">
      <w:pPr>
        <w:pStyle w:val="IndentNormal"/>
      </w:pPr>
      <w:r>
        <w:t xml:space="preserve">When the user presses the </w:t>
      </w:r>
      <w:r w:rsidR="00B34915">
        <w:t xml:space="preserve">game </w:t>
      </w:r>
      <w:r>
        <w:t>icon the application</w:t>
      </w:r>
      <w:r w:rsidR="00B34915">
        <w:t xml:space="preserve"> will start.</w:t>
      </w:r>
    </w:p>
    <w:p w14:paraId="0815F8E6" w14:textId="34E650CB" w:rsidR="00FC3E40" w:rsidRDefault="00FC3E40" w:rsidP="00FC3E40">
      <w:pPr>
        <w:pStyle w:val="IndentNormal"/>
      </w:pPr>
      <w:r>
        <w:t xml:space="preserve">It causes the </w:t>
      </w:r>
      <w:r w:rsidR="00B34915">
        <w:t xml:space="preserve">game </w:t>
      </w:r>
      <w:r>
        <w:t xml:space="preserve">to </w:t>
      </w:r>
      <w:r w:rsidR="00B34915">
        <w:t>load the Login Scene and check for local existing user data</w:t>
      </w:r>
    </w:p>
    <w:p w14:paraId="4DFA4CC5" w14:textId="27A25481" w:rsidR="00FC3E40" w:rsidRDefault="00FC3E40" w:rsidP="00FC3E40">
      <w:pPr>
        <w:pStyle w:val="IndentNormal"/>
      </w:pPr>
      <w:r>
        <w:t xml:space="preserve">By </w:t>
      </w:r>
      <w:r w:rsidR="00B34915">
        <w:t xml:space="preserve">checking for a </w:t>
      </w:r>
      <w:proofErr w:type="spellStart"/>
      <w:r w:rsidR="00B34915">
        <w:t>userID</w:t>
      </w:r>
      <w:proofErr w:type="spellEnd"/>
    </w:p>
    <w:p w14:paraId="16600AC5" w14:textId="05C2BD40" w:rsidR="00FC3E40" w:rsidRPr="00931AFA" w:rsidRDefault="00FC3E40" w:rsidP="00FC3E40">
      <w:pPr>
        <w:pStyle w:val="IndentNormal"/>
      </w:pPr>
      <w:r>
        <w:t xml:space="preserve">So that </w:t>
      </w:r>
      <w:r w:rsidR="00B34915">
        <w:t xml:space="preserve">if there is a </w:t>
      </w:r>
      <w:proofErr w:type="spellStart"/>
      <w:r w:rsidR="00B34915">
        <w:t>userID</w:t>
      </w:r>
      <w:proofErr w:type="spellEnd"/>
      <w:r w:rsidR="00B34915">
        <w:t xml:space="preserve"> the app can automatically log the user in or if there is not the app can ask the user to log in for the first time</w:t>
      </w:r>
    </w:p>
    <w:bookmarkEnd w:id="0"/>
    <w:bookmarkEnd w:id="1"/>
    <w:p w14:paraId="7D89DBF0" w14:textId="77777777" w:rsidR="00FC3E40" w:rsidRDefault="00FC3E40" w:rsidP="00FC3E40">
      <w:pPr>
        <w:pStyle w:val="Heading1"/>
        <w:keepLines w:val="0"/>
        <w:widowControl w:val="0"/>
        <w:numPr>
          <w:ilvl w:val="0"/>
          <w:numId w:val="8"/>
        </w:numPr>
        <w:spacing w:before="120" w:after="60" w:line="240" w:lineRule="atLeast"/>
      </w:pPr>
      <w:r>
        <w:t>Trigger</w:t>
      </w:r>
    </w:p>
    <w:p w14:paraId="2CC7851E" w14:textId="348DFDF9" w:rsidR="00FC3E40" w:rsidRPr="00F5677B" w:rsidRDefault="00FC3E40" w:rsidP="00FC3E40">
      <w:pPr>
        <w:pStyle w:val="IndentNormal"/>
      </w:pPr>
      <w:r>
        <w:t xml:space="preserve">The user presses the icon for </w:t>
      </w:r>
      <w:r w:rsidR="00B34915">
        <w:t>Let’s Quiz</w:t>
      </w:r>
      <w:r>
        <w:t xml:space="preserve"> from their phones apps page or home screen.</w:t>
      </w:r>
    </w:p>
    <w:p w14:paraId="7D4A9E58" w14:textId="77777777" w:rsidR="00FC3E40" w:rsidRPr="007609DF" w:rsidRDefault="00FC3E40" w:rsidP="00FC3E40">
      <w:pPr>
        <w:pStyle w:val="Heading1"/>
        <w:keepLines w:val="0"/>
        <w:widowControl w:val="0"/>
        <w:numPr>
          <w:ilvl w:val="0"/>
          <w:numId w:val="8"/>
        </w:numPr>
        <w:spacing w:before="120" w:after="60" w:line="240" w:lineRule="atLeast"/>
      </w:pPr>
      <w:r>
        <w:t>Actors</w:t>
      </w:r>
    </w:p>
    <w:p w14:paraId="32A99CFE" w14:textId="77777777" w:rsidR="00FC3E40" w:rsidRPr="00FE7104" w:rsidRDefault="00FC3E40" w:rsidP="00FC3E40">
      <w:pPr>
        <w:pStyle w:val="Heading2"/>
        <w:keepLines w:val="0"/>
        <w:widowControl w:val="0"/>
        <w:numPr>
          <w:ilvl w:val="1"/>
          <w:numId w:val="0"/>
        </w:numPr>
        <w:spacing w:before="120" w:after="60" w:line="240" w:lineRule="atLeast"/>
        <w:ind w:left="720" w:hanging="720"/>
      </w:pPr>
      <w:r>
        <w:t>3.1</w:t>
      </w:r>
      <w:r>
        <w:tab/>
        <w:t>User</w:t>
      </w:r>
    </w:p>
    <w:p w14:paraId="2FF87C0A" w14:textId="77777777" w:rsidR="00FC3E40" w:rsidRDefault="00FC3E40" w:rsidP="00FC3E40">
      <w:pPr>
        <w:pStyle w:val="IndentNormal"/>
      </w:pPr>
      <w:r>
        <w:t xml:space="preserve">The user starts the use case by opening the app. </w:t>
      </w:r>
    </w:p>
    <w:p w14:paraId="6ABB5536" w14:textId="77777777" w:rsidR="00FC3E40" w:rsidRDefault="00FC3E40" w:rsidP="00FC3E40">
      <w:pPr>
        <w:pStyle w:val="Heading2"/>
        <w:keepLines w:val="0"/>
        <w:widowControl w:val="0"/>
        <w:numPr>
          <w:ilvl w:val="1"/>
          <w:numId w:val="0"/>
        </w:numPr>
        <w:spacing w:before="120" w:after="60" w:line="240" w:lineRule="atLeast"/>
        <w:ind w:left="720" w:hanging="720"/>
      </w:pPr>
      <w:r>
        <w:t>3.2</w:t>
      </w:r>
      <w:r>
        <w:tab/>
        <w:t>Online database</w:t>
      </w:r>
    </w:p>
    <w:p w14:paraId="2FC0E0B2" w14:textId="522F075E" w:rsidR="00FC3E40" w:rsidRPr="00931AFA" w:rsidRDefault="00B34915" w:rsidP="00FC3E40">
      <w:pPr>
        <w:pStyle w:val="IndentNormal"/>
      </w:pPr>
      <w:r>
        <w:t xml:space="preserve">Once the user has logged in whether it was done automatically or not the application will contact the online database to add the new user or pull existing user details. </w:t>
      </w:r>
    </w:p>
    <w:p w14:paraId="1578CB9B" w14:textId="77777777" w:rsidR="00FC3E40" w:rsidRDefault="00FC3E40" w:rsidP="00FC3E40">
      <w:pPr>
        <w:pStyle w:val="Heading1"/>
        <w:keepLines w:val="0"/>
        <w:widowControl w:val="0"/>
        <w:numPr>
          <w:ilvl w:val="0"/>
          <w:numId w:val="8"/>
        </w:numPr>
        <w:spacing w:before="120" w:after="60" w:line="240" w:lineRule="atLeast"/>
      </w:pPr>
      <w:bookmarkStart w:id="2" w:name="_Toc447960005"/>
      <w:bookmarkStart w:id="3" w:name="_Toc452813581"/>
      <w:bookmarkStart w:id="4" w:name="_Toc512930909"/>
      <w:bookmarkStart w:id="5" w:name="_Toc20715758"/>
      <w:bookmarkStart w:id="6" w:name="_Toc436203381"/>
      <w:r>
        <w:t xml:space="preserve">Stakeholders </w:t>
      </w:r>
      <w:bookmarkEnd w:id="2"/>
      <w:bookmarkEnd w:id="3"/>
      <w:bookmarkEnd w:id="4"/>
      <w:bookmarkEnd w:id="5"/>
    </w:p>
    <w:p w14:paraId="5627C2F6" w14:textId="77777777" w:rsidR="00FC3E40" w:rsidRDefault="00FC3E40" w:rsidP="00FC3E40">
      <w:pPr>
        <w:pStyle w:val="Heading2"/>
        <w:keepLines w:val="0"/>
        <w:widowControl w:val="0"/>
        <w:numPr>
          <w:ilvl w:val="1"/>
          <w:numId w:val="0"/>
        </w:numPr>
        <w:spacing w:before="120" w:after="60" w:line="240" w:lineRule="atLeast"/>
        <w:ind w:left="720" w:hanging="720"/>
      </w:pPr>
      <w:r>
        <w:t>4.1</w:t>
      </w:r>
      <w:r>
        <w:tab/>
        <w:t>User</w:t>
      </w:r>
    </w:p>
    <w:p w14:paraId="4E6F4669" w14:textId="77777777" w:rsidR="00FC3E40" w:rsidRPr="00AF0933" w:rsidRDefault="00FC3E40" w:rsidP="00FC3E40">
      <w:pPr>
        <w:pStyle w:val="IndentNormal"/>
      </w:pPr>
      <w:r>
        <w:t>The user requires the app to open without errors and minimal delay.</w:t>
      </w:r>
    </w:p>
    <w:p w14:paraId="1DED0B54" w14:textId="256ADA07" w:rsidR="00FC3E40" w:rsidRDefault="00FC3E40" w:rsidP="00FC3E40">
      <w:pPr>
        <w:pStyle w:val="Heading2"/>
        <w:keepLines w:val="0"/>
        <w:widowControl w:val="0"/>
        <w:numPr>
          <w:ilvl w:val="1"/>
          <w:numId w:val="0"/>
        </w:numPr>
        <w:spacing w:before="120" w:after="60" w:line="240" w:lineRule="atLeast"/>
        <w:ind w:left="720" w:hanging="720"/>
      </w:pPr>
      <w:r>
        <w:t>4.2</w:t>
      </w:r>
      <w:r>
        <w:tab/>
      </w:r>
      <w:r w:rsidR="00B34915">
        <w:t>Server</w:t>
      </w:r>
    </w:p>
    <w:p w14:paraId="29D85F8C" w14:textId="400C329F" w:rsidR="00FC3E40" w:rsidRPr="00AF0933" w:rsidRDefault="00FC3E40" w:rsidP="00FC3E40">
      <w:pPr>
        <w:pStyle w:val="IndentNormal"/>
      </w:pPr>
      <w:r>
        <w:t xml:space="preserve">The </w:t>
      </w:r>
      <w:r w:rsidR="00B34915">
        <w:t>device</w:t>
      </w:r>
      <w:r>
        <w:t xml:space="preserve"> needs to be able to access the online database to check</w:t>
      </w:r>
      <w:r w:rsidR="00CE2933">
        <w:t xml:space="preserve"> user details</w:t>
      </w:r>
      <w:r>
        <w:t xml:space="preserve">. </w:t>
      </w:r>
    </w:p>
    <w:p w14:paraId="6CD64304" w14:textId="77777777" w:rsidR="00FC3E40" w:rsidRDefault="00FC3E40" w:rsidP="00FC3E40">
      <w:pPr>
        <w:pStyle w:val="Heading2"/>
        <w:keepLines w:val="0"/>
        <w:widowControl w:val="0"/>
        <w:numPr>
          <w:ilvl w:val="1"/>
          <w:numId w:val="0"/>
        </w:numPr>
        <w:spacing w:before="120" w:after="60" w:line="240" w:lineRule="atLeast"/>
        <w:ind w:left="720" w:hanging="720"/>
      </w:pPr>
      <w:r>
        <w:t>4.3</w:t>
      </w:r>
      <w:r>
        <w:tab/>
        <w:t>User’s phone</w:t>
      </w:r>
    </w:p>
    <w:p w14:paraId="72D5E364" w14:textId="77777777" w:rsidR="00FC3E40" w:rsidRDefault="00FC3E40" w:rsidP="00FC3E40">
      <w:pPr>
        <w:pStyle w:val="IndentNormal"/>
      </w:pPr>
      <w:r>
        <w:t xml:space="preserve">The user’s phone needs to allocate memory and give the application the correct permissions to operate as required. </w:t>
      </w:r>
    </w:p>
    <w:p w14:paraId="128165BF" w14:textId="2EFEDF9F" w:rsidR="00FC3E40" w:rsidRDefault="00FC3E40" w:rsidP="00FC3E40">
      <w:pPr>
        <w:pStyle w:val="Heading1"/>
        <w:keepLines w:val="0"/>
        <w:widowControl w:val="0"/>
        <w:numPr>
          <w:ilvl w:val="0"/>
          <w:numId w:val="8"/>
        </w:numPr>
        <w:spacing w:before="120" w:after="60" w:line="240" w:lineRule="atLeast"/>
      </w:pPr>
      <w:r>
        <w:lastRenderedPageBreak/>
        <w:t>Related Use Cases</w:t>
      </w:r>
    </w:p>
    <w:p w14:paraId="07A26EA6" w14:textId="3E7D7ECC" w:rsidR="00FC3E40" w:rsidRPr="009E74C8" w:rsidRDefault="00CE2933" w:rsidP="00CE2933">
      <w:pPr>
        <w:ind w:firstLine="720"/>
        <w:rPr>
          <w:color w:val="FF0000"/>
        </w:rPr>
      </w:pPr>
      <w:r>
        <w:t>None</w:t>
      </w:r>
      <w:bookmarkStart w:id="7" w:name="_Toc436203408"/>
      <w:bookmarkStart w:id="8" w:name="_Toc452813602"/>
      <w:bookmarkStart w:id="9" w:name="_Toc512930919"/>
      <w:bookmarkStart w:id="10" w:name="_Toc20715765"/>
      <w:bookmarkEnd w:id="6"/>
    </w:p>
    <w:p w14:paraId="7D7B81D6" w14:textId="77777777" w:rsidR="00FC3E40" w:rsidRDefault="00FC3E40" w:rsidP="00FC3E40">
      <w:pPr>
        <w:pStyle w:val="Heading1"/>
        <w:keepLines w:val="0"/>
        <w:widowControl w:val="0"/>
        <w:numPr>
          <w:ilvl w:val="0"/>
          <w:numId w:val="8"/>
        </w:numPr>
        <w:spacing w:before="120" w:after="60" w:line="240" w:lineRule="atLeast"/>
      </w:pPr>
      <w:r>
        <w:t>Pre-conditions</w:t>
      </w:r>
    </w:p>
    <w:p w14:paraId="0630DD0A" w14:textId="77777777" w:rsidR="00FC3E40" w:rsidRDefault="00FC3E40" w:rsidP="00FC3E40">
      <w:pPr>
        <w:pStyle w:val="IndentNormal"/>
      </w:pPr>
      <w:r>
        <w:t>6.1</w:t>
      </w:r>
      <w:r>
        <w:tab/>
        <w:t>User’s phone meets the minimum requirements</w:t>
      </w:r>
    </w:p>
    <w:p w14:paraId="1B9C8A7F" w14:textId="7FCD3F7B" w:rsidR="00FC3E40" w:rsidRPr="00E41A44" w:rsidRDefault="00FC3E40" w:rsidP="00FC3E40">
      <w:pPr>
        <w:pStyle w:val="IndentNormal"/>
      </w:pPr>
      <w:r>
        <w:t>6.2</w:t>
      </w:r>
      <w:r>
        <w:tab/>
        <w:t xml:space="preserve">User </w:t>
      </w:r>
      <w:r w:rsidRPr="00E41A44">
        <w:t xml:space="preserve">has </w:t>
      </w:r>
      <w:r w:rsidR="00CE2933">
        <w:t>Let’s Quiz</w:t>
      </w:r>
      <w:r w:rsidRPr="00E41A44">
        <w:t xml:space="preserve"> installed</w:t>
      </w:r>
    </w:p>
    <w:p w14:paraId="5F79F703" w14:textId="14E2F86F" w:rsidR="00FC3E40" w:rsidRDefault="00FC3E40" w:rsidP="00FC3E40">
      <w:pPr>
        <w:pStyle w:val="IndentNormal"/>
      </w:pPr>
      <w:r>
        <w:t>6.2</w:t>
      </w:r>
      <w:r>
        <w:tab/>
      </w:r>
      <w:r w:rsidRPr="00E41A44">
        <w:t>User pr</w:t>
      </w:r>
      <w:r>
        <w:t xml:space="preserve">ess’s the </w:t>
      </w:r>
      <w:r w:rsidR="00CE2933">
        <w:t>Let’s Quiz</w:t>
      </w:r>
      <w:r w:rsidR="00CE2933" w:rsidRPr="00E41A44">
        <w:t xml:space="preserve"> </w:t>
      </w:r>
      <w:r>
        <w:t>icon app</w:t>
      </w:r>
    </w:p>
    <w:p w14:paraId="626188EC" w14:textId="527EBB34" w:rsidR="00CE2933" w:rsidRDefault="00CE2933" w:rsidP="00FC3E40">
      <w:pPr>
        <w:pStyle w:val="IndentNormal"/>
      </w:pPr>
      <w:r>
        <w:t xml:space="preserve">6.3 </w:t>
      </w:r>
      <w:r>
        <w:tab/>
        <w:t>The user has internet connectivity</w:t>
      </w:r>
    </w:p>
    <w:p w14:paraId="650615DD" w14:textId="77777777" w:rsidR="00FC3E40" w:rsidRDefault="00FC3E40" w:rsidP="00FC3E40">
      <w:pPr>
        <w:pStyle w:val="BodyText"/>
      </w:pPr>
    </w:p>
    <w:p w14:paraId="3581AF14" w14:textId="77777777" w:rsidR="00FC3E40" w:rsidRDefault="00FC3E40" w:rsidP="00FC3E40">
      <w:pPr>
        <w:pStyle w:val="Heading1"/>
        <w:keepLines w:val="0"/>
        <w:widowControl w:val="0"/>
        <w:numPr>
          <w:ilvl w:val="0"/>
          <w:numId w:val="8"/>
        </w:numPr>
        <w:spacing w:before="120" w:after="60" w:line="240" w:lineRule="atLeast"/>
      </w:pPr>
      <w:r>
        <w:t>Post-conditions</w:t>
      </w:r>
    </w:p>
    <w:p w14:paraId="4B266C67" w14:textId="77777777" w:rsidR="00FC3E40" w:rsidRDefault="00FC3E40" w:rsidP="00FC3E40">
      <w:pPr>
        <w:pStyle w:val="Heading2"/>
        <w:keepLines w:val="0"/>
        <w:widowControl w:val="0"/>
        <w:numPr>
          <w:ilvl w:val="1"/>
          <w:numId w:val="0"/>
        </w:numPr>
        <w:spacing w:before="120" w:after="60" w:line="240" w:lineRule="atLeast"/>
        <w:ind w:left="720" w:hanging="720"/>
      </w:pPr>
      <w:r>
        <w:t>7.1</w:t>
      </w:r>
      <w:r>
        <w:tab/>
        <w:t>Minimal guarantee</w:t>
      </w:r>
    </w:p>
    <w:p w14:paraId="1C1998F7" w14:textId="77777777" w:rsidR="00FC3E40" w:rsidRPr="0034416C" w:rsidRDefault="00FC3E40" w:rsidP="00FC3E40">
      <w:pPr>
        <w:pStyle w:val="IndentNormal"/>
      </w:pPr>
      <w:r>
        <w:t>Give an error message to the user so they can rectify the problem, or upon an</w:t>
      </w:r>
      <w:r w:rsidRPr="006B14F5">
        <w:t xml:space="preserve"> unrecoverable error</w:t>
      </w:r>
      <w:r>
        <w:t xml:space="preserve"> t</w:t>
      </w:r>
      <w:r w:rsidRPr="006B14F5">
        <w:t>he</w:t>
      </w:r>
      <w:r>
        <w:t xml:space="preserve"> application will safely terminate and the user can restart it.</w:t>
      </w:r>
    </w:p>
    <w:p w14:paraId="1D0E04A3" w14:textId="77777777" w:rsidR="00FC3E40" w:rsidRDefault="00FC3E40" w:rsidP="00FC3E40">
      <w:pPr>
        <w:pStyle w:val="Heading2"/>
        <w:keepLines w:val="0"/>
        <w:widowControl w:val="0"/>
        <w:numPr>
          <w:ilvl w:val="1"/>
          <w:numId w:val="0"/>
        </w:numPr>
        <w:spacing w:before="120" w:after="60" w:line="240" w:lineRule="atLeast"/>
        <w:ind w:left="720" w:hanging="720"/>
      </w:pPr>
      <w:r>
        <w:t>7.2</w:t>
      </w:r>
      <w:r>
        <w:tab/>
        <w:t>Success guarantee</w:t>
      </w:r>
    </w:p>
    <w:p w14:paraId="3DD4B0F0" w14:textId="2E4D8778" w:rsidR="00FC3E40" w:rsidRPr="0034416C" w:rsidRDefault="00FC3E40" w:rsidP="00FC3E40">
      <w:pPr>
        <w:pStyle w:val="IndentNormal"/>
      </w:pPr>
      <w:r>
        <w:t xml:space="preserve">The application will start and open </w:t>
      </w:r>
      <w:r w:rsidR="00CE2933">
        <w:t>the Login Scene</w:t>
      </w:r>
    </w:p>
    <w:p w14:paraId="2394CB38" w14:textId="77777777" w:rsidR="00FC3E40" w:rsidRDefault="00FC3E40" w:rsidP="00FC3E40">
      <w:pPr>
        <w:pStyle w:val="BodyText"/>
      </w:pPr>
    </w:p>
    <w:bookmarkEnd w:id="7"/>
    <w:bookmarkEnd w:id="8"/>
    <w:bookmarkEnd w:id="9"/>
    <w:bookmarkEnd w:id="10"/>
    <w:p w14:paraId="1E44E9A1" w14:textId="77777777" w:rsidR="00FC3E40" w:rsidRDefault="00FC3E40" w:rsidP="00FC3E40">
      <w:pPr>
        <w:pStyle w:val="Heading1"/>
        <w:keepLines w:val="0"/>
        <w:widowControl w:val="0"/>
        <w:numPr>
          <w:ilvl w:val="0"/>
          <w:numId w:val="8"/>
        </w:numPr>
        <w:spacing w:before="120" w:after="60" w:line="240" w:lineRule="atLeast"/>
      </w:pPr>
      <w:r>
        <w:t>Normal Flow</w:t>
      </w:r>
    </w:p>
    <w:tbl>
      <w:tblPr>
        <w:tblStyle w:val="TableGrid"/>
        <w:tblW w:w="0" w:type="auto"/>
        <w:tblLook w:val="04A0" w:firstRow="1" w:lastRow="0" w:firstColumn="1" w:lastColumn="0" w:noHBand="0" w:noVBand="1"/>
      </w:tblPr>
      <w:tblGrid>
        <w:gridCol w:w="4506"/>
        <w:gridCol w:w="4510"/>
      </w:tblGrid>
      <w:tr w:rsidR="00FC3E40" w:rsidRPr="00437772" w14:paraId="58422098" w14:textId="77777777" w:rsidTr="0011519E">
        <w:tc>
          <w:tcPr>
            <w:tcW w:w="4675" w:type="dxa"/>
          </w:tcPr>
          <w:p w14:paraId="54C38780" w14:textId="77777777" w:rsidR="00FC3E40" w:rsidRPr="00437772" w:rsidRDefault="00FC3E40" w:rsidP="0011519E">
            <w:pPr>
              <w:jc w:val="center"/>
              <w:rPr>
                <w:b/>
              </w:rPr>
            </w:pPr>
            <w:r w:rsidRPr="00437772">
              <w:rPr>
                <w:b/>
              </w:rPr>
              <w:t>Actor</w:t>
            </w:r>
          </w:p>
        </w:tc>
        <w:tc>
          <w:tcPr>
            <w:tcW w:w="4675" w:type="dxa"/>
          </w:tcPr>
          <w:p w14:paraId="6C321450" w14:textId="77777777" w:rsidR="00FC3E40" w:rsidRPr="00437772" w:rsidRDefault="00FC3E40" w:rsidP="0011519E">
            <w:pPr>
              <w:jc w:val="center"/>
              <w:rPr>
                <w:b/>
              </w:rPr>
            </w:pPr>
            <w:r w:rsidRPr="00437772">
              <w:rPr>
                <w:b/>
              </w:rPr>
              <w:t>System</w:t>
            </w:r>
          </w:p>
        </w:tc>
      </w:tr>
      <w:tr w:rsidR="00FC3E40" w14:paraId="2FABB474" w14:textId="77777777" w:rsidTr="0011519E">
        <w:tc>
          <w:tcPr>
            <w:tcW w:w="4675" w:type="dxa"/>
          </w:tcPr>
          <w:p w14:paraId="7BE957D5" w14:textId="72776417" w:rsidR="00FC3E40" w:rsidRDefault="00FC3E40" w:rsidP="00FC3E40">
            <w:pPr>
              <w:pStyle w:val="ListParagraph"/>
              <w:numPr>
                <w:ilvl w:val="0"/>
                <w:numId w:val="3"/>
              </w:numPr>
              <w:spacing w:after="160" w:line="259" w:lineRule="auto"/>
            </w:pPr>
            <w:r>
              <w:t>The user press</w:t>
            </w:r>
            <w:r w:rsidR="00CE2933">
              <w:t>es</w:t>
            </w:r>
            <w:r>
              <w:t xml:space="preserve"> the </w:t>
            </w:r>
            <w:r w:rsidR="00CE2933">
              <w:t>Let’s Quiz icon</w:t>
            </w:r>
          </w:p>
          <w:p w14:paraId="310A546C" w14:textId="77777777" w:rsidR="00FC3E40" w:rsidRDefault="00FC3E40" w:rsidP="0011519E">
            <w:pPr>
              <w:pStyle w:val="ListParagraph"/>
            </w:pPr>
          </w:p>
          <w:p w14:paraId="0E12661C" w14:textId="77777777" w:rsidR="007F79DF" w:rsidRDefault="007F79DF" w:rsidP="0011519E">
            <w:pPr>
              <w:pStyle w:val="ListParagraph"/>
            </w:pPr>
          </w:p>
          <w:p w14:paraId="2C240EB4" w14:textId="77777777" w:rsidR="007F79DF" w:rsidRDefault="007F79DF" w:rsidP="0011519E">
            <w:pPr>
              <w:pStyle w:val="ListParagraph"/>
            </w:pPr>
          </w:p>
          <w:p w14:paraId="1ABDCB86" w14:textId="77777777" w:rsidR="007F79DF" w:rsidRDefault="007F79DF" w:rsidP="0011519E">
            <w:pPr>
              <w:pStyle w:val="ListParagraph"/>
            </w:pPr>
          </w:p>
          <w:p w14:paraId="65A8E58C" w14:textId="77777777" w:rsidR="007F79DF" w:rsidRDefault="007F79DF" w:rsidP="0011519E">
            <w:pPr>
              <w:pStyle w:val="ListParagraph"/>
            </w:pPr>
          </w:p>
          <w:p w14:paraId="5CF4CEE6" w14:textId="77777777" w:rsidR="007F79DF" w:rsidRDefault="007F79DF" w:rsidP="0011519E">
            <w:pPr>
              <w:pStyle w:val="ListParagraph"/>
            </w:pPr>
          </w:p>
          <w:p w14:paraId="6FFF2CEC" w14:textId="77777777" w:rsidR="007F79DF" w:rsidRDefault="007F79DF" w:rsidP="0011519E">
            <w:pPr>
              <w:pStyle w:val="ListParagraph"/>
            </w:pPr>
          </w:p>
          <w:p w14:paraId="50F017BA" w14:textId="77777777" w:rsidR="007F79DF" w:rsidRDefault="007F79DF" w:rsidP="0011519E">
            <w:pPr>
              <w:pStyle w:val="ListParagraph"/>
            </w:pPr>
          </w:p>
          <w:p w14:paraId="7AEEF0E8" w14:textId="1123D44A" w:rsidR="007F79DF" w:rsidRDefault="007F79DF" w:rsidP="007F79DF"/>
          <w:p w14:paraId="2693D567" w14:textId="7371D3CB" w:rsidR="007F79DF" w:rsidRDefault="007F79DF" w:rsidP="007F79DF">
            <w:pPr>
              <w:pStyle w:val="ListParagraph"/>
              <w:numPr>
                <w:ilvl w:val="0"/>
                <w:numId w:val="10"/>
              </w:numPr>
            </w:pPr>
            <w:r>
              <w:t xml:space="preserve">User selects method to log in, either Facebook, </w:t>
            </w:r>
            <w:proofErr w:type="spellStart"/>
            <w:r>
              <w:t>GooglePlay</w:t>
            </w:r>
            <w:proofErr w:type="spellEnd"/>
            <w:r>
              <w:t xml:space="preserve"> or Create Profile</w:t>
            </w:r>
          </w:p>
          <w:p w14:paraId="41DB86CE" w14:textId="50A6269A" w:rsidR="007F79DF" w:rsidRDefault="007F79DF" w:rsidP="007F79DF">
            <w:r>
              <w:t xml:space="preserve">       </w:t>
            </w:r>
          </w:p>
        </w:tc>
        <w:tc>
          <w:tcPr>
            <w:tcW w:w="4675" w:type="dxa"/>
          </w:tcPr>
          <w:p w14:paraId="1DCF7391" w14:textId="77777777" w:rsidR="00FC3E40" w:rsidRDefault="00FC3E40" w:rsidP="0011519E">
            <w:pPr>
              <w:pStyle w:val="ListParagraph"/>
              <w:spacing w:after="160" w:line="259" w:lineRule="auto"/>
            </w:pPr>
          </w:p>
          <w:p w14:paraId="3A913647" w14:textId="77777777" w:rsidR="00FC3E40" w:rsidRDefault="00FC3E40" w:rsidP="0011519E">
            <w:pPr>
              <w:pStyle w:val="ListParagraph"/>
              <w:spacing w:after="160" w:line="259" w:lineRule="auto"/>
            </w:pPr>
          </w:p>
          <w:p w14:paraId="6FDC08E6" w14:textId="4D56640D" w:rsidR="00FC3E40" w:rsidRDefault="00FC3E40" w:rsidP="007F79DF">
            <w:pPr>
              <w:pStyle w:val="ListParagraph"/>
              <w:numPr>
                <w:ilvl w:val="0"/>
                <w:numId w:val="11"/>
              </w:numPr>
              <w:spacing w:after="160" w:line="259" w:lineRule="auto"/>
            </w:pPr>
            <w:r>
              <w:t xml:space="preserve">The application will open to the </w:t>
            </w:r>
            <w:r w:rsidR="0052643D">
              <w:t>Login Scene</w:t>
            </w:r>
            <w:r>
              <w:t xml:space="preserve"> </w:t>
            </w:r>
          </w:p>
          <w:p w14:paraId="674E47DA" w14:textId="0197DE92" w:rsidR="00FC3E40" w:rsidRDefault="009E1852" w:rsidP="007F79DF">
            <w:pPr>
              <w:pStyle w:val="ListParagraph"/>
              <w:numPr>
                <w:ilvl w:val="0"/>
                <w:numId w:val="11"/>
              </w:numPr>
              <w:spacing w:after="160" w:line="259" w:lineRule="auto"/>
            </w:pPr>
            <w:r>
              <w:t xml:space="preserve">Device checks local data for existing </w:t>
            </w:r>
            <w:proofErr w:type="spellStart"/>
            <w:r>
              <w:t>userID</w:t>
            </w:r>
            <w:proofErr w:type="spellEnd"/>
            <w:r>
              <w:t xml:space="preserve"> (none present)</w:t>
            </w:r>
          </w:p>
          <w:p w14:paraId="3409270D" w14:textId="77777777" w:rsidR="00FC3E40" w:rsidRDefault="009E1852" w:rsidP="007F79DF">
            <w:pPr>
              <w:pStyle w:val="ListParagraph"/>
              <w:numPr>
                <w:ilvl w:val="0"/>
                <w:numId w:val="11"/>
              </w:numPr>
              <w:spacing w:after="160" w:line="259" w:lineRule="auto"/>
            </w:pPr>
            <w:r>
              <w:t xml:space="preserve">The user is asked to log in and presented with 4 options: Facebook, </w:t>
            </w:r>
            <w:proofErr w:type="spellStart"/>
            <w:r>
              <w:t>GooglePlay</w:t>
            </w:r>
            <w:proofErr w:type="spellEnd"/>
            <w:r>
              <w:t>, Create Profile or Skip</w:t>
            </w:r>
          </w:p>
          <w:p w14:paraId="39780F9F" w14:textId="77777777" w:rsidR="009E1852" w:rsidRDefault="009E1852" w:rsidP="007F79DF">
            <w:pPr>
              <w:pStyle w:val="ListParagraph"/>
              <w:spacing w:after="160" w:line="259" w:lineRule="auto"/>
            </w:pPr>
          </w:p>
          <w:p w14:paraId="04E512B4" w14:textId="77777777" w:rsidR="007F79DF" w:rsidRDefault="007F79DF" w:rsidP="007F79DF">
            <w:pPr>
              <w:pStyle w:val="ListParagraph"/>
            </w:pPr>
          </w:p>
          <w:p w14:paraId="10E9D4A0" w14:textId="29DA99DB" w:rsidR="007F79DF" w:rsidRDefault="007F79DF" w:rsidP="007F79DF">
            <w:pPr>
              <w:pStyle w:val="ListParagraph"/>
              <w:numPr>
                <w:ilvl w:val="0"/>
                <w:numId w:val="12"/>
              </w:numPr>
            </w:pPr>
            <w:r>
              <w:t>Application verifies login with appropriate social media platform or Let’s Quiz server</w:t>
            </w:r>
          </w:p>
          <w:p w14:paraId="424D1FF4" w14:textId="43FD85CB" w:rsidR="00E94D50" w:rsidRDefault="00E94D50" w:rsidP="007F79DF">
            <w:pPr>
              <w:pStyle w:val="ListParagraph"/>
              <w:numPr>
                <w:ilvl w:val="0"/>
                <w:numId w:val="12"/>
              </w:numPr>
            </w:pPr>
            <w:r>
              <w:t xml:space="preserve">The application creates a </w:t>
            </w:r>
            <w:proofErr w:type="spellStart"/>
            <w:r>
              <w:t>userID</w:t>
            </w:r>
            <w:proofErr w:type="spellEnd"/>
          </w:p>
          <w:p w14:paraId="46AB2B5F" w14:textId="5DF91163" w:rsidR="007F79DF" w:rsidRDefault="007F79DF" w:rsidP="007F79DF">
            <w:pPr>
              <w:pStyle w:val="ListParagraph"/>
              <w:numPr>
                <w:ilvl w:val="0"/>
                <w:numId w:val="12"/>
              </w:numPr>
            </w:pPr>
            <w:r>
              <w:t>Application loads Main Menu Scene</w:t>
            </w:r>
          </w:p>
        </w:tc>
      </w:tr>
    </w:tbl>
    <w:p w14:paraId="693690EB" w14:textId="77777777" w:rsidR="00FC3E40" w:rsidRDefault="00FC3E40" w:rsidP="00FC3E40">
      <w:r>
        <w:t>The use case ends.</w:t>
      </w:r>
    </w:p>
    <w:p w14:paraId="6D626BD9" w14:textId="02B2E24A" w:rsidR="00FC3E40" w:rsidRDefault="00FC3E40" w:rsidP="00FC3E40">
      <w:pPr>
        <w:pStyle w:val="Heading1"/>
        <w:keepLines w:val="0"/>
        <w:widowControl w:val="0"/>
        <w:numPr>
          <w:ilvl w:val="0"/>
          <w:numId w:val="8"/>
        </w:numPr>
        <w:spacing w:before="120" w:after="60" w:line="240" w:lineRule="atLeast"/>
      </w:pPr>
      <w:r>
        <w:t>Alternate Flows</w:t>
      </w:r>
    </w:p>
    <w:p w14:paraId="47BDB275" w14:textId="2840F3B6" w:rsidR="004424AF" w:rsidRDefault="004424AF" w:rsidP="004424AF">
      <w:pPr>
        <w:pStyle w:val="Heading2"/>
        <w:keepLines w:val="0"/>
        <w:widowControl w:val="0"/>
        <w:numPr>
          <w:ilvl w:val="1"/>
          <w:numId w:val="0"/>
        </w:numPr>
        <w:spacing w:before="120" w:after="60" w:line="240" w:lineRule="atLeast"/>
        <w:ind w:left="720" w:hanging="720"/>
      </w:pPr>
      <w:r>
        <w:t>9.1</w:t>
      </w:r>
      <w:r>
        <w:tab/>
        <w:t xml:space="preserve">Alternate flow 1: </w:t>
      </w:r>
      <w:r w:rsidR="00B22B1C">
        <w:t xml:space="preserve">The user has logged in before and has a </w:t>
      </w:r>
      <w:proofErr w:type="spellStart"/>
      <w:r w:rsidR="00B22B1C">
        <w:t>userID</w:t>
      </w:r>
      <w:proofErr w:type="spellEnd"/>
    </w:p>
    <w:p w14:paraId="53741AF4" w14:textId="7D202EDC" w:rsidR="004424AF" w:rsidRDefault="004424AF" w:rsidP="004424AF">
      <w:r>
        <w:t xml:space="preserve">If at step 3 of the normal flow the application already has a </w:t>
      </w:r>
      <w:proofErr w:type="spellStart"/>
      <w:r>
        <w:t>userID</w:t>
      </w:r>
      <w:proofErr w:type="spellEnd"/>
    </w:p>
    <w:tbl>
      <w:tblPr>
        <w:tblStyle w:val="TableGrid"/>
        <w:tblW w:w="0" w:type="auto"/>
        <w:tblLook w:val="04A0" w:firstRow="1" w:lastRow="0" w:firstColumn="1" w:lastColumn="0" w:noHBand="0" w:noVBand="1"/>
      </w:tblPr>
      <w:tblGrid>
        <w:gridCol w:w="4499"/>
        <w:gridCol w:w="4517"/>
      </w:tblGrid>
      <w:tr w:rsidR="004424AF" w:rsidRPr="00437772" w14:paraId="70BF50DB" w14:textId="77777777" w:rsidTr="00C71D53">
        <w:tc>
          <w:tcPr>
            <w:tcW w:w="4675" w:type="dxa"/>
          </w:tcPr>
          <w:p w14:paraId="283AE46C" w14:textId="77777777" w:rsidR="004424AF" w:rsidRPr="00437772" w:rsidRDefault="004424AF" w:rsidP="00C71D53">
            <w:pPr>
              <w:jc w:val="center"/>
              <w:rPr>
                <w:b/>
              </w:rPr>
            </w:pPr>
            <w:r w:rsidRPr="00437772">
              <w:rPr>
                <w:b/>
              </w:rPr>
              <w:t>Actor</w:t>
            </w:r>
          </w:p>
        </w:tc>
        <w:tc>
          <w:tcPr>
            <w:tcW w:w="4675" w:type="dxa"/>
          </w:tcPr>
          <w:p w14:paraId="7659DEA5" w14:textId="77777777" w:rsidR="004424AF" w:rsidRPr="00437772" w:rsidRDefault="004424AF" w:rsidP="00C71D53">
            <w:pPr>
              <w:jc w:val="center"/>
              <w:rPr>
                <w:b/>
              </w:rPr>
            </w:pPr>
            <w:r w:rsidRPr="00437772">
              <w:rPr>
                <w:b/>
              </w:rPr>
              <w:t>System</w:t>
            </w:r>
          </w:p>
        </w:tc>
      </w:tr>
      <w:tr w:rsidR="004424AF" w14:paraId="4DFF63CE" w14:textId="77777777" w:rsidTr="00C71D53">
        <w:tc>
          <w:tcPr>
            <w:tcW w:w="4675" w:type="dxa"/>
          </w:tcPr>
          <w:p w14:paraId="768DD791" w14:textId="77777777" w:rsidR="004424AF" w:rsidRDefault="004424AF" w:rsidP="00C71D53"/>
        </w:tc>
        <w:tc>
          <w:tcPr>
            <w:tcW w:w="4675" w:type="dxa"/>
          </w:tcPr>
          <w:p w14:paraId="3A93D92D" w14:textId="18D32982" w:rsidR="004424AF" w:rsidRDefault="004424AF" w:rsidP="00C71D53">
            <w:r>
              <w:t xml:space="preserve">3.1 Device checks local data for existing </w:t>
            </w:r>
            <w:proofErr w:type="spellStart"/>
            <w:r>
              <w:t>userID</w:t>
            </w:r>
            <w:proofErr w:type="spellEnd"/>
            <w:r>
              <w:t xml:space="preserve"> (</w:t>
            </w:r>
            <w:proofErr w:type="spellStart"/>
            <w:r>
              <w:t>userID</w:t>
            </w:r>
            <w:proofErr w:type="spellEnd"/>
            <w:r>
              <w:t xml:space="preserve"> present)</w:t>
            </w:r>
          </w:p>
          <w:p w14:paraId="77EC2CBA" w14:textId="15116679" w:rsidR="004424AF" w:rsidRDefault="004424AF" w:rsidP="00C71D53">
            <w:r>
              <w:t>3.2</w:t>
            </w:r>
            <w:r w:rsidR="007926D5">
              <w:t xml:space="preserve"> The user is logged in using the method they selected previously</w:t>
            </w:r>
          </w:p>
          <w:p w14:paraId="64CAAA98" w14:textId="3DC67887" w:rsidR="004424AF" w:rsidRDefault="007926D5" w:rsidP="00785B2E">
            <w:pPr>
              <w:spacing w:after="160" w:line="259" w:lineRule="auto"/>
            </w:pPr>
            <w:r>
              <w:t>3.3</w:t>
            </w:r>
            <w:r w:rsidR="004424AF">
              <w:t xml:space="preserve">  </w:t>
            </w:r>
            <w:r>
              <w:t>A greeting message will pop display so the user knows they are logged in</w:t>
            </w:r>
            <w:r w:rsidR="00785B2E">
              <w:br/>
            </w:r>
            <w:r w:rsidR="004424AF">
              <w:br/>
            </w:r>
            <w:r>
              <w:t xml:space="preserve">Normal flow will continue from step </w:t>
            </w:r>
            <w:r w:rsidR="00E94D50">
              <w:t>8</w:t>
            </w:r>
          </w:p>
        </w:tc>
      </w:tr>
    </w:tbl>
    <w:p w14:paraId="239FE26A" w14:textId="77777777" w:rsidR="004424AF" w:rsidRPr="004424AF" w:rsidRDefault="004424AF" w:rsidP="004424AF"/>
    <w:p w14:paraId="5AEECCD9" w14:textId="21215BC3" w:rsidR="008D6667" w:rsidRDefault="008D6667" w:rsidP="008D6667">
      <w:pPr>
        <w:pStyle w:val="Heading2"/>
        <w:keepLines w:val="0"/>
        <w:widowControl w:val="0"/>
        <w:numPr>
          <w:ilvl w:val="1"/>
          <w:numId w:val="0"/>
        </w:numPr>
        <w:spacing w:before="120" w:after="60" w:line="240" w:lineRule="atLeast"/>
        <w:ind w:left="720" w:hanging="720"/>
      </w:pPr>
      <w:r>
        <w:t>9.</w:t>
      </w:r>
      <w:r w:rsidR="007926D5">
        <w:t>2</w:t>
      </w:r>
      <w:r>
        <w:tab/>
        <w:t xml:space="preserve">Alternate flow </w:t>
      </w:r>
      <w:r w:rsidR="00F96806">
        <w:t>2</w:t>
      </w:r>
      <w:r>
        <w:t>: The user chooses to ‘skip’ login</w:t>
      </w:r>
    </w:p>
    <w:p w14:paraId="16357C66" w14:textId="5F3C42A9" w:rsidR="008D6667" w:rsidRDefault="008D6667" w:rsidP="008D6667">
      <w:r>
        <w:t>If at step 4 of the normal flow the user presses skip instead of choosing a login option</w:t>
      </w:r>
    </w:p>
    <w:tbl>
      <w:tblPr>
        <w:tblStyle w:val="TableGrid"/>
        <w:tblW w:w="0" w:type="auto"/>
        <w:tblLook w:val="04A0" w:firstRow="1" w:lastRow="0" w:firstColumn="1" w:lastColumn="0" w:noHBand="0" w:noVBand="1"/>
      </w:tblPr>
      <w:tblGrid>
        <w:gridCol w:w="4497"/>
        <w:gridCol w:w="4519"/>
      </w:tblGrid>
      <w:tr w:rsidR="008D6667" w:rsidRPr="00437772" w14:paraId="04AE35A1" w14:textId="77777777" w:rsidTr="00C71D53">
        <w:tc>
          <w:tcPr>
            <w:tcW w:w="4675" w:type="dxa"/>
          </w:tcPr>
          <w:p w14:paraId="1CF2072F" w14:textId="77777777" w:rsidR="008D6667" w:rsidRPr="00437772" w:rsidRDefault="008D6667" w:rsidP="00C71D53">
            <w:pPr>
              <w:jc w:val="center"/>
              <w:rPr>
                <w:b/>
              </w:rPr>
            </w:pPr>
            <w:r w:rsidRPr="00437772">
              <w:rPr>
                <w:b/>
              </w:rPr>
              <w:t>Actor</w:t>
            </w:r>
          </w:p>
        </w:tc>
        <w:tc>
          <w:tcPr>
            <w:tcW w:w="4675" w:type="dxa"/>
          </w:tcPr>
          <w:p w14:paraId="0C0A5D69" w14:textId="77777777" w:rsidR="008D6667" w:rsidRPr="00437772" w:rsidRDefault="008D6667" w:rsidP="00C71D53">
            <w:pPr>
              <w:jc w:val="center"/>
              <w:rPr>
                <w:b/>
              </w:rPr>
            </w:pPr>
            <w:r w:rsidRPr="00437772">
              <w:rPr>
                <w:b/>
              </w:rPr>
              <w:t>System</w:t>
            </w:r>
          </w:p>
        </w:tc>
      </w:tr>
      <w:tr w:rsidR="008D6667" w14:paraId="2F52AFF3" w14:textId="77777777" w:rsidTr="00C71D53">
        <w:tc>
          <w:tcPr>
            <w:tcW w:w="4675" w:type="dxa"/>
          </w:tcPr>
          <w:p w14:paraId="2A4C029C" w14:textId="77777777" w:rsidR="008D6667" w:rsidRDefault="008D6667" w:rsidP="00C71D53"/>
        </w:tc>
        <w:tc>
          <w:tcPr>
            <w:tcW w:w="4675" w:type="dxa"/>
          </w:tcPr>
          <w:p w14:paraId="410CD916" w14:textId="77777777" w:rsidR="008D6667" w:rsidRDefault="008D6667" w:rsidP="00C71D53">
            <w:r>
              <w:t>3.1 Attempt to connect to online server times out after 30 seconds.</w:t>
            </w:r>
          </w:p>
          <w:p w14:paraId="24F10699" w14:textId="7617E47F" w:rsidR="008D6667" w:rsidRDefault="00785B2E" w:rsidP="00C71D53">
            <w:pPr>
              <w:spacing w:after="160" w:line="259" w:lineRule="auto"/>
            </w:pPr>
            <w:r>
              <w:t>3.2</w:t>
            </w:r>
            <w:r w:rsidR="008D6667">
              <w:t xml:space="preserve">  An error message will pop up to inform the user of the problem</w:t>
            </w:r>
            <w:r w:rsidR="008D6667">
              <w:br/>
            </w:r>
            <w:r>
              <w:t>3.3</w:t>
            </w:r>
            <w:r w:rsidR="008D6667">
              <w:t xml:space="preserve">  The application will skip the login process and use a guest account</w:t>
            </w:r>
          </w:p>
          <w:p w14:paraId="4D96DABF" w14:textId="1145342B" w:rsidR="008D6667" w:rsidRDefault="00785B2E" w:rsidP="00785B2E">
            <w:pPr>
              <w:spacing w:after="160" w:line="259" w:lineRule="auto"/>
            </w:pPr>
            <w:r>
              <w:t>Normal flow will continue from step 8</w:t>
            </w:r>
          </w:p>
        </w:tc>
      </w:tr>
    </w:tbl>
    <w:p w14:paraId="0E688624" w14:textId="77777777" w:rsidR="008D6667" w:rsidRPr="008D6667" w:rsidRDefault="008D6667" w:rsidP="008D6667"/>
    <w:p w14:paraId="73D053EC" w14:textId="714D6A0E" w:rsidR="00FC3E40" w:rsidRDefault="00FC3E40" w:rsidP="00FC3E40">
      <w:pPr>
        <w:pStyle w:val="Heading2"/>
        <w:keepLines w:val="0"/>
        <w:widowControl w:val="0"/>
        <w:numPr>
          <w:ilvl w:val="1"/>
          <w:numId w:val="0"/>
        </w:numPr>
        <w:spacing w:before="120" w:after="60" w:line="240" w:lineRule="atLeast"/>
        <w:ind w:left="720" w:hanging="720"/>
      </w:pPr>
      <w:r>
        <w:t>9.</w:t>
      </w:r>
      <w:r w:rsidR="007926D5">
        <w:t>3</w:t>
      </w:r>
      <w:r>
        <w:tab/>
        <w:t xml:space="preserve">Alternate flow </w:t>
      </w:r>
      <w:r w:rsidR="00F96806">
        <w:t>3</w:t>
      </w:r>
      <w:r>
        <w:t>: There is no internet connection or the server</w:t>
      </w:r>
      <w:r w:rsidR="00F96806">
        <w:t>/social media account</w:t>
      </w:r>
      <w:r>
        <w:t xml:space="preserve"> is unavailable</w:t>
      </w:r>
    </w:p>
    <w:p w14:paraId="1A307AC0" w14:textId="632F2C7B" w:rsidR="00FC3E40" w:rsidRDefault="00FC3E40" w:rsidP="00FC3E40">
      <w:r>
        <w:t xml:space="preserve">If at step </w:t>
      </w:r>
      <w:r w:rsidR="008D6667">
        <w:t>6</w:t>
      </w:r>
      <w:r>
        <w:t xml:space="preserve"> of the normal flow </w:t>
      </w:r>
      <w:r w:rsidR="008D6667">
        <w:t>the user login cannot be verified</w:t>
      </w:r>
    </w:p>
    <w:tbl>
      <w:tblPr>
        <w:tblStyle w:val="TableGrid"/>
        <w:tblW w:w="0" w:type="auto"/>
        <w:tblLook w:val="04A0" w:firstRow="1" w:lastRow="0" w:firstColumn="1" w:lastColumn="0" w:noHBand="0" w:noVBand="1"/>
      </w:tblPr>
      <w:tblGrid>
        <w:gridCol w:w="4497"/>
        <w:gridCol w:w="4519"/>
      </w:tblGrid>
      <w:tr w:rsidR="00FC3E40" w:rsidRPr="00437772" w14:paraId="4087229A" w14:textId="77777777" w:rsidTr="0011519E">
        <w:tc>
          <w:tcPr>
            <w:tcW w:w="4675" w:type="dxa"/>
          </w:tcPr>
          <w:p w14:paraId="50E1CE86" w14:textId="77777777" w:rsidR="00FC3E40" w:rsidRPr="00437772" w:rsidRDefault="00FC3E40" w:rsidP="0011519E">
            <w:pPr>
              <w:jc w:val="center"/>
              <w:rPr>
                <w:b/>
              </w:rPr>
            </w:pPr>
            <w:r w:rsidRPr="00437772">
              <w:rPr>
                <w:b/>
              </w:rPr>
              <w:t>Actor</w:t>
            </w:r>
          </w:p>
        </w:tc>
        <w:tc>
          <w:tcPr>
            <w:tcW w:w="4675" w:type="dxa"/>
          </w:tcPr>
          <w:p w14:paraId="01BCBC0E" w14:textId="77777777" w:rsidR="00FC3E40" w:rsidRPr="00437772" w:rsidRDefault="00FC3E40" w:rsidP="0011519E">
            <w:pPr>
              <w:jc w:val="center"/>
              <w:rPr>
                <w:b/>
              </w:rPr>
            </w:pPr>
            <w:r w:rsidRPr="00437772">
              <w:rPr>
                <w:b/>
              </w:rPr>
              <w:t>System</w:t>
            </w:r>
          </w:p>
        </w:tc>
      </w:tr>
      <w:tr w:rsidR="00FC3E40" w14:paraId="6C62A607" w14:textId="77777777" w:rsidTr="0011519E">
        <w:tc>
          <w:tcPr>
            <w:tcW w:w="4675" w:type="dxa"/>
          </w:tcPr>
          <w:p w14:paraId="468A8038" w14:textId="77777777" w:rsidR="00FC3E40" w:rsidRDefault="00FC3E40" w:rsidP="0011519E"/>
          <w:p w14:paraId="1B474CA9" w14:textId="34F56E05" w:rsidR="007926D5" w:rsidRDefault="007926D5" w:rsidP="0011519E"/>
        </w:tc>
        <w:tc>
          <w:tcPr>
            <w:tcW w:w="4675" w:type="dxa"/>
          </w:tcPr>
          <w:p w14:paraId="1954AA4A" w14:textId="234D1EBD" w:rsidR="00FC3E40" w:rsidRDefault="008D6667" w:rsidP="0011519E">
            <w:r>
              <w:t>6</w:t>
            </w:r>
            <w:r w:rsidR="00FC3E40">
              <w:t>.1 Attempt to connect to online server times out after 30 seconds.</w:t>
            </w:r>
          </w:p>
          <w:p w14:paraId="6015A9E1" w14:textId="5159B49D" w:rsidR="00FC3E40" w:rsidRDefault="008D6667" w:rsidP="0011519E">
            <w:pPr>
              <w:spacing w:after="160" w:line="259" w:lineRule="auto"/>
            </w:pPr>
            <w:r>
              <w:t>6.2</w:t>
            </w:r>
            <w:r w:rsidR="00FC3E40">
              <w:t xml:space="preserve">  </w:t>
            </w:r>
            <w:r>
              <w:t>An error message will pop up to inform the user of the problem</w:t>
            </w:r>
            <w:r w:rsidR="00FC3E40">
              <w:br/>
            </w:r>
            <w:r>
              <w:t>6.3</w:t>
            </w:r>
            <w:r w:rsidR="00FC3E40">
              <w:t xml:space="preserve">  The application will </w:t>
            </w:r>
            <w:r>
              <w:t>skip the login process and use a guest account</w:t>
            </w:r>
          </w:p>
          <w:p w14:paraId="3A230424" w14:textId="33760FA7" w:rsidR="00FC3E40" w:rsidRDefault="008D6667" w:rsidP="0011519E">
            <w:r>
              <w:t xml:space="preserve">Normal flow will continue from step </w:t>
            </w:r>
            <w:r w:rsidR="001C7BF1">
              <w:t>8</w:t>
            </w:r>
          </w:p>
        </w:tc>
      </w:tr>
    </w:tbl>
    <w:p w14:paraId="3740DD37" w14:textId="77777777" w:rsidR="007926D5" w:rsidRDefault="007926D5" w:rsidP="007926D5">
      <w:pPr>
        <w:pStyle w:val="Heading1"/>
        <w:keepLines w:val="0"/>
        <w:widowControl w:val="0"/>
        <w:spacing w:before="120" w:after="60" w:line="240" w:lineRule="atLeast"/>
        <w:ind w:left="785"/>
      </w:pPr>
    </w:p>
    <w:p w14:paraId="2C5DD097" w14:textId="01F1E091" w:rsidR="00FC3E40" w:rsidRDefault="00FC3E40" w:rsidP="00FC3E40">
      <w:pPr>
        <w:pStyle w:val="Heading1"/>
        <w:keepLines w:val="0"/>
        <w:widowControl w:val="0"/>
        <w:numPr>
          <w:ilvl w:val="0"/>
          <w:numId w:val="8"/>
        </w:numPr>
        <w:spacing w:before="120" w:after="60" w:line="240" w:lineRule="atLeast"/>
      </w:pPr>
      <w:r>
        <w:t>Key Scenarios</w:t>
      </w:r>
    </w:p>
    <w:p w14:paraId="120D883B" w14:textId="4F197700" w:rsidR="00FC3E40" w:rsidRDefault="00FC3E40" w:rsidP="00FC3E40">
      <w:pPr>
        <w:pStyle w:val="Heading2"/>
        <w:keepLines w:val="0"/>
        <w:widowControl w:val="0"/>
        <w:numPr>
          <w:ilvl w:val="1"/>
          <w:numId w:val="0"/>
        </w:numPr>
        <w:spacing w:before="120" w:after="60" w:line="240" w:lineRule="atLeast"/>
        <w:ind w:left="720" w:hanging="720"/>
      </w:pPr>
      <w:r>
        <w:t>10.</w:t>
      </w:r>
      <w:r w:rsidR="00B22B1C">
        <w:t>1</w:t>
      </w:r>
      <w:r>
        <w:tab/>
        <w:t xml:space="preserve">Open application </w:t>
      </w:r>
      <w:r w:rsidR="00B22B1C">
        <w:t>new user logs</w:t>
      </w:r>
      <w:r>
        <w:t xml:space="preserve"> </w:t>
      </w:r>
    </w:p>
    <w:p w14:paraId="2C30057E" w14:textId="3398DC90" w:rsidR="00FC3E40" w:rsidRPr="00416730" w:rsidRDefault="00FC3E40" w:rsidP="00FC3E40">
      <w:pPr>
        <w:pStyle w:val="IndentNormal"/>
      </w:pPr>
      <w:r>
        <w:t>10.</w:t>
      </w:r>
      <w:r w:rsidR="00B22B1C">
        <w:t>1</w:t>
      </w:r>
      <w:r>
        <w:t>.1</w:t>
      </w:r>
      <w:r>
        <w:tab/>
      </w:r>
      <w:r w:rsidRPr="00416730">
        <w:t xml:space="preserve">The application opens the </w:t>
      </w:r>
      <w:r w:rsidR="005719D2">
        <w:t>Login Scene</w:t>
      </w:r>
      <w:r w:rsidRPr="00416730">
        <w:t xml:space="preserve"> </w:t>
      </w:r>
    </w:p>
    <w:p w14:paraId="494F863E" w14:textId="10516A45" w:rsidR="00FC3E40" w:rsidRPr="00416730" w:rsidRDefault="00FC3E40" w:rsidP="00FC3E40">
      <w:pPr>
        <w:pStyle w:val="IndentNormal"/>
      </w:pPr>
      <w:r>
        <w:t>10.</w:t>
      </w:r>
      <w:r w:rsidR="00B22B1C">
        <w:t>1</w:t>
      </w:r>
      <w:r>
        <w:t>.2</w:t>
      </w:r>
      <w:r>
        <w:tab/>
      </w:r>
      <w:r w:rsidR="00C4154C">
        <w:t xml:space="preserve">Application checks local data for </w:t>
      </w:r>
      <w:proofErr w:type="spellStart"/>
      <w:r w:rsidR="00C4154C">
        <w:t>userID</w:t>
      </w:r>
      <w:proofErr w:type="spellEnd"/>
      <w:r w:rsidR="00C4154C">
        <w:t xml:space="preserve">  </w:t>
      </w:r>
    </w:p>
    <w:p w14:paraId="0ADDDFB4" w14:textId="6257FD91" w:rsidR="00FC3E40" w:rsidRPr="00416730" w:rsidRDefault="00FC3E40" w:rsidP="00FC3E40">
      <w:pPr>
        <w:pStyle w:val="IndentNormal"/>
      </w:pPr>
      <w:r>
        <w:t>10.</w:t>
      </w:r>
      <w:r w:rsidR="00B22B1C">
        <w:t>1</w:t>
      </w:r>
      <w:r>
        <w:t>.3</w:t>
      </w:r>
      <w:r>
        <w:tab/>
      </w:r>
      <w:r w:rsidR="00C4154C">
        <w:t xml:space="preserve">No </w:t>
      </w:r>
      <w:proofErr w:type="spellStart"/>
      <w:r w:rsidR="00C4154C">
        <w:t>userID</w:t>
      </w:r>
      <w:proofErr w:type="spellEnd"/>
      <w:r w:rsidR="00C4154C">
        <w:t xml:space="preserve"> is found</w:t>
      </w:r>
      <w:r w:rsidRPr="00416730">
        <w:t xml:space="preserve"> </w:t>
      </w:r>
    </w:p>
    <w:p w14:paraId="7CDBB46F" w14:textId="0BE83BB4" w:rsidR="00FC3E40" w:rsidRPr="00416730" w:rsidRDefault="00FC3E40" w:rsidP="00FC3E40">
      <w:pPr>
        <w:pStyle w:val="IndentNormal"/>
      </w:pPr>
      <w:r>
        <w:t>10.</w:t>
      </w:r>
      <w:r w:rsidR="00B22B1C">
        <w:t>1</w:t>
      </w:r>
      <w:r>
        <w:t>.4</w:t>
      </w:r>
      <w:r>
        <w:tab/>
      </w:r>
      <w:r w:rsidR="00C4154C">
        <w:t>The user is given a choice of ways to login to Let’s Quiz</w:t>
      </w:r>
    </w:p>
    <w:p w14:paraId="13A6016F" w14:textId="2C081C36" w:rsidR="00FC3E40" w:rsidRPr="00416730" w:rsidRDefault="00FC3E40" w:rsidP="00FC3E40">
      <w:pPr>
        <w:pStyle w:val="IndentNormal"/>
      </w:pPr>
      <w:r>
        <w:t>10.</w:t>
      </w:r>
      <w:r w:rsidR="00B22B1C">
        <w:t>1</w:t>
      </w:r>
      <w:r>
        <w:t>.5</w:t>
      </w:r>
      <w:r>
        <w:tab/>
      </w:r>
      <w:r w:rsidR="00C4154C">
        <w:t>The user selects either Facebook, Google Play or Create a Profile</w:t>
      </w:r>
    </w:p>
    <w:p w14:paraId="6291C395" w14:textId="008CC30D" w:rsidR="00FC3E40" w:rsidRDefault="00FC3E40" w:rsidP="00C4154C">
      <w:pPr>
        <w:pStyle w:val="IndentNormal"/>
        <w:ind w:left="1440" w:hanging="720"/>
      </w:pPr>
      <w:r>
        <w:lastRenderedPageBreak/>
        <w:t>10.</w:t>
      </w:r>
      <w:r w:rsidR="00B22B1C">
        <w:t>1</w:t>
      </w:r>
      <w:r>
        <w:t>.6</w:t>
      </w:r>
      <w:r>
        <w:tab/>
      </w:r>
      <w:r w:rsidRPr="00416730">
        <w:t>The</w:t>
      </w:r>
      <w:r>
        <w:t xml:space="preserve"> application </w:t>
      </w:r>
      <w:r w:rsidR="00C4154C">
        <w:t>verifies the user details with either the Let’s Quiz server or the social media platform</w:t>
      </w:r>
    </w:p>
    <w:p w14:paraId="78449382" w14:textId="235B6D80" w:rsidR="00C4154C" w:rsidRDefault="00C4154C" w:rsidP="00C4154C">
      <w:pPr>
        <w:pStyle w:val="IndentNormal"/>
        <w:ind w:left="1440" w:hanging="720"/>
      </w:pPr>
      <w:r>
        <w:t>10.</w:t>
      </w:r>
      <w:r w:rsidR="00B22B1C">
        <w:t>1</w:t>
      </w:r>
      <w:r>
        <w:t>.7</w:t>
      </w:r>
      <w:r>
        <w:tab/>
        <w:t>The verification is successful</w:t>
      </w:r>
      <w:r w:rsidR="00D54EE3">
        <w:t xml:space="preserve"> and the application creates a </w:t>
      </w:r>
      <w:proofErr w:type="spellStart"/>
      <w:r w:rsidR="00D54EE3">
        <w:t>userID</w:t>
      </w:r>
      <w:proofErr w:type="spellEnd"/>
      <w:r w:rsidR="00D54EE3">
        <w:t xml:space="preserve"> </w:t>
      </w:r>
    </w:p>
    <w:p w14:paraId="5B444DC2" w14:textId="6F2B060B" w:rsidR="00C4154C" w:rsidRDefault="00C4154C" w:rsidP="00C4154C">
      <w:pPr>
        <w:pStyle w:val="IndentNormal"/>
        <w:ind w:left="1440" w:hanging="720"/>
      </w:pPr>
      <w:r>
        <w:t>10.</w:t>
      </w:r>
      <w:r w:rsidR="00B22B1C">
        <w:t>1</w:t>
      </w:r>
      <w:r>
        <w:t xml:space="preserve">.8 </w:t>
      </w:r>
      <w:r>
        <w:tab/>
      </w:r>
      <w:r w:rsidRPr="00416730">
        <w:t>The</w:t>
      </w:r>
      <w:r>
        <w:t xml:space="preserve"> application loads the Main Menu Scene</w:t>
      </w:r>
    </w:p>
    <w:p w14:paraId="1DEDCC24" w14:textId="2043C12C" w:rsidR="00B22B1C" w:rsidRDefault="00B22B1C" w:rsidP="00B22B1C">
      <w:pPr>
        <w:pStyle w:val="Heading2"/>
        <w:keepLines w:val="0"/>
        <w:widowControl w:val="0"/>
        <w:numPr>
          <w:ilvl w:val="1"/>
          <w:numId w:val="0"/>
        </w:numPr>
        <w:spacing w:before="120" w:after="60" w:line="240" w:lineRule="atLeast"/>
        <w:ind w:left="720" w:hanging="720"/>
      </w:pPr>
      <w:r>
        <w:t xml:space="preserve">10.2 </w:t>
      </w:r>
      <w:r>
        <w:tab/>
      </w:r>
      <w:r w:rsidR="00D54EE3">
        <w:t xml:space="preserve">The user has logged in before and has a </w:t>
      </w:r>
      <w:proofErr w:type="spellStart"/>
      <w:r w:rsidR="00D54EE3">
        <w:t>userID</w:t>
      </w:r>
      <w:proofErr w:type="spellEnd"/>
      <w:r>
        <w:t xml:space="preserve"> </w:t>
      </w:r>
    </w:p>
    <w:p w14:paraId="07502C16" w14:textId="77777777" w:rsidR="00B27CAB" w:rsidRPr="00416730" w:rsidRDefault="00B22B1C" w:rsidP="00B27CAB">
      <w:pPr>
        <w:pStyle w:val="IndentNormal"/>
      </w:pPr>
      <w:r>
        <w:t>10.2.1</w:t>
      </w:r>
      <w:r>
        <w:tab/>
      </w:r>
      <w:r w:rsidR="00B27CAB" w:rsidRPr="00416730">
        <w:t xml:space="preserve">The application opens the </w:t>
      </w:r>
      <w:r w:rsidR="00B27CAB">
        <w:t>Login Scene</w:t>
      </w:r>
      <w:r w:rsidR="00B27CAB" w:rsidRPr="00416730">
        <w:t xml:space="preserve"> </w:t>
      </w:r>
    </w:p>
    <w:p w14:paraId="67A96E4F" w14:textId="3A91DC0B" w:rsidR="00B22B1C" w:rsidRPr="00416730" w:rsidRDefault="00B22B1C" w:rsidP="00B22B1C">
      <w:pPr>
        <w:pStyle w:val="IndentNormal"/>
      </w:pPr>
      <w:r>
        <w:t>10.2.2</w:t>
      </w:r>
      <w:r>
        <w:tab/>
      </w:r>
      <w:r w:rsidR="00B27CAB">
        <w:t xml:space="preserve">Application checks local data for </w:t>
      </w:r>
      <w:proofErr w:type="spellStart"/>
      <w:r w:rsidR="00B27CAB">
        <w:t>userID</w:t>
      </w:r>
      <w:proofErr w:type="spellEnd"/>
      <w:r w:rsidR="00B27CAB">
        <w:t xml:space="preserve">  </w:t>
      </w:r>
    </w:p>
    <w:p w14:paraId="69F9CCAD" w14:textId="41DA510B" w:rsidR="00B22B1C" w:rsidRPr="00416730" w:rsidRDefault="00B22B1C" w:rsidP="00B22B1C">
      <w:pPr>
        <w:pStyle w:val="IndentNormal"/>
      </w:pPr>
      <w:r>
        <w:t>10.2.3</w:t>
      </w:r>
      <w:r>
        <w:tab/>
      </w:r>
      <w:proofErr w:type="spellStart"/>
      <w:r w:rsidR="00B27CAB">
        <w:t>userID</w:t>
      </w:r>
      <w:proofErr w:type="spellEnd"/>
      <w:r w:rsidR="00B27CAB">
        <w:t xml:space="preserve"> is found on the device</w:t>
      </w:r>
    </w:p>
    <w:p w14:paraId="2F2DEBFB" w14:textId="2D83BA40" w:rsidR="00B22B1C" w:rsidRDefault="00B22B1C" w:rsidP="00B22B1C">
      <w:pPr>
        <w:pStyle w:val="IndentNormal"/>
      </w:pPr>
      <w:r>
        <w:t>10.2.4</w:t>
      </w:r>
      <w:r>
        <w:tab/>
      </w:r>
      <w:r w:rsidR="00B27CAB">
        <w:t>The user is logged in using the previously saved login details</w:t>
      </w:r>
    </w:p>
    <w:p w14:paraId="318CE63E" w14:textId="19F3A5BE" w:rsidR="00B27CAB" w:rsidRDefault="00B27CAB" w:rsidP="00B27CAB">
      <w:pPr>
        <w:pStyle w:val="IndentNormal"/>
        <w:ind w:left="1440" w:hanging="720"/>
      </w:pPr>
      <w:r>
        <w:t>10.2.5</w:t>
      </w:r>
      <w:r>
        <w:tab/>
        <w:t>The application contacts the Let’s Quiz server for stored user details including existing open games</w:t>
      </w:r>
    </w:p>
    <w:p w14:paraId="332A1914" w14:textId="3592EDC5" w:rsidR="00B27CAB" w:rsidRDefault="00B27CAB" w:rsidP="00B27CAB">
      <w:pPr>
        <w:pStyle w:val="IndentNormal"/>
        <w:ind w:left="1440" w:hanging="720"/>
      </w:pPr>
      <w:r>
        <w:t>10.2.6</w:t>
      </w:r>
      <w:r>
        <w:tab/>
        <w:t>A personalised greeting message is displayed to the user so they know they have been logged in</w:t>
      </w:r>
    </w:p>
    <w:p w14:paraId="6093B759" w14:textId="4C9FD4E6" w:rsidR="00B22B1C" w:rsidRDefault="00B27CAB" w:rsidP="00C4154C">
      <w:pPr>
        <w:pStyle w:val="IndentNormal"/>
        <w:ind w:left="1440" w:hanging="720"/>
      </w:pPr>
      <w:r>
        <w:t xml:space="preserve">10.2.7 </w:t>
      </w:r>
      <w:r>
        <w:tab/>
        <w:t>The application loads the Main Menu Scene</w:t>
      </w:r>
    </w:p>
    <w:p w14:paraId="0D09172E" w14:textId="02DD0D2D" w:rsidR="00FC3E40" w:rsidRDefault="00FC3E40" w:rsidP="00FC3E40">
      <w:pPr>
        <w:pStyle w:val="Heading2"/>
        <w:keepLines w:val="0"/>
        <w:widowControl w:val="0"/>
        <w:numPr>
          <w:ilvl w:val="1"/>
          <w:numId w:val="0"/>
        </w:numPr>
        <w:spacing w:before="120" w:after="60" w:line="240" w:lineRule="atLeast"/>
        <w:ind w:left="720" w:hanging="720"/>
      </w:pPr>
      <w:r>
        <w:t>10.3</w:t>
      </w:r>
      <w:r>
        <w:tab/>
      </w:r>
      <w:r w:rsidR="00F20002">
        <w:t>The user chooses to skip the login step</w:t>
      </w:r>
      <w:r>
        <w:t xml:space="preserve"> </w:t>
      </w:r>
    </w:p>
    <w:p w14:paraId="7B284A86" w14:textId="62EFFA03" w:rsidR="00F20002" w:rsidRPr="00416730" w:rsidRDefault="00F20002" w:rsidP="00F20002">
      <w:pPr>
        <w:pStyle w:val="IndentNormal"/>
      </w:pPr>
      <w:r>
        <w:t>10.3.1</w:t>
      </w:r>
      <w:r>
        <w:tab/>
      </w:r>
      <w:r w:rsidRPr="00416730">
        <w:t xml:space="preserve">The application opens the </w:t>
      </w:r>
      <w:r>
        <w:t>Login Scene</w:t>
      </w:r>
      <w:r w:rsidRPr="00416730">
        <w:t xml:space="preserve"> </w:t>
      </w:r>
    </w:p>
    <w:p w14:paraId="53BFE5F3" w14:textId="4DA86451" w:rsidR="00F20002" w:rsidRPr="00416730" w:rsidRDefault="00F20002" w:rsidP="00F20002">
      <w:pPr>
        <w:pStyle w:val="IndentNormal"/>
      </w:pPr>
      <w:r>
        <w:t>10.3.2</w:t>
      </w:r>
      <w:r>
        <w:tab/>
        <w:t xml:space="preserve">Application checks local data for </w:t>
      </w:r>
      <w:proofErr w:type="spellStart"/>
      <w:r>
        <w:t>userID</w:t>
      </w:r>
      <w:proofErr w:type="spellEnd"/>
      <w:r>
        <w:t xml:space="preserve">  </w:t>
      </w:r>
    </w:p>
    <w:p w14:paraId="03E56B14" w14:textId="0DB2872D" w:rsidR="00F20002" w:rsidRPr="00416730" w:rsidRDefault="00F20002" w:rsidP="00F20002">
      <w:pPr>
        <w:pStyle w:val="IndentNormal"/>
      </w:pPr>
      <w:r>
        <w:t>10.3.3</w:t>
      </w:r>
      <w:r>
        <w:tab/>
        <w:t xml:space="preserve">No </w:t>
      </w:r>
      <w:proofErr w:type="spellStart"/>
      <w:r>
        <w:t>userID</w:t>
      </w:r>
      <w:proofErr w:type="spellEnd"/>
      <w:r>
        <w:t xml:space="preserve"> is found</w:t>
      </w:r>
      <w:r w:rsidRPr="00416730">
        <w:t xml:space="preserve"> </w:t>
      </w:r>
    </w:p>
    <w:p w14:paraId="1349A2E7" w14:textId="1A6F4C9F" w:rsidR="00F20002" w:rsidRPr="00416730" w:rsidRDefault="00F20002" w:rsidP="00F20002">
      <w:pPr>
        <w:pStyle w:val="IndentNormal"/>
      </w:pPr>
      <w:r>
        <w:t>10.3.4</w:t>
      </w:r>
      <w:r>
        <w:tab/>
        <w:t>The user is given a choice of ways to login to Let’s Quiz</w:t>
      </w:r>
    </w:p>
    <w:p w14:paraId="0B5D93E9" w14:textId="7E8274DC" w:rsidR="00FC3E40" w:rsidRDefault="00FC3E40" w:rsidP="00FC3E40">
      <w:pPr>
        <w:pStyle w:val="IndentNormal"/>
      </w:pPr>
      <w:r>
        <w:t>10.</w:t>
      </w:r>
      <w:r w:rsidR="00F20002">
        <w:t>3</w:t>
      </w:r>
      <w:r>
        <w:t>.</w:t>
      </w:r>
      <w:r w:rsidR="00F20002">
        <w:t>5</w:t>
      </w:r>
      <w:r>
        <w:tab/>
      </w:r>
      <w:r w:rsidRPr="00416730">
        <w:t>The</w:t>
      </w:r>
      <w:r w:rsidR="00F20002">
        <w:t xml:space="preserve"> user chooses ‘Skip’ from the login options</w:t>
      </w:r>
    </w:p>
    <w:p w14:paraId="6DCA24BD" w14:textId="3B4A23EC" w:rsidR="00F20002" w:rsidRDefault="00F20002" w:rsidP="00FC3E40">
      <w:pPr>
        <w:pStyle w:val="IndentNormal"/>
      </w:pPr>
      <w:r>
        <w:t xml:space="preserve">10.3.6 </w:t>
      </w:r>
      <w:r>
        <w:tab/>
        <w:t xml:space="preserve">The user name is set to ‘Guest’ </w:t>
      </w:r>
    </w:p>
    <w:p w14:paraId="2650F146" w14:textId="62CEC4ED" w:rsidR="00F20002" w:rsidRDefault="00F20002" w:rsidP="00FC3E40">
      <w:pPr>
        <w:pStyle w:val="IndentNormal"/>
      </w:pPr>
      <w:r>
        <w:t>10.3.7</w:t>
      </w:r>
      <w:r>
        <w:tab/>
        <w:t xml:space="preserve">No </w:t>
      </w:r>
      <w:proofErr w:type="spellStart"/>
      <w:r>
        <w:t>userID</w:t>
      </w:r>
      <w:proofErr w:type="spellEnd"/>
      <w:r>
        <w:t xml:space="preserve"> is created</w:t>
      </w:r>
    </w:p>
    <w:p w14:paraId="3165B00F" w14:textId="160EB0C3" w:rsidR="00F20002" w:rsidRDefault="00F20002" w:rsidP="00FC3E40">
      <w:pPr>
        <w:pStyle w:val="IndentNormal"/>
      </w:pPr>
      <w:r>
        <w:t>10.3.8</w:t>
      </w:r>
      <w:r>
        <w:tab/>
        <w:t>The application loads the Main Menu Scene</w:t>
      </w:r>
    </w:p>
    <w:p w14:paraId="2B9F991C" w14:textId="464FCBB6" w:rsidR="00F20002" w:rsidRDefault="00F20002" w:rsidP="00F20002">
      <w:pPr>
        <w:pStyle w:val="Heading2"/>
        <w:keepLines w:val="0"/>
        <w:widowControl w:val="0"/>
        <w:numPr>
          <w:ilvl w:val="1"/>
          <w:numId w:val="0"/>
        </w:numPr>
        <w:spacing w:before="120" w:after="60" w:line="240" w:lineRule="atLeast"/>
        <w:ind w:left="720" w:hanging="720"/>
      </w:pPr>
      <w:r>
        <w:t>10.4</w:t>
      </w:r>
      <w:r>
        <w:tab/>
        <w:t xml:space="preserve">The server or social media platform is unavailable or verification otherwise fails </w:t>
      </w:r>
    </w:p>
    <w:p w14:paraId="514F1EFA" w14:textId="000F4CBD" w:rsidR="00F20002" w:rsidRPr="00416730" w:rsidRDefault="00F20002" w:rsidP="00F20002">
      <w:pPr>
        <w:pStyle w:val="IndentNormal"/>
      </w:pPr>
      <w:r>
        <w:t>10.4.1</w:t>
      </w:r>
      <w:r>
        <w:tab/>
      </w:r>
      <w:r w:rsidRPr="00416730">
        <w:t xml:space="preserve">The application opens the </w:t>
      </w:r>
      <w:r>
        <w:t>Login Scene</w:t>
      </w:r>
      <w:r w:rsidRPr="00416730">
        <w:t xml:space="preserve"> </w:t>
      </w:r>
    </w:p>
    <w:p w14:paraId="636450E2" w14:textId="1D29914D" w:rsidR="00F20002" w:rsidRPr="00416730" w:rsidRDefault="00F20002" w:rsidP="00F20002">
      <w:pPr>
        <w:pStyle w:val="IndentNormal"/>
      </w:pPr>
      <w:r>
        <w:t>10.4.2</w:t>
      </w:r>
      <w:r>
        <w:tab/>
        <w:t xml:space="preserve">Application checks local data for </w:t>
      </w:r>
      <w:proofErr w:type="spellStart"/>
      <w:r>
        <w:t>userID</w:t>
      </w:r>
      <w:proofErr w:type="spellEnd"/>
      <w:r>
        <w:t xml:space="preserve">  </w:t>
      </w:r>
    </w:p>
    <w:p w14:paraId="1A7FD5CE" w14:textId="538FAE15" w:rsidR="00F20002" w:rsidRPr="00416730" w:rsidRDefault="00F20002" w:rsidP="00F20002">
      <w:pPr>
        <w:pStyle w:val="IndentNormal"/>
      </w:pPr>
      <w:r>
        <w:t>10.4.3</w:t>
      </w:r>
      <w:r>
        <w:tab/>
        <w:t xml:space="preserve">No </w:t>
      </w:r>
      <w:proofErr w:type="spellStart"/>
      <w:r>
        <w:t>userID</w:t>
      </w:r>
      <w:proofErr w:type="spellEnd"/>
      <w:r>
        <w:t xml:space="preserve"> is found</w:t>
      </w:r>
      <w:r w:rsidRPr="00416730">
        <w:t xml:space="preserve"> </w:t>
      </w:r>
    </w:p>
    <w:p w14:paraId="353A024C" w14:textId="71C808C8" w:rsidR="00F20002" w:rsidRPr="00416730" w:rsidRDefault="00F20002" w:rsidP="00F20002">
      <w:pPr>
        <w:pStyle w:val="IndentNormal"/>
      </w:pPr>
      <w:r>
        <w:t>10.4.4</w:t>
      </w:r>
      <w:r>
        <w:tab/>
        <w:t>The user is given a choice of ways to login to Let’s Quiz</w:t>
      </w:r>
    </w:p>
    <w:p w14:paraId="0D76FBDF" w14:textId="2205E355" w:rsidR="00F20002" w:rsidRPr="00416730" w:rsidRDefault="00F20002" w:rsidP="00F20002">
      <w:pPr>
        <w:pStyle w:val="IndentNormal"/>
      </w:pPr>
      <w:r>
        <w:t>10.4.5</w:t>
      </w:r>
      <w:r>
        <w:tab/>
        <w:t>The user selects either Facebook, Google Play or Create a Profile</w:t>
      </w:r>
    </w:p>
    <w:p w14:paraId="28A960D2" w14:textId="2AAC2C00" w:rsidR="00F20002" w:rsidRDefault="00F20002" w:rsidP="00F20002">
      <w:pPr>
        <w:pStyle w:val="IndentNormal"/>
        <w:ind w:left="1440" w:hanging="720"/>
      </w:pPr>
      <w:r>
        <w:t>10.4.6</w:t>
      </w:r>
      <w:r>
        <w:tab/>
      </w:r>
      <w:r w:rsidRPr="00416730">
        <w:t>The</w:t>
      </w:r>
      <w:r>
        <w:t xml:space="preserve"> application verifies the user details with either the Let’s Quiz server or the social media platform</w:t>
      </w:r>
    </w:p>
    <w:p w14:paraId="2D57E23B" w14:textId="2F22616D" w:rsidR="00EB67B2" w:rsidRDefault="00F20002" w:rsidP="00F20002">
      <w:pPr>
        <w:pStyle w:val="IndentNormal"/>
        <w:ind w:left="1440" w:hanging="720"/>
      </w:pPr>
      <w:r>
        <w:t>10.4.7</w:t>
      </w:r>
      <w:r>
        <w:tab/>
        <w:t xml:space="preserve">the server or social media platform is </w:t>
      </w:r>
      <w:r w:rsidR="00BD5CEC">
        <w:t>unavailable,</w:t>
      </w:r>
      <w:r w:rsidR="00EB67B2">
        <w:t xml:space="preserve"> or verification otherwise fails</w:t>
      </w:r>
    </w:p>
    <w:p w14:paraId="4D4A5A34" w14:textId="77777777" w:rsidR="00EB67B2" w:rsidRDefault="00EB67B2" w:rsidP="00F20002">
      <w:pPr>
        <w:pStyle w:val="IndentNormal"/>
        <w:ind w:left="1440" w:hanging="720"/>
      </w:pPr>
      <w:r>
        <w:t xml:space="preserve">10.4.8 </w:t>
      </w:r>
      <w:r>
        <w:tab/>
        <w:t>The pop up message is displayed to the user saying what has happened</w:t>
      </w:r>
    </w:p>
    <w:p w14:paraId="27DED3AE" w14:textId="6F8BF653" w:rsidR="00EB67B2" w:rsidRDefault="00EB67B2" w:rsidP="00EB67B2">
      <w:pPr>
        <w:pStyle w:val="IndentNormal"/>
      </w:pPr>
      <w:r>
        <w:lastRenderedPageBreak/>
        <w:t xml:space="preserve">10.4.9 </w:t>
      </w:r>
      <w:r>
        <w:tab/>
        <w:t xml:space="preserve">The user name is set to ‘Guest’ </w:t>
      </w:r>
    </w:p>
    <w:p w14:paraId="2A6B782E" w14:textId="28CBE8B9" w:rsidR="00EB67B2" w:rsidRDefault="00EB67B2" w:rsidP="00EB67B2">
      <w:pPr>
        <w:pStyle w:val="IndentNormal"/>
      </w:pPr>
      <w:r>
        <w:t>10.4.10</w:t>
      </w:r>
      <w:r>
        <w:tab/>
        <w:t xml:space="preserve">No </w:t>
      </w:r>
      <w:proofErr w:type="spellStart"/>
      <w:r>
        <w:t>userID</w:t>
      </w:r>
      <w:proofErr w:type="spellEnd"/>
      <w:r>
        <w:t xml:space="preserve"> is created</w:t>
      </w:r>
    </w:p>
    <w:p w14:paraId="77EE3880" w14:textId="52E0EEA2" w:rsidR="00EB67B2" w:rsidRDefault="00EB67B2" w:rsidP="00EB67B2">
      <w:pPr>
        <w:pStyle w:val="IndentNormal"/>
      </w:pPr>
      <w:r>
        <w:t>10.4.11</w:t>
      </w:r>
      <w:r>
        <w:tab/>
        <w:t>The application loads the Main Menu Scene</w:t>
      </w:r>
    </w:p>
    <w:p w14:paraId="1E2925E6" w14:textId="77777777" w:rsidR="00F20002" w:rsidRDefault="00F20002" w:rsidP="00FC3E40">
      <w:pPr>
        <w:pStyle w:val="IndentNormal"/>
      </w:pPr>
    </w:p>
    <w:p w14:paraId="200010D0" w14:textId="77777777" w:rsidR="00FC3E40" w:rsidRPr="00CE09C8" w:rsidRDefault="00FC3E40" w:rsidP="00FC3E40">
      <w:pPr>
        <w:pStyle w:val="ListParagraph"/>
      </w:pPr>
    </w:p>
    <w:p w14:paraId="3D91B3C2" w14:textId="77777777" w:rsidR="00FC3E40" w:rsidRDefault="00FC3E40" w:rsidP="00FC3E40">
      <w:pPr>
        <w:pStyle w:val="Heading1"/>
        <w:keepLines w:val="0"/>
        <w:widowControl w:val="0"/>
        <w:numPr>
          <w:ilvl w:val="0"/>
          <w:numId w:val="8"/>
        </w:numPr>
        <w:spacing w:before="120" w:after="60" w:line="240" w:lineRule="atLeast"/>
      </w:pPr>
      <w:r>
        <w:t>Other Quality Requirements</w:t>
      </w:r>
    </w:p>
    <w:p w14:paraId="19A9FC29" w14:textId="77777777" w:rsidR="00FC3E40" w:rsidRDefault="00FC3E40" w:rsidP="00FC3E40">
      <w:pPr>
        <w:pStyle w:val="Heading2"/>
        <w:keepLines w:val="0"/>
        <w:widowControl w:val="0"/>
        <w:numPr>
          <w:ilvl w:val="1"/>
          <w:numId w:val="0"/>
        </w:numPr>
        <w:spacing w:before="120" w:after="60" w:line="240" w:lineRule="atLeast"/>
        <w:ind w:left="720" w:hanging="720"/>
      </w:pPr>
      <w:r>
        <w:t>11.1</w:t>
      </w:r>
      <w:r>
        <w:tab/>
        <w:t>Internet connection</w:t>
      </w:r>
    </w:p>
    <w:p w14:paraId="293B6CD7" w14:textId="15CA6BD0" w:rsidR="00FC3E40" w:rsidRDefault="00FC3E40" w:rsidP="00FC3E40">
      <w:pPr>
        <w:pStyle w:val="IndentNormal"/>
      </w:pPr>
      <w:r>
        <w:t xml:space="preserve">To connect to the online server </w:t>
      </w:r>
      <w:r w:rsidR="00014247">
        <w:t xml:space="preserve">or social media account </w:t>
      </w:r>
      <w:r>
        <w:t xml:space="preserve">the application requires an active internet connection. </w:t>
      </w:r>
    </w:p>
    <w:p w14:paraId="7E83ACB4" w14:textId="5BDF08BE" w:rsidR="0058465B" w:rsidRDefault="0058465B">
      <w:r>
        <w:br w:type="page"/>
      </w:r>
    </w:p>
    <w:p w14:paraId="46550675" w14:textId="77777777" w:rsidR="0058465B" w:rsidRDefault="0058465B" w:rsidP="0058465B">
      <w:pPr>
        <w:pStyle w:val="Title"/>
      </w:pPr>
      <w:r>
        <w:lastRenderedPageBreak/>
        <w:t>Let’s Quiz</w:t>
      </w:r>
    </w:p>
    <w:p w14:paraId="46E57E9F" w14:textId="77777777" w:rsidR="0058465B" w:rsidRDefault="0058465B" w:rsidP="0058465B">
      <w:pPr>
        <w:pStyle w:val="Title"/>
      </w:pPr>
      <w:r>
        <w:fldChar w:fldCharType="begin"/>
      </w:r>
      <w:r>
        <w:instrText xml:space="preserve"> TITLE  \* MERGEFORMAT </w:instrText>
      </w:r>
      <w:r>
        <w:fldChar w:fldCharType="separate"/>
      </w:r>
      <w:r>
        <w:t xml:space="preserve">Use-Case: </w:t>
      </w:r>
      <w:r>
        <w:fldChar w:fldCharType="end"/>
      </w:r>
      <w:r>
        <w:t>Start New Game: End Goal</w:t>
      </w:r>
    </w:p>
    <w:p w14:paraId="6D378043" w14:textId="77777777" w:rsidR="0058465B" w:rsidRDefault="0058465B" w:rsidP="0058465B">
      <w:pPr>
        <w:pStyle w:val="Heading1"/>
        <w:keepLines w:val="0"/>
        <w:widowControl w:val="0"/>
        <w:numPr>
          <w:ilvl w:val="0"/>
          <w:numId w:val="9"/>
        </w:numPr>
        <w:spacing w:before="120" w:after="60" w:line="240" w:lineRule="atLeast"/>
      </w:pPr>
      <w:r>
        <w:t>Brief Description</w:t>
      </w:r>
    </w:p>
    <w:p w14:paraId="054076C4" w14:textId="77777777" w:rsidR="0058465B" w:rsidRPr="009E74C8" w:rsidRDefault="0058465B" w:rsidP="0058465B">
      <w:pPr>
        <w:pStyle w:val="Heading2"/>
        <w:keepLines w:val="0"/>
        <w:widowControl w:val="0"/>
        <w:numPr>
          <w:ilvl w:val="1"/>
          <w:numId w:val="0"/>
        </w:numPr>
        <w:spacing w:before="120" w:after="60" w:line="240" w:lineRule="atLeast"/>
        <w:ind w:left="720" w:hanging="720"/>
      </w:pPr>
      <w:r>
        <w:t>1.1</w:t>
      </w:r>
      <w:r>
        <w:tab/>
        <w:t>User end goal story:</w:t>
      </w:r>
    </w:p>
    <w:p w14:paraId="1518EA63" w14:textId="77777777" w:rsidR="0058465B" w:rsidRDefault="0058465B" w:rsidP="0058465B">
      <w:pPr>
        <w:pStyle w:val="IndentNormal"/>
      </w:pPr>
      <w:r>
        <w:t>When the user</w:t>
      </w:r>
    </w:p>
    <w:p w14:paraId="77E49FBE" w14:textId="77777777" w:rsidR="0058465B" w:rsidRDefault="0058465B" w:rsidP="0058465B">
      <w:pPr>
        <w:pStyle w:val="IndentNormal"/>
      </w:pPr>
      <w:r>
        <w:t>Wants to start a new game</w:t>
      </w:r>
    </w:p>
    <w:p w14:paraId="18D13CAE" w14:textId="77777777" w:rsidR="0058465B" w:rsidRDefault="0058465B" w:rsidP="0058465B">
      <w:pPr>
        <w:pStyle w:val="IndentNormal"/>
      </w:pPr>
      <w:r>
        <w:t>They press the ‘start new game’ button in the Pregame Scene</w:t>
      </w:r>
    </w:p>
    <w:p w14:paraId="2E118E0B" w14:textId="77777777" w:rsidR="0058465B" w:rsidRDefault="0058465B" w:rsidP="0058465B">
      <w:pPr>
        <w:pStyle w:val="IndentNormal"/>
      </w:pPr>
      <w:r>
        <w:t xml:space="preserve">So that the application will start a new game or join an existing game without an opponent </w:t>
      </w:r>
    </w:p>
    <w:p w14:paraId="728303A0" w14:textId="77777777" w:rsidR="0058465B" w:rsidRDefault="0058465B" w:rsidP="0058465B">
      <w:pPr>
        <w:pStyle w:val="Heading2"/>
        <w:keepLines w:val="0"/>
        <w:widowControl w:val="0"/>
        <w:numPr>
          <w:ilvl w:val="1"/>
          <w:numId w:val="0"/>
        </w:numPr>
        <w:spacing w:before="120" w:after="60" w:line="240" w:lineRule="atLeast"/>
        <w:ind w:left="720" w:hanging="720"/>
      </w:pPr>
      <w:r>
        <w:t>1.2</w:t>
      </w:r>
      <w:r>
        <w:tab/>
        <w:t>Event-response story</w:t>
      </w:r>
    </w:p>
    <w:p w14:paraId="272F03D8" w14:textId="77777777" w:rsidR="0058465B" w:rsidRDefault="0058465B" w:rsidP="0058465B">
      <w:pPr>
        <w:ind w:left="720"/>
      </w:pPr>
      <w:r>
        <w:t>When the user presses ‘start new game’</w:t>
      </w:r>
    </w:p>
    <w:p w14:paraId="51B32C8A" w14:textId="77777777" w:rsidR="0058465B" w:rsidRDefault="0058465B" w:rsidP="0058465B">
      <w:pPr>
        <w:ind w:left="720"/>
      </w:pPr>
      <w:r>
        <w:t>It causes the application to ask the server if there are any games without opponents, if there are the user will join that game as player2 if not the application will start a new game and the user will be player1</w:t>
      </w:r>
    </w:p>
    <w:p w14:paraId="61C09760" w14:textId="77777777" w:rsidR="0058465B" w:rsidRPr="00931AFA" w:rsidRDefault="0058465B" w:rsidP="0058465B">
      <w:pPr>
        <w:ind w:left="720"/>
      </w:pPr>
      <w:r>
        <w:t xml:space="preserve">So that a new game is either started or an existing game’s round 1 is completed  </w:t>
      </w:r>
    </w:p>
    <w:p w14:paraId="347C37A2" w14:textId="77777777" w:rsidR="0058465B" w:rsidRDefault="0058465B" w:rsidP="0058465B">
      <w:pPr>
        <w:pStyle w:val="Heading1"/>
        <w:keepLines w:val="0"/>
        <w:widowControl w:val="0"/>
        <w:numPr>
          <w:ilvl w:val="0"/>
          <w:numId w:val="9"/>
        </w:numPr>
        <w:spacing w:before="120" w:after="60" w:line="240" w:lineRule="atLeast"/>
      </w:pPr>
      <w:r>
        <w:t>Trigger</w:t>
      </w:r>
    </w:p>
    <w:p w14:paraId="1C6F2210" w14:textId="77777777" w:rsidR="0058465B" w:rsidRDefault="0058465B" w:rsidP="0058465B">
      <w:pPr>
        <w:pStyle w:val="IndentNormal"/>
      </w:pPr>
      <w:r>
        <w:t>The user presses ‘start new game’ from the Pregame Scene</w:t>
      </w:r>
    </w:p>
    <w:p w14:paraId="6E7A7BFA" w14:textId="77777777" w:rsidR="0058465B" w:rsidRPr="007609DF" w:rsidRDefault="0058465B" w:rsidP="0058465B">
      <w:pPr>
        <w:pStyle w:val="Heading1"/>
        <w:keepLines w:val="0"/>
        <w:widowControl w:val="0"/>
        <w:numPr>
          <w:ilvl w:val="0"/>
          <w:numId w:val="9"/>
        </w:numPr>
        <w:spacing w:before="120" w:after="60" w:line="240" w:lineRule="atLeast"/>
      </w:pPr>
      <w:r>
        <w:t>Actors</w:t>
      </w:r>
    </w:p>
    <w:p w14:paraId="6BF3208D" w14:textId="77777777" w:rsidR="0058465B" w:rsidRPr="00FE7104" w:rsidRDefault="0058465B" w:rsidP="0058465B">
      <w:pPr>
        <w:pStyle w:val="Heading2"/>
        <w:keepLines w:val="0"/>
        <w:widowControl w:val="0"/>
        <w:numPr>
          <w:ilvl w:val="1"/>
          <w:numId w:val="0"/>
        </w:numPr>
        <w:spacing w:before="120" w:after="60" w:line="240" w:lineRule="atLeast"/>
        <w:ind w:left="720" w:hanging="720"/>
      </w:pPr>
      <w:r>
        <w:t>3.1</w:t>
      </w:r>
      <w:r>
        <w:tab/>
        <w:t>User</w:t>
      </w:r>
    </w:p>
    <w:p w14:paraId="6934AF71" w14:textId="77777777" w:rsidR="0058465B" w:rsidRDefault="0058465B" w:rsidP="0058465B">
      <w:pPr>
        <w:pStyle w:val="IndentNormal"/>
      </w:pPr>
      <w:r>
        <w:t xml:space="preserve">The user presses the ‘start new game’ button. </w:t>
      </w:r>
    </w:p>
    <w:p w14:paraId="253B6362" w14:textId="77777777" w:rsidR="0058465B" w:rsidRPr="00FE7104" w:rsidRDefault="0058465B" w:rsidP="0058465B">
      <w:pPr>
        <w:pStyle w:val="Heading2"/>
        <w:keepLines w:val="0"/>
        <w:widowControl w:val="0"/>
        <w:numPr>
          <w:ilvl w:val="1"/>
          <w:numId w:val="0"/>
        </w:numPr>
        <w:spacing w:before="120" w:after="60" w:line="240" w:lineRule="atLeast"/>
        <w:ind w:left="720" w:hanging="720"/>
      </w:pPr>
      <w:r>
        <w:t>3.2</w:t>
      </w:r>
      <w:r>
        <w:tab/>
        <w:t>Let’s Quiz Server – Ongoing games table</w:t>
      </w:r>
    </w:p>
    <w:p w14:paraId="72607E91" w14:textId="77777777" w:rsidR="0058465B" w:rsidRDefault="0058465B" w:rsidP="0058465B">
      <w:pPr>
        <w:pStyle w:val="IndentNormal"/>
      </w:pPr>
      <w:r>
        <w:t>The application will ask the server if there is an ongoing game that needs an opponent and if so add the user to the game. If there is no ongoing games then the user’s game will be added to the Ongoing Games table and listed as ‘needing an opponent’</w:t>
      </w:r>
    </w:p>
    <w:p w14:paraId="7AE463F4" w14:textId="77777777" w:rsidR="0058465B" w:rsidRDefault="0058465B" w:rsidP="0058465B">
      <w:pPr>
        <w:pStyle w:val="Heading2"/>
        <w:keepLines w:val="0"/>
        <w:widowControl w:val="0"/>
        <w:numPr>
          <w:ilvl w:val="1"/>
          <w:numId w:val="0"/>
        </w:numPr>
        <w:spacing w:before="120" w:after="60" w:line="240" w:lineRule="atLeast"/>
        <w:ind w:left="720" w:hanging="720"/>
      </w:pPr>
      <w:r>
        <w:t>3.3</w:t>
      </w:r>
      <w:r>
        <w:tab/>
        <w:t>Let’s Quiz Server – Questions table</w:t>
      </w:r>
    </w:p>
    <w:p w14:paraId="26DB7B68" w14:textId="77777777" w:rsidR="0058465B" w:rsidRPr="00931AFA" w:rsidRDefault="0058465B" w:rsidP="0058465B">
      <w:pPr>
        <w:pStyle w:val="IndentNormal"/>
      </w:pPr>
      <w:r>
        <w:t xml:space="preserve">The application will ask the user questions and check their answer </w:t>
      </w:r>
    </w:p>
    <w:p w14:paraId="4D1A10AF" w14:textId="77777777" w:rsidR="0058465B" w:rsidRDefault="0058465B" w:rsidP="0058465B">
      <w:pPr>
        <w:pStyle w:val="Heading1"/>
        <w:keepLines w:val="0"/>
        <w:widowControl w:val="0"/>
        <w:numPr>
          <w:ilvl w:val="0"/>
          <w:numId w:val="9"/>
        </w:numPr>
        <w:spacing w:before="120" w:after="60" w:line="240" w:lineRule="atLeast"/>
      </w:pPr>
      <w:r>
        <w:t xml:space="preserve">Stakeholders </w:t>
      </w:r>
    </w:p>
    <w:p w14:paraId="7BFEE37C" w14:textId="77777777" w:rsidR="0058465B" w:rsidRDefault="0058465B" w:rsidP="0058465B">
      <w:pPr>
        <w:pStyle w:val="Heading2"/>
        <w:keepLines w:val="0"/>
        <w:widowControl w:val="0"/>
        <w:numPr>
          <w:ilvl w:val="1"/>
          <w:numId w:val="0"/>
        </w:numPr>
        <w:spacing w:before="120" w:after="60" w:line="240" w:lineRule="atLeast"/>
        <w:ind w:left="720" w:hanging="720"/>
      </w:pPr>
      <w:r>
        <w:t>4.1</w:t>
      </w:r>
      <w:r>
        <w:tab/>
        <w:t>User</w:t>
      </w:r>
    </w:p>
    <w:p w14:paraId="7C6A0B0C" w14:textId="77777777" w:rsidR="0058465B" w:rsidRPr="00AF0933" w:rsidRDefault="0058465B" w:rsidP="0058465B">
      <w:pPr>
        <w:pStyle w:val="IndentNormal"/>
      </w:pPr>
      <w:r>
        <w:t>The user requires the app to run the game as expected</w:t>
      </w:r>
    </w:p>
    <w:p w14:paraId="0B36C712" w14:textId="77777777" w:rsidR="0058465B" w:rsidRDefault="0058465B" w:rsidP="0058465B">
      <w:pPr>
        <w:pStyle w:val="Heading2"/>
        <w:keepLines w:val="0"/>
        <w:widowControl w:val="0"/>
        <w:numPr>
          <w:ilvl w:val="1"/>
          <w:numId w:val="0"/>
        </w:numPr>
        <w:spacing w:before="120" w:after="60" w:line="240" w:lineRule="atLeast"/>
        <w:ind w:left="720" w:hanging="720"/>
      </w:pPr>
      <w:r>
        <w:t>4.2</w:t>
      </w:r>
      <w:r>
        <w:tab/>
        <w:t xml:space="preserve">Application </w:t>
      </w:r>
    </w:p>
    <w:p w14:paraId="4F7FACD1" w14:textId="77777777" w:rsidR="0058465B" w:rsidRPr="00AF0933" w:rsidRDefault="0058465B" w:rsidP="0058465B">
      <w:pPr>
        <w:pStyle w:val="IndentNormal"/>
      </w:pPr>
      <w:r>
        <w:t>The application is dependent on receiving data from the Let’s Quiz server and being able to upload data to the server</w:t>
      </w:r>
    </w:p>
    <w:p w14:paraId="7015BF5D" w14:textId="77777777" w:rsidR="0058465B" w:rsidRDefault="0058465B" w:rsidP="0058465B">
      <w:pPr>
        <w:pStyle w:val="Heading2"/>
        <w:keepLines w:val="0"/>
        <w:widowControl w:val="0"/>
        <w:numPr>
          <w:ilvl w:val="1"/>
          <w:numId w:val="0"/>
        </w:numPr>
        <w:spacing w:before="120" w:after="60" w:line="240" w:lineRule="atLeast"/>
        <w:ind w:left="720" w:hanging="720"/>
      </w:pPr>
      <w:r>
        <w:t>4.3</w:t>
      </w:r>
      <w:r>
        <w:tab/>
        <w:t>User’s phone</w:t>
      </w:r>
    </w:p>
    <w:p w14:paraId="0D5B5324" w14:textId="77777777" w:rsidR="0058465B" w:rsidRDefault="0058465B" w:rsidP="0058465B">
      <w:pPr>
        <w:pStyle w:val="IndentNormal"/>
      </w:pPr>
      <w:r>
        <w:t>The user’s phone needs to allocate memory and give the application the correct permissions to operate as required.</w:t>
      </w:r>
    </w:p>
    <w:p w14:paraId="03914567" w14:textId="77777777" w:rsidR="0058465B" w:rsidRDefault="0058465B" w:rsidP="0058465B">
      <w:pPr>
        <w:pStyle w:val="Heading2"/>
        <w:keepLines w:val="0"/>
        <w:widowControl w:val="0"/>
        <w:numPr>
          <w:ilvl w:val="1"/>
          <w:numId w:val="0"/>
        </w:numPr>
        <w:spacing w:before="120" w:after="60" w:line="240" w:lineRule="atLeast"/>
        <w:ind w:left="720" w:hanging="720"/>
      </w:pPr>
      <w:r>
        <w:lastRenderedPageBreak/>
        <w:t>4.4</w:t>
      </w:r>
      <w:r>
        <w:tab/>
        <w:t>Player2</w:t>
      </w:r>
    </w:p>
    <w:p w14:paraId="7720322B" w14:textId="77777777" w:rsidR="0058465B" w:rsidRDefault="0058465B" w:rsidP="0058465B">
      <w:pPr>
        <w:pStyle w:val="IndentNormal"/>
      </w:pPr>
      <w:r>
        <w:t>Whether or not the game was already ongoing or not there will always be an opponent who needs to compete against the user</w:t>
      </w:r>
    </w:p>
    <w:p w14:paraId="29318CD7" w14:textId="77777777" w:rsidR="0058465B" w:rsidRDefault="0058465B" w:rsidP="0058465B">
      <w:pPr>
        <w:pStyle w:val="Heading1"/>
        <w:keepLines w:val="0"/>
        <w:widowControl w:val="0"/>
        <w:numPr>
          <w:ilvl w:val="0"/>
          <w:numId w:val="9"/>
        </w:numPr>
        <w:spacing w:before="120" w:after="60" w:line="240" w:lineRule="atLeast"/>
      </w:pPr>
      <w:r>
        <w:t>Related Use Cases</w:t>
      </w:r>
    </w:p>
    <w:p w14:paraId="6CF4D943" w14:textId="77777777" w:rsidR="0058465B" w:rsidRPr="00A53D48" w:rsidRDefault="0058465B" w:rsidP="0058465B">
      <w:pPr>
        <w:pStyle w:val="Heading2"/>
        <w:keepLines w:val="0"/>
        <w:widowControl w:val="0"/>
        <w:numPr>
          <w:ilvl w:val="1"/>
          <w:numId w:val="0"/>
        </w:numPr>
        <w:spacing w:before="120" w:after="60" w:line="240" w:lineRule="atLeast"/>
        <w:ind w:left="720" w:hanging="720"/>
      </w:pPr>
      <w:r>
        <w:t>5.1</w:t>
      </w:r>
      <w:r>
        <w:tab/>
      </w:r>
      <w:r w:rsidRPr="00A53D48">
        <w:t>Start application</w:t>
      </w:r>
    </w:p>
    <w:p w14:paraId="083FD249" w14:textId="77777777" w:rsidR="0058465B" w:rsidRPr="009E74C8" w:rsidRDefault="0058465B" w:rsidP="0058465B">
      <w:pPr>
        <w:pStyle w:val="IndentNormal"/>
        <w:rPr>
          <w:color w:val="FF0000"/>
        </w:rPr>
      </w:pPr>
      <w:r>
        <w:t>In this use case the application is already started, the user has logged in not using a guest account. This use case is dependent on the Let’s Quiz Server being in a useable state.</w:t>
      </w:r>
    </w:p>
    <w:p w14:paraId="1372E036" w14:textId="77777777" w:rsidR="0058465B" w:rsidRDefault="0058465B" w:rsidP="0058465B">
      <w:pPr>
        <w:pStyle w:val="Heading1"/>
        <w:keepLines w:val="0"/>
        <w:widowControl w:val="0"/>
        <w:numPr>
          <w:ilvl w:val="0"/>
          <w:numId w:val="9"/>
        </w:numPr>
        <w:spacing w:before="120" w:after="60" w:line="240" w:lineRule="atLeast"/>
      </w:pPr>
      <w:r>
        <w:t>Pre-conditions</w:t>
      </w:r>
    </w:p>
    <w:p w14:paraId="3910391B" w14:textId="77777777" w:rsidR="0058465B" w:rsidRPr="00E41A44" w:rsidRDefault="0058465B" w:rsidP="0058465B">
      <w:pPr>
        <w:pStyle w:val="IndentNormal"/>
      </w:pPr>
      <w:r>
        <w:t>6.1</w:t>
      </w:r>
      <w:r>
        <w:tab/>
      </w:r>
      <w:r w:rsidRPr="00E41A44">
        <w:t>The user has started the application</w:t>
      </w:r>
    </w:p>
    <w:p w14:paraId="3E6B9135" w14:textId="77777777" w:rsidR="0058465B" w:rsidRPr="00E41A44" w:rsidRDefault="0058465B" w:rsidP="0058465B">
      <w:pPr>
        <w:pStyle w:val="IndentNormal"/>
      </w:pPr>
      <w:r>
        <w:t>6.2</w:t>
      </w:r>
      <w:r>
        <w:tab/>
      </w:r>
      <w:r w:rsidRPr="00E41A44">
        <w:t xml:space="preserve">The </w:t>
      </w:r>
      <w:r>
        <w:t>has selected Play Game from the</w:t>
      </w:r>
      <w:r w:rsidRPr="00E41A44">
        <w:t xml:space="preserve"> Main Menu</w:t>
      </w:r>
    </w:p>
    <w:p w14:paraId="3FAE7446" w14:textId="77777777" w:rsidR="0058465B" w:rsidRDefault="0058465B" w:rsidP="0058465B">
      <w:pPr>
        <w:pStyle w:val="IndentNormal"/>
      </w:pPr>
      <w:r>
        <w:t>6.3</w:t>
      </w:r>
      <w:r>
        <w:tab/>
      </w:r>
      <w:r w:rsidRPr="00E41A44">
        <w:t>The</w:t>
      </w:r>
      <w:r>
        <w:t>re is an open internet connection</w:t>
      </w:r>
    </w:p>
    <w:p w14:paraId="22AF68FD" w14:textId="77777777" w:rsidR="0058465B" w:rsidRDefault="0058465B" w:rsidP="0058465B">
      <w:pPr>
        <w:pStyle w:val="Heading1"/>
        <w:keepLines w:val="0"/>
        <w:widowControl w:val="0"/>
        <w:numPr>
          <w:ilvl w:val="0"/>
          <w:numId w:val="9"/>
        </w:numPr>
        <w:spacing w:before="120" w:after="60" w:line="240" w:lineRule="atLeast"/>
      </w:pPr>
      <w:r>
        <w:t>Post Conditions</w:t>
      </w:r>
    </w:p>
    <w:p w14:paraId="3E5B774B" w14:textId="77777777" w:rsidR="0058465B" w:rsidRDefault="0058465B" w:rsidP="0058465B">
      <w:pPr>
        <w:pStyle w:val="Heading2"/>
        <w:keepLines w:val="0"/>
        <w:widowControl w:val="0"/>
        <w:numPr>
          <w:ilvl w:val="1"/>
          <w:numId w:val="0"/>
        </w:numPr>
        <w:spacing w:before="120" w:after="60" w:line="240" w:lineRule="atLeast"/>
        <w:ind w:left="720" w:hanging="720"/>
      </w:pPr>
      <w:r>
        <w:t>7.1</w:t>
      </w:r>
      <w:r>
        <w:tab/>
        <w:t>Minimal guarantee</w:t>
      </w:r>
    </w:p>
    <w:p w14:paraId="55FC59BA" w14:textId="77777777" w:rsidR="0058465B" w:rsidRPr="0034416C" w:rsidRDefault="0058465B" w:rsidP="0058465B">
      <w:pPr>
        <w:pStyle w:val="IndentNormal"/>
      </w:pPr>
      <w:r>
        <w:t>Give an error message to the user so they can rectify the problem, or upon an</w:t>
      </w:r>
      <w:r w:rsidRPr="006B14F5">
        <w:t xml:space="preserve"> unrecoverable error</w:t>
      </w:r>
      <w:r>
        <w:t xml:space="preserve"> t</w:t>
      </w:r>
      <w:r w:rsidRPr="006B14F5">
        <w:t>he</w:t>
      </w:r>
      <w:r>
        <w:t xml:space="preserve"> application will safely terminate and the user can restart it.</w:t>
      </w:r>
    </w:p>
    <w:p w14:paraId="4D0B1A79" w14:textId="77777777" w:rsidR="0058465B" w:rsidRDefault="0058465B" w:rsidP="0058465B">
      <w:pPr>
        <w:pStyle w:val="Heading2"/>
        <w:keepLines w:val="0"/>
        <w:widowControl w:val="0"/>
        <w:numPr>
          <w:ilvl w:val="1"/>
          <w:numId w:val="0"/>
        </w:numPr>
        <w:spacing w:before="120" w:after="60" w:line="240" w:lineRule="atLeast"/>
        <w:ind w:left="720" w:hanging="720"/>
      </w:pPr>
      <w:r>
        <w:t>7.2</w:t>
      </w:r>
      <w:r>
        <w:tab/>
        <w:t>Success guarantee</w:t>
      </w:r>
    </w:p>
    <w:p w14:paraId="3E036EFF" w14:textId="77777777" w:rsidR="0058465B" w:rsidRDefault="0058465B" w:rsidP="0058465B">
      <w:pPr>
        <w:pStyle w:val="IndentNormal"/>
      </w:pPr>
      <w:r>
        <w:t xml:space="preserve">The application creates a new game or joins an existing game without an opponent, the user plays the round and the use case ends in the Post Game Scene. </w:t>
      </w:r>
    </w:p>
    <w:p w14:paraId="24C5FAB7" w14:textId="77777777" w:rsidR="0058465B" w:rsidRDefault="0058465B" w:rsidP="0058465B">
      <w:pPr>
        <w:pStyle w:val="Heading1"/>
        <w:keepLines w:val="0"/>
        <w:widowControl w:val="0"/>
        <w:numPr>
          <w:ilvl w:val="0"/>
          <w:numId w:val="9"/>
        </w:numPr>
        <w:spacing w:before="120" w:after="60" w:line="240" w:lineRule="atLeast"/>
      </w:pPr>
      <w:r>
        <w:t>Normal Flow</w:t>
      </w:r>
    </w:p>
    <w:p w14:paraId="5A2FFC4C" w14:textId="77777777" w:rsidR="0058465B" w:rsidRDefault="0058465B" w:rsidP="0058465B">
      <w:pPr>
        <w:pStyle w:val="IndentNormal"/>
      </w:pPr>
      <w:r>
        <w:t>The use case begins when the user presses ‘Start New Game” in the Pregame Scene</w:t>
      </w:r>
    </w:p>
    <w:tbl>
      <w:tblPr>
        <w:tblStyle w:val="TableGrid"/>
        <w:tblW w:w="0" w:type="auto"/>
        <w:tblLook w:val="04A0" w:firstRow="1" w:lastRow="0" w:firstColumn="1" w:lastColumn="0" w:noHBand="0" w:noVBand="1"/>
      </w:tblPr>
      <w:tblGrid>
        <w:gridCol w:w="4500"/>
        <w:gridCol w:w="4516"/>
      </w:tblGrid>
      <w:tr w:rsidR="0058465B" w14:paraId="3E369971" w14:textId="77777777" w:rsidTr="00DA2D30">
        <w:tc>
          <w:tcPr>
            <w:tcW w:w="4675" w:type="dxa"/>
          </w:tcPr>
          <w:p w14:paraId="7DEEC3D3" w14:textId="77777777" w:rsidR="0058465B" w:rsidRDefault="0058465B" w:rsidP="00DA2D30">
            <w:pPr>
              <w:jc w:val="center"/>
            </w:pPr>
            <w:r>
              <w:t>Actor</w:t>
            </w:r>
          </w:p>
        </w:tc>
        <w:tc>
          <w:tcPr>
            <w:tcW w:w="4675" w:type="dxa"/>
          </w:tcPr>
          <w:p w14:paraId="4BDB7C26" w14:textId="77777777" w:rsidR="0058465B" w:rsidRDefault="0058465B" w:rsidP="00DA2D30">
            <w:pPr>
              <w:jc w:val="center"/>
            </w:pPr>
            <w:r>
              <w:t>System</w:t>
            </w:r>
          </w:p>
        </w:tc>
      </w:tr>
      <w:tr w:rsidR="0058465B" w14:paraId="04A54CD1" w14:textId="77777777" w:rsidTr="00DA2D30">
        <w:tc>
          <w:tcPr>
            <w:tcW w:w="4675" w:type="dxa"/>
            <w:tcBorders>
              <w:bottom w:val="nil"/>
            </w:tcBorders>
          </w:tcPr>
          <w:p w14:paraId="4FA96382" w14:textId="77777777" w:rsidR="0058465B" w:rsidRDefault="0058465B" w:rsidP="0058465B">
            <w:pPr>
              <w:pStyle w:val="ListParagraph"/>
              <w:numPr>
                <w:ilvl w:val="0"/>
                <w:numId w:val="4"/>
              </w:numPr>
              <w:spacing w:after="160" w:line="259" w:lineRule="auto"/>
            </w:pPr>
            <w:r>
              <w:t>The user presses ‘Start New Game’ button</w:t>
            </w:r>
          </w:p>
          <w:p w14:paraId="305B5BCD" w14:textId="77777777" w:rsidR="0058465B" w:rsidRDefault="0058465B" w:rsidP="00DA2D30">
            <w:pPr>
              <w:pStyle w:val="ListParagraph"/>
            </w:pPr>
          </w:p>
        </w:tc>
        <w:tc>
          <w:tcPr>
            <w:tcW w:w="4675" w:type="dxa"/>
            <w:tcBorders>
              <w:bottom w:val="nil"/>
            </w:tcBorders>
          </w:tcPr>
          <w:p w14:paraId="3BDD9EB1" w14:textId="77777777" w:rsidR="0058465B" w:rsidRDefault="0058465B" w:rsidP="00DA2D30"/>
          <w:p w14:paraId="401DB043" w14:textId="77777777" w:rsidR="0058465B" w:rsidRDefault="0058465B" w:rsidP="00DA2D30"/>
          <w:p w14:paraId="4DFFCA83" w14:textId="77777777" w:rsidR="0058465B" w:rsidRDefault="0058465B" w:rsidP="00DA2D30"/>
          <w:p w14:paraId="6908EB10" w14:textId="77777777" w:rsidR="0058465B" w:rsidRDefault="0058465B" w:rsidP="0058465B">
            <w:pPr>
              <w:pStyle w:val="ListParagraph"/>
              <w:widowControl w:val="0"/>
              <w:numPr>
                <w:ilvl w:val="0"/>
                <w:numId w:val="4"/>
              </w:numPr>
              <w:spacing w:line="240" w:lineRule="atLeast"/>
            </w:pPr>
            <w:r>
              <w:t>The app will connect to the Let’s Quiz server and check if there are any ongoing games without two players</w:t>
            </w:r>
          </w:p>
          <w:p w14:paraId="162EBF19" w14:textId="77777777" w:rsidR="0058465B" w:rsidRDefault="0058465B" w:rsidP="0058465B">
            <w:pPr>
              <w:pStyle w:val="ListParagraph"/>
              <w:widowControl w:val="0"/>
              <w:numPr>
                <w:ilvl w:val="0"/>
                <w:numId w:val="4"/>
              </w:numPr>
              <w:spacing w:line="240" w:lineRule="atLeast"/>
            </w:pPr>
            <w:r>
              <w:t>The server response FALSE</w:t>
            </w:r>
          </w:p>
          <w:p w14:paraId="1A65E658" w14:textId="77777777" w:rsidR="0058465B" w:rsidRDefault="0058465B" w:rsidP="0058465B">
            <w:pPr>
              <w:pStyle w:val="ListParagraph"/>
              <w:widowControl w:val="0"/>
              <w:numPr>
                <w:ilvl w:val="0"/>
                <w:numId w:val="4"/>
              </w:numPr>
              <w:spacing w:line="240" w:lineRule="atLeast"/>
            </w:pPr>
            <w:r>
              <w:t>The application starts a new game setting the user to Player1</w:t>
            </w:r>
          </w:p>
          <w:p w14:paraId="524283A7" w14:textId="77777777" w:rsidR="0058465B" w:rsidRDefault="0058465B" w:rsidP="0058465B">
            <w:pPr>
              <w:pStyle w:val="ListParagraph"/>
              <w:widowControl w:val="0"/>
              <w:numPr>
                <w:ilvl w:val="0"/>
                <w:numId w:val="4"/>
              </w:numPr>
              <w:spacing w:line="240" w:lineRule="atLeast"/>
            </w:pPr>
            <w:r>
              <w:t>The application asks the user a random question from the unasked question pool and provides 4 possible answers</w:t>
            </w:r>
          </w:p>
          <w:p w14:paraId="5CC174A9" w14:textId="77777777" w:rsidR="0058465B" w:rsidRDefault="0058465B" w:rsidP="00DA2D30">
            <w:pPr>
              <w:ind w:left="360"/>
            </w:pPr>
          </w:p>
        </w:tc>
      </w:tr>
      <w:tr w:rsidR="0058465B" w14:paraId="0ABCCBAA" w14:textId="77777777" w:rsidTr="00DA2D30">
        <w:tc>
          <w:tcPr>
            <w:tcW w:w="4675" w:type="dxa"/>
            <w:tcBorders>
              <w:top w:val="nil"/>
            </w:tcBorders>
          </w:tcPr>
          <w:p w14:paraId="5480A419" w14:textId="77777777" w:rsidR="0058465B" w:rsidRPr="00687494" w:rsidRDefault="0058465B" w:rsidP="0058465B">
            <w:pPr>
              <w:pStyle w:val="ListParagraph"/>
              <w:numPr>
                <w:ilvl w:val="0"/>
                <w:numId w:val="4"/>
              </w:numPr>
              <w:spacing w:after="160" w:line="259" w:lineRule="auto"/>
            </w:pPr>
            <w:r>
              <w:t>The user chooses the answer they think is correct</w:t>
            </w:r>
          </w:p>
          <w:p w14:paraId="6624396F" w14:textId="77777777" w:rsidR="0058465B" w:rsidRDefault="0058465B" w:rsidP="00DA2D30">
            <w:pPr>
              <w:pStyle w:val="ListParagraph"/>
              <w:spacing w:after="160" w:line="259" w:lineRule="auto"/>
            </w:pPr>
          </w:p>
        </w:tc>
        <w:tc>
          <w:tcPr>
            <w:tcW w:w="4675" w:type="dxa"/>
            <w:tcBorders>
              <w:top w:val="nil"/>
            </w:tcBorders>
          </w:tcPr>
          <w:p w14:paraId="16BC35D0" w14:textId="77777777" w:rsidR="0058465B" w:rsidRDefault="0058465B" w:rsidP="00DA2D30"/>
          <w:p w14:paraId="4D6921E9" w14:textId="77777777" w:rsidR="0058465B" w:rsidRDefault="0058465B" w:rsidP="00DA2D30"/>
          <w:p w14:paraId="5546CE12" w14:textId="77777777" w:rsidR="0058465B" w:rsidRDefault="0058465B" w:rsidP="0058465B">
            <w:pPr>
              <w:pStyle w:val="ListParagraph"/>
              <w:widowControl w:val="0"/>
              <w:numPr>
                <w:ilvl w:val="0"/>
                <w:numId w:val="4"/>
              </w:numPr>
              <w:spacing w:line="240" w:lineRule="atLeast"/>
            </w:pPr>
            <w:r>
              <w:t>The selected answer is checked to see if it is correct (TRUE)</w:t>
            </w:r>
          </w:p>
          <w:p w14:paraId="185C6DFF" w14:textId="77777777" w:rsidR="0058465B" w:rsidRDefault="0058465B" w:rsidP="0058465B">
            <w:pPr>
              <w:pStyle w:val="ListParagraph"/>
              <w:widowControl w:val="0"/>
              <w:numPr>
                <w:ilvl w:val="0"/>
                <w:numId w:val="4"/>
              </w:numPr>
              <w:spacing w:line="240" w:lineRule="atLeast"/>
            </w:pPr>
            <w:r>
              <w:t>The selected answer is highlighted in green, 10 points are added to the users score</w:t>
            </w:r>
          </w:p>
          <w:p w14:paraId="2CF480DE" w14:textId="77777777" w:rsidR="0058465B" w:rsidRDefault="0058465B" w:rsidP="0058465B">
            <w:pPr>
              <w:pStyle w:val="ListParagraph"/>
              <w:widowControl w:val="0"/>
              <w:numPr>
                <w:ilvl w:val="0"/>
                <w:numId w:val="4"/>
              </w:numPr>
              <w:spacing w:line="240" w:lineRule="atLeast"/>
            </w:pPr>
            <w:r>
              <w:lastRenderedPageBreak/>
              <w:t>The round timer reaches zero</w:t>
            </w:r>
          </w:p>
          <w:p w14:paraId="3B008516" w14:textId="77777777" w:rsidR="0058465B" w:rsidRDefault="0058465B" w:rsidP="0058465B">
            <w:pPr>
              <w:pStyle w:val="ListParagraph"/>
              <w:widowControl w:val="0"/>
              <w:numPr>
                <w:ilvl w:val="0"/>
                <w:numId w:val="4"/>
              </w:numPr>
              <w:spacing w:line="240" w:lineRule="atLeast"/>
            </w:pPr>
            <w:r>
              <w:t>The application ends the round</w:t>
            </w:r>
          </w:p>
          <w:p w14:paraId="1DFE7EED" w14:textId="77777777" w:rsidR="0058465B" w:rsidRDefault="0058465B" w:rsidP="0058465B">
            <w:pPr>
              <w:pStyle w:val="ListParagraph"/>
              <w:widowControl w:val="0"/>
              <w:numPr>
                <w:ilvl w:val="0"/>
                <w:numId w:val="4"/>
              </w:numPr>
              <w:spacing w:line="240" w:lineRule="atLeast"/>
            </w:pPr>
            <w:r>
              <w:t>The Ongoing games table is updated with the results of the game</w:t>
            </w:r>
          </w:p>
          <w:p w14:paraId="47580D15" w14:textId="77777777" w:rsidR="0058465B" w:rsidRDefault="0058465B" w:rsidP="0058465B">
            <w:pPr>
              <w:pStyle w:val="ListParagraph"/>
              <w:widowControl w:val="0"/>
              <w:numPr>
                <w:ilvl w:val="0"/>
                <w:numId w:val="4"/>
              </w:numPr>
              <w:spacing w:line="240" w:lineRule="atLeast"/>
            </w:pPr>
            <w:r>
              <w:t>The Post Game Scene is loaded</w:t>
            </w:r>
          </w:p>
          <w:p w14:paraId="17FAC74E" w14:textId="77777777" w:rsidR="0058465B" w:rsidRDefault="0058465B" w:rsidP="00DA2D30">
            <w:pPr>
              <w:pStyle w:val="ListParagraph"/>
            </w:pPr>
          </w:p>
        </w:tc>
      </w:tr>
    </w:tbl>
    <w:p w14:paraId="07DDE173" w14:textId="77777777" w:rsidR="0058465B" w:rsidRDefault="0058465B" w:rsidP="0058465B">
      <w:r>
        <w:lastRenderedPageBreak/>
        <w:t>The use case ends.</w:t>
      </w:r>
    </w:p>
    <w:p w14:paraId="661E9E17" w14:textId="77777777" w:rsidR="0058465B" w:rsidRDefault="0058465B" w:rsidP="0058465B">
      <w:pPr>
        <w:pStyle w:val="Heading1"/>
        <w:keepLines w:val="0"/>
        <w:widowControl w:val="0"/>
        <w:numPr>
          <w:ilvl w:val="0"/>
          <w:numId w:val="9"/>
        </w:numPr>
        <w:spacing w:before="120" w:after="60" w:line="240" w:lineRule="atLeast"/>
      </w:pPr>
      <w:r>
        <w:t>Alternate Flows</w:t>
      </w:r>
    </w:p>
    <w:p w14:paraId="3FA3C3BA" w14:textId="77777777" w:rsidR="0058465B" w:rsidRDefault="0058465B" w:rsidP="0058465B">
      <w:pPr>
        <w:pStyle w:val="Heading2"/>
        <w:keepLines w:val="0"/>
        <w:widowControl w:val="0"/>
        <w:numPr>
          <w:ilvl w:val="1"/>
          <w:numId w:val="0"/>
        </w:numPr>
        <w:spacing w:before="120" w:after="60" w:line="240" w:lineRule="atLeast"/>
        <w:ind w:left="720" w:hanging="720"/>
      </w:pPr>
      <w:r>
        <w:t>9.1</w:t>
      </w:r>
      <w:r>
        <w:tab/>
      </w:r>
      <w:r w:rsidRPr="005B5214">
        <w:t>No connectivity to the Let's Quiz Server</w:t>
      </w:r>
    </w:p>
    <w:p w14:paraId="08989B94" w14:textId="77777777" w:rsidR="0058465B" w:rsidRDefault="0058465B" w:rsidP="0058465B">
      <w:r>
        <w:t>If at step 2 of the normal flow the app cannot connect to the Let’s Quiz Server</w:t>
      </w:r>
    </w:p>
    <w:tbl>
      <w:tblPr>
        <w:tblStyle w:val="TableGrid"/>
        <w:tblW w:w="0" w:type="auto"/>
        <w:tblLook w:val="04A0" w:firstRow="1" w:lastRow="0" w:firstColumn="1" w:lastColumn="0" w:noHBand="0" w:noVBand="1"/>
      </w:tblPr>
      <w:tblGrid>
        <w:gridCol w:w="4497"/>
        <w:gridCol w:w="4519"/>
      </w:tblGrid>
      <w:tr w:rsidR="0058465B" w:rsidRPr="00DF38F1" w14:paraId="0FEFC3DE" w14:textId="77777777" w:rsidTr="00DA2D30">
        <w:tc>
          <w:tcPr>
            <w:tcW w:w="4675" w:type="dxa"/>
          </w:tcPr>
          <w:p w14:paraId="61952A8C" w14:textId="77777777" w:rsidR="0058465B" w:rsidRPr="00DF38F1" w:rsidRDefault="0058465B" w:rsidP="00DA2D30">
            <w:pPr>
              <w:jc w:val="center"/>
              <w:rPr>
                <w:b/>
              </w:rPr>
            </w:pPr>
            <w:r w:rsidRPr="00DF38F1">
              <w:rPr>
                <w:b/>
              </w:rPr>
              <w:t>Actor</w:t>
            </w:r>
          </w:p>
        </w:tc>
        <w:tc>
          <w:tcPr>
            <w:tcW w:w="4675" w:type="dxa"/>
          </w:tcPr>
          <w:p w14:paraId="328E1606" w14:textId="77777777" w:rsidR="0058465B" w:rsidRPr="00DF38F1" w:rsidRDefault="0058465B" w:rsidP="00DA2D30">
            <w:pPr>
              <w:jc w:val="center"/>
              <w:rPr>
                <w:b/>
              </w:rPr>
            </w:pPr>
            <w:r w:rsidRPr="00DF38F1">
              <w:rPr>
                <w:b/>
              </w:rPr>
              <w:t>System</w:t>
            </w:r>
          </w:p>
        </w:tc>
      </w:tr>
      <w:tr w:rsidR="0058465B" w14:paraId="58A6F26E" w14:textId="77777777" w:rsidTr="00DA2D30">
        <w:tc>
          <w:tcPr>
            <w:tcW w:w="4675" w:type="dxa"/>
            <w:tcBorders>
              <w:bottom w:val="nil"/>
            </w:tcBorders>
          </w:tcPr>
          <w:p w14:paraId="7C39CD66" w14:textId="77777777" w:rsidR="0058465B" w:rsidRDefault="0058465B" w:rsidP="00DA2D30"/>
        </w:tc>
        <w:tc>
          <w:tcPr>
            <w:tcW w:w="4675" w:type="dxa"/>
            <w:tcBorders>
              <w:bottom w:val="nil"/>
            </w:tcBorders>
          </w:tcPr>
          <w:p w14:paraId="5089B345" w14:textId="77777777" w:rsidR="0058465B" w:rsidRDefault="0058465B" w:rsidP="00DA2D30">
            <w:r>
              <w:t>2.1  A popup message alerts the user to the error</w:t>
            </w:r>
          </w:p>
          <w:p w14:paraId="4DAF4997" w14:textId="77777777" w:rsidR="0058465B" w:rsidRDefault="0058465B" w:rsidP="00DA2D30">
            <w:r>
              <w:t>2.2   The application gracefully exits to the main menu</w:t>
            </w:r>
          </w:p>
        </w:tc>
      </w:tr>
      <w:tr w:rsidR="0058465B" w14:paraId="5925D630" w14:textId="77777777" w:rsidTr="00DA2D30">
        <w:tc>
          <w:tcPr>
            <w:tcW w:w="4675" w:type="dxa"/>
            <w:tcBorders>
              <w:top w:val="nil"/>
              <w:bottom w:val="nil"/>
            </w:tcBorders>
          </w:tcPr>
          <w:p w14:paraId="17AF583B" w14:textId="77777777" w:rsidR="0058465B" w:rsidRDefault="0058465B" w:rsidP="00DA2D30"/>
        </w:tc>
        <w:tc>
          <w:tcPr>
            <w:tcW w:w="4675" w:type="dxa"/>
            <w:tcBorders>
              <w:top w:val="nil"/>
              <w:bottom w:val="single" w:sz="4" w:space="0" w:color="auto"/>
            </w:tcBorders>
          </w:tcPr>
          <w:p w14:paraId="3CD882FC" w14:textId="77777777" w:rsidR="0058465B" w:rsidRDefault="0058465B" w:rsidP="00DA2D30"/>
        </w:tc>
      </w:tr>
      <w:tr w:rsidR="0058465B" w14:paraId="1A03C54B" w14:textId="77777777" w:rsidTr="00DA2D30">
        <w:tc>
          <w:tcPr>
            <w:tcW w:w="4675" w:type="dxa"/>
            <w:tcBorders>
              <w:top w:val="nil"/>
            </w:tcBorders>
          </w:tcPr>
          <w:p w14:paraId="1B96C4B5" w14:textId="77777777" w:rsidR="0058465B" w:rsidRDefault="0058465B" w:rsidP="00DA2D30"/>
        </w:tc>
        <w:tc>
          <w:tcPr>
            <w:tcW w:w="4675" w:type="dxa"/>
            <w:tcBorders>
              <w:top w:val="single" w:sz="4" w:space="0" w:color="auto"/>
            </w:tcBorders>
          </w:tcPr>
          <w:p w14:paraId="0205225C" w14:textId="77777777" w:rsidR="0058465B" w:rsidRDefault="0058465B" w:rsidP="00DA2D30"/>
        </w:tc>
      </w:tr>
    </w:tbl>
    <w:p w14:paraId="1DB4859F" w14:textId="77777777" w:rsidR="0058465B" w:rsidRDefault="0058465B" w:rsidP="0058465B">
      <w:pPr>
        <w:pStyle w:val="Heading2"/>
        <w:keepLines w:val="0"/>
        <w:widowControl w:val="0"/>
        <w:numPr>
          <w:ilvl w:val="1"/>
          <w:numId w:val="0"/>
        </w:numPr>
        <w:spacing w:before="120" w:after="60" w:line="240" w:lineRule="atLeast"/>
        <w:ind w:left="720" w:hanging="720"/>
      </w:pPr>
      <w:r>
        <w:t>9.2</w:t>
      </w:r>
      <w:r>
        <w:tab/>
        <w:t>The serve’s response TRUE to the question ‘is there ongoing games without two players’</w:t>
      </w:r>
    </w:p>
    <w:p w14:paraId="3176F828" w14:textId="77777777" w:rsidR="0058465B" w:rsidRDefault="0058465B" w:rsidP="0058465B">
      <w:r>
        <w:t>If at step 3 of the normal flow when asked if there are ongoing games that need an opponent the server returns TRUE</w:t>
      </w:r>
    </w:p>
    <w:tbl>
      <w:tblPr>
        <w:tblStyle w:val="TableGrid"/>
        <w:tblW w:w="0" w:type="auto"/>
        <w:tblLook w:val="04A0" w:firstRow="1" w:lastRow="0" w:firstColumn="1" w:lastColumn="0" w:noHBand="0" w:noVBand="1"/>
      </w:tblPr>
      <w:tblGrid>
        <w:gridCol w:w="4497"/>
        <w:gridCol w:w="4519"/>
      </w:tblGrid>
      <w:tr w:rsidR="0058465B" w:rsidRPr="00DF38F1" w14:paraId="39B3932C" w14:textId="77777777" w:rsidTr="00DA2D30">
        <w:tc>
          <w:tcPr>
            <w:tcW w:w="4675" w:type="dxa"/>
          </w:tcPr>
          <w:p w14:paraId="3C1AF6BD" w14:textId="77777777" w:rsidR="0058465B" w:rsidRPr="00DF38F1" w:rsidRDefault="0058465B" w:rsidP="00DA2D30">
            <w:pPr>
              <w:jc w:val="center"/>
              <w:rPr>
                <w:b/>
              </w:rPr>
            </w:pPr>
            <w:r w:rsidRPr="00DF38F1">
              <w:rPr>
                <w:b/>
              </w:rPr>
              <w:t>Actor</w:t>
            </w:r>
          </w:p>
        </w:tc>
        <w:tc>
          <w:tcPr>
            <w:tcW w:w="4675" w:type="dxa"/>
          </w:tcPr>
          <w:p w14:paraId="71789330" w14:textId="77777777" w:rsidR="0058465B" w:rsidRPr="00DF38F1" w:rsidRDefault="0058465B" w:rsidP="00DA2D30">
            <w:pPr>
              <w:jc w:val="center"/>
              <w:rPr>
                <w:b/>
              </w:rPr>
            </w:pPr>
            <w:r w:rsidRPr="00DF38F1">
              <w:rPr>
                <w:b/>
              </w:rPr>
              <w:t>System</w:t>
            </w:r>
          </w:p>
        </w:tc>
      </w:tr>
      <w:tr w:rsidR="0058465B" w14:paraId="78494F66" w14:textId="77777777" w:rsidTr="00DA2D30">
        <w:tc>
          <w:tcPr>
            <w:tcW w:w="4675" w:type="dxa"/>
            <w:tcBorders>
              <w:bottom w:val="nil"/>
            </w:tcBorders>
          </w:tcPr>
          <w:p w14:paraId="3921C6D7" w14:textId="77777777" w:rsidR="0058465B" w:rsidRDefault="0058465B" w:rsidP="00DA2D30"/>
        </w:tc>
        <w:tc>
          <w:tcPr>
            <w:tcW w:w="4675" w:type="dxa"/>
            <w:tcBorders>
              <w:bottom w:val="nil"/>
            </w:tcBorders>
          </w:tcPr>
          <w:p w14:paraId="5FD6075C" w14:textId="77777777" w:rsidR="0058465B" w:rsidRDefault="0058465B" w:rsidP="00DA2D30">
            <w:r>
              <w:t>3.1  The app asks the server for the details of the game requiring an opponent</w:t>
            </w:r>
          </w:p>
          <w:p w14:paraId="30E54BC9" w14:textId="77777777" w:rsidR="0058465B" w:rsidRDefault="0058465B" w:rsidP="00DA2D30">
            <w:r>
              <w:t>3.2  The application starts a new game setting the user to Player2</w:t>
            </w:r>
          </w:p>
          <w:p w14:paraId="67991F0E" w14:textId="77777777" w:rsidR="0058465B" w:rsidRDefault="0058465B" w:rsidP="00DA2D30">
            <w:r>
              <w:t>3.3  The user is asked questions in order from the asked questions pool and 4 possible answers are presented</w:t>
            </w:r>
          </w:p>
        </w:tc>
      </w:tr>
      <w:tr w:rsidR="0058465B" w14:paraId="5F168D6D" w14:textId="77777777" w:rsidTr="00DA2D30">
        <w:tc>
          <w:tcPr>
            <w:tcW w:w="4675" w:type="dxa"/>
            <w:tcBorders>
              <w:top w:val="nil"/>
              <w:bottom w:val="nil"/>
            </w:tcBorders>
          </w:tcPr>
          <w:p w14:paraId="2F77EACD" w14:textId="77777777" w:rsidR="0058465B" w:rsidRDefault="0058465B" w:rsidP="00DA2D30"/>
          <w:p w14:paraId="26777FEF" w14:textId="77777777" w:rsidR="0058465B" w:rsidRDefault="0058465B" w:rsidP="00DA2D30"/>
        </w:tc>
        <w:tc>
          <w:tcPr>
            <w:tcW w:w="4675" w:type="dxa"/>
            <w:tcBorders>
              <w:top w:val="nil"/>
              <w:bottom w:val="single" w:sz="4" w:space="0" w:color="auto"/>
            </w:tcBorders>
          </w:tcPr>
          <w:p w14:paraId="5173B5E9" w14:textId="77777777" w:rsidR="0058465B" w:rsidRDefault="0058465B" w:rsidP="00DA2D30"/>
        </w:tc>
      </w:tr>
      <w:tr w:rsidR="0058465B" w14:paraId="7CB3EC96" w14:textId="77777777" w:rsidTr="00DA2D30">
        <w:tc>
          <w:tcPr>
            <w:tcW w:w="4675" w:type="dxa"/>
            <w:tcBorders>
              <w:top w:val="nil"/>
            </w:tcBorders>
          </w:tcPr>
          <w:p w14:paraId="7F3C6A02" w14:textId="77777777" w:rsidR="0058465B" w:rsidRDefault="0058465B" w:rsidP="00DA2D30"/>
        </w:tc>
        <w:tc>
          <w:tcPr>
            <w:tcW w:w="4675" w:type="dxa"/>
            <w:tcBorders>
              <w:top w:val="single" w:sz="4" w:space="0" w:color="auto"/>
            </w:tcBorders>
          </w:tcPr>
          <w:p w14:paraId="4BBBBFA5" w14:textId="77777777" w:rsidR="0058465B" w:rsidRDefault="0058465B" w:rsidP="00DA2D30">
            <w:r>
              <w:t>Normal flow will continue from step 6</w:t>
            </w:r>
          </w:p>
        </w:tc>
      </w:tr>
    </w:tbl>
    <w:p w14:paraId="1D8839EB" w14:textId="77777777" w:rsidR="0058465B" w:rsidRDefault="0058465B" w:rsidP="0058465B">
      <w:pPr>
        <w:pStyle w:val="Heading2"/>
        <w:keepLines w:val="0"/>
        <w:widowControl w:val="0"/>
        <w:numPr>
          <w:ilvl w:val="1"/>
          <w:numId w:val="0"/>
        </w:numPr>
        <w:spacing w:before="120" w:after="60" w:line="240" w:lineRule="atLeast"/>
        <w:ind w:left="720" w:hanging="720"/>
      </w:pPr>
      <w:r>
        <w:t>9.3</w:t>
      </w:r>
      <w:r>
        <w:tab/>
        <w:t xml:space="preserve">The user selects an incorrect answer </w:t>
      </w:r>
    </w:p>
    <w:p w14:paraId="0E22B6EE" w14:textId="77777777" w:rsidR="0058465B" w:rsidRDefault="0058465B" w:rsidP="0058465B">
      <w:r>
        <w:t>If at step 7 the selected answer is incorrect</w:t>
      </w:r>
    </w:p>
    <w:tbl>
      <w:tblPr>
        <w:tblStyle w:val="TableGrid"/>
        <w:tblW w:w="0" w:type="auto"/>
        <w:tblLook w:val="04A0" w:firstRow="1" w:lastRow="0" w:firstColumn="1" w:lastColumn="0" w:noHBand="0" w:noVBand="1"/>
      </w:tblPr>
      <w:tblGrid>
        <w:gridCol w:w="4497"/>
        <w:gridCol w:w="4519"/>
      </w:tblGrid>
      <w:tr w:rsidR="0058465B" w:rsidRPr="00DF38F1" w14:paraId="0D67614B" w14:textId="77777777" w:rsidTr="00DA2D30">
        <w:tc>
          <w:tcPr>
            <w:tcW w:w="4497" w:type="dxa"/>
          </w:tcPr>
          <w:p w14:paraId="64D071AB" w14:textId="77777777" w:rsidR="0058465B" w:rsidRPr="00DF38F1" w:rsidRDefault="0058465B" w:rsidP="00DA2D30">
            <w:pPr>
              <w:jc w:val="center"/>
              <w:rPr>
                <w:b/>
              </w:rPr>
            </w:pPr>
            <w:r w:rsidRPr="00DF38F1">
              <w:rPr>
                <w:b/>
              </w:rPr>
              <w:t>Actor</w:t>
            </w:r>
          </w:p>
        </w:tc>
        <w:tc>
          <w:tcPr>
            <w:tcW w:w="4519" w:type="dxa"/>
          </w:tcPr>
          <w:p w14:paraId="2BA5A994" w14:textId="77777777" w:rsidR="0058465B" w:rsidRPr="00DF38F1" w:rsidRDefault="0058465B" w:rsidP="00DA2D30">
            <w:pPr>
              <w:jc w:val="center"/>
              <w:rPr>
                <w:b/>
              </w:rPr>
            </w:pPr>
            <w:r w:rsidRPr="00DF38F1">
              <w:rPr>
                <w:b/>
              </w:rPr>
              <w:t>System</w:t>
            </w:r>
          </w:p>
        </w:tc>
      </w:tr>
      <w:tr w:rsidR="0058465B" w14:paraId="3BC92403" w14:textId="77777777" w:rsidTr="00DA2D30">
        <w:tc>
          <w:tcPr>
            <w:tcW w:w="4497" w:type="dxa"/>
            <w:tcBorders>
              <w:bottom w:val="nil"/>
            </w:tcBorders>
          </w:tcPr>
          <w:p w14:paraId="520C3B82" w14:textId="77777777" w:rsidR="0058465B" w:rsidRDefault="0058465B" w:rsidP="00DA2D30"/>
        </w:tc>
        <w:tc>
          <w:tcPr>
            <w:tcW w:w="4519" w:type="dxa"/>
            <w:tcBorders>
              <w:bottom w:val="nil"/>
            </w:tcBorders>
          </w:tcPr>
          <w:p w14:paraId="3A53CC15" w14:textId="77777777" w:rsidR="0058465B" w:rsidRDefault="0058465B" w:rsidP="00DA2D30">
            <w:r>
              <w:t>8.1  The selected answer is highlighted in red, the correct answer is highlighted in green, 5 points are subtracted from the users score</w:t>
            </w:r>
          </w:p>
        </w:tc>
      </w:tr>
      <w:tr w:rsidR="0058465B" w14:paraId="5A743C0F" w14:textId="77777777" w:rsidTr="00DA2D30">
        <w:tc>
          <w:tcPr>
            <w:tcW w:w="4497" w:type="dxa"/>
            <w:tcBorders>
              <w:top w:val="nil"/>
              <w:bottom w:val="nil"/>
            </w:tcBorders>
          </w:tcPr>
          <w:p w14:paraId="2E774D86" w14:textId="77777777" w:rsidR="0058465B" w:rsidRDefault="0058465B" w:rsidP="00DA2D30"/>
        </w:tc>
        <w:tc>
          <w:tcPr>
            <w:tcW w:w="4519" w:type="dxa"/>
            <w:tcBorders>
              <w:top w:val="nil"/>
              <w:bottom w:val="single" w:sz="4" w:space="0" w:color="auto"/>
            </w:tcBorders>
          </w:tcPr>
          <w:p w14:paraId="31E5DDA1" w14:textId="77777777" w:rsidR="0058465B" w:rsidRDefault="0058465B" w:rsidP="00DA2D30"/>
        </w:tc>
      </w:tr>
      <w:tr w:rsidR="0058465B" w14:paraId="1D5DC893" w14:textId="77777777" w:rsidTr="00DA2D30">
        <w:tc>
          <w:tcPr>
            <w:tcW w:w="4497" w:type="dxa"/>
            <w:tcBorders>
              <w:top w:val="nil"/>
            </w:tcBorders>
          </w:tcPr>
          <w:p w14:paraId="3830EBBC" w14:textId="77777777" w:rsidR="0058465B" w:rsidRDefault="0058465B" w:rsidP="00DA2D30"/>
        </w:tc>
        <w:tc>
          <w:tcPr>
            <w:tcW w:w="4519" w:type="dxa"/>
            <w:tcBorders>
              <w:top w:val="single" w:sz="4" w:space="0" w:color="auto"/>
            </w:tcBorders>
          </w:tcPr>
          <w:p w14:paraId="47D04E6F" w14:textId="77777777" w:rsidR="0058465B" w:rsidRDefault="0058465B" w:rsidP="00DA2D30">
            <w:r>
              <w:t>Normal flow will continue from step 9</w:t>
            </w:r>
          </w:p>
        </w:tc>
      </w:tr>
    </w:tbl>
    <w:p w14:paraId="31E4777C" w14:textId="77777777" w:rsidR="0058465B" w:rsidRDefault="0058465B" w:rsidP="0058465B">
      <w:pPr>
        <w:pStyle w:val="Heading2"/>
        <w:keepLines w:val="0"/>
        <w:widowControl w:val="0"/>
        <w:numPr>
          <w:ilvl w:val="1"/>
          <w:numId w:val="0"/>
        </w:numPr>
        <w:spacing w:before="120" w:after="60" w:line="240" w:lineRule="atLeast"/>
        <w:ind w:left="720" w:hanging="720"/>
      </w:pPr>
      <w:r>
        <w:t>9.4</w:t>
      </w:r>
      <w:r>
        <w:tab/>
        <w:t xml:space="preserve">The user selects an incorrect answer </w:t>
      </w:r>
    </w:p>
    <w:p w14:paraId="24C89FD9" w14:textId="77777777" w:rsidR="0058465B" w:rsidRDefault="0058465B" w:rsidP="0058465B">
      <w:r>
        <w:t>If at step 9 the round timer has not reached zero</w:t>
      </w:r>
    </w:p>
    <w:tbl>
      <w:tblPr>
        <w:tblStyle w:val="TableGrid"/>
        <w:tblW w:w="0" w:type="auto"/>
        <w:tblLook w:val="04A0" w:firstRow="1" w:lastRow="0" w:firstColumn="1" w:lastColumn="0" w:noHBand="0" w:noVBand="1"/>
      </w:tblPr>
      <w:tblGrid>
        <w:gridCol w:w="4498"/>
        <w:gridCol w:w="4518"/>
      </w:tblGrid>
      <w:tr w:rsidR="0058465B" w:rsidRPr="00DF38F1" w14:paraId="42F8E9DD" w14:textId="77777777" w:rsidTr="00DA2D30">
        <w:tc>
          <w:tcPr>
            <w:tcW w:w="4675" w:type="dxa"/>
          </w:tcPr>
          <w:p w14:paraId="3FA90C77" w14:textId="77777777" w:rsidR="0058465B" w:rsidRPr="00DF38F1" w:rsidRDefault="0058465B" w:rsidP="00DA2D30">
            <w:pPr>
              <w:jc w:val="center"/>
              <w:rPr>
                <w:b/>
              </w:rPr>
            </w:pPr>
            <w:r w:rsidRPr="00DF38F1">
              <w:rPr>
                <w:b/>
              </w:rPr>
              <w:t>Actor</w:t>
            </w:r>
          </w:p>
        </w:tc>
        <w:tc>
          <w:tcPr>
            <w:tcW w:w="4675" w:type="dxa"/>
          </w:tcPr>
          <w:p w14:paraId="535019C1" w14:textId="77777777" w:rsidR="0058465B" w:rsidRPr="00DF38F1" w:rsidRDefault="0058465B" w:rsidP="00DA2D30">
            <w:pPr>
              <w:jc w:val="center"/>
              <w:rPr>
                <w:b/>
              </w:rPr>
            </w:pPr>
            <w:r w:rsidRPr="00DF38F1">
              <w:rPr>
                <w:b/>
              </w:rPr>
              <w:t>System</w:t>
            </w:r>
          </w:p>
        </w:tc>
      </w:tr>
      <w:tr w:rsidR="0058465B" w14:paraId="07867AB8" w14:textId="77777777" w:rsidTr="00DA2D30">
        <w:tc>
          <w:tcPr>
            <w:tcW w:w="4675" w:type="dxa"/>
            <w:tcBorders>
              <w:bottom w:val="nil"/>
            </w:tcBorders>
          </w:tcPr>
          <w:p w14:paraId="62309A93" w14:textId="77777777" w:rsidR="0058465B" w:rsidRDefault="0058465B" w:rsidP="00DA2D30"/>
        </w:tc>
        <w:tc>
          <w:tcPr>
            <w:tcW w:w="4675" w:type="dxa"/>
            <w:tcBorders>
              <w:bottom w:val="nil"/>
            </w:tcBorders>
          </w:tcPr>
          <w:p w14:paraId="7DA6EAB1" w14:textId="77777777" w:rsidR="0058465B" w:rsidRDefault="0058465B" w:rsidP="00DA2D30"/>
        </w:tc>
      </w:tr>
      <w:tr w:rsidR="0058465B" w14:paraId="343272B4" w14:textId="77777777" w:rsidTr="00DA2D30">
        <w:tc>
          <w:tcPr>
            <w:tcW w:w="4675" w:type="dxa"/>
            <w:tcBorders>
              <w:top w:val="nil"/>
              <w:bottom w:val="nil"/>
            </w:tcBorders>
          </w:tcPr>
          <w:p w14:paraId="4D1EA668" w14:textId="77777777" w:rsidR="0058465B" w:rsidRDefault="0058465B" w:rsidP="00DA2D30"/>
        </w:tc>
        <w:tc>
          <w:tcPr>
            <w:tcW w:w="4675" w:type="dxa"/>
            <w:tcBorders>
              <w:top w:val="nil"/>
              <w:bottom w:val="single" w:sz="4" w:space="0" w:color="auto"/>
            </w:tcBorders>
          </w:tcPr>
          <w:p w14:paraId="2BE2BB26" w14:textId="77777777" w:rsidR="0058465B" w:rsidRDefault="0058465B" w:rsidP="00DA2D30"/>
        </w:tc>
      </w:tr>
      <w:tr w:rsidR="0058465B" w14:paraId="3F605354" w14:textId="77777777" w:rsidTr="00DA2D30">
        <w:tc>
          <w:tcPr>
            <w:tcW w:w="4675" w:type="dxa"/>
            <w:tcBorders>
              <w:top w:val="nil"/>
            </w:tcBorders>
          </w:tcPr>
          <w:p w14:paraId="0E672B53" w14:textId="77777777" w:rsidR="0058465B" w:rsidRDefault="0058465B" w:rsidP="00DA2D30"/>
        </w:tc>
        <w:tc>
          <w:tcPr>
            <w:tcW w:w="4675" w:type="dxa"/>
            <w:tcBorders>
              <w:top w:val="single" w:sz="4" w:space="0" w:color="auto"/>
            </w:tcBorders>
          </w:tcPr>
          <w:p w14:paraId="26F5D104" w14:textId="77777777" w:rsidR="0058465B" w:rsidRDefault="0058465B" w:rsidP="00DA2D30">
            <w:r>
              <w:t>Normal flow will continue from step 5 or 3.3 depending if the user is Player1 or Player2</w:t>
            </w:r>
          </w:p>
        </w:tc>
      </w:tr>
    </w:tbl>
    <w:p w14:paraId="6D69A54A" w14:textId="77777777" w:rsidR="0058465B" w:rsidRDefault="0058465B" w:rsidP="0058465B">
      <w:pPr>
        <w:pStyle w:val="Heading1"/>
        <w:keepLines w:val="0"/>
        <w:widowControl w:val="0"/>
        <w:spacing w:before="120" w:after="60" w:line="240" w:lineRule="atLeast"/>
        <w:ind w:left="785"/>
      </w:pPr>
    </w:p>
    <w:p w14:paraId="08F6F7AE" w14:textId="77777777" w:rsidR="0058465B" w:rsidRDefault="0058465B" w:rsidP="0058465B">
      <w:pPr>
        <w:pStyle w:val="Heading1"/>
        <w:keepLines w:val="0"/>
        <w:widowControl w:val="0"/>
        <w:numPr>
          <w:ilvl w:val="0"/>
          <w:numId w:val="9"/>
        </w:numPr>
        <w:spacing w:before="120" w:after="60" w:line="240" w:lineRule="atLeast"/>
      </w:pPr>
      <w:r>
        <w:t>Exception Flows</w:t>
      </w:r>
    </w:p>
    <w:p w14:paraId="058881FE" w14:textId="77777777" w:rsidR="0058465B" w:rsidRDefault="0058465B" w:rsidP="0058465B">
      <w:pPr>
        <w:ind w:left="1440"/>
      </w:pPr>
      <w:r>
        <w:t>None</w:t>
      </w:r>
    </w:p>
    <w:p w14:paraId="60EF8E17" w14:textId="77777777" w:rsidR="0058465B" w:rsidRDefault="0058465B" w:rsidP="0058465B">
      <w:pPr>
        <w:pStyle w:val="Heading1"/>
        <w:keepLines w:val="0"/>
        <w:widowControl w:val="0"/>
        <w:numPr>
          <w:ilvl w:val="0"/>
          <w:numId w:val="9"/>
        </w:numPr>
        <w:spacing w:before="120" w:after="60" w:line="240" w:lineRule="atLeast"/>
      </w:pPr>
      <w:r>
        <w:t>Key Scenarios</w:t>
      </w:r>
    </w:p>
    <w:p w14:paraId="612AF79F" w14:textId="77777777" w:rsidR="0058465B" w:rsidRDefault="0058465B" w:rsidP="0058465B">
      <w:pPr>
        <w:pStyle w:val="Heading2"/>
        <w:keepLines w:val="0"/>
        <w:widowControl w:val="0"/>
        <w:numPr>
          <w:ilvl w:val="1"/>
          <w:numId w:val="0"/>
        </w:numPr>
        <w:spacing w:before="120" w:after="60" w:line="240" w:lineRule="atLeast"/>
        <w:ind w:left="720" w:hanging="720"/>
      </w:pPr>
      <w:r>
        <w:t>11.1</w:t>
      </w:r>
      <w:r>
        <w:tab/>
        <w:t xml:space="preserve">Start a new game </w:t>
      </w:r>
    </w:p>
    <w:p w14:paraId="486A84D9" w14:textId="77777777" w:rsidR="0058465B" w:rsidRDefault="0058465B" w:rsidP="0058465B">
      <w:pPr>
        <w:pStyle w:val="IndentNormal"/>
        <w:ind w:left="1439" w:hanging="719"/>
      </w:pPr>
      <w:r>
        <w:t>11.1.1</w:t>
      </w:r>
      <w:r>
        <w:tab/>
        <w:t>The user selects ‘Start New Game’</w:t>
      </w:r>
    </w:p>
    <w:p w14:paraId="39775CDD" w14:textId="77777777" w:rsidR="0058465B" w:rsidRDefault="0058465B" w:rsidP="0058465B">
      <w:pPr>
        <w:pStyle w:val="IndentNormal"/>
        <w:ind w:left="1439" w:hanging="719"/>
      </w:pPr>
      <w:r>
        <w:t>11.1.2</w:t>
      </w:r>
      <w:r>
        <w:tab/>
        <w:t>The application queries the server if there are any ongoing games that do not have two players</w:t>
      </w:r>
    </w:p>
    <w:p w14:paraId="33325092" w14:textId="77777777" w:rsidR="0058465B" w:rsidRDefault="0058465B" w:rsidP="0058465B">
      <w:pPr>
        <w:pStyle w:val="IndentNormal"/>
        <w:ind w:left="1439" w:hanging="719"/>
      </w:pPr>
      <w:r>
        <w:t xml:space="preserve">11.1.3 </w:t>
      </w:r>
      <w:r>
        <w:tab/>
        <w:t>The server responds FALSE</w:t>
      </w:r>
    </w:p>
    <w:p w14:paraId="2C49B30D" w14:textId="77777777" w:rsidR="0058465B" w:rsidRDefault="0058465B" w:rsidP="0058465B">
      <w:pPr>
        <w:pStyle w:val="IndentNormal"/>
        <w:ind w:left="1439" w:hanging="719"/>
      </w:pPr>
      <w:r>
        <w:t>11.1.4</w:t>
      </w:r>
      <w:r>
        <w:tab/>
        <w:t>The application starts a new game marking the user as Player1 and Player2 as null</w:t>
      </w:r>
    </w:p>
    <w:p w14:paraId="2266D48A" w14:textId="77777777" w:rsidR="0058465B" w:rsidRDefault="0058465B" w:rsidP="0058465B">
      <w:pPr>
        <w:pStyle w:val="IndentNormal"/>
        <w:ind w:left="1439" w:hanging="719"/>
      </w:pPr>
      <w:r>
        <w:t>11.1.5</w:t>
      </w:r>
      <w:r>
        <w:tab/>
        <w:t>The user is asked random questions from the remaining question pool</w:t>
      </w:r>
    </w:p>
    <w:p w14:paraId="5DF46B4D" w14:textId="77777777" w:rsidR="0058465B" w:rsidRDefault="0058465B" w:rsidP="0058465B">
      <w:pPr>
        <w:pStyle w:val="IndentNormal"/>
        <w:ind w:left="1439" w:hanging="719"/>
      </w:pPr>
      <w:r>
        <w:t>11.1.6</w:t>
      </w:r>
      <w:r>
        <w:tab/>
        <w:t>The user answers the questions and is given a score as they answer correctly or incorrectly</w:t>
      </w:r>
    </w:p>
    <w:p w14:paraId="04C55985" w14:textId="77777777" w:rsidR="0058465B" w:rsidRDefault="0058465B" w:rsidP="0058465B">
      <w:pPr>
        <w:pStyle w:val="IndentNormal"/>
        <w:ind w:left="1439" w:hanging="719"/>
      </w:pPr>
      <w:r>
        <w:t>11.1.7</w:t>
      </w:r>
      <w:r>
        <w:tab/>
        <w:t>The questions are stored as asked questions, the questions are removed from the remaining question pool</w:t>
      </w:r>
    </w:p>
    <w:p w14:paraId="2207F00D" w14:textId="77777777" w:rsidR="0058465B" w:rsidRDefault="0058465B" w:rsidP="0058465B">
      <w:pPr>
        <w:pStyle w:val="IndentNormal"/>
        <w:ind w:left="1439" w:hanging="719"/>
      </w:pPr>
      <w:r>
        <w:t xml:space="preserve">11.1.8 </w:t>
      </w:r>
      <w:r>
        <w:tab/>
        <w:t>The round timer runs out</w:t>
      </w:r>
    </w:p>
    <w:p w14:paraId="2590E70F" w14:textId="77777777" w:rsidR="0058465B" w:rsidRDefault="0058465B" w:rsidP="0058465B">
      <w:pPr>
        <w:pStyle w:val="IndentNormal"/>
        <w:ind w:left="1439" w:hanging="719"/>
      </w:pPr>
      <w:r>
        <w:t xml:space="preserve">11.1.9 </w:t>
      </w:r>
      <w:r>
        <w:tab/>
        <w:t xml:space="preserve">The application ends the round </w:t>
      </w:r>
    </w:p>
    <w:p w14:paraId="42FCF71A" w14:textId="77777777" w:rsidR="0058465B" w:rsidRDefault="0058465B" w:rsidP="0058465B">
      <w:pPr>
        <w:pStyle w:val="IndentNormal"/>
        <w:ind w:left="1439" w:hanging="719"/>
      </w:pPr>
      <w:r>
        <w:t>11.1.10</w:t>
      </w:r>
      <w:r>
        <w:tab/>
      </w:r>
      <w:r>
        <w:tab/>
        <w:t>The Post Game Scene is loaded</w:t>
      </w:r>
    </w:p>
    <w:p w14:paraId="7DA07350" w14:textId="77777777" w:rsidR="0058465B" w:rsidRDefault="0058465B" w:rsidP="0058465B">
      <w:pPr>
        <w:pStyle w:val="IndentNormal"/>
        <w:ind w:left="1439" w:hanging="719"/>
      </w:pPr>
      <w:r>
        <w:t>11.1.11</w:t>
      </w:r>
      <w:r>
        <w:tab/>
      </w:r>
      <w:proofErr w:type="gramStart"/>
      <w:r>
        <w:t>The</w:t>
      </w:r>
      <w:proofErr w:type="gramEnd"/>
      <w:r>
        <w:t xml:space="preserve"> game data is uploaded to the server </w:t>
      </w:r>
    </w:p>
    <w:p w14:paraId="0F74C039" w14:textId="77777777" w:rsidR="0058465B" w:rsidRDefault="0058465B" w:rsidP="0058465B">
      <w:pPr>
        <w:pStyle w:val="IndentNormal"/>
        <w:ind w:left="1439" w:hanging="719"/>
      </w:pPr>
    </w:p>
    <w:p w14:paraId="0CFEFD70" w14:textId="77777777" w:rsidR="0058465B" w:rsidRDefault="0058465B" w:rsidP="0058465B">
      <w:pPr>
        <w:pStyle w:val="Heading2"/>
        <w:keepLines w:val="0"/>
        <w:widowControl w:val="0"/>
        <w:numPr>
          <w:ilvl w:val="1"/>
          <w:numId w:val="0"/>
        </w:numPr>
        <w:spacing w:before="120" w:after="60" w:line="240" w:lineRule="atLeast"/>
        <w:ind w:left="720" w:hanging="720"/>
      </w:pPr>
      <w:r>
        <w:t>11.2</w:t>
      </w:r>
      <w:r>
        <w:tab/>
        <w:t xml:space="preserve">Join an existing game that needs an opponent </w:t>
      </w:r>
    </w:p>
    <w:p w14:paraId="2D4D640A" w14:textId="77777777" w:rsidR="0058465B" w:rsidRDefault="0058465B" w:rsidP="0058465B">
      <w:pPr>
        <w:pStyle w:val="IndentNormal"/>
        <w:ind w:left="1439" w:hanging="719"/>
      </w:pPr>
      <w:r>
        <w:t>11.2.1</w:t>
      </w:r>
      <w:r>
        <w:tab/>
        <w:t>The user selects ‘Start New Game’</w:t>
      </w:r>
    </w:p>
    <w:p w14:paraId="0D03AFDF" w14:textId="77777777" w:rsidR="0058465B" w:rsidRDefault="0058465B" w:rsidP="0058465B">
      <w:pPr>
        <w:pStyle w:val="IndentNormal"/>
        <w:ind w:left="1439" w:hanging="719"/>
      </w:pPr>
      <w:r>
        <w:t>11.2.2</w:t>
      </w:r>
      <w:r>
        <w:tab/>
        <w:t>The application queries the server if there are any ongoing games that do not have two players</w:t>
      </w:r>
    </w:p>
    <w:p w14:paraId="617EC87D" w14:textId="77777777" w:rsidR="0058465B" w:rsidRDefault="0058465B" w:rsidP="0058465B">
      <w:pPr>
        <w:pStyle w:val="IndentNormal"/>
        <w:ind w:left="1439" w:hanging="719"/>
      </w:pPr>
      <w:r>
        <w:t xml:space="preserve">11.2.3 </w:t>
      </w:r>
      <w:r>
        <w:tab/>
        <w:t>The server responds TRUE</w:t>
      </w:r>
    </w:p>
    <w:p w14:paraId="57DE5261" w14:textId="77777777" w:rsidR="0058465B" w:rsidRDefault="0058465B" w:rsidP="0058465B">
      <w:pPr>
        <w:pStyle w:val="IndentNormal"/>
        <w:ind w:left="1439" w:hanging="719"/>
      </w:pPr>
      <w:r>
        <w:t>11.2.4</w:t>
      </w:r>
      <w:r>
        <w:tab/>
        <w:t>The server sends the game data for the ongoing game needing an opponent</w:t>
      </w:r>
    </w:p>
    <w:p w14:paraId="070B2D75" w14:textId="77777777" w:rsidR="0058465B" w:rsidRDefault="0058465B" w:rsidP="0058465B">
      <w:pPr>
        <w:pStyle w:val="IndentNormal"/>
        <w:ind w:left="1439" w:hanging="719"/>
      </w:pPr>
      <w:r>
        <w:t>11.2.5</w:t>
      </w:r>
      <w:r>
        <w:tab/>
        <w:t>The application starts a new quiz</w:t>
      </w:r>
    </w:p>
    <w:p w14:paraId="52DB894A" w14:textId="77777777" w:rsidR="0058465B" w:rsidRDefault="0058465B" w:rsidP="0058465B">
      <w:pPr>
        <w:pStyle w:val="IndentNormal"/>
        <w:ind w:left="1439" w:hanging="719"/>
      </w:pPr>
      <w:r>
        <w:t>11.2.6</w:t>
      </w:r>
      <w:r>
        <w:tab/>
        <w:t>The user is asked the questions saved in the game data as asked questions in order until they run out at which time the user will be asked random questions from the remaining questions pool</w:t>
      </w:r>
    </w:p>
    <w:p w14:paraId="4B2EC708" w14:textId="77777777" w:rsidR="0058465B" w:rsidRDefault="0058465B" w:rsidP="0058465B">
      <w:pPr>
        <w:pStyle w:val="IndentNormal"/>
        <w:ind w:left="1439" w:hanging="719"/>
      </w:pPr>
      <w:r>
        <w:lastRenderedPageBreak/>
        <w:t>11.2.7</w:t>
      </w:r>
      <w:r>
        <w:tab/>
        <w:t>The user answers the questions and is given a score as they answer correctly or incorrectly</w:t>
      </w:r>
    </w:p>
    <w:p w14:paraId="5C964E01" w14:textId="77777777" w:rsidR="0058465B" w:rsidRDefault="0058465B" w:rsidP="0058465B">
      <w:pPr>
        <w:pStyle w:val="IndentNormal"/>
        <w:ind w:left="1439" w:hanging="719"/>
      </w:pPr>
      <w:r>
        <w:t xml:space="preserve">11.2.8 </w:t>
      </w:r>
      <w:r>
        <w:tab/>
        <w:t>The round timer runs out</w:t>
      </w:r>
    </w:p>
    <w:p w14:paraId="0D3B5CE0" w14:textId="77777777" w:rsidR="0058465B" w:rsidRDefault="0058465B" w:rsidP="0058465B">
      <w:pPr>
        <w:pStyle w:val="IndentNormal"/>
        <w:ind w:left="1439" w:hanging="719"/>
      </w:pPr>
      <w:r>
        <w:t xml:space="preserve">11.2.9 </w:t>
      </w:r>
      <w:r>
        <w:tab/>
        <w:t xml:space="preserve">The application ends the round </w:t>
      </w:r>
    </w:p>
    <w:p w14:paraId="3966AF0E" w14:textId="77777777" w:rsidR="0058465B" w:rsidRDefault="0058465B" w:rsidP="0058465B">
      <w:pPr>
        <w:pStyle w:val="IndentNormal"/>
        <w:ind w:left="1439" w:hanging="719"/>
      </w:pPr>
      <w:r>
        <w:t>11.2.10</w:t>
      </w:r>
      <w:r>
        <w:tab/>
      </w:r>
      <w:r>
        <w:tab/>
        <w:t>The Post Game Scene is loaded</w:t>
      </w:r>
    </w:p>
    <w:p w14:paraId="33566FF9" w14:textId="77777777" w:rsidR="0058465B" w:rsidRPr="00AB1575" w:rsidRDefault="0058465B" w:rsidP="0058465B">
      <w:pPr>
        <w:pStyle w:val="IndentNormal"/>
        <w:ind w:left="1439" w:hanging="719"/>
      </w:pPr>
      <w:r>
        <w:t>11.2.11</w:t>
      </w:r>
      <w:r>
        <w:tab/>
      </w:r>
      <w:proofErr w:type="gramStart"/>
      <w:r>
        <w:t>The</w:t>
      </w:r>
      <w:proofErr w:type="gramEnd"/>
      <w:r>
        <w:t xml:space="preserve"> game data on the server is updated</w:t>
      </w:r>
    </w:p>
    <w:p w14:paraId="16126CAA" w14:textId="77777777" w:rsidR="0058465B" w:rsidRPr="00D92610" w:rsidRDefault="0058465B" w:rsidP="0058465B">
      <w:pPr>
        <w:pStyle w:val="IndentNormal"/>
        <w:ind w:left="1439"/>
      </w:pPr>
    </w:p>
    <w:p w14:paraId="5BDF7AFD" w14:textId="77777777" w:rsidR="0058465B" w:rsidRDefault="0058465B" w:rsidP="0058465B">
      <w:pPr>
        <w:pStyle w:val="Heading1"/>
        <w:keepLines w:val="0"/>
        <w:widowControl w:val="0"/>
        <w:numPr>
          <w:ilvl w:val="0"/>
          <w:numId w:val="9"/>
        </w:numPr>
        <w:spacing w:before="120" w:after="60" w:line="240" w:lineRule="atLeast"/>
      </w:pPr>
      <w:r>
        <w:t>Other Quality Requirements</w:t>
      </w:r>
    </w:p>
    <w:p w14:paraId="277E35D2" w14:textId="77777777" w:rsidR="0058465B" w:rsidRDefault="0058465B" w:rsidP="0058465B">
      <w:pPr>
        <w:pStyle w:val="Heading2"/>
        <w:keepLines w:val="0"/>
        <w:widowControl w:val="0"/>
        <w:numPr>
          <w:ilvl w:val="1"/>
          <w:numId w:val="0"/>
        </w:numPr>
        <w:spacing w:before="120" w:after="60" w:line="240" w:lineRule="atLeast"/>
        <w:ind w:left="720" w:hanging="720"/>
      </w:pPr>
      <w:r>
        <w:t>12.1</w:t>
      </w:r>
      <w:r>
        <w:tab/>
        <w:t>Internet connection</w:t>
      </w:r>
    </w:p>
    <w:p w14:paraId="2FE38112" w14:textId="77777777" w:rsidR="0058465B" w:rsidRDefault="0058465B" w:rsidP="0058465B">
      <w:pPr>
        <w:pStyle w:val="IndentNormal"/>
      </w:pPr>
      <w:r>
        <w:t>The application needs to be able to communicate with the Let’s Play Server</w:t>
      </w:r>
    </w:p>
    <w:p w14:paraId="45DB69D4" w14:textId="77777777" w:rsidR="0058465B" w:rsidRDefault="0058465B" w:rsidP="0058465B">
      <w:r>
        <w:br w:type="page"/>
      </w:r>
    </w:p>
    <w:p w14:paraId="165F4CB3" w14:textId="77777777" w:rsidR="0058465B" w:rsidRDefault="0058465B" w:rsidP="00FC3E40">
      <w:pPr>
        <w:pStyle w:val="IndentNormal"/>
        <w:rPr>
          <w:rFonts w:ascii="Arial" w:hAnsi="Arial"/>
          <w:b/>
          <w:sz w:val="24"/>
        </w:rPr>
      </w:pPr>
      <w:bookmarkStart w:id="11" w:name="_GoBack"/>
      <w:bookmarkEnd w:id="11"/>
    </w:p>
    <w:sectPr w:rsidR="0058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D473A"/>
    <w:multiLevelType w:val="hybridMultilevel"/>
    <w:tmpl w:val="B3F2DCF4"/>
    <w:lvl w:ilvl="0" w:tplc="FD2077D8">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863C40"/>
    <w:multiLevelType w:val="multilevel"/>
    <w:tmpl w:val="D646C354"/>
    <w:lvl w:ilvl="0">
      <w:start w:val="1"/>
      <w:numFmt w:val="decimal"/>
      <w:lvlText w:val="%1."/>
      <w:lvlJc w:val="left"/>
      <w:pPr>
        <w:ind w:left="785" w:hanging="360"/>
      </w:pPr>
      <w:rPr>
        <w:rFonts w:hint="default"/>
      </w:rPr>
    </w:lvl>
    <w:lvl w:ilvl="1">
      <w:start w:val="1"/>
      <w:numFmt w:val="decimal"/>
      <w:isLgl/>
      <w:lvlText w:val="%1.%2"/>
      <w:lvlJc w:val="left"/>
      <w:pPr>
        <w:ind w:left="881" w:hanging="456"/>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145" w:hanging="72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505" w:hanging="108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1865" w:hanging="1440"/>
      </w:pPr>
      <w:rPr>
        <w:rFonts w:hint="default"/>
      </w:rPr>
    </w:lvl>
    <w:lvl w:ilvl="8">
      <w:start w:val="1"/>
      <w:numFmt w:val="decimal"/>
      <w:isLgl/>
      <w:lvlText w:val="%1.%2.%3.%4.%5.%6.%7.%8.%9"/>
      <w:lvlJc w:val="left"/>
      <w:pPr>
        <w:ind w:left="1865" w:hanging="1440"/>
      </w:pPr>
      <w:rPr>
        <w:rFonts w:hint="default"/>
      </w:rPr>
    </w:lvl>
  </w:abstractNum>
  <w:abstractNum w:abstractNumId="2" w15:restartNumberingAfterBreak="0">
    <w:nsid w:val="0F6679DB"/>
    <w:multiLevelType w:val="hybridMultilevel"/>
    <w:tmpl w:val="4E848522"/>
    <w:lvl w:ilvl="0" w:tplc="B9825AC8">
      <w:start w:val="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2B6571"/>
    <w:multiLevelType w:val="hybridMultilevel"/>
    <w:tmpl w:val="FF5615FC"/>
    <w:lvl w:ilvl="0" w:tplc="20ACC528">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4F0D4A"/>
    <w:multiLevelType w:val="hybridMultilevel"/>
    <w:tmpl w:val="43EE56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76217C"/>
    <w:multiLevelType w:val="hybridMultilevel"/>
    <w:tmpl w:val="6F28AF64"/>
    <w:lvl w:ilvl="0" w:tplc="8EB66A10">
      <w:start w:val="12"/>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C0B4B"/>
    <w:multiLevelType w:val="multilevel"/>
    <w:tmpl w:val="27DC9014"/>
    <w:lvl w:ilvl="0">
      <w:start w:val="1"/>
      <w:numFmt w:val="decimal"/>
      <w:lvlText w:val="%1."/>
      <w:lvlJc w:val="left"/>
      <w:pPr>
        <w:ind w:left="785" w:hanging="360"/>
      </w:pPr>
      <w:rPr>
        <w:rFonts w:hint="default"/>
      </w:rPr>
    </w:lvl>
    <w:lvl w:ilvl="1">
      <w:start w:val="1"/>
      <w:numFmt w:val="decimal"/>
      <w:isLgl/>
      <w:lvlText w:val="%1.%2"/>
      <w:lvlJc w:val="left"/>
      <w:pPr>
        <w:ind w:left="1124" w:hanging="552"/>
      </w:pPr>
      <w:rPr>
        <w:rFonts w:hint="default"/>
      </w:rPr>
    </w:lvl>
    <w:lvl w:ilvl="2">
      <w:start w:val="2"/>
      <w:numFmt w:val="decimal"/>
      <w:isLgl/>
      <w:lvlText w:val="%1.%2.%3"/>
      <w:lvlJc w:val="left"/>
      <w:pPr>
        <w:ind w:left="1439" w:hanging="720"/>
      </w:pPr>
      <w:rPr>
        <w:rFonts w:hint="default"/>
      </w:rPr>
    </w:lvl>
    <w:lvl w:ilvl="3">
      <w:start w:val="1"/>
      <w:numFmt w:val="decimal"/>
      <w:isLgl/>
      <w:lvlText w:val="%1.%2.%3.%4"/>
      <w:lvlJc w:val="left"/>
      <w:pPr>
        <w:ind w:left="1586" w:hanging="720"/>
      </w:pPr>
      <w:rPr>
        <w:rFonts w:hint="default"/>
      </w:rPr>
    </w:lvl>
    <w:lvl w:ilvl="4">
      <w:start w:val="1"/>
      <w:numFmt w:val="decimal"/>
      <w:isLgl/>
      <w:lvlText w:val="%1.%2.%3.%4.%5"/>
      <w:lvlJc w:val="left"/>
      <w:pPr>
        <w:ind w:left="2093" w:hanging="1080"/>
      </w:pPr>
      <w:rPr>
        <w:rFonts w:hint="default"/>
      </w:rPr>
    </w:lvl>
    <w:lvl w:ilvl="5">
      <w:start w:val="1"/>
      <w:numFmt w:val="decimal"/>
      <w:isLgl/>
      <w:lvlText w:val="%1.%2.%3.%4.%5.%6"/>
      <w:lvlJc w:val="left"/>
      <w:pPr>
        <w:ind w:left="2240" w:hanging="1080"/>
      </w:pPr>
      <w:rPr>
        <w:rFonts w:hint="default"/>
      </w:rPr>
    </w:lvl>
    <w:lvl w:ilvl="6">
      <w:start w:val="1"/>
      <w:numFmt w:val="decimal"/>
      <w:isLgl/>
      <w:lvlText w:val="%1.%2.%3.%4.%5.%6.%7"/>
      <w:lvlJc w:val="left"/>
      <w:pPr>
        <w:ind w:left="2747" w:hanging="1440"/>
      </w:pPr>
      <w:rPr>
        <w:rFonts w:hint="default"/>
      </w:rPr>
    </w:lvl>
    <w:lvl w:ilvl="7">
      <w:start w:val="1"/>
      <w:numFmt w:val="decimal"/>
      <w:isLgl/>
      <w:lvlText w:val="%1.%2.%3.%4.%5.%6.%7.%8"/>
      <w:lvlJc w:val="left"/>
      <w:pPr>
        <w:ind w:left="2894" w:hanging="1440"/>
      </w:pPr>
      <w:rPr>
        <w:rFonts w:hint="default"/>
      </w:rPr>
    </w:lvl>
    <w:lvl w:ilvl="8">
      <w:start w:val="1"/>
      <w:numFmt w:val="decimal"/>
      <w:isLgl/>
      <w:lvlText w:val="%1.%2.%3.%4.%5.%6.%7.%8.%9"/>
      <w:lvlJc w:val="left"/>
      <w:pPr>
        <w:ind w:left="3041" w:hanging="1440"/>
      </w:pPr>
      <w:rPr>
        <w:rFonts w:hint="default"/>
      </w:rPr>
    </w:lvl>
  </w:abstractNum>
  <w:abstractNum w:abstractNumId="7" w15:restartNumberingAfterBreak="0">
    <w:nsid w:val="2BD7179E"/>
    <w:multiLevelType w:val="hybridMultilevel"/>
    <w:tmpl w:val="F5881AF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E3A317E"/>
    <w:multiLevelType w:val="hybridMultilevel"/>
    <w:tmpl w:val="436A91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A81D3A"/>
    <w:multiLevelType w:val="hybridMultilevel"/>
    <w:tmpl w:val="B7CEF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5E1510F"/>
    <w:multiLevelType w:val="hybridMultilevel"/>
    <w:tmpl w:val="006813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BB32D81"/>
    <w:multiLevelType w:val="hybridMultilevel"/>
    <w:tmpl w:val="F3C8C21C"/>
    <w:lvl w:ilvl="0" w:tplc="39C2168E">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9"/>
  </w:num>
  <w:num w:numId="5">
    <w:abstractNumId w:val="7"/>
  </w:num>
  <w:num w:numId="6">
    <w:abstractNumId w:val="2"/>
  </w:num>
  <w:num w:numId="7">
    <w:abstractNumId w:val="5"/>
  </w:num>
  <w:num w:numId="8">
    <w:abstractNumId w:val="1"/>
  </w:num>
  <w:num w:numId="9">
    <w:abstractNumId w:val="6"/>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E40"/>
    <w:rsid w:val="00014247"/>
    <w:rsid w:val="000C37B3"/>
    <w:rsid w:val="0011519E"/>
    <w:rsid w:val="001C7BF1"/>
    <w:rsid w:val="001F543F"/>
    <w:rsid w:val="003C2C0E"/>
    <w:rsid w:val="004424AF"/>
    <w:rsid w:val="004F0626"/>
    <w:rsid w:val="0052643D"/>
    <w:rsid w:val="005719D2"/>
    <w:rsid w:val="0058465B"/>
    <w:rsid w:val="00634BE8"/>
    <w:rsid w:val="006C2911"/>
    <w:rsid w:val="0076414D"/>
    <w:rsid w:val="00785B2E"/>
    <w:rsid w:val="007926D5"/>
    <w:rsid w:val="007F3FDE"/>
    <w:rsid w:val="007F79DF"/>
    <w:rsid w:val="00846E33"/>
    <w:rsid w:val="008C2E7D"/>
    <w:rsid w:val="008D4749"/>
    <w:rsid w:val="008D6667"/>
    <w:rsid w:val="009E1852"/>
    <w:rsid w:val="00AA061F"/>
    <w:rsid w:val="00B22B1C"/>
    <w:rsid w:val="00B27CAB"/>
    <w:rsid w:val="00B34915"/>
    <w:rsid w:val="00BD5CEC"/>
    <w:rsid w:val="00BF53F5"/>
    <w:rsid w:val="00C4154C"/>
    <w:rsid w:val="00CE2933"/>
    <w:rsid w:val="00D54EE3"/>
    <w:rsid w:val="00DA631E"/>
    <w:rsid w:val="00DD3D1E"/>
    <w:rsid w:val="00DF297C"/>
    <w:rsid w:val="00E94D50"/>
    <w:rsid w:val="00EB67B2"/>
    <w:rsid w:val="00F20002"/>
    <w:rsid w:val="00F46A51"/>
    <w:rsid w:val="00F96806"/>
    <w:rsid w:val="00FB3E47"/>
    <w:rsid w:val="00FC3E40"/>
    <w:rsid w:val="00FF75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A325C"/>
  <w15:chartTrackingRefBased/>
  <w15:docId w15:val="{6F22713F-774A-40CC-A5F4-0F48F7C5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E40"/>
  </w:style>
  <w:style w:type="paragraph" w:styleId="Heading1">
    <w:name w:val="heading 1"/>
    <w:basedOn w:val="Normal"/>
    <w:next w:val="Normal"/>
    <w:link w:val="Heading1Char"/>
    <w:uiPriority w:val="9"/>
    <w:qFormat/>
    <w:rsid w:val="00FC3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E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E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E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3E4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C3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3E4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C3E40"/>
    <w:pPr>
      <w:ind w:left="720"/>
      <w:contextualSpacing/>
    </w:pPr>
  </w:style>
  <w:style w:type="paragraph" w:styleId="Quote">
    <w:name w:val="Quote"/>
    <w:basedOn w:val="Normal"/>
    <w:next w:val="Normal"/>
    <w:link w:val="QuoteChar"/>
    <w:uiPriority w:val="29"/>
    <w:qFormat/>
    <w:rsid w:val="00FC3E4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C3E40"/>
    <w:rPr>
      <w:i/>
      <w:iCs/>
      <w:color w:val="404040" w:themeColor="text1" w:themeTint="BF"/>
    </w:rPr>
  </w:style>
  <w:style w:type="character" w:customStyle="1" w:styleId="tgc">
    <w:name w:val="_tgc"/>
    <w:basedOn w:val="DefaultParagraphFont"/>
    <w:rsid w:val="00FC3E40"/>
  </w:style>
  <w:style w:type="paragraph" w:styleId="Title">
    <w:name w:val="Title"/>
    <w:basedOn w:val="Normal"/>
    <w:next w:val="Normal"/>
    <w:link w:val="TitleChar"/>
    <w:qFormat/>
    <w:rsid w:val="00FC3E40"/>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FC3E40"/>
    <w:rPr>
      <w:rFonts w:ascii="Arial" w:eastAsia="Times New Roman" w:hAnsi="Arial" w:cs="Times New Roman"/>
      <w:b/>
      <w:sz w:val="36"/>
      <w:szCs w:val="20"/>
      <w:lang w:val="en-US"/>
    </w:rPr>
  </w:style>
  <w:style w:type="paragraph" w:styleId="BodyText">
    <w:name w:val="Body Text"/>
    <w:basedOn w:val="Normal"/>
    <w:link w:val="BodyTextChar"/>
    <w:semiHidden/>
    <w:rsid w:val="00FC3E40"/>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FC3E40"/>
    <w:rPr>
      <w:rFonts w:ascii="Times New Roman" w:eastAsia="Times New Roman" w:hAnsi="Times New Roman" w:cs="Times New Roman"/>
      <w:sz w:val="20"/>
      <w:szCs w:val="20"/>
      <w:lang w:val="en-US"/>
    </w:rPr>
  </w:style>
  <w:style w:type="paragraph" w:customStyle="1" w:styleId="IndentNormal">
    <w:name w:val="Indent Normal"/>
    <w:basedOn w:val="Normal"/>
    <w:qFormat/>
    <w:rsid w:val="00FC3E4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EAC0F1EA</Template>
  <TotalTime>0</TotalTime>
  <Pages>17</Pages>
  <Words>3324</Words>
  <Characters>18950</Characters>
  <Application>Microsoft Office Word</Application>
  <DocSecurity>4</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McKeahnie</dc:creator>
  <cp:keywords/>
  <dc:description/>
  <cp:lastModifiedBy>McKeahnie, Collin</cp:lastModifiedBy>
  <cp:revision>2</cp:revision>
  <dcterms:created xsi:type="dcterms:W3CDTF">2018-03-05T04:59:00Z</dcterms:created>
  <dcterms:modified xsi:type="dcterms:W3CDTF">2018-03-05T04:59:00Z</dcterms:modified>
</cp:coreProperties>
</file>