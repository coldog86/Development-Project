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imes New Roman" w:hAnsi="Times New Roman" w:cs="Times New Roman"/>
          <w:color w:val="auto"/>
          <w:sz w:val="20"/>
          <w:szCs w:val="20"/>
        </w:rPr>
        <w:id w:val="2025968084"/>
        <w:docPartObj>
          <w:docPartGallery w:val="Table of Contents"/>
          <w:docPartUnique/>
        </w:docPartObj>
      </w:sdtPr>
      <w:sdtEndPr>
        <w:rPr>
          <w:b/>
          <w:bCs/>
          <w:noProof/>
        </w:rPr>
      </w:sdtEndPr>
      <w:sdtContent>
        <w:p w14:paraId="56A55B51" w14:textId="5A66FF66" w:rsidR="00777463" w:rsidRPr="00085C9A" w:rsidRDefault="00777463">
          <w:pPr>
            <w:pStyle w:val="TOCHeading"/>
          </w:pPr>
          <w:r w:rsidRPr="00085C9A">
            <w:t>Contents</w:t>
          </w:r>
        </w:p>
        <w:p w14:paraId="21B9CAB5" w14:textId="3A25C71A" w:rsidR="002578DB" w:rsidRDefault="00777463">
          <w:pPr>
            <w:pStyle w:val="TOC1"/>
            <w:tabs>
              <w:tab w:val="left" w:pos="432"/>
            </w:tabs>
            <w:rPr>
              <w:rFonts w:asciiTheme="minorHAnsi" w:eastAsiaTheme="minorEastAsia" w:hAnsiTheme="minorHAnsi" w:cstheme="minorBidi"/>
              <w:noProof/>
              <w:sz w:val="22"/>
              <w:szCs w:val="22"/>
              <w:lang w:val="en-AU" w:eastAsia="en-AU"/>
            </w:rPr>
          </w:pPr>
          <w:r w:rsidRPr="00085C9A">
            <w:fldChar w:fldCharType="begin"/>
          </w:r>
          <w:r w:rsidRPr="00085C9A">
            <w:instrText xml:space="preserve"> TOC \o "1-3" \h \z \u </w:instrText>
          </w:r>
          <w:r w:rsidRPr="00085C9A">
            <w:fldChar w:fldCharType="separate"/>
          </w:r>
          <w:hyperlink w:anchor="_Toc514404585" w:history="1">
            <w:r w:rsidR="002578DB" w:rsidRPr="004B4890">
              <w:rPr>
                <w:rStyle w:val="Hyperlink"/>
                <w:noProof/>
              </w:rPr>
              <w:t>1.</w:t>
            </w:r>
            <w:r w:rsidR="002578DB">
              <w:rPr>
                <w:rFonts w:asciiTheme="minorHAnsi" w:eastAsiaTheme="minorEastAsia" w:hAnsiTheme="minorHAnsi" w:cstheme="minorBidi"/>
                <w:noProof/>
                <w:sz w:val="22"/>
                <w:szCs w:val="22"/>
                <w:lang w:val="en-AU" w:eastAsia="en-AU"/>
              </w:rPr>
              <w:tab/>
            </w:r>
            <w:r w:rsidR="002578DB" w:rsidRPr="004B4890">
              <w:rPr>
                <w:rStyle w:val="Hyperlink"/>
                <w:noProof/>
              </w:rPr>
              <w:t>Introduction</w:t>
            </w:r>
            <w:r w:rsidR="002578DB">
              <w:rPr>
                <w:noProof/>
                <w:webHidden/>
              </w:rPr>
              <w:tab/>
            </w:r>
            <w:r w:rsidR="002578DB">
              <w:rPr>
                <w:noProof/>
                <w:webHidden/>
              </w:rPr>
              <w:fldChar w:fldCharType="begin"/>
            </w:r>
            <w:r w:rsidR="002578DB">
              <w:rPr>
                <w:noProof/>
                <w:webHidden/>
              </w:rPr>
              <w:instrText xml:space="preserve"> PAGEREF _Toc514404585 \h </w:instrText>
            </w:r>
            <w:r w:rsidR="002578DB">
              <w:rPr>
                <w:noProof/>
                <w:webHidden/>
              </w:rPr>
            </w:r>
            <w:r w:rsidR="002578DB">
              <w:rPr>
                <w:noProof/>
                <w:webHidden/>
              </w:rPr>
              <w:fldChar w:fldCharType="separate"/>
            </w:r>
            <w:r w:rsidR="002578DB">
              <w:rPr>
                <w:noProof/>
                <w:webHidden/>
              </w:rPr>
              <w:t>2</w:t>
            </w:r>
            <w:r w:rsidR="002578DB">
              <w:rPr>
                <w:noProof/>
                <w:webHidden/>
              </w:rPr>
              <w:fldChar w:fldCharType="end"/>
            </w:r>
          </w:hyperlink>
        </w:p>
        <w:p w14:paraId="6FA244AA" w14:textId="450D248C" w:rsidR="002578DB" w:rsidRDefault="002578DB">
          <w:pPr>
            <w:pStyle w:val="TOC2"/>
            <w:tabs>
              <w:tab w:val="left" w:pos="1000"/>
            </w:tabs>
            <w:rPr>
              <w:rFonts w:asciiTheme="minorHAnsi" w:eastAsiaTheme="minorEastAsia" w:hAnsiTheme="minorHAnsi" w:cstheme="minorBidi"/>
              <w:noProof/>
              <w:sz w:val="22"/>
              <w:szCs w:val="22"/>
              <w:lang w:val="en-AU" w:eastAsia="en-AU"/>
            </w:rPr>
          </w:pPr>
          <w:hyperlink w:anchor="_Toc514404586" w:history="1">
            <w:r w:rsidRPr="004B4890">
              <w:rPr>
                <w:rStyle w:val="Hyperlink"/>
                <w:noProof/>
              </w:rPr>
              <w:t>1.1</w:t>
            </w:r>
            <w:r>
              <w:rPr>
                <w:rFonts w:asciiTheme="minorHAnsi" w:eastAsiaTheme="minorEastAsia" w:hAnsiTheme="minorHAnsi" w:cstheme="minorBidi"/>
                <w:noProof/>
                <w:sz w:val="22"/>
                <w:szCs w:val="22"/>
                <w:lang w:val="en-AU" w:eastAsia="en-AU"/>
              </w:rPr>
              <w:tab/>
            </w:r>
            <w:r w:rsidRPr="004B4890">
              <w:rPr>
                <w:rStyle w:val="Hyperlink"/>
                <w:noProof/>
              </w:rPr>
              <w:t>What is expected to be delivered?</w:t>
            </w:r>
            <w:r>
              <w:rPr>
                <w:noProof/>
                <w:webHidden/>
              </w:rPr>
              <w:tab/>
            </w:r>
            <w:r>
              <w:rPr>
                <w:noProof/>
                <w:webHidden/>
              </w:rPr>
              <w:fldChar w:fldCharType="begin"/>
            </w:r>
            <w:r>
              <w:rPr>
                <w:noProof/>
                <w:webHidden/>
              </w:rPr>
              <w:instrText xml:space="preserve"> PAGEREF _Toc514404586 \h </w:instrText>
            </w:r>
            <w:r>
              <w:rPr>
                <w:noProof/>
                <w:webHidden/>
              </w:rPr>
            </w:r>
            <w:r>
              <w:rPr>
                <w:noProof/>
                <w:webHidden/>
              </w:rPr>
              <w:fldChar w:fldCharType="separate"/>
            </w:r>
            <w:r>
              <w:rPr>
                <w:noProof/>
                <w:webHidden/>
              </w:rPr>
              <w:t>2</w:t>
            </w:r>
            <w:r>
              <w:rPr>
                <w:noProof/>
                <w:webHidden/>
              </w:rPr>
              <w:fldChar w:fldCharType="end"/>
            </w:r>
          </w:hyperlink>
        </w:p>
        <w:p w14:paraId="3F310F77" w14:textId="25AEEBA2" w:rsidR="002578DB" w:rsidRDefault="002578DB">
          <w:pPr>
            <w:pStyle w:val="TOC2"/>
            <w:tabs>
              <w:tab w:val="left" w:pos="1000"/>
            </w:tabs>
            <w:rPr>
              <w:rFonts w:asciiTheme="minorHAnsi" w:eastAsiaTheme="minorEastAsia" w:hAnsiTheme="minorHAnsi" w:cstheme="minorBidi"/>
              <w:noProof/>
              <w:sz w:val="22"/>
              <w:szCs w:val="22"/>
              <w:lang w:val="en-AU" w:eastAsia="en-AU"/>
            </w:rPr>
          </w:pPr>
          <w:hyperlink w:anchor="_Toc514404587" w:history="1">
            <w:r w:rsidRPr="004B4890">
              <w:rPr>
                <w:rStyle w:val="Hyperlink"/>
                <w:noProof/>
              </w:rPr>
              <w:t>1.2</w:t>
            </w:r>
            <w:r>
              <w:rPr>
                <w:rFonts w:asciiTheme="minorHAnsi" w:eastAsiaTheme="minorEastAsia" w:hAnsiTheme="minorHAnsi" w:cstheme="minorBidi"/>
                <w:noProof/>
                <w:sz w:val="22"/>
                <w:szCs w:val="22"/>
                <w:lang w:val="en-AU" w:eastAsia="en-AU"/>
              </w:rPr>
              <w:tab/>
            </w:r>
            <w:r w:rsidRPr="004B4890">
              <w:rPr>
                <w:rStyle w:val="Hyperlink"/>
                <w:noProof/>
              </w:rPr>
              <w:t>What is Let’s Quiz</w:t>
            </w:r>
            <w:r>
              <w:rPr>
                <w:noProof/>
                <w:webHidden/>
              </w:rPr>
              <w:tab/>
            </w:r>
            <w:r>
              <w:rPr>
                <w:noProof/>
                <w:webHidden/>
              </w:rPr>
              <w:fldChar w:fldCharType="begin"/>
            </w:r>
            <w:r>
              <w:rPr>
                <w:noProof/>
                <w:webHidden/>
              </w:rPr>
              <w:instrText xml:space="preserve"> PAGEREF _Toc514404587 \h </w:instrText>
            </w:r>
            <w:r>
              <w:rPr>
                <w:noProof/>
                <w:webHidden/>
              </w:rPr>
            </w:r>
            <w:r>
              <w:rPr>
                <w:noProof/>
                <w:webHidden/>
              </w:rPr>
              <w:fldChar w:fldCharType="separate"/>
            </w:r>
            <w:r>
              <w:rPr>
                <w:noProof/>
                <w:webHidden/>
              </w:rPr>
              <w:t>2</w:t>
            </w:r>
            <w:r>
              <w:rPr>
                <w:noProof/>
                <w:webHidden/>
              </w:rPr>
              <w:fldChar w:fldCharType="end"/>
            </w:r>
          </w:hyperlink>
        </w:p>
        <w:p w14:paraId="582B1CAC" w14:textId="5BAA18E0" w:rsidR="002578DB" w:rsidRDefault="002578DB">
          <w:pPr>
            <w:pStyle w:val="TOC1"/>
            <w:tabs>
              <w:tab w:val="left" w:pos="432"/>
            </w:tabs>
            <w:rPr>
              <w:rFonts w:asciiTheme="minorHAnsi" w:eastAsiaTheme="minorEastAsia" w:hAnsiTheme="minorHAnsi" w:cstheme="minorBidi"/>
              <w:noProof/>
              <w:sz w:val="22"/>
              <w:szCs w:val="22"/>
              <w:lang w:val="en-AU" w:eastAsia="en-AU"/>
            </w:rPr>
          </w:pPr>
          <w:hyperlink w:anchor="_Toc514404588" w:history="1">
            <w:r w:rsidRPr="004B4890">
              <w:rPr>
                <w:rStyle w:val="Hyperlink"/>
                <w:noProof/>
              </w:rPr>
              <w:t>2.</w:t>
            </w:r>
            <w:r>
              <w:rPr>
                <w:rFonts w:asciiTheme="minorHAnsi" w:eastAsiaTheme="minorEastAsia" w:hAnsiTheme="minorHAnsi" w:cstheme="minorBidi"/>
                <w:noProof/>
                <w:sz w:val="22"/>
                <w:szCs w:val="22"/>
                <w:lang w:val="en-AU" w:eastAsia="en-AU"/>
              </w:rPr>
              <w:tab/>
            </w:r>
            <w:r w:rsidRPr="004B4890">
              <w:rPr>
                <w:rStyle w:val="Hyperlink"/>
                <w:noProof/>
              </w:rPr>
              <w:t>Positioning</w:t>
            </w:r>
            <w:r>
              <w:rPr>
                <w:noProof/>
                <w:webHidden/>
              </w:rPr>
              <w:tab/>
            </w:r>
            <w:r>
              <w:rPr>
                <w:noProof/>
                <w:webHidden/>
              </w:rPr>
              <w:fldChar w:fldCharType="begin"/>
            </w:r>
            <w:r>
              <w:rPr>
                <w:noProof/>
                <w:webHidden/>
              </w:rPr>
              <w:instrText xml:space="preserve"> PAGEREF _Toc514404588 \h </w:instrText>
            </w:r>
            <w:r>
              <w:rPr>
                <w:noProof/>
                <w:webHidden/>
              </w:rPr>
            </w:r>
            <w:r>
              <w:rPr>
                <w:noProof/>
                <w:webHidden/>
              </w:rPr>
              <w:fldChar w:fldCharType="separate"/>
            </w:r>
            <w:r>
              <w:rPr>
                <w:noProof/>
                <w:webHidden/>
              </w:rPr>
              <w:t>3</w:t>
            </w:r>
            <w:r>
              <w:rPr>
                <w:noProof/>
                <w:webHidden/>
              </w:rPr>
              <w:fldChar w:fldCharType="end"/>
            </w:r>
          </w:hyperlink>
        </w:p>
        <w:p w14:paraId="08F7E787" w14:textId="2FF44847" w:rsidR="002578DB" w:rsidRDefault="002578DB">
          <w:pPr>
            <w:pStyle w:val="TOC2"/>
            <w:tabs>
              <w:tab w:val="left" w:pos="1000"/>
            </w:tabs>
            <w:rPr>
              <w:rFonts w:asciiTheme="minorHAnsi" w:eastAsiaTheme="minorEastAsia" w:hAnsiTheme="minorHAnsi" w:cstheme="minorBidi"/>
              <w:noProof/>
              <w:sz w:val="22"/>
              <w:szCs w:val="22"/>
              <w:lang w:val="en-AU" w:eastAsia="en-AU"/>
            </w:rPr>
          </w:pPr>
          <w:hyperlink w:anchor="_Toc514404589" w:history="1">
            <w:r w:rsidRPr="004B4890">
              <w:rPr>
                <w:rStyle w:val="Hyperlink"/>
                <w:noProof/>
              </w:rPr>
              <w:t>2.1</w:t>
            </w:r>
            <w:r>
              <w:rPr>
                <w:rFonts w:asciiTheme="minorHAnsi" w:eastAsiaTheme="minorEastAsia" w:hAnsiTheme="minorHAnsi" w:cstheme="minorBidi"/>
                <w:noProof/>
                <w:sz w:val="22"/>
                <w:szCs w:val="22"/>
                <w:lang w:val="en-AU" w:eastAsia="en-AU"/>
              </w:rPr>
              <w:tab/>
            </w:r>
            <w:r w:rsidRPr="004B4890">
              <w:rPr>
                <w:rStyle w:val="Hyperlink"/>
                <w:noProof/>
              </w:rPr>
              <w:t>Goal Statement</w:t>
            </w:r>
            <w:r>
              <w:rPr>
                <w:noProof/>
                <w:webHidden/>
              </w:rPr>
              <w:tab/>
            </w:r>
            <w:r>
              <w:rPr>
                <w:noProof/>
                <w:webHidden/>
              </w:rPr>
              <w:fldChar w:fldCharType="begin"/>
            </w:r>
            <w:r>
              <w:rPr>
                <w:noProof/>
                <w:webHidden/>
              </w:rPr>
              <w:instrText xml:space="preserve"> PAGEREF _Toc514404589 \h </w:instrText>
            </w:r>
            <w:r>
              <w:rPr>
                <w:noProof/>
                <w:webHidden/>
              </w:rPr>
            </w:r>
            <w:r>
              <w:rPr>
                <w:noProof/>
                <w:webHidden/>
              </w:rPr>
              <w:fldChar w:fldCharType="separate"/>
            </w:r>
            <w:r>
              <w:rPr>
                <w:noProof/>
                <w:webHidden/>
              </w:rPr>
              <w:t>3</w:t>
            </w:r>
            <w:r>
              <w:rPr>
                <w:noProof/>
                <w:webHidden/>
              </w:rPr>
              <w:fldChar w:fldCharType="end"/>
            </w:r>
          </w:hyperlink>
        </w:p>
        <w:p w14:paraId="2979CEE1" w14:textId="15FF1631" w:rsidR="002578DB" w:rsidRDefault="002578DB">
          <w:pPr>
            <w:pStyle w:val="TOC2"/>
            <w:tabs>
              <w:tab w:val="left" w:pos="1000"/>
            </w:tabs>
            <w:rPr>
              <w:rFonts w:asciiTheme="minorHAnsi" w:eastAsiaTheme="minorEastAsia" w:hAnsiTheme="minorHAnsi" w:cstheme="minorBidi"/>
              <w:noProof/>
              <w:sz w:val="22"/>
              <w:szCs w:val="22"/>
              <w:lang w:val="en-AU" w:eastAsia="en-AU"/>
            </w:rPr>
          </w:pPr>
          <w:hyperlink w:anchor="_Toc514404590" w:history="1">
            <w:r w:rsidRPr="004B4890">
              <w:rPr>
                <w:rStyle w:val="Hyperlink"/>
                <w:noProof/>
              </w:rPr>
              <w:t>2.2</w:t>
            </w:r>
            <w:r>
              <w:rPr>
                <w:rFonts w:asciiTheme="minorHAnsi" w:eastAsiaTheme="minorEastAsia" w:hAnsiTheme="minorHAnsi" w:cstheme="minorBidi"/>
                <w:noProof/>
                <w:sz w:val="22"/>
                <w:szCs w:val="22"/>
                <w:lang w:val="en-AU" w:eastAsia="en-AU"/>
              </w:rPr>
              <w:tab/>
            </w:r>
            <w:r w:rsidRPr="004B4890">
              <w:rPr>
                <w:rStyle w:val="Hyperlink"/>
                <w:noProof/>
              </w:rPr>
              <w:t>Product Position Statement</w:t>
            </w:r>
            <w:r>
              <w:rPr>
                <w:noProof/>
                <w:webHidden/>
              </w:rPr>
              <w:tab/>
            </w:r>
            <w:r>
              <w:rPr>
                <w:noProof/>
                <w:webHidden/>
              </w:rPr>
              <w:fldChar w:fldCharType="begin"/>
            </w:r>
            <w:r>
              <w:rPr>
                <w:noProof/>
                <w:webHidden/>
              </w:rPr>
              <w:instrText xml:space="preserve"> PAGEREF _Toc514404590 \h </w:instrText>
            </w:r>
            <w:r>
              <w:rPr>
                <w:noProof/>
                <w:webHidden/>
              </w:rPr>
            </w:r>
            <w:r>
              <w:rPr>
                <w:noProof/>
                <w:webHidden/>
              </w:rPr>
              <w:fldChar w:fldCharType="separate"/>
            </w:r>
            <w:r>
              <w:rPr>
                <w:noProof/>
                <w:webHidden/>
              </w:rPr>
              <w:t>3</w:t>
            </w:r>
            <w:r>
              <w:rPr>
                <w:noProof/>
                <w:webHidden/>
              </w:rPr>
              <w:fldChar w:fldCharType="end"/>
            </w:r>
          </w:hyperlink>
        </w:p>
        <w:p w14:paraId="4102675A" w14:textId="0D2219A8" w:rsidR="002578DB" w:rsidRDefault="002578DB">
          <w:pPr>
            <w:pStyle w:val="TOC1"/>
            <w:tabs>
              <w:tab w:val="left" w:pos="432"/>
            </w:tabs>
            <w:rPr>
              <w:rFonts w:asciiTheme="minorHAnsi" w:eastAsiaTheme="minorEastAsia" w:hAnsiTheme="minorHAnsi" w:cstheme="minorBidi"/>
              <w:noProof/>
              <w:sz w:val="22"/>
              <w:szCs w:val="22"/>
              <w:lang w:val="en-AU" w:eastAsia="en-AU"/>
            </w:rPr>
          </w:pPr>
          <w:hyperlink w:anchor="_Toc514404591" w:history="1">
            <w:r w:rsidRPr="004B4890">
              <w:rPr>
                <w:rStyle w:val="Hyperlink"/>
                <w:noProof/>
              </w:rPr>
              <w:t>3.</w:t>
            </w:r>
            <w:r>
              <w:rPr>
                <w:rFonts w:asciiTheme="minorHAnsi" w:eastAsiaTheme="minorEastAsia" w:hAnsiTheme="minorHAnsi" w:cstheme="minorBidi"/>
                <w:noProof/>
                <w:sz w:val="22"/>
                <w:szCs w:val="22"/>
                <w:lang w:val="en-AU" w:eastAsia="en-AU"/>
              </w:rPr>
              <w:tab/>
            </w:r>
            <w:r w:rsidRPr="004B4890">
              <w:rPr>
                <w:rStyle w:val="Hyperlink"/>
                <w:noProof/>
              </w:rPr>
              <w:t>The Business Case</w:t>
            </w:r>
            <w:r>
              <w:rPr>
                <w:noProof/>
                <w:webHidden/>
              </w:rPr>
              <w:tab/>
            </w:r>
            <w:r>
              <w:rPr>
                <w:noProof/>
                <w:webHidden/>
              </w:rPr>
              <w:fldChar w:fldCharType="begin"/>
            </w:r>
            <w:r>
              <w:rPr>
                <w:noProof/>
                <w:webHidden/>
              </w:rPr>
              <w:instrText xml:space="preserve"> PAGEREF _Toc514404591 \h </w:instrText>
            </w:r>
            <w:r>
              <w:rPr>
                <w:noProof/>
                <w:webHidden/>
              </w:rPr>
            </w:r>
            <w:r>
              <w:rPr>
                <w:noProof/>
                <w:webHidden/>
              </w:rPr>
              <w:fldChar w:fldCharType="separate"/>
            </w:r>
            <w:r>
              <w:rPr>
                <w:noProof/>
                <w:webHidden/>
              </w:rPr>
              <w:t>4</w:t>
            </w:r>
            <w:r>
              <w:rPr>
                <w:noProof/>
                <w:webHidden/>
              </w:rPr>
              <w:fldChar w:fldCharType="end"/>
            </w:r>
          </w:hyperlink>
        </w:p>
        <w:p w14:paraId="1443CAD4" w14:textId="47E55186" w:rsidR="002578DB" w:rsidRDefault="002578DB">
          <w:pPr>
            <w:pStyle w:val="TOC2"/>
            <w:tabs>
              <w:tab w:val="left" w:pos="1000"/>
            </w:tabs>
            <w:rPr>
              <w:rFonts w:asciiTheme="minorHAnsi" w:eastAsiaTheme="minorEastAsia" w:hAnsiTheme="minorHAnsi" w:cstheme="minorBidi"/>
              <w:noProof/>
              <w:sz w:val="22"/>
              <w:szCs w:val="22"/>
              <w:lang w:val="en-AU" w:eastAsia="en-AU"/>
            </w:rPr>
          </w:pPr>
          <w:hyperlink w:anchor="_Toc514404592" w:history="1">
            <w:r w:rsidRPr="004B4890">
              <w:rPr>
                <w:rStyle w:val="Hyperlink"/>
                <w:i/>
                <w:noProof/>
              </w:rPr>
              <w:t>3.1</w:t>
            </w:r>
            <w:r>
              <w:rPr>
                <w:rFonts w:asciiTheme="minorHAnsi" w:eastAsiaTheme="minorEastAsia" w:hAnsiTheme="minorHAnsi" w:cstheme="minorBidi"/>
                <w:noProof/>
                <w:sz w:val="22"/>
                <w:szCs w:val="22"/>
                <w:lang w:val="en-AU" w:eastAsia="en-AU"/>
              </w:rPr>
              <w:tab/>
            </w:r>
            <w:r w:rsidRPr="004B4890">
              <w:rPr>
                <w:rStyle w:val="Hyperlink"/>
                <w:i/>
                <w:noProof/>
              </w:rPr>
              <w:t>The business need</w:t>
            </w:r>
            <w:r>
              <w:rPr>
                <w:noProof/>
                <w:webHidden/>
              </w:rPr>
              <w:tab/>
            </w:r>
            <w:r>
              <w:rPr>
                <w:noProof/>
                <w:webHidden/>
              </w:rPr>
              <w:fldChar w:fldCharType="begin"/>
            </w:r>
            <w:r>
              <w:rPr>
                <w:noProof/>
                <w:webHidden/>
              </w:rPr>
              <w:instrText xml:space="preserve"> PAGEREF _Toc514404592 \h </w:instrText>
            </w:r>
            <w:r>
              <w:rPr>
                <w:noProof/>
                <w:webHidden/>
              </w:rPr>
            </w:r>
            <w:r>
              <w:rPr>
                <w:noProof/>
                <w:webHidden/>
              </w:rPr>
              <w:fldChar w:fldCharType="separate"/>
            </w:r>
            <w:r>
              <w:rPr>
                <w:noProof/>
                <w:webHidden/>
              </w:rPr>
              <w:t>4</w:t>
            </w:r>
            <w:r>
              <w:rPr>
                <w:noProof/>
                <w:webHidden/>
              </w:rPr>
              <w:fldChar w:fldCharType="end"/>
            </w:r>
          </w:hyperlink>
        </w:p>
        <w:p w14:paraId="07C8E669" w14:textId="16D42B11" w:rsidR="002578DB" w:rsidRDefault="002578DB">
          <w:pPr>
            <w:pStyle w:val="TOC1"/>
            <w:tabs>
              <w:tab w:val="left" w:pos="432"/>
            </w:tabs>
            <w:rPr>
              <w:rFonts w:asciiTheme="minorHAnsi" w:eastAsiaTheme="minorEastAsia" w:hAnsiTheme="minorHAnsi" w:cstheme="minorBidi"/>
              <w:noProof/>
              <w:sz w:val="22"/>
              <w:szCs w:val="22"/>
              <w:lang w:val="en-AU" w:eastAsia="en-AU"/>
            </w:rPr>
          </w:pPr>
          <w:hyperlink w:anchor="_Toc514404593" w:history="1">
            <w:r w:rsidRPr="004B4890">
              <w:rPr>
                <w:rStyle w:val="Hyperlink"/>
                <w:noProof/>
              </w:rPr>
              <w:t>4.</w:t>
            </w:r>
            <w:r>
              <w:rPr>
                <w:rFonts w:asciiTheme="minorHAnsi" w:eastAsiaTheme="minorEastAsia" w:hAnsiTheme="minorHAnsi" w:cstheme="minorBidi"/>
                <w:noProof/>
                <w:sz w:val="22"/>
                <w:szCs w:val="22"/>
                <w:lang w:val="en-AU" w:eastAsia="en-AU"/>
              </w:rPr>
              <w:tab/>
            </w:r>
            <w:r w:rsidRPr="004B4890">
              <w:rPr>
                <w:rStyle w:val="Hyperlink"/>
                <w:noProof/>
              </w:rPr>
              <w:t>Stakeholder Descriptions</w:t>
            </w:r>
            <w:r>
              <w:rPr>
                <w:noProof/>
                <w:webHidden/>
              </w:rPr>
              <w:tab/>
            </w:r>
            <w:r>
              <w:rPr>
                <w:noProof/>
                <w:webHidden/>
              </w:rPr>
              <w:fldChar w:fldCharType="begin"/>
            </w:r>
            <w:r>
              <w:rPr>
                <w:noProof/>
                <w:webHidden/>
              </w:rPr>
              <w:instrText xml:space="preserve"> PAGEREF _Toc514404593 \h </w:instrText>
            </w:r>
            <w:r>
              <w:rPr>
                <w:noProof/>
                <w:webHidden/>
              </w:rPr>
            </w:r>
            <w:r>
              <w:rPr>
                <w:noProof/>
                <w:webHidden/>
              </w:rPr>
              <w:fldChar w:fldCharType="separate"/>
            </w:r>
            <w:r>
              <w:rPr>
                <w:noProof/>
                <w:webHidden/>
              </w:rPr>
              <w:t>4</w:t>
            </w:r>
            <w:r>
              <w:rPr>
                <w:noProof/>
                <w:webHidden/>
              </w:rPr>
              <w:fldChar w:fldCharType="end"/>
            </w:r>
          </w:hyperlink>
        </w:p>
        <w:p w14:paraId="413BF0E2" w14:textId="7384D4DC" w:rsidR="002578DB" w:rsidRDefault="002578DB">
          <w:pPr>
            <w:pStyle w:val="TOC2"/>
            <w:tabs>
              <w:tab w:val="left" w:pos="1000"/>
            </w:tabs>
            <w:rPr>
              <w:rFonts w:asciiTheme="minorHAnsi" w:eastAsiaTheme="minorEastAsia" w:hAnsiTheme="minorHAnsi" w:cstheme="minorBidi"/>
              <w:noProof/>
              <w:sz w:val="22"/>
              <w:szCs w:val="22"/>
              <w:lang w:val="en-AU" w:eastAsia="en-AU"/>
            </w:rPr>
          </w:pPr>
          <w:hyperlink w:anchor="_Toc514404594" w:history="1">
            <w:r w:rsidRPr="004B4890">
              <w:rPr>
                <w:rStyle w:val="Hyperlink"/>
                <w:noProof/>
              </w:rPr>
              <w:t>4.1</w:t>
            </w:r>
            <w:r>
              <w:rPr>
                <w:rFonts w:asciiTheme="minorHAnsi" w:eastAsiaTheme="minorEastAsia" w:hAnsiTheme="minorHAnsi" w:cstheme="minorBidi"/>
                <w:noProof/>
                <w:sz w:val="22"/>
                <w:szCs w:val="22"/>
                <w:lang w:val="en-AU" w:eastAsia="en-AU"/>
              </w:rPr>
              <w:tab/>
            </w:r>
            <w:r w:rsidRPr="004B4890">
              <w:rPr>
                <w:rStyle w:val="Hyperlink"/>
                <w:noProof/>
              </w:rPr>
              <w:t>Stakeholder Summary</w:t>
            </w:r>
            <w:r>
              <w:rPr>
                <w:noProof/>
                <w:webHidden/>
              </w:rPr>
              <w:tab/>
            </w:r>
            <w:r>
              <w:rPr>
                <w:noProof/>
                <w:webHidden/>
              </w:rPr>
              <w:fldChar w:fldCharType="begin"/>
            </w:r>
            <w:r>
              <w:rPr>
                <w:noProof/>
                <w:webHidden/>
              </w:rPr>
              <w:instrText xml:space="preserve"> PAGEREF _Toc514404594 \h </w:instrText>
            </w:r>
            <w:r>
              <w:rPr>
                <w:noProof/>
                <w:webHidden/>
              </w:rPr>
            </w:r>
            <w:r>
              <w:rPr>
                <w:noProof/>
                <w:webHidden/>
              </w:rPr>
              <w:fldChar w:fldCharType="separate"/>
            </w:r>
            <w:r>
              <w:rPr>
                <w:noProof/>
                <w:webHidden/>
              </w:rPr>
              <w:t>4</w:t>
            </w:r>
            <w:r>
              <w:rPr>
                <w:noProof/>
                <w:webHidden/>
              </w:rPr>
              <w:fldChar w:fldCharType="end"/>
            </w:r>
          </w:hyperlink>
        </w:p>
        <w:p w14:paraId="3394E46C" w14:textId="00C55D02" w:rsidR="002578DB" w:rsidRDefault="002578DB">
          <w:pPr>
            <w:pStyle w:val="TOC2"/>
            <w:tabs>
              <w:tab w:val="left" w:pos="1000"/>
            </w:tabs>
            <w:rPr>
              <w:rFonts w:asciiTheme="minorHAnsi" w:eastAsiaTheme="minorEastAsia" w:hAnsiTheme="minorHAnsi" w:cstheme="minorBidi"/>
              <w:noProof/>
              <w:sz w:val="22"/>
              <w:szCs w:val="22"/>
              <w:lang w:val="en-AU" w:eastAsia="en-AU"/>
            </w:rPr>
          </w:pPr>
          <w:hyperlink w:anchor="_Toc514404595" w:history="1">
            <w:r w:rsidRPr="004B4890">
              <w:rPr>
                <w:rStyle w:val="Hyperlink"/>
                <w:noProof/>
              </w:rPr>
              <w:t>4.2</w:t>
            </w:r>
            <w:r>
              <w:rPr>
                <w:rFonts w:asciiTheme="minorHAnsi" w:eastAsiaTheme="minorEastAsia" w:hAnsiTheme="minorHAnsi" w:cstheme="minorBidi"/>
                <w:noProof/>
                <w:sz w:val="22"/>
                <w:szCs w:val="22"/>
                <w:lang w:val="en-AU" w:eastAsia="en-AU"/>
              </w:rPr>
              <w:tab/>
            </w:r>
            <w:r w:rsidRPr="004B4890">
              <w:rPr>
                <w:rStyle w:val="Hyperlink"/>
                <w:noProof/>
              </w:rPr>
              <w:t>User Environment</w:t>
            </w:r>
            <w:r>
              <w:rPr>
                <w:noProof/>
                <w:webHidden/>
              </w:rPr>
              <w:tab/>
            </w:r>
            <w:r>
              <w:rPr>
                <w:noProof/>
                <w:webHidden/>
              </w:rPr>
              <w:fldChar w:fldCharType="begin"/>
            </w:r>
            <w:r>
              <w:rPr>
                <w:noProof/>
                <w:webHidden/>
              </w:rPr>
              <w:instrText xml:space="preserve"> PAGEREF _Toc514404595 \h </w:instrText>
            </w:r>
            <w:r>
              <w:rPr>
                <w:noProof/>
                <w:webHidden/>
              </w:rPr>
            </w:r>
            <w:r>
              <w:rPr>
                <w:noProof/>
                <w:webHidden/>
              </w:rPr>
              <w:fldChar w:fldCharType="separate"/>
            </w:r>
            <w:r>
              <w:rPr>
                <w:noProof/>
                <w:webHidden/>
              </w:rPr>
              <w:t>6</w:t>
            </w:r>
            <w:r>
              <w:rPr>
                <w:noProof/>
                <w:webHidden/>
              </w:rPr>
              <w:fldChar w:fldCharType="end"/>
            </w:r>
          </w:hyperlink>
        </w:p>
        <w:p w14:paraId="720BC04C" w14:textId="693128FC" w:rsidR="002578DB" w:rsidRDefault="002578DB">
          <w:pPr>
            <w:pStyle w:val="TOC2"/>
            <w:tabs>
              <w:tab w:val="left" w:pos="1000"/>
            </w:tabs>
            <w:rPr>
              <w:rFonts w:asciiTheme="minorHAnsi" w:eastAsiaTheme="minorEastAsia" w:hAnsiTheme="minorHAnsi" w:cstheme="minorBidi"/>
              <w:noProof/>
              <w:sz w:val="22"/>
              <w:szCs w:val="22"/>
              <w:lang w:val="en-AU" w:eastAsia="en-AU"/>
            </w:rPr>
          </w:pPr>
          <w:hyperlink w:anchor="_Toc514404596" w:history="1">
            <w:r w:rsidRPr="004B4890">
              <w:rPr>
                <w:rStyle w:val="Hyperlink"/>
                <w:noProof/>
              </w:rPr>
              <w:t>4.3</w:t>
            </w:r>
            <w:r>
              <w:rPr>
                <w:rFonts w:asciiTheme="minorHAnsi" w:eastAsiaTheme="minorEastAsia" w:hAnsiTheme="minorHAnsi" w:cstheme="minorBidi"/>
                <w:noProof/>
                <w:sz w:val="22"/>
                <w:szCs w:val="22"/>
                <w:lang w:val="en-AU" w:eastAsia="en-AU"/>
              </w:rPr>
              <w:tab/>
            </w:r>
            <w:r w:rsidRPr="004B4890">
              <w:rPr>
                <w:rStyle w:val="Hyperlink"/>
                <w:noProof/>
              </w:rPr>
              <w:t>Design Choices</w:t>
            </w:r>
            <w:r>
              <w:rPr>
                <w:noProof/>
                <w:webHidden/>
              </w:rPr>
              <w:tab/>
            </w:r>
            <w:r>
              <w:rPr>
                <w:noProof/>
                <w:webHidden/>
              </w:rPr>
              <w:fldChar w:fldCharType="begin"/>
            </w:r>
            <w:r>
              <w:rPr>
                <w:noProof/>
                <w:webHidden/>
              </w:rPr>
              <w:instrText xml:space="preserve"> PAGEREF _Toc514404596 \h </w:instrText>
            </w:r>
            <w:r>
              <w:rPr>
                <w:noProof/>
                <w:webHidden/>
              </w:rPr>
            </w:r>
            <w:r>
              <w:rPr>
                <w:noProof/>
                <w:webHidden/>
              </w:rPr>
              <w:fldChar w:fldCharType="separate"/>
            </w:r>
            <w:r>
              <w:rPr>
                <w:noProof/>
                <w:webHidden/>
              </w:rPr>
              <w:t>7</w:t>
            </w:r>
            <w:r>
              <w:rPr>
                <w:noProof/>
                <w:webHidden/>
              </w:rPr>
              <w:fldChar w:fldCharType="end"/>
            </w:r>
          </w:hyperlink>
        </w:p>
        <w:p w14:paraId="47DD253C" w14:textId="6C208127" w:rsidR="002578DB" w:rsidRDefault="002578DB">
          <w:pPr>
            <w:pStyle w:val="TOC3"/>
            <w:rPr>
              <w:rFonts w:asciiTheme="minorHAnsi" w:eastAsiaTheme="minorEastAsia" w:hAnsiTheme="minorHAnsi" w:cstheme="minorBidi"/>
              <w:noProof/>
              <w:sz w:val="22"/>
              <w:szCs w:val="22"/>
              <w:lang w:val="en-AU" w:eastAsia="en-AU"/>
            </w:rPr>
          </w:pPr>
          <w:hyperlink w:anchor="_Toc514404597" w:history="1">
            <w:r w:rsidRPr="004B4890">
              <w:rPr>
                <w:rStyle w:val="Hyperlink"/>
                <w:noProof/>
              </w:rPr>
              <w:t>4.3.1</w:t>
            </w:r>
            <w:r>
              <w:rPr>
                <w:rFonts w:asciiTheme="minorHAnsi" w:eastAsiaTheme="minorEastAsia" w:hAnsiTheme="minorHAnsi" w:cstheme="minorBidi"/>
                <w:noProof/>
                <w:sz w:val="22"/>
                <w:szCs w:val="22"/>
                <w:lang w:val="en-AU" w:eastAsia="en-AU"/>
              </w:rPr>
              <w:tab/>
            </w:r>
            <w:r w:rsidRPr="004B4890">
              <w:rPr>
                <w:rStyle w:val="Hyperlink"/>
                <w:noProof/>
              </w:rPr>
              <w:t>Accounts and Login</w:t>
            </w:r>
            <w:r>
              <w:rPr>
                <w:noProof/>
                <w:webHidden/>
              </w:rPr>
              <w:tab/>
            </w:r>
            <w:r>
              <w:rPr>
                <w:noProof/>
                <w:webHidden/>
              </w:rPr>
              <w:fldChar w:fldCharType="begin"/>
            </w:r>
            <w:r>
              <w:rPr>
                <w:noProof/>
                <w:webHidden/>
              </w:rPr>
              <w:instrText xml:space="preserve"> PAGEREF _Toc514404597 \h </w:instrText>
            </w:r>
            <w:r>
              <w:rPr>
                <w:noProof/>
                <w:webHidden/>
              </w:rPr>
            </w:r>
            <w:r>
              <w:rPr>
                <w:noProof/>
                <w:webHidden/>
              </w:rPr>
              <w:fldChar w:fldCharType="separate"/>
            </w:r>
            <w:r>
              <w:rPr>
                <w:noProof/>
                <w:webHidden/>
              </w:rPr>
              <w:t>8</w:t>
            </w:r>
            <w:r>
              <w:rPr>
                <w:noProof/>
                <w:webHidden/>
              </w:rPr>
              <w:fldChar w:fldCharType="end"/>
            </w:r>
          </w:hyperlink>
        </w:p>
        <w:p w14:paraId="09EA51EE" w14:textId="3E9FDFB2" w:rsidR="002578DB" w:rsidRDefault="002578DB">
          <w:pPr>
            <w:pStyle w:val="TOC3"/>
            <w:rPr>
              <w:rFonts w:asciiTheme="minorHAnsi" w:eastAsiaTheme="minorEastAsia" w:hAnsiTheme="minorHAnsi" w:cstheme="minorBidi"/>
              <w:noProof/>
              <w:sz w:val="22"/>
              <w:szCs w:val="22"/>
              <w:lang w:val="en-AU" w:eastAsia="en-AU"/>
            </w:rPr>
          </w:pPr>
          <w:hyperlink w:anchor="_Toc514404598" w:history="1">
            <w:r w:rsidRPr="004B4890">
              <w:rPr>
                <w:rStyle w:val="Hyperlink"/>
                <w:noProof/>
              </w:rPr>
              <w:t>4.3.2</w:t>
            </w:r>
            <w:r>
              <w:rPr>
                <w:rFonts w:asciiTheme="minorHAnsi" w:eastAsiaTheme="minorEastAsia" w:hAnsiTheme="minorHAnsi" w:cstheme="minorBidi"/>
                <w:noProof/>
                <w:sz w:val="22"/>
                <w:szCs w:val="22"/>
                <w:lang w:val="en-AU" w:eastAsia="en-AU"/>
              </w:rPr>
              <w:tab/>
            </w:r>
            <w:r w:rsidRPr="004B4890">
              <w:rPr>
                <w:rStyle w:val="Hyperlink"/>
                <w:noProof/>
              </w:rPr>
              <w:t>Game, Round and Turn design</w:t>
            </w:r>
            <w:r>
              <w:rPr>
                <w:noProof/>
                <w:webHidden/>
              </w:rPr>
              <w:tab/>
            </w:r>
            <w:r>
              <w:rPr>
                <w:noProof/>
                <w:webHidden/>
              </w:rPr>
              <w:fldChar w:fldCharType="begin"/>
            </w:r>
            <w:r>
              <w:rPr>
                <w:noProof/>
                <w:webHidden/>
              </w:rPr>
              <w:instrText xml:space="preserve"> PAGEREF _Toc514404598 \h </w:instrText>
            </w:r>
            <w:r>
              <w:rPr>
                <w:noProof/>
                <w:webHidden/>
              </w:rPr>
            </w:r>
            <w:r>
              <w:rPr>
                <w:noProof/>
                <w:webHidden/>
              </w:rPr>
              <w:fldChar w:fldCharType="separate"/>
            </w:r>
            <w:r>
              <w:rPr>
                <w:noProof/>
                <w:webHidden/>
              </w:rPr>
              <w:t>8</w:t>
            </w:r>
            <w:r>
              <w:rPr>
                <w:noProof/>
                <w:webHidden/>
              </w:rPr>
              <w:fldChar w:fldCharType="end"/>
            </w:r>
          </w:hyperlink>
        </w:p>
        <w:p w14:paraId="7D55D6D9" w14:textId="2255CD05" w:rsidR="002578DB" w:rsidRDefault="002578DB">
          <w:pPr>
            <w:pStyle w:val="TOC3"/>
            <w:rPr>
              <w:rFonts w:asciiTheme="minorHAnsi" w:eastAsiaTheme="minorEastAsia" w:hAnsiTheme="minorHAnsi" w:cstheme="minorBidi"/>
              <w:noProof/>
              <w:sz w:val="22"/>
              <w:szCs w:val="22"/>
              <w:lang w:val="en-AU" w:eastAsia="en-AU"/>
            </w:rPr>
          </w:pPr>
          <w:hyperlink w:anchor="_Toc514404599" w:history="1">
            <w:r w:rsidRPr="004B4890">
              <w:rPr>
                <w:rStyle w:val="Hyperlink"/>
                <w:noProof/>
              </w:rPr>
              <w:t>4.3.3</w:t>
            </w:r>
            <w:r>
              <w:rPr>
                <w:rFonts w:asciiTheme="minorHAnsi" w:eastAsiaTheme="minorEastAsia" w:hAnsiTheme="minorHAnsi" w:cstheme="minorBidi"/>
                <w:noProof/>
                <w:sz w:val="22"/>
                <w:szCs w:val="22"/>
                <w:lang w:val="en-AU" w:eastAsia="en-AU"/>
              </w:rPr>
              <w:tab/>
            </w:r>
            <w:r w:rsidRPr="004B4890">
              <w:rPr>
                <w:rStyle w:val="Hyperlink"/>
                <w:noProof/>
              </w:rPr>
              <w:t>Visual design and layout</w:t>
            </w:r>
            <w:r>
              <w:rPr>
                <w:noProof/>
                <w:webHidden/>
              </w:rPr>
              <w:tab/>
            </w:r>
            <w:r>
              <w:rPr>
                <w:noProof/>
                <w:webHidden/>
              </w:rPr>
              <w:fldChar w:fldCharType="begin"/>
            </w:r>
            <w:r>
              <w:rPr>
                <w:noProof/>
                <w:webHidden/>
              </w:rPr>
              <w:instrText xml:space="preserve"> PAGEREF _Toc514404599 \h </w:instrText>
            </w:r>
            <w:r>
              <w:rPr>
                <w:noProof/>
                <w:webHidden/>
              </w:rPr>
            </w:r>
            <w:r>
              <w:rPr>
                <w:noProof/>
                <w:webHidden/>
              </w:rPr>
              <w:fldChar w:fldCharType="separate"/>
            </w:r>
            <w:r>
              <w:rPr>
                <w:noProof/>
                <w:webHidden/>
              </w:rPr>
              <w:t>8</w:t>
            </w:r>
            <w:r>
              <w:rPr>
                <w:noProof/>
                <w:webHidden/>
              </w:rPr>
              <w:fldChar w:fldCharType="end"/>
            </w:r>
          </w:hyperlink>
        </w:p>
        <w:p w14:paraId="6120364B" w14:textId="5DB2F8BA" w:rsidR="002578DB" w:rsidRDefault="002578DB">
          <w:pPr>
            <w:pStyle w:val="TOC3"/>
            <w:rPr>
              <w:rFonts w:asciiTheme="minorHAnsi" w:eastAsiaTheme="minorEastAsia" w:hAnsiTheme="minorHAnsi" w:cstheme="minorBidi"/>
              <w:noProof/>
              <w:sz w:val="22"/>
              <w:szCs w:val="22"/>
              <w:lang w:val="en-AU" w:eastAsia="en-AU"/>
            </w:rPr>
          </w:pPr>
          <w:hyperlink w:anchor="_Toc514404600" w:history="1">
            <w:r w:rsidRPr="004B4890">
              <w:rPr>
                <w:rStyle w:val="Hyperlink"/>
                <w:noProof/>
              </w:rPr>
              <w:t>4.3.4</w:t>
            </w:r>
            <w:r>
              <w:rPr>
                <w:rFonts w:asciiTheme="minorHAnsi" w:eastAsiaTheme="minorEastAsia" w:hAnsiTheme="minorHAnsi" w:cstheme="minorBidi"/>
                <w:noProof/>
                <w:sz w:val="22"/>
                <w:szCs w:val="22"/>
                <w:lang w:val="en-AU" w:eastAsia="en-AU"/>
              </w:rPr>
              <w:tab/>
            </w:r>
            <w:r w:rsidRPr="004B4890">
              <w:rPr>
                <w:rStyle w:val="Hyperlink"/>
                <w:noProof/>
              </w:rPr>
              <w:t>Targeting sci-fi &amp; fantasy aficionado as a target market</w:t>
            </w:r>
            <w:r>
              <w:rPr>
                <w:noProof/>
                <w:webHidden/>
              </w:rPr>
              <w:tab/>
            </w:r>
            <w:r>
              <w:rPr>
                <w:noProof/>
                <w:webHidden/>
              </w:rPr>
              <w:fldChar w:fldCharType="begin"/>
            </w:r>
            <w:r>
              <w:rPr>
                <w:noProof/>
                <w:webHidden/>
              </w:rPr>
              <w:instrText xml:space="preserve"> PAGEREF _Toc514404600 \h </w:instrText>
            </w:r>
            <w:r>
              <w:rPr>
                <w:noProof/>
                <w:webHidden/>
              </w:rPr>
            </w:r>
            <w:r>
              <w:rPr>
                <w:noProof/>
                <w:webHidden/>
              </w:rPr>
              <w:fldChar w:fldCharType="separate"/>
            </w:r>
            <w:r>
              <w:rPr>
                <w:noProof/>
                <w:webHidden/>
              </w:rPr>
              <w:t>8</w:t>
            </w:r>
            <w:r>
              <w:rPr>
                <w:noProof/>
                <w:webHidden/>
              </w:rPr>
              <w:fldChar w:fldCharType="end"/>
            </w:r>
          </w:hyperlink>
        </w:p>
        <w:p w14:paraId="2BCFD801" w14:textId="73AB5947" w:rsidR="002578DB" w:rsidRDefault="002578DB">
          <w:pPr>
            <w:pStyle w:val="TOC3"/>
            <w:rPr>
              <w:rFonts w:asciiTheme="minorHAnsi" w:eastAsiaTheme="minorEastAsia" w:hAnsiTheme="minorHAnsi" w:cstheme="minorBidi"/>
              <w:noProof/>
              <w:sz w:val="22"/>
              <w:szCs w:val="22"/>
              <w:lang w:val="en-AU" w:eastAsia="en-AU"/>
            </w:rPr>
          </w:pPr>
          <w:hyperlink w:anchor="_Toc514404601" w:history="1">
            <w:r w:rsidRPr="004B4890">
              <w:rPr>
                <w:rStyle w:val="Hyperlink"/>
                <w:noProof/>
              </w:rPr>
              <w:t>4.3.5</w:t>
            </w:r>
            <w:r>
              <w:rPr>
                <w:rFonts w:asciiTheme="minorHAnsi" w:eastAsiaTheme="minorEastAsia" w:hAnsiTheme="minorHAnsi" w:cstheme="minorBidi"/>
                <w:noProof/>
                <w:sz w:val="22"/>
                <w:szCs w:val="22"/>
                <w:lang w:val="en-AU" w:eastAsia="en-AU"/>
              </w:rPr>
              <w:tab/>
            </w:r>
            <w:r w:rsidRPr="004B4890">
              <w:rPr>
                <w:rStyle w:val="Hyperlink"/>
                <w:noProof/>
              </w:rPr>
              <w:t>Global Score boards</w:t>
            </w:r>
            <w:r>
              <w:rPr>
                <w:noProof/>
                <w:webHidden/>
              </w:rPr>
              <w:tab/>
            </w:r>
            <w:r>
              <w:rPr>
                <w:noProof/>
                <w:webHidden/>
              </w:rPr>
              <w:fldChar w:fldCharType="begin"/>
            </w:r>
            <w:r>
              <w:rPr>
                <w:noProof/>
                <w:webHidden/>
              </w:rPr>
              <w:instrText xml:space="preserve"> PAGEREF _Toc514404601 \h </w:instrText>
            </w:r>
            <w:r>
              <w:rPr>
                <w:noProof/>
                <w:webHidden/>
              </w:rPr>
            </w:r>
            <w:r>
              <w:rPr>
                <w:noProof/>
                <w:webHidden/>
              </w:rPr>
              <w:fldChar w:fldCharType="separate"/>
            </w:r>
            <w:r>
              <w:rPr>
                <w:noProof/>
                <w:webHidden/>
              </w:rPr>
              <w:t>8</w:t>
            </w:r>
            <w:r>
              <w:rPr>
                <w:noProof/>
                <w:webHidden/>
              </w:rPr>
              <w:fldChar w:fldCharType="end"/>
            </w:r>
          </w:hyperlink>
        </w:p>
        <w:p w14:paraId="5F9E6266" w14:textId="55E1D228" w:rsidR="002578DB" w:rsidRDefault="002578DB">
          <w:pPr>
            <w:pStyle w:val="TOC3"/>
            <w:rPr>
              <w:rFonts w:asciiTheme="minorHAnsi" w:eastAsiaTheme="minorEastAsia" w:hAnsiTheme="minorHAnsi" w:cstheme="minorBidi"/>
              <w:noProof/>
              <w:sz w:val="22"/>
              <w:szCs w:val="22"/>
              <w:lang w:val="en-AU" w:eastAsia="en-AU"/>
            </w:rPr>
          </w:pPr>
          <w:hyperlink w:anchor="_Toc514404602" w:history="1">
            <w:r w:rsidRPr="004B4890">
              <w:rPr>
                <w:rStyle w:val="Hyperlink"/>
                <w:noProof/>
              </w:rPr>
              <w:t>4.3.6</w:t>
            </w:r>
            <w:r>
              <w:rPr>
                <w:rFonts w:asciiTheme="minorHAnsi" w:eastAsiaTheme="minorEastAsia" w:hAnsiTheme="minorHAnsi" w:cstheme="minorBidi"/>
                <w:noProof/>
                <w:sz w:val="22"/>
                <w:szCs w:val="22"/>
                <w:lang w:val="en-AU" w:eastAsia="en-AU"/>
              </w:rPr>
              <w:tab/>
            </w:r>
            <w:r w:rsidRPr="004B4890">
              <w:rPr>
                <w:rStyle w:val="Hyperlink"/>
                <w:noProof/>
              </w:rPr>
              <w:t>Community driven question pool</w:t>
            </w:r>
            <w:r>
              <w:rPr>
                <w:noProof/>
                <w:webHidden/>
              </w:rPr>
              <w:tab/>
            </w:r>
            <w:r>
              <w:rPr>
                <w:noProof/>
                <w:webHidden/>
              </w:rPr>
              <w:fldChar w:fldCharType="begin"/>
            </w:r>
            <w:r>
              <w:rPr>
                <w:noProof/>
                <w:webHidden/>
              </w:rPr>
              <w:instrText xml:space="preserve"> PAGEREF _Toc514404602 \h </w:instrText>
            </w:r>
            <w:r>
              <w:rPr>
                <w:noProof/>
                <w:webHidden/>
              </w:rPr>
            </w:r>
            <w:r>
              <w:rPr>
                <w:noProof/>
                <w:webHidden/>
              </w:rPr>
              <w:fldChar w:fldCharType="separate"/>
            </w:r>
            <w:r>
              <w:rPr>
                <w:noProof/>
                <w:webHidden/>
              </w:rPr>
              <w:t>8</w:t>
            </w:r>
            <w:r>
              <w:rPr>
                <w:noProof/>
                <w:webHidden/>
              </w:rPr>
              <w:fldChar w:fldCharType="end"/>
            </w:r>
          </w:hyperlink>
        </w:p>
        <w:p w14:paraId="5A31BA32" w14:textId="5079CD56" w:rsidR="002578DB" w:rsidRDefault="002578DB">
          <w:pPr>
            <w:pStyle w:val="TOC3"/>
            <w:rPr>
              <w:rFonts w:asciiTheme="minorHAnsi" w:eastAsiaTheme="minorEastAsia" w:hAnsiTheme="minorHAnsi" w:cstheme="minorBidi"/>
              <w:noProof/>
              <w:sz w:val="22"/>
              <w:szCs w:val="22"/>
              <w:lang w:val="en-AU" w:eastAsia="en-AU"/>
            </w:rPr>
          </w:pPr>
          <w:hyperlink w:anchor="_Toc514404603" w:history="1">
            <w:r w:rsidRPr="004B4890">
              <w:rPr>
                <w:rStyle w:val="Hyperlink"/>
                <w:noProof/>
              </w:rPr>
              <w:t>4.3.7</w:t>
            </w:r>
            <w:r>
              <w:rPr>
                <w:rFonts w:asciiTheme="minorHAnsi" w:eastAsiaTheme="minorEastAsia" w:hAnsiTheme="minorHAnsi" w:cstheme="minorBidi"/>
                <w:noProof/>
                <w:sz w:val="22"/>
                <w:szCs w:val="22"/>
                <w:lang w:val="en-AU" w:eastAsia="en-AU"/>
              </w:rPr>
              <w:tab/>
            </w:r>
            <w:r w:rsidRPr="004B4890">
              <w:rPr>
                <w:rStyle w:val="Hyperlink"/>
                <w:noProof/>
              </w:rPr>
              <w:t>Multiplayer capabilities</w:t>
            </w:r>
            <w:r>
              <w:rPr>
                <w:noProof/>
                <w:webHidden/>
              </w:rPr>
              <w:tab/>
            </w:r>
            <w:r>
              <w:rPr>
                <w:noProof/>
                <w:webHidden/>
              </w:rPr>
              <w:fldChar w:fldCharType="begin"/>
            </w:r>
            <w:r>
              <w:rPr>
                <w:noProof/>
                <w:webHidden/>
              </w:rPr>
              <w:instrText xml:space="preserve"> PAGEREF _Toc514404603 \h </w:instrText>
            </w:r>
            <w:r>
              <w:rPr>
                <w:noProof/>
                <w:webHidden/>
              </w:rPr>
            </w:r>
            <w:r>
              <w:rPr>
                <w:noProof/>
                <w:webHidden/>
              </w:rPr>
              <w:fldChar w:fldCharType="separate"/>
            </w:r>
            <w:r>
              <w:rPr>
                <w:noProof/>
                <w:webHidden/>
              </w:rPr>
              <w:t>9</w:t>
            </w:r>
            <w:r>
              <w:rPr>
                <w:noProof/>
                <w:webHidden/>
              </w:rPr>
              <w:fldChar w:fldCharType="end"/>
            </w:r>
          </w:hyperlink>
        </w:p>
        <w:p w14:paraId="40C0F385" w14:textId="561A8715" w:rsidR="002578DB" w:rsidRDefault="002578DB">
          <w:pPr>
            <w:pStyle w:val="TOC3"/>
            <w:rPr>
              <w:rFonts w:asciiTheme="minorHAnsi" w:eastAsiaTheme="minorEastAsia" w:hAnsiTheme="minorHAnsi" w:cstheme="minorBidi"/>
              <w:noProof/>
              <w:sz w:val="22"/>
              <w:szCs w:val="22"/>
              <w:lang w:val="en-AU" w:eastAsia="en-AU"/>
            </w:rPr>
          </w:pPr>
          <w:hyperlink w:anchor="_Toc514404604" w:history="1">
            <w:r w:rsidRPr="004B4890">
              <w:rPr>
                <w:rStyle w:val="Hyperlink"/>
                <w:noProof/>
              </w:rPr>
              <w:t>4.3.8</w:t>
            </w:r>
            <w:r>
              <w:rPr>
                <w:rFonts w:asciiTheme="minorHAnsi" w:eastAsiaTheme="minorEastAsia" w:hAnsiTheme="minorHAnsi" w:cstheme="minorBidi"/>
                <w:noProof/>
                <w:sz w:val="22"/>
                <w:szCs w:val="22"/>
                <w:lang w:val="en-AU" w:eastAsia="en-AU"/>
              </w:rPr>
              <w:tab/>
            </w:r>
            <w:r w:rsidRPr="004B4890">
              <w:rPr>
                <w:rStyle w:val="Hyperlink"/>
                <w:noProof/>
              </w:rPr>
              <w:t>Game, Round and Turn design</w:t>
            </w:r>
            <w:r>
              <w:rPr>
                <w:noProof/>
                <w:webHidden/>
              </w:rPr>
              <w:tab/>
            </w:r>
            <w:r>
              <w:rPr>
                <w:noProof/>
                <w:webHidden/>
              </w:rPr>
              <w:fldChar w:fldCharType="begin"/>
            </w:r>
            <w:r>
              <w:rPr>
                <w:noProof/>
                <w:webHidden/>
              </w:rPr>
              <w:instrText xml:space="preserve"> PAGEREF _Toc514404604 \h </w:instrText>
            </w:r>
            <w:r>
              <w:rPr>
                <w:noProof/>
                <w:webHidden/>
              </w:rPr>
            </w:r>
            <w:r>
              <w:rPr>
                <w:noProof/>
                <w:webHidden/>
              </w:rPr>
              <w:fldChar w:fldCharType="separate"/>
            </w:r>
            <w:r>
              <w:rPr>
                <w:noProof/>
                <w:webHidden/>
              </w:rPr>
              <w:t>9</w:t>
            </w:r>
            <w:r>
              <w:rPr>
                <w:noProof/>
                <w:webHidden/>
              </w:rPr>
              <w:fldChar w:fldCharType="end"/>
            </w:r>
          </w:hyperlink>
        </w:p>
        <w:p w14:paraId="454B099C" w14:textId="7E533C53" w:rsidR="002578DB" w:rsidRDefault="002578DB">
          <w:pPr>
            <w:pStyle w:val="TOC1"/>
            <w:tabs>
              <w:tab w:val="left" w:pos="432"/>
            </w:tabs>
            <w:rPr>
              <w:rFonts w:asciiTheme="minorHAnsi" w:eastAsiaTheme="minorEastAsia" w:hAnsiTheme="minorHAnsi" w:cstheme="minorBidi"/>
              <w:noProof/>
              <w:sz w:val="22"/>
              <w:szCs w:val="22"/>
              <w:lang w:val="en-AU" w:eastAsia="en-AU"/>
            </w:rPr>
          </w:pPr>
          <w:hyperlink w:anchor="_Toc514404605" w:history="1">
            <w:r w:rsidRPr="004B4890">
              <w:rPr>
                <w:rStyle w:val="Hyperlink"/>
                <w:noProof/>
              </w:rPr>
              <w:t>5.</w:t>
            </w:r>
            <w:r>
              <w:rPr>
                <w:rFonts w:asciiTheme="minorHAnsi" w:eastAsiaTheme="minorEastAsia" w:hAnsiTheme="minorHAnsi" w:cstheme="minorBidi"/>
                <w:noProof/>
                <w:sz w:val="22"/>
                <w:szCs w:val="22"/>
                <w:lang w:val="en-AU" w:eastAsia="en-AU"/>
              </w:rPr>
              <w:tab/>
            </w:r>
            <w:r w:rsidRPr="004B4890">
              <w:rPr>
                <w:rStyle w:val="Hyperlink"/>
                <w:noProof/>
              </w:rPr>
              <w:t>Product Overview</w:t>
            </w:r>
            <w:r>
              <w:rPr>
                <w:noProof/>
                <w:webHidden/>
              </w:rPr>
              <w:tab/>
            </w:r>
            <w:r>
              <w:rPr>
                <w:noProof/>
                <w:webHidden/>
              </w:rPr>
              <w:fldChar w:fldCharType="begin"/>
            </w:r>
            <w:r>
              <w:rPr>
                <w:noProof/>
                <w:webHidden/>
              </w:rPr>
              <w:instrText xml:space="preserve"> PAGEREF _Toc514404605 \h </w:instrText>
            </w:r>
            <w:r>
              <w:rPr>
                <w:noProof/>
                <w:webHidden/>
              </w:rPr>
            </w:r>
            <w:r>
              <w:rPr>
                <w:noProof/>
                <w:webHidden/>
              </w:rPr>
              <w:fldChar w:fldCharType="separate"/>
            </w:r>
            <w:r>
              <w:rPr>
                <w:noProof/>
                <w:webHidden/>
              </w:rPr>
              <w:t>9</w:t>
            </w:r>
            <w:r>
              <w:rPr>
                <w:noProof/>
                <w:webHidden/>
              </w:rPr>
              <w:fldChar w:fldCharType="end"/>
            </w:r>
          </w:hyperlink>
        </w:p>
        <w:p w14:paraId="6ABC8CC5" w14:textId="28DA30EF" w:rsidR="002578DB" w:rsidRDefault="002578DB">
          <w:pPr>
            <w:pStyle w:val="TOC2"/>
            <w:tabs>
              <w:tab w:val="left" w:pos="1000"/>
            </w:tabs>
            <w:rPr>
              <w:rFonts w:asciiTheme="minorHAnsi" w:eastAsiaTheme="minorEastAsia" w:hAnsiTheme="minorHAnsi" w:cstheme="minorBidi"/>
              <w:noProof/>
              <w:sz w:val="22"/>
              <w:szCs w:val="22"/>
              <w:lang w:val="en-AU" w:eastAsia="en-AU"/>
            </w:rPr>
          </w:pPr>
          <w:hyperlink w:anchor="_Toc514404606" w:history="1">
            <w:r w:rsidRPr="004B4890">
              <w:rPr>
                <w:rStyle w:val="Hyperlink"/>
                <w:noProof/>
              </w:rPr>
              <w:t>5.1</w:t>
            </w:r>
            <w:r>
              <w:rPr>
                <w:rFonts w:asciiTheme="minorHAnsi" w:eastAsiaTheme="minorEastAsia" w:hAnsiTheme="minorHAnsi" w:cstheme="minorBidi"/>
                <w:noProof/>
                <w:sz w:val="22"/>
                <w:szCs w:val="22"/>
                <w:lang w:val="en-AU" w:eastAsia="en-AU"/>
              </w:rPr>
              <w:tab/>
            </w:r>
            <w:r w:rsidRPr="004B4890">
              <w:rPr>
                <w:rStyle w:val="Hyperlink"/>
                <w:noProof/>
              </w:rPr>
              <w:t>Scope for expansion</w:t>
            </w:r>
            <w:r>
              <w:rPr>
                <w:noProof/>
                <w:webHidden/>
              </w:rPr>
              <w:tab/>
            </w:r>
            <w:r>
              <w:rPr>
                <w:noProof/>
                <w:webHidden/>
              </w:rPr>
              <w:fldChar w:fldCharType="begin"/>
            </w:r>
            <w:r>
              <w:rPr>
                <w:noProof/>
                <w:webHidden/>
              </w:rPr>
              <w:instrText xml:space="preserve"> PAGEREF _Toc514404606 \h </w:instrText>
            </w:r>
            <w:r>
              <w:rPr>
                <w:noProof/>
                <w:webHidden/>
              </w:rPr>
            </w:r>
            <w:r>
              <w:rPr>
                <w:noProof/>
                <w:webHidden/>
              </w:rPr>
              <w:fldChar w:fldCharType="separate"/>
            </w:r>
            <w:r>
              <w:rPr>
                <w:noProof/>
                <w:webHidden/>
              </w:rPr>
              <w:t>9</w:t>
            </w:r>
            <w:r>
              <w:rPr>
                <w:noProof/>
                <w:webHidden/>
              </w:rPr>
              <w:fldChar w:fldCharType="end"/>
            </w:r>
          </w:hyperlink>
        </w:p>
        <w:p w14:paraId="5E715F5F" w14:textId="319553DC" w:rsidR="002578DB" w:rsidRDefault="002578DB">
          <w:pPr>
            <w:pStyle w:val="TOC1"/>
            <w:tabs>
              <w:tab w:val="left" w:pos="432"/>
            </w:tabs>
            <w:rPr>
              <w:rFonts w:asciiTheme="minorHAnsi" w:eastAsiaTheme="minorEastAsia" w:hAnsiTheme="minorHAnsi" w:cstheme="minorBidi"/>
              <w:noProof/>
              <w:sz w:val="22"/>
              <w:szCs w:val="22"/>
              <w:lang w:val="en-AU" w:eastAsia="en-AU"/>
            </w:rPr>
          </w:pPr>
          <w:hyperlink w:anchor="_Toc514404607" w:history="1">
            <w:r w:rsidRPr="004B4890">
              <w:rPr>
                <w:rStyle w:val="Hyperlink"/>
                <w:noProof/>
              </w:rPr>
              <w:t>6.</w:t>
            </w:r>
            <w:r>
              <w:rPr>
                <w:rFonts w:asciiTheme="minorHAnsi" w:eastAsiaTheme="minorEastAsia" w:hAnsiTheme="minorHAnsi" w:cstheme="minorBidi"/>
                <w:noProof/>
                <w:sz w:val="22"/>
                <w:szCs w:val="22"/>
                <w:lang w:val="en-AU" w:eastAsia="en-AU"/>
              </w:rPr>
              <w:tab/>
            </w:r>
            <w:r w:rsidRPr="004B4890">
              <w:rPr>
                <w:rStyle w:val="Hyperlink"/>
                <w:noProof/>
              </w:rPr>
              <w:t>Other Product Requirements</w:t>
            </w:r>
            <w:r>
              <w:rPr>
                <w:noProof/>
                <w:webHidden/>
              </w:rPr>
              <w:tab/>
            </w:r>
            <w:r>
              <w:rPr>
                <w:noProof/>
                <w:webHidden/>
              </w:rPr>
              <w:fldChar w:fldCharType="begin"/>
            </w:r>
            <w:r>
              <w:rPr>
                <w:noProof/>
                <w:webHidden/>
              </w:rPr>
              <w:instrText xml:space="preserve"> PAGEREF _Toc514404607 \h </w:instrText>
            </w:r>
            <w:r>
              <w:rPr>
                <w:noProof/>
                <w:webHidden/>
              </w:rPr>
            </w:r>
            <w:r>
              <w:rPr>
                <w:noProof/>
                <w:webHidden/>
              </w:rPr>
              <w:fldChar w:fldCharType="separate"/>
            </w:r>
            <w:r>
              <w:rPr>
                <w:noProof/>
                <w:webHidden/>
              </w:rPr>
              <w:t>11</w:t>
            </w:r>
            <w:r>
              <w:rPr>
                <w:noProof/>
                <w:webHidden/>
              </w:rPr>
              <w:fldChar w:fldCharType="end"/>
            </w:r>
          </w:hyperlink>
        </w:p>
        <w:p w14:paraId="3E649861" w14:textId="1440A167" w:rsidR="002578DB" w:rsidRDefault="002578DB">
          <w:pPr>
            <w:pStyle w:val="TOC2"/>
            <w:tabs>
              <w:tab w:val="left" w:pos="1000"/>
            </w:tabs>
            <w:rPr>
              <w:rFonts w:asciiTheme="minorHAnsi" w:eastAsiaTheme="minorEastAsia" w:hAnsiTheme="minorHAnsi" w:cstheme="minorBidi"/>
              <w:noProof/>
              <w:sz w:val="22"/>
              <w:szCs w:val="22"/>
              <w:lang w:val="en-AU" w:eastAsia="en-AU"/>
            </w:rPr>
          </w:pPr>
          <w:hyperlink w:anchor="_Toc514404608" w:history="1">
            <w:r w:rsidRPr="004B4890">
              <w:rPr>
                <w:rStyle w:val="Hyperlink"/>
                <w:noProof/>
              </w:rPr>
              <w:t>6.1</w:t>
            </w:r>
            <w:r>
              <w:rPr>
                <w:rFonts w:asciiTheme="minorHAnsi" w:eastAsiaTheme="minorEastAsia" w:hAnsiTheme="minorHAnsi" w:cstheme="minorBidi"/>
                <w:noProof/>
                <w:sz w:val="22"/>
                <w:szCs w:val="22"/>
                <w:lang w:val="en-AU" w:eastAsia="en-AU"/>
              </w:rPr>
              <w:tab/>
            </w:r>
            <w:r w:rsidRPr="004B4890">
              <w:rPr>
                <w:rStyle w:val="Hyperlink"/>
                <w:noProof/>
              </w:rPr>
              <w:t>Quality Characteristics</w:t>
            </w:r>
            <w:r>
              <w:rPr>
                <w:noProof/>
                <w:webHidden/>
              </w:rPr>
              <w:tab/>
            </w:r>
            <w:r>
              <w:rPr>
                <w:noProof/>
                <w:webHidden/>
              </w:rPr>
              <w:fldChar w:fldCharType="begin"/>
            </w:r>
            <w:r>
              <w:rPr>
                <w:noProof/>
                <w:webHidden/>
              </w:rPr>
              <w:instrText xml:space="preserve"> PAGEREF _Toc514404608 \h </w:instrText>
            </w:r>
            <w:r>
              <w:rPr>
                <w:noProof/>
                <w:webHidden/>
              </w:rPr>
            </w:r>
            <w:r>
              <w:rPr>
                <w:noProof/>
                <w:webHidden/>
              </w:rPr>
              <w:fldChar w:fldCharType="separate"/>
            </w:r>
            <w:r>
              <w:rPr>
                <w:noProof/>
                <w:webHidden/>
              </w:rPr>
              <w:t>11</w:t>
            </w:r>
            <w:r>
              <w:rPr>
                <w:noProof/>
                <w:webHidden/>
              </w:rPr>
              <w:fldChar w:fldCharType="end"/>
            </w:r>
          </w:hyperlink>
        </w:p>
        <w:p w14:paraId="3436850D" w14:textId="09D80F9B" w:rsidR="002578DB" w:rsidRDefault="002578DB">
          <w:pPr>
            <w:pStyle w:val="TOC2"/>
            <w:tabs>
              <w:tab w:val="left" w:pos="1000"/>
            </w:tabs>
            <w:rPr>
              <w:rFonts w:asciiTheme="minorHAnsi" w:eastAsiaTheme="minorEastAsia" w:hAnsiTheme="minorHAnsi" w:cstheme="minorBidi"/>
              <w:noProof/>
              <w:sz w:val="22"/>
              <w:szCs w:val="22"/>
              <w:lang w:val="en-AU" w:eastAsia="en-AU"/>
            </w:rPr>
          </w:pPr>
          <w:hyperlink w:anchor="_Toc514404609" w:history="1">
            <w:r w:rsidRPr="004B4890">
              <w:rPr>
                <w:rStyle w:val="Hyperlink"/>
                <w:noProof/>
              </w:rPr>
              <w:t>6.2</w:t>
            </w:r>
            <w:r>
              <w:rPr>
                <w:rFonts w:asciiTheme="minorHAnsi" w:eastAsiaTheme="minorEastAsia" w:hAnsiTheme="minorHAnsi" w:cstheme="minorBidi"/>
                <w:noProof/>
                <w:sz w:val="22"/>
                <w:szCs w:val="22"/>
                <w:lang w:val="en-AU" w:eastAsia="en-AU"/>
              </w:rPr>
              <w:tab/>
            </w:r>
            <w:r w:rsidRPr="004B4890">
              <w:rPr>
                <w:rStyle w:val="Hyperlink"/>
                <w:noProof/>
              </w:rPr>
              <w:t>Constraints</w:t>
            </w:r>
            <w:r>
              <w:rPr>
                <w:noProof/>
                <w:webHidden/>
              </w:rPr>
              <w:tab/>
            </w:r>
            <w:r>
              <w:rPr>
                <w:noProof/>
                <w:webHidden/>
              </w:rPr>
              <w:fldChar w:fldCharType="begin"/>
            </w:r>
            <w:r>
              <w:rPr>
                <w:noProof/>
                <w:webHidden/>
              </w:rPr>
              <w:instrText xml:space="preserve"> PAGEREF _Toc514404609 \h </w:instrText>
            </w:r>
            <w:r>
              <w:rPr>
                <w:noProof/>
                <w:webHidden/>
              </w:rPr>
            </w:r>
            <w:r>
              <w:rPr>
                <w:noProof/>
                <w:webHidden/>
              </w:rPr>
              <w:fldChar w:fldCharType="separate"/>
            </w:r>
            <w:r>
              <w:rPr>
                <w:noProof/>
                <w:webHidden/>
              </w:rPr>
              <w:t>11</w:t>
            </w:r>
            <w:r>
              <w:rPr>
                <w:noProof/>
                <w:webHidden/>
              </w:rPr>
              <w:fldChar w:fldCharType="end"/>
            </w:r>
          </w:hyperlink>
        </w:p>
        <w:p w14:paraId="2A9B05F6" w14:textId="38EE7E54" w:rsidR="002578DB" w:rsidRDefault="002578DB">
          <w:pPr>
            <w:pStyle w:val="TOC1"/>
            <w:tabs>
              <w:tab w:val="left" w:pos="432"/>
            </w:tabs>
            <w:rPr>
              <w:rFonts w:asciiTheme="minorHAnsi" w:eastAsiaTheme="minorEastAsia" w:hAnsiTheme="minorHAnsi" w:cstheme="minorBidi"/>
              <w:noProof/>
              <w:sz w:val="22"/>
              <w:szCs w:val="22"/>
              <w:lang w:val="en-AU" w:eastAsia="en-AU"/>
            </w:rPr>
          </w:pPr>
          <w:hyperlink w:anchor="_Toc514404610" w:history="1">
            <w:r w:rsidRPr="004B4890">
              <w:rPr>
                <w:rStyle w:val="Hyperlink"/>
                <w:noProof/>
              </w:rPr>
              <w:t>7.</w:t>
            </w:r>
            <w:r>
              <w:rPr>
                <w:rFonts w:asciiTheme="minorHAnsi" w:eastAsiaTheme="minorEastAsia" w:hAnsiTheme="minorHAnsi" w:cstheme="minorBidi"/>
                <w:noProof/>
                <w:sz w:val="22"/>
                <w:szCs w:val="22"/>
                <w:lang w:val="en-AU" w:eastAsia="en-AU"/>
              </w:rPr>
              <w:tab/>
            </w:r>
            <w:r w:rsidRPr="004B4890">
              <w:rPr>
                <w:rStyle w:val="Hyperlink"/>
                <w:noProof/>
              </w:rPr>
              <w:t>Change Log</w:t>
            </w:r>
            <w:r>
              <w:rPr>
                <w:noProof/>
                <w:webHidden/>
              </w:rPr>
              <w:tab/>
            </w:r>
            <w:r>
              <w:rPr>
                <w:noProof/>
                <w:webHidden/>
              </w:rPr>
              <w:fldChar w:fldCharType="begin"/>
            </w:r>
            <w:r>
              <w:rPr>
                <w:noProof/>
                <w:webHidden/>
              </w:rPr>
              <w:instrText xml:space="preserve"> PAGEREF _Toc514404610 \h </w:instrText>
            </w:r>
            <w:r>
              <w:rPr>
                <w:noProof/>
                <w:webHidden/>
              </w:rPr>
            </w:r>
            <w:r>
              <w:rPr>
                <w:noProof/>
                <w:webHidden/>
              </w:rPr>
              <w:fldChar w:fldCharType="separate"/>
            </w:r>
            <w:r>
              <w:rPr>
                <w:noProof/>
                <w:webHidden/>
              </w:rPr>
              <w:t>13</w:t>
            </w:r>
            <w:r>
              <w:rPr>
                <w:noProof/>
                <w:webHidden/>
              </w:rPr>
              <w:fldChar w:fldCharType="end"/>
            </w:r>
          </w:hyperlink>
        </w:p>
        <w:p w14:paraId="184077BA" w14:textId="0A0A7B80" w:rsidR="002578DB" w:rsidRDefault="002578DB">
          <w:pPr>
            <w:pStyle w:val="TOC2"/>
            <w:tabs>
              <w:tab w:val="left" w:pos="1000"/>
            </w:tabs>
            <w:rPr>
              <w:rFonts w:asciiTheme="minorHAnsi" w:eastAsiaTheme="minorEastAsia" w:hAnsiTheme="minorHAnsi" w:cstheme="minorBidi"/>
              <w:noProof/>
              <w:sz w:val="22"/>
              <w:szCs w:val="22"/>
              <w:lang w:val="en-AU" w:eastAsia="en-AU"/>
            </w:rPr>
          </w:pPr>
          <w:hyperlink w:anchor="_Toc514404611" w:history="1">
            <w:r w:rsidRPr="004B4890">
              <w:rPr>
                <w:rStyle w:val="Hyperlink"/>
                <w:noProof/>
              </w:rPr>
              <w:t>7.1</w:t>
            </w:r>
            <w:r>
              <w:rPr>
                <w:rFonts w:asciiTheme="minorHAnsi" w:eastAsiaTheme="minorEastAsia" w:hAnsiTheme="minorHAnsi" w:cstheme="minorBidi"/>
                <w:noProof/>
                <w:sz w:val="22"/>
                <w:szCs w:val="22"/>
                <w:lang w:val="en-AU" w:eastAsia="en-AU"/>
              </w:rPr>
              <w:tab/>
            </w:r>
            <w:r w:rsidRPr="004B4890">
              <w:rPr>
                <w:rStyle w:val="Hyperlink"/>
                <w:noProof/>
              </w:rPr>
              <w:t>Specific changes to the Vision Document</w:t>
            </w:r>
            <w:r>
              <w:rPr>
                <w:noProof/>
                <w:webHidden/>
              </w:rPr>
              <w:tab/>
            </w:r>
            <w:r>
              <w:rPr>
                <w:noProof/>
                <w:webHidden/>
              </w:rPr>
              <w:fldChar w:fldCharType="begin"/>
            </w:r>
            <w:r>
              <w:rPr>
                <w:noProof/>
                <w:webHidden/>
              </w:rPr>
              <w:instrText xml:space="preserve"> PAGEREF _Toc514404611 \h </w:instrText>
            </w:r>
            <w:r>
              <w:rPr>
                <w:noProof/>
                <w:webHidden/>
              </w:rPr>
            </w:r>
            <w:r>
              <w:rPr>
                <w:noProof/>
                <w:webHidden/>
              </w:rPr>
              <w:fldChar w:fldCharType="separate"/>
            </w:r>
            <w:r>
              <w:rPr>
                <w:noProof/>
                <w:webHidden/>
              </w:rPr>
              <w:t>13</w:t>
            </w:r>
            <w:r>
              <w:rPr>
                <w:noProof/>
                <w:webHidden/>
              </w:rPr>
              <w:fldChar w:fldCharType="end"/>
            </w:r>
          </w:hyperlink>
        </w:p>
        <w:p w14:paraId="20AD1B07" w14:textId="4D49C28F" w:rsidR="00777463" w:rsidRPr="00085C9A" w:rsidRDefault="00777463">
          <w:r w:rsidRPr="00085C9A">
            <w:rPr>
              <w:b/>
              <w:bCs/>
              <w:noProof/>
            </w:rPr>
            <w:fldChar w:fldCharType="end"/>
          </w:r>
        </w:p>
      </w:sdtContent>
    </w:sdt>
    <w:p w14:paraId="106A92DA" w14:textId="77777777" w:rsidR="00777463" w:rsidRPr="00085C9A" w:rsidRDefault="00777463">
      <w:pPr>
        <w:widowControl/>
        <w:rPr>
          <w:rFonts w:ascii="Arial" w:hAnsi="Arial"/>
          <w:b/>
          <w:sz w:val="36"/>
        </w:rPr>
      </w:pPr>
      <w:r w:rsidRPr="00085C9A">
        <w:br w:type="page"/>
      </w:r>
    </w:p>
    <w:p w14:paraId="3FFC056E" w14:textId="127E4004" w:rsidR="00685AA7" w:rsidRPr="00085C9A" w:rsidRDefault="00425943" w:rsidP="00093C53">
      <w:pPr>
        <w:pStyle w:val="Title"/>
      </w:pPr>
      <w:r w:rsidRPr="00085C9A">
        <w:lastRenderedPageBreak/>
        <w:t>Let’s Quiz</w:t>
      </w:r>
    </w:p>
    <w:p w14:paraId="42692633" w14:textId="77777777" w:rsidR="00685AA7" w:rsidRPr="00085C9A" w:rsidRDefault="00C51E4F" w:rsidP="00093C53">
      <w:pPr>
        <w:pStyle w:val="Title"/>
      </w:pPr>
      <w:fldSimple w:instr=" TITLE  \* MERGEFORMAT ">
        <w:r w:rsidR="00A12D42" w:rsidRPr="00085C9A">
          <w:t>Vision</w:t>
        </w:r>
      </w:fldSimple>
    </w:p>
    <w:p w14:paraId="56EB592E" w14:textId="77777777" w:rsidR="00685AA7" w:rsidRPr="00085C9A" w:rsidRDefault="00685AA7">
      <w:pPr>
        <w:pStyle w:val="Heading1"/>
      </w:pPr>
      <w:bookmarkStart w:id="0" w:name="_Toc456598586"/>
      <w:bookmarkStart w:id="1" w:name="_Toc456600917"/>
      <w:bookmarkStart w:id="2" w:name="_Toc512930904"/>
      <w:bookmarkStart w:id="3" w:name="_Toc20715754"/>
      <w:bookmarkStart w:id="4" w:name="_Toc436203377"/>
      <w:bookmarkStart w:id="5" w:name="_Toc452813577"/>
      <w:bookmarkStart w:id="6" w:name="_Toc514404585"/>
      <w:commentRangeStart w:id="7"/>
      <w:commentRangeStart w:id="8"/>
      <w:commentRangeStart w:id="9"/>
      <w:commentRangeStart w:id="10"/>
      <w:r w:rsidRPr="00085C9A">
        <w:t>Introduction</w:t>
      </w:r>
      <w:bookmarkEnd w:id="0"/>
      <w:bookmarkEnd w:id="1"/>
      <w:bookmarkEnd w:id="2"/>
      <w:bookmarkEnd w:id="3"/>
      <w:commentRangeEnd w:id="7"/>
      <w:r w:rsidR="00353E90" w:rsidRPr="00085C9A">
        <w:rPr>
          <w:rStyle w:val="CommentReference"/>
          <w:rFonts w:ascii="Times New Roman" w:hAnsi="Times New Roman"/>
          <w:b w:val="0"/>
          <w:color w:val="auto"/>
        </w:rPr>
        <w:commentReference w:id="7"/>
      </w:r>
      <w:commentRangeEnd w:id="8"/>
      <w:r w:rsidR="00AA17A7" w:rsidRPr="00085C9A">
        <w:rPr>
          <w:rStyle w:val="CommentReference"/>
          <w:rFonts w:ascii="Times New Roman" w:hAnsi="Times New Roman"/>
          <w:b w:val="0"/>
          <w:color w:val="auto"/>
        </w:rPr>
        <w:commentReference w:id="8"/>
      </w:r>
      <w:commentRangeEnd w:id="9"/>
      <w:r w:rsidR="004C268D" w:rsidRPr="00085C9A">
        <w:rPr>
          <w:rStyle w:val="CommentReference"/>
          <w:rFonts w:ascii="Times New Roman" w:hAnsi="Times New Roman"/>
          <w:b w:val="0"/>
          <w:color w:val="auto"/>
        </w:rPr>
        <w:commentReference w:id="9"/>
      </w:r>
      <w:commentRangeEnd w:id="10"/>
      <w:r w:rsidR="00F677DF" w:rsidRPr="00085C9A">
        <w:rPr>
          <w:rStyle w:val="CommentReference"/>
          <w:rFonts w:ascii="Times New Roman" w:hAnsi="Times New Roman"/>
          <w:b w:val="0"/>
          <w:color w:val="auto"/>
        </w:rPr>
        <w:commentReference w:id="10"/>
      </w:r>
      <w:bookmarkEnd w:id="6"/>
    </w:p>
    <w:p w14:paraId="1FD71CBB" w14:textId="6C6207A3" w:rsidR="00085C9A" w:rsidRPr="000702BB" w:rsidRDefault="00F44642" w:rsidP="00F44642">
      <w:bookmarkStart w:id="11" w:name="_Toc508278035"/>
      <w:r w:rsidRPr="000702BB">
        <w:t>The client has identified an existing need in the market for an online</w:t>
      </w:r>
      <w:r w:rsidR="00E84AC3" w:rsidRPr="000702BB">
        <w:t>,</w:t>
      </w:r>
      <w:r w:rsidRPr="000702BB">
        <w:t xml:space="preserve"> multiplayer</w:t>
      </w:r>
      <w:r w:rsidR="00E84AC3" w:rsidRPr="000702BB">
        <w:t>,</w:t>
      </w:r>
      <w:r w:rsidRPr="000702BB">
        <w:t xml:space="preserve"> mobile quiz game</w:t>
      </w:r>
      <w:r w:rsidR="00085C9A" w:rsidRPr="000702BB">
        <w:t xml:space="preserve">. </w:t>
      </w:r>
      <w:r w:rsidR="00E84AC3" w:rsidRPr="000702BB">
        <w:t>Specifically,</w:t>
      </w:r>
      <w:r w:rsidR="00085C9A" w:rsidRPr="000702BB">
        <w:t xml:space="preserve"> the need that has been identified is to move away from the general, nonspecific quiz games that appeal to a broad market and aggressively target one specific target market, in this</w:t>
      </w:r>
      <w:r w:rsidR="009F04DC">
        <w:t>,</w:t>
      </w:r>
      <w:r w:rsidR="00085C9A" w:rsidRPr="000702BB">
        <w:t xml:space="preserve"> case sci</w:t>
      </w:r>
      <w:r w:rsidR="00E84AC3" w:rsidRPr="000702BB">
        <w:t>-</w:t>
      </w:r>
      <w:r w:rsidR="00085C9A" w:rsidRPr="000702BB">
        <w:t>fi and fantasy nerds</w:t>
      </w:r>
      <w:r w:rsidRPr="000702BB">
        <w:t xml:space="preserve">. </w:t>
      </w:r>
    </w:p>
    <w:p w14:paraId="16327C4B" w14:textId="45951A1F" w:rsidR="00E84AC3" w:rsidRPr="000702BB" w:rsidRDefault="00085C9A" w:rsidP="00F44642">
      <w:r w:rsidRPr="000702BB">
        <w:t xml:space="preserve">Currently there are several quiz game apps </w:t>
      </w:r>
      <w:r w:rsidR="00E84AC3" w:rsidRPr="000702BB">
        <w:t>available</w:t>
      </w:r>
      <w:r w:rsidRPr="000702BB">
        <w:t xml:space="preserve"> that have similar features to </w:t>
      </w:r>
      <w:r w:rsidR="00E84AC3" w:rsidRPr="000702BB">
        <w:t>the proposed project</w:t>
      </w:r>
      <w:r w:rsidRPr="000702BB">
        <w:t>, however t</w:t>
      </w:r>
      <w:r w:rsidR="00F44642" w:rsidRPr="000702BB">
        <w:t xml:space="preserve">he client believes </w:t>
      </w:r>
      <w:r w:rsidRPr="000702BB">
        <w:t xml:space="preserve">that an app that specifically targets </w:t>
      </w:r>
      <w:r w:rsidR="00E84AC3" w:rsidRPr="000702BB">
        <w:t>sci-fi</w:t>
      </w:r>
      <w:r w:rsidRPr="000702BB">
        <w:t xml:space="preserve"> fandom will have a large enough appeal</w:t>
      </w:r>
      <w:r w:rsidR="00E84AC3" w:rsidRPr="000702BB">
        <w:t xml:space="preserve"> while being specific enough to be unique</w:t>
      </w:r>
      <w:r w:rsidRPr="000702BB">
        <w:t xml:space="preserve"> to </w:t>
      </w:r>
      <w:r w:rsidR="00E84AC3" w:rsidRPr="000702BB">
        <w:t>ensure</w:t>
      </w:r>
      <w:r w:rsidRPr="000702BB">
        <w:t xml:space="preserve"> the development of the project </w:t>
      </w:r>
      <w:r w:rsidR="00E84AC3" w:rsidRPr="000702BB">
        <w:t xml:space="preserve">is </w:t>
      </w:r>
      <w:r w:rsidRPr="000702BB">
        <w:t xml:space="preserve">viable. </w:t>
      </w:r>
    </w:p>
    <w:p w14:paraId="6FEB684D" w14:textId="3A71BEE0" w:rsidR="00F44642" w:rsidRPr="00085C9A" w:rsidRDefault="00E84AC3" w:rsidP="00F44642">
      <w:r w:rsidRPr="000702BB">
        <w:t>T</w:t>
      </w:r>
      <w:r w:rsidR="00F44642" w:rsidRPr="000702BB">
        <w:t xml:space="preserve">he development team is proposing </w:t>
      </w:r>
      <w:r w:rsidR="00F44642" w:rsidRPr="000702BB">
        <w:rPr>
          <w:i/>
        </w:rPr>
        <w:t>Let’s Quiz</w:t>
      </w:r>
      <w:r w:rsidR="00F44642" w:rsidRPr="000702BB">
        <w:t>, an online mobile game where players can verse one another in a multiple-choice</w:t>
      </w:r>
      <w:r w:rsidRPr="000702BB">
        <w:t>,</w:t>
      </w:r>
      <w:r w:rsidR="00F44642" w:rsidRPr="000702BB">
        <w:t xml:space="preserve"> </w:t>
      </w:r>
      <w:commentRangeStart w:id="12"/>
      <w:r w:rsidR="0011449B" w:rsidRPr="000702BB">
        <w:t>turned based</w:t>
      </w:r>
      <w:r w:rsidRPr="000702BB">
        <w:t>,</w:t>
      </w:r>
      <w:r w:rsidR="0011449B" w:rsidRPr="000702BB">
        <w:t xml:space="preserve"> </w:t>
      </w:r>
      <w:commentRangeEnd w:id="12"/>
      <w:r w:rsidR="0011449B" w:rsidRPr="000702BB">
        <w:rPr>
          <w:rStyle w:val="CommentReference"/>
        </w:rPr>
        <w:commentReference w:id="12"/>
      </w:r>
      <w:r w:rsidR="00F44642" w:rsidRPr="000702BB">
        <w:t xml:space="preserve">trivia </w:t>
      </w:r>
      <w:r w:rsidRPr="000702BB">
        <w:t>game.</w:t>
      </w:r>
      <w:r w:rsidR="00F44642" w:rsidRPr="000702BB">
        <w:t xml:space="preserve"> </w:t>
      </w:r>
      <w:r w:rsidRPr="000702BB">
        <w:t>The app aims to be community driven with players being able to submit</w:t>
      </w:r>
      <w:r w:rsidR="00F44642" w:rsidRPr="00085C9A">
        <w:t xml:space="preserve"> question</w:t>
      </w:r>
      <w:r>
        <w:t>s</w:t>
      </w:r>
      <w:r w:rsidR="00F44642" w:rsidRPr="00085C9A">
        <w:t xml:space="preserve"> and </w:t>
      </w:r>
      <w:r>
        <w:t xml:space="preserve">given the chance </w:t>
      </w:r>
      <w:r w:rsidR="0054128F">
        <w:t xml:space="preserve">to vote and rate questions at the end of every round, the intention is to give players a sense of ownership of the game as their own likes and dislikes are what shape the game. </w:t>
      </w:r>
      <w:r w:rsidR="00F44642" w:rsidRPr="00085C9A">
        <w:t xml:space="preserve"> </w:t>
      </w:r>
    </w:p>
    <w:p w14:paraId="18E29D52" w14:textId="3DBA1AA4" w:rsidR="00F656AD" w:rsidRPr="00085C9A" w:rsidRDefault="005F30A8" w:rsidP="00F44642">
      <w:r>
        <w:t>T</w:t>
      </w:r>
      <w:r w:rsidR="0054128F">
        <w:t xml:space="preserve">he following </w:t>
      </w:r>
      <w:r>
        <w:t xml:space="preserve">needs have been identified </w:t>
      </w:r>
      <w:r w:rsidR="0054128F">
        <w:t xml:space="preserve">as critical </w:t>
      </w:r>
      <w:r>
        <w:t>for</w:t>
      </w:r>
      <w:r w:rsidR="0054128F">
        <w:t xml:space="preserve"> the app is to have any chance of commercial success. E</w:t>
      </w:r>
      <w:r w:rsidR="00F656AD" w:rsidRPr="00085C9A">
        <w:t>asy to use, fast playing, multiplaye</w:t>
      </w:r>
      <w:r w:rsidR="0054128F">
        <w:t>r and</w:t>
      </w:r>
      <w:r w:rsidR="00F656AD" w:rsidRPr="00085C9A">
        <w:t xml:space="preserve"> playable on iOS and Android mobile devices. </w:t>
      </w:r>
      <w:r>
        <w:t xml:space="preserve">Given that the idea of a </w:t>
      </w:r>
      <w:r w:rsidR="000702BB">
        <w:t>trivia</w:t>
      </w:r>
      <w:r>
        <w:t xml:space="preserve"> game, playable on a mobile device is </w:t>
      </w:r>
      <w:r w:rsidR="000702BB">
        <w:t>not</w:t>
      </w:r>
      <w:r>
        <w:t xml:space="preserve"> unique it is crucial that Let’s Quiz meets these needs, failure to do so will mean users will simply give up on the app and move on to a competitor. </w:t>
      </w:r>
    </w:p>
    <w:p w14:paraId="40621CE3" w14:textId="04DC1925" w:rsidR="005F30A8" w:rsidRDefault="00F44642" w:rsidP="00211A24">
      <w:r w:rsidRPr="00085C9A">
        <w:t>The proposed product</w:t>
      </w:r>
      <w:r w:rsidR="005F30A8">
        <w:t xml:space="preserve"> has several points of distinction from its competitors</w:t>
      </w:r>
      <w:r w:rsidRPr="00085C9A">
        <w:t xml:space="preserve"> differs from its </w:t>
      </w:r>
      <w:r w:rsidR="000702BB" w:rsidRPr="00085C9A">
        <w:t>competitors,</w:t>
      </w:r>
      <w:r w:rsidRPr="00085C9A">
        <w:t xml:space="preserve"> </w:t>
      </w:r>
      <w:r w:rsidR="005F30A8">
        <w:t>but the primary reason users will want to play Let’s Quiz over the comp</w:t>
      </w:r>
      <w:r w:rsidR="000702BB">
        <w:t>e</w:t>
      </w:r>
      <w:r w:rsidR="005F30A8">
        <w:t>ti</w:t>
      </w:r>
      <w:r w:rsidR="000702BB">
        <w:t>ti</w:t>
      </w:r>
      <w:r w:rsidR="005F30A8">
        <w:t xml:space="preserve">on is because it is fun. </w:t>
      </w:r>
      <w:r w:rsidRPr="00085C9A">
        <w:t xml:space="preserve"> </w:t>
      </w:r>
      <w:r w:rsidR="005F30A8">
        <w:t>Where other quiz games test a user on general knowledge, like naming capital cities or remembering obscure dates in history. Let’s Quiz focuses is a trivia game about the things its users do in their spare time, movies they watch, comics they read</w:t>
      </w:r>
      <w:r w:rsidR="000702BB">
        <w:t>,</w:t>
      </w:r>
      <w:r w:rsidR="005F30A8">
        <w:t xml:space="preserve"> computer games they play. </w:t>
      </w:r>
      <w:r w:rsidR="000702BB">
        <w:t xml:space="preserve">Let’s Quiz is designed to reward users for the time they spend immersed in their favorite fantasy world. </w:t>
      </w:r>
    </w:p>
    <w:p w14:paraId="48488ECF" w14:textId="45AAB156" w:rsidR="00777463" w:rsidRPr="00085C9A" w:rsidRDefault="00F44642" w:rsidP="00211A24">
      <w:r w:rsidRPr="00085C9A">
        <w:t xml:space="preserve">The client has commissioned the development team to design Let’s Quiz as outlined below, it is their intention that they will have a fully completed application before the end of the year. </w:t>
      </w:r>
    </w:p>
    <w:p w14:paraId="69FE78C5" w14:textId="7AB41F29" w:rsidR="008F002E" w:rsidRPr="00085C9A" w:rsidRDefault="008F002E" w:rsidP="008F002E">
      <w:pPr>
        <w:pStyle w:val="Heading2"/>
      </w:pPr>
      <w:bookmarkStart w:id="13" w:name="_Toc514404586"/>
      <w:r w:rsidRPr="00085C9A">
        <w:t>What is expected to be delivered?</w:t>
      </w:r>
      <w:bookmarkEnd w:id="13"/>
    </w:p>
    <w:p w14:paraId="6B1C57AF" w14:textId="26796B71" w:rsidR="008F002E" w:rsidRPr="00085C9A" w:rsidRDefault="008F002E" w:rsidP="00E67961">
      <w:r w:rsidRPr="00085C9A">
        <w:t xml:space="preserve">The design of the application is for use on Apple and Android smart phones, the client has requested the application be sleek and simple in its design to allow for ease of use. The public facing front end of the application will be a simple interface with the primary interaction being the game asking users’ text based questions and presenting them with 4 possible answers, the user then selects the answer they think is correct and is given 10 points for correct answers and -5 points for an incorrect answer. </w:t>
      </w:r>
      <w:r w:rsidR="00E67961">
        <w:t xml:space="preserve">Users will be playing against another player, each player alternatively playing through a round, after each player has played three rounds the game will end and a winner will be declared. </w:t>
      </w:r>
      <w:bookmarkStart w:id="14" w:name="_GoBack"/>
      <w:bookmarkEnd w:id="14"/>
    </w:p>
    <w:p w14:paraId="0E76B933" w14:textId="7C2FD2E9" w:rsidR="00F44642" w:rsidRPr="00085C9A" w:rsidRDefault="000702BB" w:rsidP="00777463">
      <w:pPr>
        <w:pStyle w:val="Heading2"/>
      </w:pPr>
      <w:bookmarkStart w:id="15" w:name="_Toc514404587"/>
      <w:bookmarkEnd w:id="11"/>
      <w:r>
        <w:t>What is Let’s Quiz</w:t>
      </w:r>
      <w:bookmarkEnd w:id="15"/>
    </w:p>
    <w:p w14:paraId="451FA3FB" w14:textId="23945135" w:rsidR="008E607E" w:rsidRDefault="000702BB" w:rsidP="008E607E">
      <w:r>
        <w:t xml:space="preserve">In short Let’s Quiz is a trivia game, players are asked a question, presented with answers in a multiple choice format and they select the best one. </w:t>
      </w:r>
      <w:r w:rsidR="009326E7">
        <w:t xml:space="preserve">Games with this premise have been around for a very long time with the most popular board game variety being Trivia Pursuit. Let’s Quiz will give players 30 seconds to answer as many trivia questions as they can, with points being awarded for correct answers and points being deducted for incorrect answers. </w:t>
      </w:r>
    </w:p>
    <w:p w14:paraId="0BFC12C8" w14:textId="6A45102A" w:rsidR="009326E7" w:rsidRDefault="009326E7" w:rsidP="008E607E">
      <w:r>
        <w:t xml:space="preserve">When the timer runs out the round will end and the player will be presented with a results page. At this point their opponent will be notified it is their turn and they will get a chance to play a round after the opponent has finished the round both players will be notified of the round winner. After each player has played three rounds the game is over, one of the players will be declared the overall winner and the players will have the option to play again. </w:t>
      </w:r>
    </w:p>
    <w:p w14:paraId="0BE22F56" w14:textId="6AA53C1C" w:rsidR="009326E7" w:rsidRPr="00085C9A" w:rsidRDefault="009326E7" w:rsidP="008E607E">
      <w:r>
        <w:t xml:space="preserve">The idea is that from starting the app to completing a round should take under one minute, the goal is that users will be able to fit multiple small games in each day as opposed to having to dedicate large chunks of their free time to </w:t>
      </w:r>
      <w:r>
        <w:lastRenderedPageBreak/>
        <w:t xml:space="preserve">grinding through the game. </w:t>
      </w:r>
    </w:p>
    <w:p w14:paraId="69E2BC1B" w14:textId="77777777" w:rsidR="00685AA7" w:rsidRPr="00085C9A" w:rsidRDefault="00685AA7">
      <w:pPr>
        <w:pStyle w:val="Heading1"/>
      </w:pPr>
      <w:bookmarkStart w:id="16" w:name="_Toc512930906"/>
      <w:bookmarkStart w:id="17" w:name="_Toc20715755"/>
      <w:bookmarkStart w:id="18" w:name="_Toc514404588"/>
      <w:r w:rsidRPr="00085C9A">
        <w:t>Positioning</w:t>
      </w:r>
      <w:bookmarkEnd w:id="4"/>
      <w:bookmarkEnd w:id="5"/>
      <w:bookmarkEnd w:id="16"/>
      <w:bookmarkEnd w:id="17"/>
      <w:bookmarkEnd w:id="18"/>
    </w:p>
    <w:p w14:paraId="3A57558A" w14:textId="77777777" w:rsidR="00685AA7" w:rsidRPr="00085C9A" w:rsidRDefault="00685AA7"/>
    <w:p w14:paraId="43796108" w14:textId="77777777" w:rsidR="00685AA7" w:rsidRPr="00085C9A" w:rsidRDefault="00337976">
      <w:pPr>
        <w:pStyle w:val="Heading2"/>
      </w:pPr>
      <w:bookmarkStart w:id="19" w:name="_Toc436203379"/>
      <w:bookmarkStart w:id="20" w:name="_Toc452813579"/>
      <w:bookmarkStart w:id="21" w:name="_Toc512930907"/>
      <w:bookmarkStart w:id="22" w:name="_Toc20715756"/>
      <w:bookmarkStart w:id="23" w:name="_Toc514404589"/>
      <w:r w:rsidRPr="00085C9A">
        <w:t>Goal</w:t>
      </w:r>
      <w:r w:rsidR="00685AA7" w:rsidRPr="00085C9A">
        <w:t xml:space="preserve"> Statement</w:t>
      </w:r>
      <w:bookmarkEnd w:id="19"/>
      <w:bookmarkEnd w:id="20"/>
      <w:bookmarkEnd w:id="21"/>
      <w:bookmarkEnd w:id="22"/>
      <w:bookmarkEnd w:id="23"/>
    </w:p>
    <w:p w14:paraId="228C37D7" w14:textId="77777777" w:rsidR="00685AA7" w:rsidRPr="00085C9A" w:rsidRDefault="00685AA7">
      <w:pPr>
        <w:pStyle w:val="InfoBlue"/>
      </w:pPr>
    </w:p>
    <w:tbl>
      <w:tblPr>
        <w:tblW w:w="0" w:type="auto"/>
        <w:tblInd w:w="828" w:type="dxa"/>
        <w:tblLayout w:type="fixed"/>
        <w:tblLook w:val="0000" w:firstRow="0" w:lastRow="0" w:firstColumn="0" w:lastColumn="0" w:noHBand="0" w:noVBand="0"/>
      </w:tblPr>
      <w:tblGrid>
        <w:gridCol w:w="2970"/>
        <w:gridCol w:w="5220"/>
      </w:tblGrid>
      <w:tr w:rsidR="00160D25" w:rsidRPr="00085C9A" w14:paraId="4B75DF80" w14:textId="77777777" w:rsidTr="00C036DD">
        <w:tc>
          <w:tcPr>
            <w:tcW w:w="2970" w:type="dxa"/>
            <w:tcBorders>
              <w:top w:val="single" w:sz="12" w:space="0" w:color="auto"/>
              <w:left w:val="single" w:sz="12" w:space="0" w:color="auto"/>
              <w:bottom w:val="single" w:sz="6" w:space="0" w:color="auto"/>
              <w:right w:val="single" w:sz="12" w:space="0" w:color="auto"/>
            </w:tcBorders>
            <w:shd w:val="pct25" w:color="auto" w:fill="auto"/>
          </w:tcPr>
          <w:p w14:paraId="4CD61AA3" w14:textId="77777777" w:rsidR="00160D25" w:rsidRPr="00085C9A" w:rsidRDefault="00160D25" w:rsidP="00C036DD">
            <w:pPr>
              <w:pStyle w:val="BodyText"/>
              <w:keepNext/>
              <w:ind w:left="72"/>
            </w:pPr>
            <w:bookmarkStart w:id="24" w:name="_Toc425054392"/>
            <w:bookmarkStart w:id="25" w:name="_Toc422186485"/>
            <w:bookmarkStart w:id="26" w:name="_Toc436203380"/>
            <w:bookmarkStart w:id="27" w:name="_Toc452813580"/>
            <w:bookmarkStart w:id="28" w:name="_Toc512930908"/>
            <w:bookmarkStart w:id="29" w:name="_Toc20715757"/>
            <w:r w:rsidRPr="00085C9A">
              <w:t>The goal of</w:t>
            </w:r>
          </w:p>
        </w:tc>
        <w:tc>
          <w:tcPr>
            <w:tcW w:w="5220" w:type="dxa"/>
            <w:tcBorders>
              <w:top w:val="single" w:sz="12" w:space="0" w:color="auto"/>
              <w:bottom w:val="single" w:sz="6" w:space="0" w:color="auto"/>
              <w:right w:val="single" w:sz="12" w:space="0" w:color="auto"/>
            </w:tcBorders>
          </w:tcPr>
          <w:p w14:paraId="4CC8B934" w14:textId="0F8B4633" w:rsidR="00160D25" w:rsidRPr="00085C9A" w:rsidRDefault="009F04DC" w:rsidP="00745E59">
            <w:r w:rsidRPr="00085C9A">
              <w:t>Have a market ready multiplayer quiz game, playable on iOS and Android mobile devices</w:t>
            </w:r>
            <w:r>
              <w:t>, which is specifically tailored to appeal to sci fi and fantasy aficionados.</w:t>
            </w:r>
          </w:p>
        </w:tc>
      </w:tr>
      <w:tr w:rsidR="00160D25" w:rsidRPr="00085C9A" w14:paraId="18A9B3DE" w14:textId="77777777" w:rsidTr="00C036DD">
        <w:tc>
          <w:tcPr>
            <w:tcW w:w="2970" w:type="dxa"/>
            <w:tcBorders>
              <w:top w:val="single" w:sz="6" w:space="0" w:color="auto"/>
              <w:left w:val="single" w:sz="12" w:space="0" w:color="auto"/>
              <w:bottom w:val="single" w:sz="6" w:space="0" w:color="auto"/>
              <w:right w:val="single" w:sz="12" w:space="0" w:color="auto"/>
            </w:tcBorders>
            <w:shd w:val="pct25" w:color="auto" w:fill="auto"/>
          </w:tcPr>
          <w:p w14:paraId="040C02A7" w14:textId="77777777" w:rsidR="00160D25" w:rsidRPr="00085C9A" w:rsidRDefault="00160D25" w:rsidP="00C036DD">
            <w:pPr>
              <w:pStyle w:val="BodyText"/>
              <w:keepNext/>
              <w:ind w:left="72"/>
            </w:pPr>
            <w:r w:rsidRPr="00085C9A">
              <w:t>affects</w:t>
            </w:r>
          </w:p>
        </w:tc>
        <w:tc>
          <w:tcPr>
            <w:tcW w:w="5220" w:type="dxa"/>
            <w:tcBorders>
              <w:top w:val="single" w:sz="6" w:space="0" w:color="auto"/>
              <w:bottom w:val="single" w:sz="6" w:space="0" w:color="auto"/>
              <w:right w:val="single" w:sz="12" w:space="0" w:color="auto"/>
            </w:tcBorders>
          </w:tcPr>
          <w:p w14:paraId="2B566175" w14:textId="1B966A83" w:rsidR="009F04DC" w:rsidRDefault="009F04DC" w:rsidP="00C036DD">
            <w:r>
              <w:t xml:space="preserve">The client, as the driving force behind Let’s Quiz they will be largely affected by the success or failure of the project. </w:t>
            </w:r>
          </w:p>
          <w:p w14:paraId="211DB041" w14:textId="6F496279" w:rsidR="009F04DC" w:rsidRDefault="009F04DC" w:rsidP="00C036DD">
            <w:r>
              <w:t>All potential players of Let’s Quiz, as there is no current vendor meeting the market needs of the sci-fi and fantasy fandom the success or failure of Let’s Quiz will be keenly felt.</w:t>
            </w:r>
          </w:p>
          <w:p w14:paraId="5BCE6947" w14:textId="34B2D0FF" w:rsidR="00160D25" w:rsidRPr="00085C9A" w:rsidRDefault="009F04DC" w:rsidP="00C036DD">
            <w:r>
              <w:t>The development team and Unity3d</w:t>
            </w:r>
            <w:commentRangeStart w:id="30"/>
            <w:r w:rsidR="00745E59" w:rsidRPr="00085C9A">
              <w:t xml:space="preserve"> </w:t>
            </w:r>
            <w:commentRangeEnd w:id="30"/>
            <w:r w:rsidR="002260DB" w:rsidRPr="00085C9A">
              <w:rPr>
                <w:rStyle w:val="CommentReference"/>
              </w:rPr>
              <w:commentReference w:id="30"/>
            </w:r>
          </w:p>
        </w:tc>
      </w:tr>
      <w:tr w:rsidR="00160D25" w:rsidRPr="00085C9A" w14:paraId="72A20766" w14:textId="77777777" w:rsidTr="00C036DD">
        <w:tc>
          <w:tcPr>
            <w:tcW w:w="2970" w:type="dxa"/>
            <w:tcBorders>
              <w:top w:val="single" w:sz="6" w:space="0" w:color="auto"/>
              <w:left w:val="single" w:sz="12" w:space="0" w:color="auto"/>
              <w:bottom w:val="single" w:sz="6" w:space="0" w:color="auto"/>
              <w:right w:val="single" w:sz="12" w:space="0" w:color="auto"/>
            </w:tcBorders>
            <w:shd w:val="pct25" w:color="auto" w:fill="auto"/>
          </w:tcPr>
          <w:p w14:paraId="416614C7" w14:textId="77777777" w:rsidR="00160D25" w:rsidRPr="00085C9A" w:rsidRDefault="00160D25" w:rsidP="00C036DD">
            <w:pPr>
              <w:pStyle w:val="BodyText"/>
              <w:keepNext/>
              <w:ind w:left="72"/>
            </w:pPr>
            <w:r w:rsidRPr="00085C9A">
              <w:t xml:space="preserve">the result of which </w:t>
            </w:r>
          </w:p>
        </w:tc>
        <w:tc>
          <w:tcPr>
            <w:tcW w:w="5220" w:type="dxa"/>
            <w:tcBorders>
              <w:top w:val="single" w:sz="6" w:space="0" w:color="auto"/>
              <w:bottom w:val="single" w:sz="6" w:space="0" w:color="auto"/>
              <w:right w:val="single" w:sz="12" w:space="0" w:color="auto"/>
            </w:tcBorders>
          </w:tcPr>
          <w:p w14:paraId="0437FAED" w14:textId="4764BE64" w:rsidR="00160D25" w:rsidRPr="00085C9A" w:rsidRDefault="00745E59" w:rsidP="00C036DD">
            <w:r w:rsidRPr="00085C9A">
              <w:t>Will give users a</w:t>
            </w:r>
            <w:r w:rsidR="007F63EB" w:rsidRPr="00085C9A">
              <w:t>n adaptable,</w:t>
            </w:r>
            <w:r w:rsidRPr="00085C9A">
              <w:t xml:space="preserve"> multiplayer quiz game</w:t>
            </w:r>
            <w:r w:rsidR="007F63EB" w:rsidRPr="00085C9A">
              <w:t>,</w:t>
            </w:r>
            <w:r w:rsidRPr="00085C9A">
              <w:t xml:space="preserve"> playable on iOS and android mobile devices</w:t>
            </w:r>
            <w:r w:rsidR="009F04DC">
              <w:t xml:space="preserve">, </w:t>
            </w:r>
            <w:r w:rsidR="00523D5A">
              <w:t>uniquely suited</w:t>
            </w:r>
            <w:r w:rsidR="009F04DC">
              <w:t xml:space="preserve"> to the needs of our target market.</w:t>
            </w:r>
          </w:p>
        </w:tc>
      </w:tr>
      <w:tr w:rsidR="00160D25" w:rsidRPr="00085C9A" w14:paraId="13590D77" w14:textId="77777777" w:rsidTr="00C036DD">
        <w:tc>
          <w:tcPr>
            <w:tcW w:w="2970" w:type="dxa"/>
            <w:tcBorders>
              <w:top w:val="single" w:sz="6" w:space="0" w:color="auto"/>
              <w:left w:val="single" w:sz="12" w:space="0" w:color="auto"/>
              <w:bottom w:val="single" w:sz="6" w:space="0" w:color="auto"/>
              <w:right w:val="single" w:sz="12" w:space="0" w:color="auto"/>
            </w:tcBorders>
            <w:shd w:val="pct25" w:color="auto" w:fill="auto"/>
          </w:tcPr>
          <w:p w14:paraId="4D02C1D3" w14:textId="77777777" w:rsidR="00160D25" w:rsidRPr="00085C9A" w:rsidRDefault="00160D25" w:rsidP="00C036DD">
            <w:pPr>
              <w:pStyle w:val="BodyText"/>
              <w:ind w:left="72"/>
            </w:pPr>
            <w:r w:rsidRPr="00085C9A">
              <w:t>a successful solution would be</w:t>
            </w:r>
          </w:p>
        </w:tc>
        <w:tc>
          <w:tcPr>
            <w:tcW w:w="5220" w:type="dxa"/>
            <w:tcBorders>
              <w:top w:val="single" w:sz="6" w:space="0" w:color="auto"/>
              <w:bottom w:val="single" w:sz="6" w:space="0" w:color="auto"/>
              <w:right w:val="single" w:sz="12" w:space="0" w:color="auto"/>
            </w:tcBorders>
          </w:tcPr>
          <w:p w14:paraId="7DD29989" w14:textId="49D2F8E7" w:rsidR="00160D25" w:rsidRPr="00085C9A" w:rsidRDefault="00745E59" w:rsidP="00745E59">
            <w:r w:rsidRPr="00085C9A">
              <w:t>A quiz game released in the App Store and Google Play Store</w:t>
            </w:r>
          </w:p>
        </w:tc>
      </w:tr>
    </w:tbl>
    <w:p w14:paraId="3CD6AAA3" w14:textId="77777777" w:rsidR="00160D25" w:rsidRPr="00085C9A" w:rsidRDefault="00160D25" w:rsidP="00160D25">
      <w:pPr>
        <w:pStyle w:val="Heading2"/>
        <w:numPr>
          <w:ilvl w:val="0"/>
          <w:numId w:val="0"/>
        </w:numPr>
        <w:ind w:left="720"/>
      </w:pPr>
    </w:p>
    <w:p w14:paraId="6C547B03" w14:textId="20000BF0" w:rsidR="00685AA7" w:rsidRPr="00085C9A" w:rsidRDefault="00685AA7">
      <w:pPr>
        <w:pStyle w:val="Heading2"/>
      </w:pPr>
      <w:bookmarkStart w:id="31" w:name="_Toc514404590"/>
      <w:commentRangeStart w:id="32"/>
      <w:commentRangeStart w:id="33"/>
      <w:r w:rsidRPr="00085C9A">
        <w:t>Product Position Statement</w:t>
      </w:r>
      <w:bookmarkEnd w:id="24"/>
      <w:bookmarkEnd w:id="25"/>
      <w:bookmarkEnd w:id="26"/>
      <w:bookmarkEnd w:id="27"/>
      <w:bookmarkEnd w:id="28"/>
      <w:bookmarkEnd w:id="29"/>
      <w:bookmarkEnd w:id="31"/>
    </w:p>
    <w:p w14:paraId="0000225F" w14:textId="77777777" w:rsidR="00685AA7" w:rsidRPr="00085C9A" w:rsidRDefault="00F244A1" w:rsidP="00F50760">
      <w:r w:rsidRPr="00085C9A">
        <w:t xml:space="preserve">Let’s Quiz will offer an online, multiplayer, quiz game which </w:t>
      </w:r>
    </w:p>
    <w:tbl>
      <w:tblPr>
        <w:tblW w:w="0" w:type="auto"/>
        <w:tblInd w:w="828" w:type="dxa"/>
        <w:tblLayout w:type="fixed"/>
        <w:tblLook w:val="0000" w:firstRow="0" w:lastRow="0" w:firstColumn="0" w:lastColumn="0" w:noHBand="0" w:noVBand="0"/>
      </w:tblPr>
      <w:tblGrid>
        <w:gridCol w:w="2790"/>
        <w:gridCol w:w="5400"/>
      </w:tblGrid>
      <w:tr w:rsidR="00685AA7" w:rsidRPr="00085C9A" w14:paraId="3C15DD0E"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203348CA" w14:textId="77777777" w:rsidR="00685AA7" w:rsidRPr="00085C9A" w:rsidRDefault="00685AA7">
            <w:pPr>
              <w:pStyle w:val="BodyText"/>
              <w:keepNext/>
              <w:ind w:left="72"/>
            </w:pPr>
            <w:r w:rsidRPr="00085C9A">
              <w:t>For</w:t>
            </w:r>
          </w:p>
        </w:tc>
        <w:tc>
          <w:tcPr>
            <w:tcW w:w="5400" w:type="dxa"/>
            <w:tcBorders>
              <w:top w:val="single" w:sz="12" w:space="0" w:color="auto"/>
              <w:bottom w:val="single" w:sz="6" w:space="0" w:color="auto"/>
              <w:right w:val="single" w:sz="12" w:space="0" w:color="auto"/>
            </w:tcBorders>
          </w:tcPr>
          <w:p w14:paraId="6A7C42A6" w14:textId="4262A693" w:rsidR="00685AA7" w:rsidRPr="00085C9A" w:rsidRDefault="0054289F" w:rsidP="00CE3AE2">
            <w:r>
              <w:t>Sci-fi &amp; fantasy trivia buffs</w:t>
            </w:r>
            <w:r w:rsidR="00685AA7" w:rsidRPr="00085C9A">
              <w:t xml:space="preserve"> </w:t>
            </w:r>
          </w:p>
        </w:tc>
      </w:tr>
      <w:tr w:rsidR="00685AA7" w:rsidRPr="00085C9A" w14:paraId="3698B709"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2DCE3A81" w14:textId="77777777" w:rsidR="00685AA7" w:rsidRPr="00085C9A" w:rsidRDefault="00685AA7">
            <w:pPr>
              <w:pStyle w:val="BodyText"/>
              <w:keepNext/>
              <w:ind w:left="72"/>
            </w:pPr>
            <w:r w:rsidRPr="00085C9A">
              <w:t>Who</w:t>
            </w:r>
          </w:p>
        </w:tc>
        <w:tc>
          <w:tcPr>
            <w:tcW w:w="5400" w:type="dxa"/>
            <w:tcBorders>
              <w:top w:val="single" w:sz="6" w:space="0" w:color="auto"/>
              <w:bottom w:val="single" w:sz="6" w:space="0" w:color="auto"/>
              <w:right w:val="single" w:sz="12" w:space="0" w:color="auto"/>
            </w:tcBorders>
          </w:tcPr>
          <w:p w14:paraId="5BA7273A" w14:textId="77777777" w:rsidR="00685AA7" w:rsidRPr="00085C9A" w:rsidRDefault="001E0385" w:rsidP="00CE3AE2">
            <w:r w:rsidRPr="00085C9A">
              <w:t xml:space="preserve">Would enjoy a </w:t>
            </w:r>
            <w:r w:rsidR="00CE3AE2" w:rsidRPr="00085C9A">
              <w:t>competitive</w:t>
            </w:r>
            <w:r w:rsidRPr="00085C9A">
              <w:t xml:space="preserve"> turn based </w:t>
            </w:r>
            <w:r w:rsidR="00CE3AE2" w:rsidRPr="00085C9A">
              <w:t>trivia</w:t>
            </w:r>
            <w:r w:rsidRPr="00085C9A">
              <w:t xml:space="preserve"> game</w:t>
            </w:r>
          </w:p>
        </w:tc>
      </w:tr>
      <w:tr w:rsidR="00685AA7" w:rsidRPr="00085C9A" w14:paraId="41CA8431"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BB29B61" w14:textId="77777777" w:rsidR="00685AA7" w:rsidRPr="00085C9A" w:rsidRDefault="00CE3AE2">
            <w:pPr>
              <w:pStyle w:val="BodyText"/>
              <w:keepNext/>
              <w:ind w:left="72"/>
            </w:pPr>
            <w:r w:rsidRPr="00085C9A">
              <w:t>Let’s Quiz</w:t>
            </w:r>
          </w:p>
        </w:tc>
        <w:tc>
          <w:tcPr>
            <w:tcW w:w="5400" w:type="dxa"/>
            <w:tcBorders>
              <w:top w:val="single" w:sz="6" w:space="0" w:color="auto"/>
              <w:bottom w:val="single" w:sz="6" w:space="0" w:color="auto"/>
              <w:right w:val="single" w:sz="12" w:space="0" w:color="auto"/>
            </w:tcBorders>
          </w:tcPr>
          <w:p w14:paraId="2DFF9A2D" w14:textId="11358E09" w:rsidR="00685AA7" w:rsidRPr="00085C9A" w:rsidRDefault="00CE3AE2" w:rsidP="00CE3AE2">
            <w:r w:rsidRPr="00085C9A">
              <w:t>Is a turn based, multi-player, trivia game</w:t>
            </w:r>
            <w:r w:rsidR="0054289F">
              <w:t xml:space="preserve"> specifically targeted to sci-fi and fantasy genres </w:t>
            </w:r>
          </w:p>
        </w:tc>
      </w:tr>
      <w:tr w:rsidR="00685AA7" w:rsidRPr="00085C9A" w14:paraId="78CE5E50"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13E2F75" w14:textId="77777777" w:rsidR="00685AA7" w:rsidRPr="00085C9A" w:rsidRDefault="00685AA7">
            <w:pPr>
              <w:pStyle w:val="BodyText"/>
              <w:keepNext/>
              <w:ind w:left="72"/>
            </w:pPr>
            <w:r w:rsidRPr="00085C9A">
              <w:t>That</w:t>
            </w:r>
          </w:p>
        </w:tc>
        <w:tc>
          <w:tcPr>
            <w:tcW w:w="5400" w:type="dxa"/>
            <w:tcBorders>
              <w:top w:val="single" w:sz="6" w:space="0" w:color="auto"/>
              <w:bottom w:val="single" w:sz="6" w:space="0" w:color="auto"/>
              <w:right w:val="single" w:sz="12" w:space="0" w:color="auto"/>
            </w:tcBorders>
          </w:tcPr>
          <w:p w14:paraId="19AF6550" w14:textId="7FD4AB11" w:rsidR="00685AA7" w:rsidRPr="00085C9A" w:rsidRDefault="00CE3AE2" w:rsidP="00CE3AE2">
            <w:r w:rsidRPr="00085C9A">
              <w:t xml:space="preserve">Allows for a </w:t>
            </w:r>
            <w:r w:rsidR="00523D5A">
              <w:t>community driven,</w:t>
            </w:r>
            <w:commentRangeStart w:id="34"/>
            <w:r w:rsidRPr="00085C9A">
              <w:t xml:space="preserve"> </w:t>
            </w:r>
            <w:commentRangeEnd w:id="34"/>
            <w:r w:rsidR="002260DB" w:rsidRPr="00085C9A">
              <w:rPr>
                <w:rStyle w:val="CommentReference"/>
              </w:rPr>
              <w:commentReference w:id="34"/>
            </w:r>
            <w:r w:rsidRPr="00085C9A">
              <w:t>competitive trivia quiz game</w:t>
            </w:r>
            <w:r w:rsidR="0054289F">
              <w:t>,</w:t>
            </w:r>
            <w:r w:rsidRPr="00085C9A">
              <w:t xml:space="preserve"> against people from all over the world</w:t>
            </w:r>
          </w:p>
        </w:tc>
      </w:tr>
      <w:tr w:rsidR="00685AA7" w:rsidRPr="00085C9A" w14:paraId="3D585A73"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2005225E" w14:textId="77777777" w:rsidR="00685AA7" w:rsidRPr="00085C9A" w:rsidRDefault="00685AA7">
            <w:pPr>
              <w:pStyle w:val="BodyText"/>
              <w:keepNext/>
              <w:ind w:left="72"/>
            </w:pPr>
            <w:r w:rsidRPr="00085C9A">
              <w:t>Unlike</w:t>
            </w:r>
          </w:p>
        </w:tc>
        <w:tc>
          <w:tcPr>
            <w:tcW w:w="5400" w:type="dxa"/>
            <w:tcBorders>
              <w:top w:val="single" w:sz="6" w:space="0" w:color="auto"/>
              <w:bottom w:val="single" w:sz="6" w:space="0" w:color="auto"/>
              <w:right w:val="single" w:sz="12" w:space="0" w:color="auto"/>
            </w:tcBorders>
          </w:tcPr>
          <w:p w14:paraId="00043B02" w14:textId="75941E9E" w:rsidR="00685AA7" w:rsidRPr="00085C9A" w:rsidRDefault="00481D3A" w:rsidP="00481D3A">
            <w:r w:rsidRPr="00085C9A">
              <w:t>Quiz Up</w:t>
            </w:r>
          </w:p>
        </w:tc>
      </w:tr>
      <w:tr w:rsidR="00685AA7" w:rsidRPr="00085C9A" w14:paraId="28250787"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0192B364" w14:textId="77777777" w:rsidR="00685AA7" w:rsidRPr="00085C9A" w:rsidRDefault="00685AA7">
            <w:pPr>
              <w:pStyle w:val="BodyText"/>
              <w:ind w:left="72"/>
            </w:pPr>
            <w:r w:rsidRPr="00085C9A">
              <w:t>Our product</w:t>
            </w:r>
          </w:p>
        </w:tc>
        <w:tc>
          <w:tcPr>
            <w:tcW w:w="5400" w:type="dxa"/>
            <w:tcBorders>
              <w:top w:val="single" w:sz="6" w:space="0" w:color="auto"/>
              <w:bottom w:val="single" w:sz="12" w:space="0" w:color="auto"/>
              <w:right w:val="single" w:sz="12" w:space="0" w:color="auto"/>
            </w:tcBorders>
          </w:tcPr>
          <w:p w14:paraId="73F8BAD9" w14:textId="30DE8F13" w:rsidR="00685AA7" w:rsidRPr="00085C9A" w:rsidRDefault="0054289F" w:rsidP="0054289F">
            <w:r>
              <w:t>Is targeted to appeal to a specific niche in the market. Our product also o</w:t>
            </w:r>
            <w:r w:rsidR="00481D3A" w:rsidRPr="00085C9A">
              <w:t>ffers a more streamlined app with a user driven question pool.</w:t>
            </w:r>
          </w:p>
        </w:tc>
      </w:tr>
    </w:tbl>
    <w:p w14:paraId="07D20F66" w14:textId="63BC4590" w:rsidR="004757B1" w:rsidRPr="00085C9A" w:rsidRDefault="00777463" w:rsidP="006227EA">
      <w:pPr>
        <w:pStyle w:val="Heading1"/>
      </w:pPr>
      <w:bookmarkStart w:id="35" w:name="_Toc511979549"/>
      <w:bookmarkStart w:id="36" w:name="_Toc513396100"/>
      <w:bookmarkStart w:id="37" w:name="_Toc513396125"/>
      <w:bookmarkStart w:id="38" w:name="_Toc447960005"/>
      <w:bookmarkStart w:id="39" w:name="_Toc452813581"/>
      <w:bookmarkStart w:id="40" w:name="_Toc512930909"/>
      <w:bookmarkStart w:id="41" w:name="_Toc20715758"/>
      <w:bookmarkStart w:id="42" w:name="_Toc436203381"/>
      <w:bookmarkStart w:id="43" w:name="_Toc514404591"/>
      <w:commentRangeEnd w:id="32"/>
      <w:r w:rsidRPr="00085C9A">
        <w:rPr>
          <w:rStyle w:val="CommentReference"/>
          <w:rFonts w:ascii="Times New Roman" w:hAnsi="Times New Roman"/>
          <w:b w:val="0"/>
          <w:color w:val="auto"/>
        </w:rPr>
        <w:lastRenderedPageBreak/>
        <w:commentReference w:id="32"/>
      </w:r>
      <w:bookmarkEnd w:id="35"/>
      <w:commentRangeEnd w:id="33"/>
      <w:r w:rsidR="002260DB" w:rsidRPr="00085C9A">
        <w:rPr>
          <w:rStyle w:val="CommentReference"/>
          <w:rFonts w:ascii="Times New Roman" w:hAnsi="Times New Roman"/>
          <w:b w:val="0"/>
          <w:color w:val="auto"/>
        </w:rPr>
        <w:commentReference w:id="33"/>
      </w:r>
      <w:bookmarkStart w:id="44" w:name="_Toc51579501"/>
      <w:bookmarkStart w:id="45" w:name="_Toc196124180"/>
      <w:bookmarkEnd w:id="36"/>
      <w:bookmarkEnd w:id="37"/>
      <w:r w:rsidR="004757B1" w:rsidRPr="00085C9A">
        <w:t xml:space="preserve">The </w:t>
      </w:r>
      <w:r w:rsidR="004757B1" w:rsidRPr="006227EA">
        <w:t>Business</w:t>
      </w:r>
      <w:r w:rsidR="004757B1" w:rsidRPr="00085C9A">
        <w:t xml:space="preserve"> Case</w:t>
      </w:r>
      <w:bookmarkEnd w:id="44"/>
      <w:bookmarkEnd w:id="45"/>
      <w:bookmarkEnd w:id="43"/>
    </w:p>
    <w:p w14:paraId="285603A7" w14:textId="15476A8E" w:rsidR="00207FB7" w:rsidRPr="00085C9A" w:rsidRDefault="00207FB7" w:rsidP="001101AE">
      <w:pPr>
        <w:pStyle w:val="Heading2"/>
        <w:rPr>
          <w:rStyle w:val="InstructionText"/>
        </w:rPr>
      </w:pPr>
      <w:bookmarkStart w:id="46" w:name="_Toc497817113"/>
      <w:bookmarkStart w:id="47" w:name="_Toc497817331"/>
      <w:bookmarkStart w:id="48" w:name="_Toc514404592"/>
      <w:r w:rsidRPr="00085C9A">
        <w:rPr>
          <w:rStyle w:val="InstructionText"/>
        </w:rPr>
        <w:t>The business need</w:t>
      </w:r>
      <w:bookmarkEnd w:id="48"/>
    </w:p>
    <w:p w14:paraId="04927D5F" w14:textId="23236643" w:rsidR="00AF3580" w:rsidRPr="00085C9A" w:rsidRDefault="00207FB7" w:rsidP="00D94A72">
      <w:r w:rsidRPr="00085C9A">
        <w:t>The client has identified a need in the market for a quiz game that is</w:t>
      </w:r>
      <w:r w:rsidR="002A71F0">
        <w:t xml:space="preserve"> specifically tailored to a niche target market.</w:t>
      </w:r>
      <w:r w:rsidR="0054621E">
        <w:t xml:space="preserve"> The client has specified the need for the game to be</w:t>
      </w:r>
      <w:r w:rsidRPr="00085C9A">
        <w:t xml:space="preserve"> fast, competitive and importantly </w:t>
      </w:r>
      <w:r w:rsidR="0054289F">
        <w:t>community driven</w:t>
      </w:r>
      <w:r w:rsidRPr="00085C9A">
        <w:t xml:space="preserve">. </w:t>
      </w:r>
      <w:r w:rsidR="007F63EB" w:rsidRPr="00085C9A">
        <w:t>The reason these things are needs is c</w:t>
      </w:r>
      <w:commentRangeStart w:id="49"/>
      <w:commentRangeStart w:id="50"/>
      <w:r w:rsidRPr="00085C9A">
        <w:t xml:space="preserve">urrently there are products on the market that </w:t>
      </w:r>
      <w:commentRangeEnd w:id="49"/>
      <w:r w:rsidRPr="00085C9A">
        <w:rPr>
          <w:rStyle w:val="CommentReference"/>
        </w:rPr>
        <w:commentReference w:id="49"/>
      </w:r>
      <w:commentRangeEnd w:id="50"/>
      <w:r w:rsidR="0054621E">
        <w:t xml:space="preserve">are similar to the proposed project, so to compete against them Let’s Quiz </w:t>
      </w:r>
      <w:r w:rsidR="002260DB" w:rsidRPr="00085C9A">
        <w:rPr>
          <w:rStyle w:val="CommentReference"/>
        </w:rPr>
        <w:commentReference w:id="50"/>
      </w:r>
      <w:r w:rsidR="0054621E">
        <w:t>must be at least as good in all aspects</w:t>
      </w:r>
      <w:r w:rsidRPr="00085C9A">
        <w:t xml:space="preserve">. </w:t>
      </w:r>
      <w:r w:rsidR="00AF3580" w:rsidRPr="00085C9A">
        <w:tab/>
      </w:r>
    </w:p>
    <w:p w14:paraId="40E05240" w14:textId="644AF03B" w:rsidR="0054621E" w:rsidRDefault="00D94A72" w:rsidP="00D94A72">
      <w:pPr>
        <w:rPr>
          <w:b/>
        </w:rPr>
      </w:pPr>
      <w:r w:rsidRPr="00085C9A">
        <w:tab/>
      </w:r>
      <w:r w:rsidR="00C51E4F">
        <w:rPr>
          <w:b/>
        </w:rPr>
        <w:t>Uniquely</w:t>
      </w:r>
      <w:r w:rsidR="0054621E">
        <w:rPr>
          <w:b/>
        </w:rPr>
        <w:t xml:space="preserve"> Tailored</w:t>
      </w:r>
      <w:r w:rsidR="00C51E4F">
        <w:rPr>
          <w:b/>
        </w:rPr>
        <w:t xml:space="preserve"> To A Target Market</w:t>
      </w:r>
    </w:p>
    <w:p w14:paraId="376AEDCB" w14:textId="3B837611" w:rsidR="0054621E" w:rsidRPr="0054621E" w:rsidRDefault="0054621E" w:rsidP="00D94A72">
      <w:r>
        <w:t xml:space="preserve">The main type of person who enjoys trivia games is someone who is good at trivia. It is a simple fact that people like what they are good at. What Let’s Quiz aims to do is change the type of questions asked from ‘trivia’ to scifi &amp; fantasy fandom questions. </w:t>
      </w:r>
    </w:p>
    <w:p w14:paraId="2BBE8B9B" w14:textId="127B4CDA" w:rsidR="00D94A72" w:rsidRPr="00085C9A" w:rsidRDefault="00D94A72" w:rsidP="0054621E">
      <w:pPr>
        <w:ind w:firstLine="720"/>
      </w:pPr>
      <w:commentRangeStart w:id="51"/>
      <w:r w:rsidRPr="00085C9A">
        <w:rPr>
          <w:b/>
        </w:rPr>
        <w:t>Fast</w:t>
      </w:r>
      <w:commentRangeEnd w:id="51"/>
      <w:r w:rsidR="002260DB" w:rsidRPr="00085C9A">
        <w:rPr>
          <w:rStyle w:val="CommentReference"/>
        </w:rPr>
        <w:commentReference w:id="51"/>
      </w:r>
      <w:r w:rsidR="00C51E4F">
        <w:rPr>
          <w:b/>
        </w:rPr>
        <w:t xml:space="preserve"> Play Through Time</w:t>
      </w:r>
      <w:r w:rsidRPr="00085C9A">
        <w:rPr>
          <w:b/>
        </w:rPr>
        <w:br/>
      </w:r>
      <w:r w:rsidRPr="00085C9A">
        <w:t>The application must be easy to use and fast to play through. People do not necessarily have multiple hours to invest in a mobile app, the market need identified is for a game that can be played multiple times per day in the small and common down times people have</w:t>
      </w:r>
      <w:r w:rsidR="00C51E4F">
        <w:t>, for example while waiting for a coffee. The goal is to have the time to from opening the app, to completion of a</w:t>
      </w:r>
      <w:r w:rsidR="00B56E14">
        <w:t xml:space="preserve"> round to be about 60 seconds.</w:t>
      </w:r>
    </w:p>
    <w:p w14:paraId="4315842F" w14:textId="7A1B9842" w:rsidR="00AF3580" w:rsidRPr="00085C9A" w:rsidRDefault="00AF3580" w:rsidP="00D94A72">
      <w:r w:rsidRPr="00085C9A">
        <w:rPr>
          <w:b/>
        </w:rPr>
        <w:tab/>
        <w:t>Easy To Use</w:t>
      </w:r>
      <w:r w:rsidRPr="00085C9A">
        <w:rPr>
          <w:b/>
        </w:rPr>
        <w:br/>
      </w:r>
      <w:r w:rsidRPr="00085C9A">
        <w:t>Ease of use is vital</w:t>
      </w:r>
      <w:r w:rsidR="00B56E14">
        <w:t>,</w:t>
      </w:r>
      <w:r w:rsidRPr="00085C9A">
        <w:t xml:space="preserve"> </w:t>
      </w:r>
      <w:r w:rsidR="00B56E14">
        <w:t>u</w:t>
      </w:r>
      <w:r w:rsidRPr="00085C9A">
        <w:t xml:space="preserve">sers should not be expected to have to invest time into learning how to navigate and operate the application. </w:t>
      </w:r>
      <w:r w:rsidR="00B0429E" w:rsidRPr="00085C9A">
        <w:t xml:space="preserve">In keeping with the need for a fast paced application it is critical users are not tripped up on the interfaces. </w:t>
      </w:r>
    </w:p>
    <w:p w14:paraId="4E1F2B2B" w14:textId="53558383" w:rsidR="00D94A72" w:rsidRPr="00085C9A" w:rsidRDefault="00D94A72" w:rsidP="00D94A72">
      <w:r w:rsidRPr="00085C9A">
        <w:tab/>
      </w:r>
      <w:r w:rsidRPr="00085C9A">
        <w:rPr>
          <w:b/>
        </w:rPr>
        <w:t>Competitive</w:t>
      </w:r>
      <w:r w:rsidRPr="00085C9A">
        <w:rPr>
          <w:b/>
        </w:rPr>
        <w:br/>
      </w:r>
      <w:r w:rsidRPr="00085C9A">
        <w:t>Competition is the hook to entice players to want to play, get better and continue playing Let’</w:t>
      </w:r>
      <w:r w:rsidR="007F63EB" w:rsidRPr="00085C9A">
        <w:t xml:space="preserve">s Quiz. By having players compete against each other and by having a global score board Let’s Quiz will be </w:t>
      </w:r>
      <w:r w:rsidR="00575F05">
        <w:t>a competitive game, with winners and losers. Users will be able to see where they rank on a global score board and will see how after each game they compare to the world.</w:t>
      </w:r>
    </w:p>
    <w:p w14:paraId="16579B22" w14:textId="46424B9B" w:rsidR="00400C75" w:rsidRPr="00085C9A" w:rsidRDefault="00400C75" w:rsidP="00D94A72">
      <w:r w:rsidRPr="00085C9A">
        <w:tab/>
      </w:r>
      <w:r w:rsidR="0054289F">
        <w:rPr>
          <w:b/>
        </w:rPr>
        <w:t>Community Driven</w:t>
      </w:r>
      <w:r w:rsidRPr="00085C9A">
        <w:rPr>
          <w:b/>
        </w:rPr>
        <w:br/>
      </w:r>
      <w:r w:rsidRPr="00085C9A">
        <w:t>Other mobile quiz game exist, one separating distinction between Let’s Quiz and the competition is the ability for players to submit questions to the question pool and to vote on questions at the end of each round. By allowing and en</w:t>
      </w:r>
      <w:r w:rsidR="00026E1D" w:rsidRPr="00085C9A">
        <w:t>courag</w:t>
      </w:r>
      <w:r w:rsidRPr="00085C9A">
        <w:t xml:space="preserve">ing players to add to and </w:t>
      </w:r>
      <w:r w:rsidR="00026E1D" w:rsidRPr="00085C9A">
        <w:t xml:space="preserve">vote on questions in the question pool the question list will always be changing and if the questions being presented to the player are shown as a </w:t>
      </w:r>
      <w:commentRangeStart w:id="52"/>
      <w:commentRangeStart w:id="53"/>
      <w:r w:rsidR="00026E1D" w:rsidRPr="00085C9A">
        <w:t>function of their popularity and their age in the database players should mostly be seeing new and interesting questions.</w:t>
      </w:r>
      <w:commentRangeEnd w:id="52"/>
      <w:r w:rsidR="00026E1D" w:rsidRPr="00085C9A">
        <w:rPr>
          <w:rStyle w:val="CommentReference"/>
        </w:rPr>
        <w:commentReference w:id="52"/>
      </w:r>
      <w:commentRangeEnd w:id="53"/>
      <w:r w:rsidR="002260DB" w:rsidRPr="00085C9A">
        <w:rPr>
          <w:rStyle w:val="CommentReference"/>
        </w:rPr>
        <w:commentReference w:id="53"/>
      </w:r>
    </w:p>
    <w:p w14:paraId="2FCE7317" w14:textId="77777777" w:rsidR="00A708F5" w:rsidRPr="00085C9A" w:rsidRDefault="00A708F5" w:rsidP="00D94A72"/>
    <w:p w14:paraId="2F9E8C41" w14:textId="31FC633E" w:rsidR="00685AA7" w:rsidRPr="00085C9A" w:rsidRDefault="00685AA7">
      <w:pPr>
        <w:pStyle w:val="Heading1"/>
      </w:pPr>
      <w:bookmarkStart w:id="54" w:name="_Toc514404593"/>
      <w:bookmarkEnd w:id="46"/>
      <w:bookmarkEnd w:id="47"/>
      <w:r w:rsidRPr="00085C9A">
        <w:t>Stakeholder Descriptions</w:t>
      </w:r>
      <w:bookmarkEnd w:id="38"/>
      <w:bookmarkEnd w:id="39"/>
      <w:bookmarkEnd w:id="40"/>
      <w:bookmarkEnd w:id="41"/>
      <w:bookmarkEnd w:id="54"/>
    </w:p>
    <w:p w14:paraId="707754A7" w14:textId="77777777" w:rsidR="00685AA7" w:rsidRPr="00085C9A" w:rsidRDefault="00685AA7">
      <w:pPr>
        <w:pStyle w:val="Heading2"/>
      </w:pPr>
      <w:bookmarkStart w:id="55" w:name="_Toc514404594"/>
      <w:commentRangeStart w:id="56"/>
      <w:commentRangeStart w:id="57"/>
      <w:r w:rsidRPr="00085C9A">
        <w:t>Stakeholder Summary</w:t>
      </w:r>
      <w:commentRangeEnd w:id="56"/>
      <w:r w:rsidR="001101AE" w:rsidRPr="00085C9A">
        <w:rPr>
          <w:rStyle w:val="CommentReference"/>
          <w:rFonts w:ascii="Times New Roman" w:hAnsi="Times New Roman"/>
          <w:b w:val="0"/>
          <w:color w:val="auto"/>
        </w:rPr>
        <w:commentReference w:id="56"/>
      </w:r>
      <w:commentRangeEnd w:id="57"/>
      <w:r w:rsidR="00C45F1A" w:rsidRPr="00085C9A">
        <w:rPr>
          <w:rStyle w:val="CommentReference"/>
          <w:rFonts w:ascii="Times New Roman" w:hAnsi="Times New Roman"/>
          <w:b w:val="0"/>
          <w:color w:val="auto"/>
        </w:rPr>
        <w:commentReference w:id="57"/>
      </w:r>
      <w:bookmarkEnd w:id="55"/>
    </w:p>
    <w:p w14:paraId="2CF78FF8" w14:textId="77777777" w:rsidR="00685AA7" w:rsidRPr="00085C9A" w:rsidRDefault="00685AA7">
      <w:pPr>
        <w:pStyle w:val="InfoBlue"/>
      </w:pPr>
    </w:p>
    <w:tbl>
      <w:tblPr>
        <w:tblW w:w="94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126"/>
        <w:gridCol w:w="3374"/>
        <w:gridCol w:w="4990"/>
      </w:tblGrid>
      <w:tr w:rsidR="00685AA7" w:rsidRPr="00085C9A" w14:paraId="68B1ED0C" w14:textId="77777777" w:rsidTr="00A245C4">
        <w:trPr>
          <w:tblHeader/>
        </w:trPr>
        <w:tc>
          <w:tcPr>
            <w:tcW w:w="1126" w:type="dxa"/>
            <w:vAlign w:val="center"/>
          </w:tcPr>
          <w:p w14:paraId="305AD5F7" w14:textId="77777777" w:rsidR="00685AA7" w:rsidRPr="00085C9A" w:rsidRDefault="00685AA7" w:rsidP="00481D3A">
            <w:pPr>
              <w:rPr>
                <w:b/>
                <w:bCs/>
              </w:rPr>
            </w:pPr>
            <w:r w:rsidRPr="00085C9A">
              <w:rPr>
                <w:b/>
                <w:bCs/>
              </w:rPr>
              <w:t>Name</w:t>
            </w:r>
          </w:p>
        </w:tc>
        <w:tc>
          <w:tcPr>
            <w:tcW w:w="3374" w:type="dxa"/>
            <w:vAlign w:val="center"/>
          </w:tcPr>
          <w:p w14:paraId="27CF3967" w14:textId="77777777" w:rsidR="00685AA7" w:rsidRPr="00085C9A" w:rsidRDefault="00685AA7" w:rsidP="00481D3A">
            <w:pPr>
              <w:rPr>
                <w:b/>
                <w:bCs/>
              </w:rPr>
            </w:pPr>
            <w:r w:rsidRPr="00085C9A">
              <w:rPr>
                <w:b/>
                <w:bCs/>
              </w:rPr>
              <w:t>Description</w:t>
            </w:r>
          </w:p>
        </w:tc>
        <w:tc>
          <w:tcPr>
            <w:tcW w:w="4990" w:type="dxa"/>
            <w:vAlign w:val="center"/>
          </w:tcPr>
          <w:p w14:paraId="53D9E1A2" w14:textId="77777777" w:rsidR="00685AA7" w:rsidRPr="00085C9A" w:rsidRDefault="00685AA7" w:rsidP="00481D3A">
            <w:pPr>
              <w:rPr>
                <w:b/>
                <w:bCs/>
              </w:rPr>
            </w:pPr>
            <w:r w:rsidRPr="00085C9A">
              <w:rPr>
                <w:b/>
                <w:bCs/>
              </w:rPr>
              <w:t>Responsibilities</w:t>
            </w:r>
          </w:p>
        </w:tc>
      </w:tr>
      <w:tr w:rsidR="00685AA7" w:rsidRPr="00085C9A" w14:paraId="20FE752B" w14:textId="77777777" w:rsidTr="00A245C4">
        <w:tc>
          <w:tcPr>
            <w:tcW w:w="1126" w:type="dxa"/>
            <w:vAlign w:val="center"/>
          </w:tcPr>
          <w:p w14:paraId="0CDFE677" w14:textId="77777777" w:rsidR="00685AA7" w:rsidRPr="00085C9A" w:rsidRDefault="004D5551" w:rsidP="00481D3A">
            <w:r w:rsidRPr="00085C9A">
              <w:t>User</w:t>
            </w:r>
          </w:p>
        </w:tc>
        <w:tc>
          <w:tcPr>
            <w:tcW w:w="3374" w:type="dxa"/>
            <w:vAlign w:val="center"/>
          </w:tcPr>
          <w:p w14:paraId="3C8441FD" w14:textId="77777777" w:rsidR="003815DD" w:rsidRPr="00085C9A" w:rsidRDefault="004D5551" w:rsidP="00481D3A">
            <w:r w:rsidRPr="00085C9A">
              <w:t xml:space="preserve">The user </w:t>
            </w:r>
            <w:r w:rsidR="003815DD" w:rsidRPr="00085C9A">
              <w:t xml:space="preserve">is the person playing the game. </w:t>
            </w:r>
          </w:p>
          <w:p w14:paraId="7FD8119F" w14:textId="2033E844" w:rsidR="00685AA7" w:rsidRPr="00085C9A" w:rsidRDefault="003815DD" w:rsidP="003815DD">
            <w:r w:rsidRPr="00085C9A">
              <w:t xml:space="preserve">They </w:t>
            </w:r>
            <w:r w:rsidR="004D5551" w:rsidRPr="00085C9A">
              <w:t xml:space="preserve">require the app to </w:t>
            </w:r>
            <w:r w:rsidR="00481D3A" w:rsidRPr="00085C9A">
              <w:t xml:space="preserve">execute </w:t>
            </w:r>
            <w:r w:rsidR="004D5551" w:rsidRPr="00085C9A">
              <w:t>without errors</w:t>
            </w:r>
            <w:r w:rsidRPr="00085C9A">
              <w:t xml:space="preserve">, to record accurate data about their game and to generally behave as a mobile app is expected to. </w:t>
            </w:r>
          </w:p>
        </w:tc>
        <w:tc>
          <w:tcPr>
            <w:tcW w:w="4990" w:type="dxa"/>
            <w:vAlign w:val="center"/>
          </w:tcPr>
          <w:p w14:paraId="1F28F9D9" w14:textId="3B25EF99" w:rsidR="00685AA7" w:rsidRPr="00085C9A" w:rsidRDefault="004D5551" w:rsidP="00481D3A">
            <w:r w:rsidRPr="00085C9A">
              <w:t>The user is responsible for maintaining their phone to a standard that will run the Let’s Quiz application, this is not an arduous task and should not require any effort beyond normal phone maintenance</w:t>
            </w:r>
            <w:r w:rsidR="003815DD" w:rsidRPr="00085C9A">
              <w:t>.</w:t>
            </w:r>
          </w:p>
          <w:p w14:paraId="507ACD42" w14:textId="77777777" w:rsidR="003815DD" w:rsidRPr="00085C9A" w:rsidRDefault="004D5551" w:rsidP="003815DD">
            <w:r w:rsidRPr="00085C9A">
              <w:t>Let’s Quiz requires several permission</w:t>
            </w:r>
            <w:r w:rsidR="003815DD" w:rsidRPr="00085C9A">
              <w:t>, including but not limited to internet access, to send and receive push notifications and to read and write data. I</w:t>
            </w:r>
            <w:r w:rsidRPr="00085C9A">
              <w:t xml:space="preserve">t is the </w:t>
            </w:r>
            <w:r w:rsidRPr="00085C9A">
              <w:lastRenderedPageBreak/>
              <w:t>responsibility of the user to grant the application those rights</w:t>
            </w:r>
            <w:r w:rsidR="003815DD" w:rsidRPr="00085C9A">
              <w:t>.</w:t>
            </w:r>
          </w:p>
          <w:p w14:paraId="31E45E32" w14:textId="7D919953" w:rsidR="004D5551" w:rsidRPr="00085C9A" w:rsidRDefault="004D5551" w:rsidP="003815DD">
            <w:r w:rsidRPr="00085C9A">
              <w:t>It is expected that the user play the game in good faith, that they do not deliberately attempt to inject malicious code or otherwise break the system</w:t>
            </w:r>
            <w:r w:rsidR="003815DD" w:rsidRPr="00085C9A">
              <w:t>.</w:t>
            </w:r>
          </w:p>
        </w:tc>
      </w:tr>
      <w:tr w:rsidR="004D5551" w:rsidRPr="00085C9A" w14:paraId="46ECC741" w14:textId="77777777" w:rsidTr="00A245C4">
        <w:tc>
          <w:tcPr>
            <w:tcW w:w="1126" w:type="dxa"/>
            <w:vAlign w:val="center"/>
          </w:tcPr>
          <w:p w14:paraId="5CE1A44C" w14:textId="77777777" w:rsidR="004D5551" w:rsidRPr="00085C9A" w:rsidRDefault="004D5551" w:rsidP="00481D3A">
            <w:r w:rsidRPr="00085C9A">
              <w:lastRenderedPageBreak/>
              <w:t>Game Opponent</w:t>
            </w:r>
          </w:p>
        </w:tc>
        <w:tc>
          <w:tcPr>
            <w:tcW w:w="3374" w:type="dxa"/>
            <w:vAlign w:val="center"/>
          </w:tcPr>
          <w:p w14:paraId="67C69D68" w14:textId="18E71B44" w:rsidR="00481D3A" w:rsidRPr="00085C9A" w:rsidRDefault="004D5551" w:rsidP="00481D3A">
            <w:r w:rsidRPr="00085C9A">
              <w:t xml:space="preserve">Let’s Quiz is a multi-player game and the </w:t>
            </w:r>
            <w:r w:rsidR="003815DD" w:rsidRPr="00085C9A">
              <w:t>opponent</w:t>
            </w:r>
            <w:r w:rsidRPr="00085C9A">
              <w:t xml:space="preserve"> player, whether they have joined the game yet or not, is a stake holder. </w:t>
            </w:r>
          </w:p>
          <w:p w14:paraId="6DAD7E20" w14:textId="30F929CE" w:rsidR="004D5551" w:rsidRPr="00085C9A" w:rsidRDefault="004D5551" w:rsidP="00481D3A">
            <w:r w:rsidRPr="00085C9A">
              <w:t>The user’s score, questions the user has been asked and what answers they gave will all effect the opponent’s game.</w:t>
            </w:r>
          </w:p>
        </w:tc>
        <w:tc>
          <w:tcPr>
            <w:tcW w:w="4990" w:type="dxa"/>
            <w:vAlign w:val="center"/>
          </w:tcPr>
          <w:p w14:paraId="30E924BB" w14:textId="77777777" w:rsidR="00481D3A" w:rsidRPr="00085C9A" w:rsidRDefault="004D5551" w:rsidP="00481D3A">
            <w:r w:rsidRPr="00085C9A">
              <w:t xml:space="preserve">The opponent player is expected to be able to receive push notifications and to </w:t>
            </w:r>
            <w:r w:rsidR="00C12BA0" w:rsidRPr="00085C9A">
              <w:t xml:space="preserve">take their turn when notified to do so. </w:t>
            </w:r>
          </w:p>
          <w:p w14:paraId="33CC7D39" w14:textId="61B4F8C7" w:rsidR="004D5551" w:rsidRPr="00085C9A" w:rsidRDefault="00C12BA0" w:rsidP="00561018">
            <w:r w:rsidRPr="00085C9A">
              <w:t xml:space="preserve">At </w:t>
            </w:r>
            <w:r w:rsidR="00481D3A" w:rsidRPr="00085C9A">
              <w:t xml:space="preserve">the </w:t>
            </w:r>
            <w:r w:rsidRPr="00085C9A">
              <w:t xml:space="preserve">point </w:t>
            </w:r>
            <w:r w:rsidR="00481D3A" w:rsidRPr="00085C9A">
              <w:t xml:space="preserve">when they take their turn, </w:t>
            </w:r>
            <w:r w:rsidRPr="00085C9A">
              <w:t xml:space="preserve">they become a user and have the responsibilities of </w:t>
            </w:r>
            <w:r w:rsidR="00561018" w:rsidRPr="00085C9A">
              <w:t xml:space="preserve">the </w:t>
            </w:r>
            <w:r w:rsidRPr="00085C9A">
              <w:t>user.</w:t>
            </w:r>
          </w:p>
        </w:tc>
      </w:tr>
      <w:tr w:rsidR="00F44642" w:rsidRPr="00085C9A" w14:paraId="6D231B78" w14:textId="77777777" w:rsidTr="00A245C4">
        <w:tc>
          <w:tcPr>
            <w:tcW w:w="1126" w:type="dxa"/>
            <w:vAlign w:val="center"/>
          </w:tcPr>
          <w:p w14:paraId="04A4D066" w14:textId="20194CAB" w:rsidR="00F44642" w:rsidRPr="00085C9A" w:rsidRDefault="00F44642" w:rsidP="00481D3A">
            <w:r w:rsidRPr="00085C9A">
              <w:t>The Client</w:t>
            </w:r>
          </w:p>
        </w:tc>
        <w:tc>
          <w:tcPr>
            <w:tcW w:w="3374" w:type="dxa"/>
            <w:vAlign w:val="center"/>
          </w:tcPr>
          <w:p w14:paraId="41DB8CFB" w14:textId="3E8584CE" w:rsidR="00F44642" w:rsidRPr="00085C9A" w:rsidRDefault="00F44642" w:rsidP="003815DD">
            <w:r w:rsidRPr="00085C9A">
              <w:t>The Client has engaged the Let’s Quiz Development Team to complete the project as outlined</w:t>
            </w:r>
          </w:p>
        </w:tc>
        <w:tc>
          <w:tcPr>
            <w:tcW w:w="4990" w:type="dxa"/>
            <w:vAlign w:val="center"/>
          </w:tcPr>
          <w:p w14:paraId="3914C700" w14:textId="1B9306AE" w:rsidR="00F44642" w:rsidRPr="00085C9A" w:rsidRDefault="00F44642" w:rsidP="00481D3A">
            <w:r w:rsidRPr="00085C9A">
              <w:t xml:space="preserve">To agree to the initial project outline, maintain oversight of the project and communicate any alterations or requirements the project may develop as the design is carried out. </w:t>
            </w:r>
          </w:p>
        </w:tc>
      </w:tr>
      <w:tr w:rsidR="00F44642" w:rsidRPr="00085C9A" w14:paraId="3DF803DD" w14:textId="77777777" w:rsidTr="00A245C4">
        <w:tc>
          <w:tcPr>
            <w:tcW w:w="1126" w:type="dxa"/>
            <w:vAlign w:val="center"/>
          </w:tcPr>
          <w:p w14:paraId="76E1CDF1" w14:textId="65FD4FEB" w:rsidR="00F44642" w:rsidRPr="00085C9A" w:rsidRDefault="00F44642" w:rsidP="00D34214">
            <w:r w:rsidRPr="00085C9A">
              <w:t>Unity 3d</w:t>
            </w:r>
          </w:p>
        </w:tc>
        <w:tc>
          <w:tcPr>
            <w:tcW w:w="3374" w:type="dxa"/>
            <w:vAlign w:val="center"/>
          </w:tcPr>
          <w:p w14:paraId="4FA6806D" w14:textId="7232DC3A" w:rsidR="00F44642" w:rsidRPr="00085C9A" w:rsidRDefault="00F44642" w:rsidP="00D34214">
            <w:r w:rsidRPr="00085C9A">
              <w:t>Unity 3D is the development platform the design team has elected to use. If Let’s Quiz makes over $100 000 USD per year Unity begins to take a percentage of the profits.</w:t>
            </w:r>
          </w:p>
        </w:tc>
        <w:tc>
          <w:tcPr>
            <w:tcW w:w="4990" w:type="dxa"/>
            <w:vAlign w:val="center"/>
          </w:tcPr>
          <w:p w14:paraId="4199A266" w14:textId="0573CE5A" w:rsidR="00F44642" w:rsidRPr="00085C9A" w:rsidRDefault="00F44642" w:rsidP="00D34214">
            <w:r w:rsidRPr="00085C9A">
              <w:t>The Let’s Quiz development team will be relying on accurate and up to date documentation. It is the responsibility of Unity3D to provide documentation as well as some level of technical support and troubleshooting.</w:t>
            </w:r>
          </w:p>
        </w:tc>
      </w:tr>
    </w:tbl>
    <w:p w14:paraId="3542E138" w14:textId="77777777" w:rsidR="00685AA7" w:rsidRPr="00085C9A" w:rsidRDefault="00685AA7">
      <w:pPr>
        <w:pStyle w:val="BodyText"/>
      </w:pPr>
    </w:p>
    <w:p w14:paraId="58595AE6" w14:textId="77777777" w:rsidR="00FD21C3" w:rsidRPr="00085C9A" w:rsidRDefault="00FD21C3">
      <w:pPr>
        <w:widowControl/>
        <w:rPr>
          <w:rFonts w:ascii="Arial" w:hAnsi="Arial"/>
          <w:b/>
          <w:color w:val="0070C0"/>
        </w:rPr>
      </w:pPr>
      <w:bookmarkStart w:id="58" w:name="_Toc425054386"/>
      <w:bookmarkStart w:id="59" w:name="_Toc342757864"/>
      <w:bookmarkStart w:id="60" w:name="_Toc346297773"/>
      <w:bookmarkStart w:id="61" w:name="_Toc422186479"/>
      <w:bookmarkStart w:id="62" w:name="_Toc436203384"/>
      <w:bookmarkStart w:id="63" w:name="_Toc452813585"/>
      <w:bookmarkStart w:id="64" w:name="_Toc512930912"/>
      <w:bookmarkStart w:id="65" w:name="_Toc20715759"/>
      <w:r w:rsidRPr="00085C9A">
        <w:br w:type="page"/>
      </w:r>
    </w:p>
    <w:p w14:paraId="33E61DDE" w14:textId="5BE5396E" w:rsidR="00B67395" w:rsidRPr="00085C9A" w:rsidRDefault="00685AA7" w:rsidP="00171AFC">
      <w:pPr>
        <w:pStyle w:val="Heading2"/>
      </w:pPr>
      <w:bookmarkStart w:id="66" w:name="_Toc514404595"/>
      <w:r w:rsidRPr="00085C9A">
        <w:lastRenderedPageBreak/>
        <w:t>User Environment</w:t>
      </w:r>
      <w:bookmarkEnd w:id="58"/>
      <w:bookmarkEnd w:id="59"/>
      <w:bookmarkEnd w:id="60"/>
      <w:bookmarkEnd w:id="61"/>
      <w:bookmarkEnd w:id="62"/>
      <w:bookmarkEnd w:id="63"/>
      <w:bookmarkEnd w:id="64"/>
      <w:bookmarkEnd w:id="65"/>
      <w:bookmarkEnd w:id="66"/>
    </w:p>
    <w:p w14:paraId="1E149116" w14:textId="211ED121" w:rsidR="00B67395" w:rsidRPr="00085C9A" w:rsidRDefault="00211A24" w:rsidP="00F9051A">
      <w:pPr>
        <w:pStyle w:val="Heading4"/>
      </w:pPr>
      <w:r w:rsidRPr="00085C9A">
        <w:t>General Layout</w:t>
      </w:r>
    </w:p>
    <w:p w14:paraId="32D04400" w14:textId="3B355664" w:rsidR="0008506D" w:rsidRPr="00E9413F" w:rsidRDefault="00F44642" w:rsidP="00F9051A">
      <w:bookmarkStart w:id="67" w:name="_Hlk510613483"/>
      <w:r w:rsidRPr="00085C9A">
        <w:t xml:space="preserve">The development team proposes a visual design following a minimalist aesthetic, with a fun and </w:t>
      </w:r>
      <w:r w:rsidR="008F002E" w:rsidRPr="00085C9A">
        <w:t>colorful</w:t>
      </w:r>
      <w:r w:rsidRPr="00085C9A">
        <w:t xml:space="preserve"> theme</w:t>
      </w:r>
      <w:r w:rsidR="00171AFC">
        <w:t xml:space="preserve"> keeping with the sci-fi, fantasy genre</w:t>
      </w:r>
      <w:r w:rsidRPr="00085C9A">
        <w:t>.</w:t>
      </w:r>
      <w:r w:rsidR="00AF3580" w:rsidRPr="00085C9A">
        <w:t xml:space="preserve"> </w:t>
      </w:r>
      <w:commentRangeStart w:id="68"/>
      <w:r w:rsidR="00AF3580" w:rsidRPr="00085C9A">
        <w:t>This will meet business need for a fast and easy to use application</w:t>
      </w:r>
      <w:r w:rsidR="00171AFC">
        <w:t xml:space="preserve"> that engages with our target market</w:t>
      </w:r>
      <w:r w:rsidRPr="00085C9A">
        <w:t xml:space="preserve">. </w:t>
      </w:r>
      <w:commentRangeEnd w:id="68"/>
      <w:r w:rsidR="0011449B" w:rsidRPr="00085C9A">
        <w:rPr>
          <w:rStyle w:val="CommentReference"/>
        </w:rPr>
        <w:commentReference w:id="68"/>
      </w:r>
      <w:r w:rsidR="0008506D">
        <w:t xml:space="preserve"> </w:t>
      </w:r>
    </w:p>
    <w:p w14:paraId="61739E53" w14:textId="36605757" w:rsidR="00F9051A" w:rsidRPr="00085C9A" w:rsidRDefault="00F9051A" w:rsidP="00F9051A">
      <w:pPr>
        <w:pStyle w:val="Heading4"/>
      </w:pPr>
      <w:bookmarkStart w:id="69" w:name="_Toc508278038"/>
      <w:bookmarkEnd w:id="67"/>
      <w:r w:rsidRPr="00085C9A">
        <w:t>How will users interact with Let’s Quiz</w:t>
      </w:r>
      <w:bookmarkEnd w:id="69"/>
    </w:p>
    <w:p w14:paraId="2B8DB384" w14:textId="0B9C4B30" w:rsidR="00F9051A" w:rsidRPr="00085C9A" w:rsidRDefault="00606395" w:rsidP="00F9051A">
      <w:r w:rsidRPr="00085C9A">
        <w:t>Given the minimalist aesthetic, t</w:t>
      </w:r>
      <w:r w:rsidR="00F9051A" w:rsidRPr="00085C9A">
        <w:t xml:space="preserve">he application is designed </w:t>
      </w:r>
      <w:r w:rsidRPr="00085C9A">
        <w:t>to be simple yet intuitive</w:t>
      </w:r>
      <w:r w:rsidR="00F9051A" w:rsidRPr="00085C9A">
        <w:t xml:space="preserve">. There are only three ways a user can interact with </w:t>
      </w:r>
      <w:r w:rsidR="00F25E1C" w:rsidRPr="00085C9A">
        <w:t>the</w:t>
      </w:r>
      <w:r w:rsidR="00F9051A" w:rsidRPr="00085C9A">
        <w:t xml:space="preserve"> </w:t>
      </w:r>
      <w:r w:rsidR="00F25E1C" w:rsidRPr="00085C9A">
        <w:t>app</w:t>
      </w:r>
      <w:r w:rsidR="00F9051A" w:rsidRPr="00085C9A">
        <w:t xml:space="preserve">, </w:t>
      </w:r>
      <w:r w:rsidRPr="00085C9A">
        <w:t xml:space="preserve">touch </w:t>
      </w:r>
      <w:r w:rsidR="00F9051A" w:rsidRPr="00085C9A">
        <w:t>buttons</w:t>
      </w:r>
      <w:r w:rsidR="00F25E1C" w:rsidRPr="00085C9A">
        <w:t>,</w:t>
      </w:r>
      <w:r w:rsidR="00F9051A" w:rsidRPr="00085C9A">
        <w:t xml:space="preserve"> </w:t>
      </w:r>
      <w:r w:rsidR="00F25E1C" w:rsidRPr="00085C9A">
        <w:t>drop-down</w:t>
      </w:r>
      <w:r w:rsidR="00F9051A" w:rsidRPr="00085C9A">
        <w:t xml:space="preserve"> menus</w:t>
      </w:r>
      <w:r w:rsidR="00F25E1C" w:rsidRPr="00085C9A">
        <w:t>,</w:t>
      </w:r>
      <w:r w:rsidR="00F9051A" w:rsidRPr="00085C9A">
        <w:t xml:space="preserve"> and </w:t>
      </w:r>
      <w:r w:rsidR="00F25E1C" w:rsidRPr="00085C9A">
        <w:t>on</w:t>
      </w:r>
      <w:r w:rsidRPr="00085C9A">
        <w:t>-</w:t>
      </w:r>
      <w:r w:rsidR="00F25E1C" w:rsidRPr="00085C9A">
        <w:t xml:space="preserve">screen </w:t>
      </w:r>
      <w:r w:rsidR="00F9051A" w:rsidRPr="00085C9A">
        <w:t>keyboard input.</w:t>
      </w:r>
    </w:p>
    <w:p w14:paraId="762C8EDD" w14:textId="77777777" w:rsidR="00F9051A" w:rsidRPr="00085C9A" w:rsidRDefault="00F9051A" w:rsidP="00F9051A">
      <w:pPr>
        <w:pStyle w:val="Heading5"/>
      </w:pPr>
      <w:bookmarkStart w:id="70" w:name="_Toc508278039"/>
      <w:r w:rsidRPr="00085C9A">
        <w:t>Touch buttons</w:t>
      </w:r>
      <w:bookmarkEnd w:id="70"/>
    </w:p>
    <w:p w14:paraId="2671B22B" w14:textId="58A86FF8" w:rsidR="00F9051A" w:rsidRPr="00085C9A" w:rsidRDefault="00F9051A" w:rsidP="00F9051A">
      <w:r w:rsidRPr="00085C9A">
        <w:t xml:space="preserve">Touch buttons are the simplest form of input and </w:t>
      </w:r>
      <w:r w:rsidR="00606395" w:rsidRPr="00085C9A">
        <w:t>the</w:t>
      </w:r>
      <w:r w:rsidRPr="00085C9A">
        <w:t xml:space="preserve"> go</w:t>
      </w:r>
      <w:r w:rsidR="00606395" w:rsidRPr="00085C9A">
        <w:t xml:space="preserve"> to choice</w:t>
      </w:r>
      <w:r w:rsidRPr="00085C9A">
        <w:t xml:space="preserve"> for how user</w:t>
      </w:r>
      <w:r w:rsidR="00606395" w:rsidRPr="00085C9A">
        <w:t>s</w:t>
      </w:r>
      <w:r w:rsidRPr="00085C9A">
        <w:t xml:space="preserve"> are expected to navigate </w:t>
      </w:r>
      <w:r w:rsidR="00606395" w:rsidRPr="00085C9A">
        <w:t>the application</w:t>
      </w:r>
      <w:r w:rsidRPr="00085C9A">
        <w:t>. It is reasonable to expect users to have familiarity with how touch buttons work</w:t>
      </w:r>
      <w:r w:rsidR="00606395" w:rsidRPr="00085C9A">
        <w:t xml:space="preserve">, </w:t>
      </w:r>
      <w:r w:rsidR="00F44642" w:rsidRPr="00085C9A">
        <w:t>as these elements are a staple among mobile applications there is no reason to instruct the user on how to interact with them</w:t>
      </w:r>
      <w:r w:rsidRPr="00085C9A">
        <w:t xml:space="preserve">. Having simple buttons eliminates any chance of incorrect usage, continuing with </w:t>
      </w:r>
      <w:r w:rsidR="00606395" w:rsidRPr="00085C9A">
        <w:t>the</w:t>
      </w:r>
      <w:r w:rsidRPr="00085C9A">
        <w:t xml:space="preserve"> design goal of simplicity.</w:t>
      </w:r>
    </w:p>
    <w:p w14:paraId="72CCD517" w14:textId="77777777" w:rsidR="00F9051A" w:rsidRPr="00085C9A" w:rsidRDefault="00F9051A" w:rsidP="00F9051A">
      <w:pPr>
        <w:pStyle w:val="Heading5"/>
      </w:pPr>
      <w:bookmarkStart w:id="71" w:name="_Toc508278040"/>
      <w:r w:rsidRPr="00085C9A">
        <w:t>Drop Down Menus</w:t>
      </w:r>
      <w:bookmarkEnd w:id="71"/>
    </w:p>
    <w:p w14:paraId="2430B3E8" w14:textId="6510619A" w:rsidR="00F9051A" w:rsidRPr="00085C9A" w:rsidRDefault="00F9051A" w:rsidP="00F9051A">
      <w:r w:rsidRPr="00085C9A">
        <w:t>Where there are more options available to a user th</w:t>
      </w:r>
      <w:r w:rsidR="00606395" w:rsidRPr="00085C9A">
        <w:t>a</w:t>
      </w:r>
      <w:r w:rsidRPr="00085C9A">
        <w:t xml:space="preserve">n a simple touch button can reasonably handle, </w:t>
      </w:r>
      <w:r w:rsidR="00F44642" w:rsidRPr="00085C9A">
        <w:t>like for example presenting the user with a question category selection, the design calls for use of a drop-down menu.</w:t>
      </w:r>
      <w:r w:rsidR="00606395" w:rsidRPr="00085C9A">
        <w:t xml:space="preserve"> </w:t>
      </w:r>
      <w:r w:rsidRPr="00085C9A">
        <w:t>The advantage of a drop</w:t>
      </w:r>
      <w:r w:rsidR="00606395" w:rsidRPr="00085C9A">
        <w:t>-</w:t>
      </w:r>
      <w:r w:rsidRPr="00085C9A">
        <w:t xml:space="preserve">down menu is it presents the user with an array of options but limits their potential selections to those that are valid. </w:t>
      </w:r>
    </w:p>
    <w:p w14:paraId="7B729F0C" w14:textId="2AB562CE" w:rsidR="00F9051A" w:rsidRPr="00085C9A" w:rsidRDefault="00606395" w:rsidP="00F9051A">
      <w:pPr>
        <w:pStyle w:val="Heading5"/>
      </w:pPr>
      <w:bookmarkStart w:id="72" w:name="_Toc508278041"/>
      <w:r w:rsidRPr="00085C9A">
        <w:t xml:space="preserve">On-Screen </w:t>
      </w:r>
      <w:r w:rsidR="00F9051A" w:rsidRPr="00085C9A">
        <w:t xml:space="preserve">Keyboard </w:t>
      </w:r>
      <w:r w:rsidR="00F25E1C" w:rsidRPr="00085C9A">
        <w:t>I</w:t>
      </w:r>
      <w:r w:rsidR="00F9051A" w:rsidRPr="00085C9A">
        <w:t>nput</w:t>
      </w:r>
      <w:bookmarkEnd w:id="72"/>
    </w:p>
    <w:p w14:paraId="0012990C" w14:textId="13997B54" w:rsidR="00F9051A" w:rsidRPr="00085C9A" w:rsidRDefault="00F9051A" w:rsidP="00F9051A">
      <w:r w:rsidRPr="00085C9A">
        <w:t xml:space="preserve">Where the app asks the user for input that requires creativity or personalisation for example when submitting a question, an </w:t>
      </w:r>
      <w:r w:rsidR="00606395" w:rsidRPr="00085C9A">
        <w:t>on-screen</w:t>
      </w:r>
      <w:r w:rsidRPr="00085C9A">
        <w:t xml:space="preserve"> keyboard will present itself in a similar fashion to text messaging.  </w:t>
      </w:r>
      <w:r w:rsidR="00B0429E" w:rsidRPr="00085C9A">
        <w:t>This will meet the business need for an adaptable application.</w:t>
      </w:r>
    </w:p>
    <w:p w14:paraId="1204F0E2" w14:textId="77777777" w:rsidR="00F9051A" w:rsidRPr="00085C9A" w:rsidRDefault="00F9051A" w:rsidP="00211A24"/>
    <w:p w14:paraId="4B0D038B" w14:textId="56EA7628" w:rsidR="00211A24" w:rsidRPr="00085C9A" w:rsidRDefault="00171AFC" w:rsidP="00F9051A">
      <w:pPr>
        <w:pStyle w:val="Heading4"/>
      </w:pPr>
      <w:r>
        <w:t>How a game is played</w:t>
      </w:r>
    </w:p>
    <w:p w14:paraId="28D9380F" w14:textId="3A2FDA30" w:rsidR="00341E34" w:rsidRDefault="00341E34" w:rsidP="000077E9">
      <w:r>
        <w:t xml:space="preserve">A complete Let’s Quiz game is made up of three rounds, played against an online opponent. </w:t>
      </w:r>
    </w:p>
    <w:p w14:paraId="1ACE862D" w14:textId="2BAD0D05" w:rsidR="000077E9" w:rsidRPr="00085C9A" w:rsidRDefault="00341E34" w:rsidP="000077E9">
      <w:r>
        <w:t>When a user</w:t>
      </w:r>
      <w:r w:rsidR="006871FA" w:rsidRPr="00085C9A">
        <w:t xml:space="preserve"> start</w:t>
      </w:r>
      <w:r>
        <w:t>s</w:t>
      </w:r>
      <w:r w:rsidR="006871FA" w:rsidRPr="00085C9A">
        <w:t xml:space="preserve"> </w:t>
      </w:r>
      <w:r>
        <w:t xml:space="preserve">a </w:t>
      </w:r>
      <w:r w:rsidR="006871FA" w:rsidRPr="00085C9A">
        <w:t xml:space="preserve">game </w:t>
      </w:r>
      <w:r>
        <w:t>a timer will begin and they will be</w:t>
      </w:r>
      <w:r w:rsidR="006871FA" w:rsidRPr="00085C9A">
        <w:t xml:space="preserve"> asked a</w:t>
      </w:r>
      <w:r>
        <w:t xml:space="preserve"> </w:t>
      </w:r>
      <w:r w:rsidR="006871FA" w:rsidRPr="00085C9A">
        <w:t xml:space="preserve">series of </w:t>
      </w:r>
      <w:r>
        <w:t>random</w:t>
      </w:r>
      <w:r w:rsidRPr="00085C9A">
        <w:t xml:space="preserve"> </w:t>
      </w:r>
      <w:r w:rsidR="006871FA" w:rsidRPr="00085C9A">
        <w:t>questions</w:t>
      </w:r>
      <w:r>
        <w:t xml:space="preserve">, for each question they will </w:t>
      </w:r>
      <w:r w:rsidR="00A74A2E" w:rsidRPr="00085C9A">
        <w:t xml:space="preserve">be </w:t>
      </w:r>
      <w:r>
        <w:t>presented</w:t>
      </w:r>
      <w:r w:rsidR="006871FA" w:rsidRPr="00085C9A">
        <w:t xml:space="preserve"> four</w:t>
      </w:r>
      <w:r>
        <w:t xml:space="preserve"> possible</w:t>
      </w:r>
      <w:r w:rsidR="006871FA" w:rsidRPr="00085C9A">
        <w:t xml:space="preserve"> answers. </w:t>
      </w:r>
      <w:r>
        <w:t>The user</w:t>
      </w:r>
      <w:r w:rsidR="006871FA" w:rsidRPr="00085C9A">
        <w:t xml:space="preserve"> will </w:t>
      </w:r>
      <w:r>
        <w:t xml:space="preserve">then </w:t>
      </w:r>
      <w:r w:rsidR="006871FA" w:rsidRPr="00085C9A">
        <w:t>select the</w:t>
      </w:r>
      <w:r w:rsidR="000077E9" w:rsidRPr="00085C9A">
        <w:t xml:space="preserve"> answer they think</w:t>
      </w:r>
      <w:r>
        <w:t xml:space="preserve"> is</w:t>
      </w:r>
      <w:r w:rsidR="000077E9" w:rsidRPr="00085C9A">
        <w:t xml:space="preserve"> correct</w:t>
      </w:r>
      <w:r>
        <w:t xml:space="preserve">, </w:t>
      </w:r>
      <w:r w:rsidR="000077E9" w:rsidRPr="00085C9A">
        <w:t xml:space="preserve">the answer they selected will </w:t>
      </w:r>
      <w:r>
        <w:t xml:space="preserve">then </w:t>
      </w:r>
      <w:r w:rsidR="000077E9" w:rsidRPr="00085C9A">
        <w:t xml:space="preserve">change color, green if it is </w:t>
      </w:r>
      <w:r>
        <w:t>correct</w:t>
      </w:r>
      <w:r w:rsidR="000077E9" w:rsidRPr="00085C9A">
        <w:t xml:space="preserve"> and red if it is wrong. In the event of an incorrect selection the correct answer will </w:t>
      </w:r>
      <w:r>
        <w:t xml:space="preserve">also </w:t>
      </w:r>
      <w:r w:rsidR="000077E9" w:rsidRPr="00085C9A">
        <w:t>light up green</w:t>
      </w:r>
      <w:r>
        <w:t>,</w:t>
      </w:r>
      <w:r w:rsidR="000077E9" w:rsidRPr="00085C9A">
        <w:t xml:space="preserve"> so the user can see what </w:t>
      </w:r>
      <w:r>
        <w:t xml:space="preserve">the correct </w:t>
      </w:r>
      <w:r w:rsidR="000077E9" w:rsidRPr="00085C9A">
        <w:t>answer</w:t>
      </w:r>
      <w:r>
        <w:t xml:space="preserve"> was</w:t>
      </w:r>
      <w:r w:rsidR="000077E9" w:rsidRPr="00085C9A">
        <w:t>.</w:t>
      </w:r>
    </w:p>
    <w:p w14:paraId="4BE16B3B" w14:textId="50A02B61" w:rsidR="006871FA" w:rsidRPr="00085C9A" w:rsidRDefault="006871FA" w:rsidP="00211A24">
      <w:r w:rsidRPr="00085C9A">
        <w:t>This will continue until the timer has expired.</w:t>
      </w:r>
      <w:r w:rsidR="00520E08" w:rsidRPr="00085C9A">
        <w:t xml:space="preserve"> </w:t>
      </w:r>
      <w:r w:rsidRPr="00085C9A">
        <w:t xml:space="preserve">After the </w:t>
      </w:r>
      <w:r w:rsidR="00341E34">
        <w:t>game</w:t>
      </w:r>
      <w:r w:rsidRPr="00085C9A">
        <w:t xml:space="preserve"> has ended the user will be presented with a </w:t>
      </w:r>
      <w:r w:rsidR="00341E34">
        <w:t>results screen</w:t>
      </w:r>
      <w:r w:rsidRPr="00085C9A">
        <w:t xml:space="preserve"> where they can review each question, see their how their opponent did on each question and rate their favorite questions. Afterward the game will move into the users open game list and will be available for them to play their next round after their opponent has had their turn.</w:t>
      </w:r>
    </w:p>
    <w:p w14:paraId="7F2FB878" w14:textId="5E703DD2" w:rsidR="00B0429E" w:rsidRPr="00085C9A" w:rsidRDefault="00B0429E" w:rsidP="00211A24">
      <w:r w:rsidRPr="00085C9A">
        <w:t xml:space="preserve">The client has identified the business need for a competition environment, </w:t>
      </w:r>
      <w:r w:rsidR="00C0167E" w:rsidRPr="00085C9A">
        <w:t>by having players compete against one another Let’s Quiz goes from a simple single player quiz game to a battle of knowledge between two competitors.</w:t>
      </w:r>
    </w:p>
    <w:p w14:paraId="13007A4F" w14:textId="77777777" w:rsidR="003E30D2" w:rsidRPr="00085C9A" w:rsidRDefault="003E30D2" w:rsidP="00211A24"/>
    <w:p w14:paraId="17867168" w14:textId="631018F7" w:rsidR="00211A24" w:rsidRPr="00085C9A" w:rsidRDefault="00211A24" w:rsidP="00F9051A">
      <w:pPr>
        <w:pStyle w:val="Heading4"/>
      </w:pPr>
      <w:r w:rsidRPr="00085C9A">
        <w:t xml:space="preserve">Scoring </w:t>
      </w:r>
    </w:p>
    <w:p w14:paraId="7B9AAE25" w14:textId="382411BE" w:rsidR="006871FA" w:rsidRPr="00085C9A" w:rsidRDefault="006871FA" w:rsidP="006871FA">
      <w:r w:rsidRPr="00085C9A">
        <w:t>Users will receive 10 points for correct answers. To prevent users from rapidly guessing at the questions, a problem we found during testing, users will lose 5 points for wrong answers.</w:t>
      </w:r>
    </w:p>
    <w:p w14:paraId="5AC96530" w14:textId="4B3F81F9" w:rsidR="00CB444D" w:rsidRPr="00085C9A" w:rsidRDefault="00CB444D" w:rsidP="006871FA">
      <w:r w:rsidRPr="00085C9A">
        <w:lastRenderedPageBreak/>
        <w:t>The deduction of points</w:t>
      </w:r>
      <w:r w:rsidR="007A62D0" w:rsidRPr="00085C9A">
        <w:t xml:space="preserve"> for an incorrect answer is to mitigate a risk factor identified in the early stages of testing</w:t>
      </w:r>
      <w:r w:rsidR="00966421" w:rsidRPr="00085C9A">
        <w:t>. P</w:t>
      </w:r>
      <w:r w:rsidR="007A62D0" w:rsidRPr="00085C9A">
        <w:t>layer</w:t>
      </w:r>
      <w:r w:rsidR="00966421" w:rsidRPr="00085C9A">
        <w:t xml:space="preserve">s </w:t>
      </w:r>
      <w:r w:rsidR="007A62D0" w:rsidRPr="00085C9A">
        <w:t xml:space="preserve">could essentially cheat by </w:t>
      </w:r>
      <w:r w:rsidR="00966421" w:rsidRPr="00085C9A">
        <w:t xml:space="preserve">rapidly selecting any answer, giving them a 25% chance to score 10 points with no risk. </w:t>
      </w:r>
    </w:p>
    <w:p w14:paraId="5E6A0F29" w14:textId="77777777" w:rsidR="003E30D2" w:rsidRPr="00085C9A" w:rsidRDefault="003E30D2" w:rsidP="006871FA"/>
    <w:p w14:paraId="68A9CCF8" w14:textId="044895D1" w:rsidR="00211A24" w:rsidRPr="00085C9A" w:rsidRDefault="00211A24" w:rsidP="00F9051A">
      <w:pPr>
        <w:pStyle w:val="Heading4"/>
      </w:pPr>
      <w:r w:rsidRPr="00085C9A">
        <w:t>Question submission</w:t>
      </w:r>
    </w:p>
    <w:p w14:paraId="08FB88F2" w14:textId="1ABF6578" w:rsidR="002A2636" w:rsidRPr="00085C9A" w:rsidRDefault="002A2636" w:rsidP="006871FA">
      <w:r w:rsidRPr="00085C9A">
        <w:t xml:space="preserve">To engage users to the highest degree the </w:t>
      </w:r>
      <w:r w:rsidR="00520E08" w:rsidRPr="00085C9A">
        <w:t>c</w:t>
      </w:r>
      <w:r w:rsidRPr="00085C9A">
        <w:t xml:space="preserve">lient has requested that users be able to submit their own questions that are then added to the general question pool. Users will be able to select ‘Submit Question’ from the main menu and then be able to enter the question, correct answer and incorrect answers. </w:t>
      </w:r>
    </w:p>
    <w:p w14:paraId="3BA477AC" w14:textId="77CE71F9" w:rsidR="00966421" w:rsidRPr="00085C9A" w:rsidRDefault="00966421" w:rsidP="006871FA">
      <w:r w:rsidRPr="00085C9A">
        <w:t>This feature relates to the identified business needs by addressing the need for an adaptable game. The ability for users to be able to submit questions that are then included in the question pool means the questions the game is asking its users will be continually changing. This will also mitigate the risk of the game becoming boring.</w:t>
      </w:r>
    </w:p>
    <w:p w14:paraId="45F745D5" w14:textId="77777777" w:rsidR="003E30D2" w:rsidRPr="00085C9A" w:rsidRDefault="003E30D2" w:rsidP="006871FA"/>
    <w:p w14:paraId="78D5A35C" w14:textId="0EC77330" w:rsidR="00211A24" w:rsidRPr="00085C9A" w:rsidRDefault="00211A24" w:rsidP="00F9051A">
      <w:pPr>
        <w:pStyle w:val="Heading4"/>
      </w:pPr>
      <w:r w:rsidRPr="00085C9A">
        <w:t>Question Ranking</w:t>
      </w:r>
    </w:p>
    <w:p w14:paraId="52F96FFD" w14:textId="1B09166A" w:rsidR="00AF0145" w:rsidRPr="00085C9A" w:rsidRDefault="002A2636" w:rsidP="002A2636">
      <w:r w:rsidRPr="00085C9A">
        <w:t>After each round users will be able to rate questions with a thumbs up or thumbs down. This will help Let’s Quiz automatically r</w:t>
      </w:r>
      <w:r w:rsidR="004F00FC" w:rsidRPr="00085C9A">
        <w:t>emove poor performing questions</w:t>
      </w:r>
      <w:r w:rsidR="00AF0145" w:rsidRPr="00085C9A">
        <w:t>, an identified risk of allowing users to enter their own questions.</w:t>
      </w:r>
      <w:r w:rsidR="004F00FC" w:rsidRPr="00085C9A">
        <w:t xml:space="preserve"> Users will be able to see on a global score board which questions are highest rated and how well their submitted questions </w:t>
      </w:r>
      <w:r w:rsidR="00AF0145" w:rsidRPr="00085C9A">
        <w:t xml:space="preserve">are being received, this appeals to the business need of a competitive game, even though the comparisons of questions is not the primary mechanic it will still appeal to the users competitive nature. </w:t>
      </w:r>
    </w:p>
    <w:p w14:paraId="46AD99FA" w14:textId="77777777" w:rsidR="003E30D2" w:rsidRPr="00085C9A" w:rsidRDefault="003E30D2" w:rsidP="002A2636"/>
    <w:p w14:paraId="4EB8A9B6" w14:textId="67481E78" w:rsidR="00B67395" w:rsidRPr="00085C9A" w:rsidRDefault="00B67395" w:rsidP="00F9051A">
      <w:pPr>
        <w:pStyle w:val="Heading4"/>
      </w:pPr>
      <w:r w:rsidRPr="00085C9A">
        <w:t>Environmental con</w:t>
      </w:r>
      <w:r w:rsidR="003D7B3D" w:rsidRPr="00085C9A">
        <w:t>straints</w:t>
      </w:r>
    </w:p>
    <w:p w14:paraId="1D537C6B" w14:textId="75F29AA6" w:rsidR="003D7B3D" w:rsidRPr="00085C9A" w:rsidRDefault="003D7B3D" w:rsidP="003D7B3D">
      <w:r w:rsidRPr="00085C9A">
        <w:t xml:space="preserve">Let’s quiz is designed to run on </w:t>
      </w:r>
      <w:r w:rsidR="003266EB" w:rsidRPr="00085C9A">
        <w:t>IOS and Android mobile devices. It is a requirement of the application that the device has internet connectivity. This means that the individual device must be configured to allow the application to access the internet and that the device is in a physical location that has internet.</w:t>
      </w:r>
    </w:p>
    <w:p w14:paraId="7723BECC" w14:textId="77777777" w:rsidR="003E30D2" w:rsidRPr="00085C9A" w:rsidRDefault="003E30D2" w:rsidP="003D7B3D"/>
    <w:p w14:paraId="4F567103" w14:textId="3CD05ED3" w:rsidR="00294901" w:rsidRPr="00085C9A" w:rsidRDefault="00294901" w:rsidP="00F9051A">
      <w:pPr>
        <w:pStyle w:val="Heading4"/>
      </w:pPr>
      <w:r w:rsidRPr="00085C9A">
        <w:t>Required integration</w:t>
      </w:r>
    </w:p>
    <w:p w14:paraId="78358F10" w14:textId="11451143" w:rsidR="00294901" w:rsidRPr="00085C9A" w:rsidRDefault="00294901" w:rsidP="00294901">
      <w:r w:rsidRPr="00085C9A">
        <w:t xml:space="preserve">In testing it became apparent that Let’s Quiz needs to interact with the android OS in a nontraditional way. Normally when an app is not being displayed but has not been closed it is paused. For example normally if the user presses the home key, the app that they were in is paused and minimized, they then have the option to go back to their game at the spot they left it in. </w:t>
      </w:r>
    </w:p>
    <w:p w14:paraId="4A61136B" w14:textId="2721A213" w:rsidR="00294901" w:rsidRPr="00085C9A" w:rsidRDefault="00294901" w:rsidP="00294901">
      <w:r w:rsidRPr="00085C9A">
        <w:t xml:space="preserve">Let’s Quiz is a trivia game where the rounds are timed, as such it is a requirement that the game not pause the countdown timer if, for example, the user was to open up a web browser and search for the answer. </w:t>
      </w:r>
    </w:p>
    <w:p w14:paraId="68C84EA9" w14:textId="14F66480" w:rsidR="00EC3EA6" w:rsidRPr="00085C9A" w:rsidRDefault="00EC3EA6" w:rsidP="00294901"/>
    <w:p w14:paraId="3D307DDA" w14:textId="77777777" w:rsidR="0054289F" w:rsidRDefault="00EC3EA6" w:rsidP="00EC3EA6">
      <w:pPr>
        <w:pStyle w:val="Heading2"/>
      </w:pPr>
      <w:bookmarkStart w:id="73" w:name="_Toc508278053"/>
      <w:bookmarkStart w:id="74" w:name="_Toc514404596"/>
      <w:r w:rsidRPr="00085C9A">
        <w:t>Design</w:t>
      </w:r>
      <w:bookmarkEnd w:id="73"/>
      <w:r w:rsidR="0054289F">
        <w:t xml:space="preserve"> Choices</w:t>
      </w:r>
      <w:bookmarkEnd w:id="74"/>
    </w:p>
    <w:p w14:paraId="20203395" w14:textId="655BAD5A" w:rsidR="00EC3EA6" w:rsidRPr="00085C9A" w:rsidRDefault="0054289F" w:rsidP="0054289F">
      <w:r>
        <w:t>In conjunction with the client the Let’s Quiz design team have made numerous design choices, t</w:t>
      </w:r>
      <w:r w:rsidR="00EC3EA6" w:rsidRPr="00085C9A">
        <w:t xml:space="preserve">he following outlines the </w:t>
      </w:r>
      <w:r>
        <w:t xml:space="preserve">some of the </w:t>
      </w:r>
      <w:r w:rsidR="00A00536">
        <w:t>decision</w:t>
      </w:r>
      <w:r>
        <w:t xml:space="preserve"> process and </w:t>
      </w:r>
      <w:r w:rsidR="00A00536">
        <w:t>justifications</w:t>
      </w:r>
      <w:r>
        <w:t xml:space="preserve"> for those choices. </w:t>
      </w:r>
    </w:p>
    <w:p w14:paraId="38D1E1F3" w14:textId="4AD9C2C3" w:rsidR="00AD1942" w:rsidRDefault="00AD1942">
      <w:pPr>
        <w:widowControl/>
        <w:spacing w:before="0" w:after="0"/>
      </w:pPr>
    </w:p>
    <w:p w14:paraId="01CCE42D" w14:textId="77777777" w:rsidR="00AD1942" w:rsidRDefault="00AD1942">
      <w:pPr>
        <w:widowControl/>
        <w:spacing w:before="0" w:after="0"/>
      </w:pPr>
      <w:r>
        <w:br w:type="page"/>
      </w:r>
    </w:p>
    <w:p w14:paraId="0E67A5E9" w14:textId="090312CC" w:rsidR="00EC3EA6" w:rsidRPr="00085C9A" w:rsidRDefault="00EC3EA6" w:rsidP="00EC3EA6"/>
    <w:p w14:paraId="395499C3" w14:textId="32D98ACE" w:rsidR="00EC3EA6" w:rsidRPr="00085C9A" w:rsidRDefault="0054289F" w:rsidP="00EC3EA6">
      <w:pPr>
        <w:pStyle w:val="Heading3"/>
      </w:pPr>
      <w:bookmarkStart w:id="75" w:name="_Toc508278054"/>
      <w:bookmarkStart w:id="76" w:name="_Toc514404597"/>
      <w:r>
        <w:t xml:space="preserve">Accounts and </w:t>
      </w:r>
      <w:r w:rsidR="00EC3EA6" w:rsidRPr="00085C9A">
        <w:t>Login</w:t>
      </w:r>
      <w:bookmarkEnd w:id="76"/>
      <w:r w:rsidR="00EC3EA6" w:rsidRPr="00085C9A">
        <w:t xml:space="preserve"> </w:t>
      </w:r>
      <w:bookmarkEnd w:id="75"/>
    </w:p>
    <w:p w14:paraId="04BE957D" w14:textId="65047F4F" w:rsidR="00EC3EA6" w:rsidRDefault="00454C48" w:rsidP="009279BD">
      <w:r>
        <w:t xml:space="preserve">The decision to allow users to log in was made for several reasons, firstly from a business point of view having a </w:t>
      </w:r>
      <w:r w:rsidR="00DF6A54">
        <w:t>registered</w:t>
      </w:r>
      <w:r>
        <w:t xml:space="preserve"> list of users is a much more </w:t>
      </w:r>
      <w:r w:rsidR="00DF6A54">
        <w:t>valuable</w:t>
      </w:r>
      <w:r>
        <w:t xml:space="preserve"> to show the popularity and success of the application.</w:t>
      </w:r>
    </w:p>
    <w:p w14:paraId="6A99127E" w14:textId="060930F2" w:rsidR="00454C48" w:rsidRDefault="00454C48" w:rsidP="009279BD">
      <w:r>
        <w:t xml:space="preserve">Having users </w:t>
      </w:r>
      <w:r w:rsidR="00C82863">
        <w:t>log into the application with an account allows Let’s Quiz to save their progress and record their achievements. This is very useful as it adds value to the application.</w:t>
      </w:r>
    </w:p>
    <w:p w14:paraId="29A76DFC" w14:textId="77777777" w:rsidR="008A601D" w:rsidRDefault="008A601D" w:rsidP="00454C48">
      <w:pPr>
        <w:ind w:left="720"/>
      </w:pPr>
    </w:p>
    <w:p w14:paraId="33D16540" w14:textId="77777777" w:rsidR="00840B4E" w:rsidRDefault="00840B4E" w:rsidP="00840B4E">
      <w:pPr>
        <w:pStyle w:val="Heading3"/>
      </w:pPr>
      <w:bookmarkStart w:id="77" w:name="_Toc514404598"/>
      <w:r>
        <w:t>Game, Round and Turn design</w:t>
      </w:r>
      <w:bookmarkEnd w:id="77"/>
    </w:p>
    <w:p w14:paraId="0326047F" w14:textId="77777777" w:rsidR="00840B4E" w:rsidRDefault="00840B4E" w:rsidP="009279BD">
      <w:r>
        <w:t xml:space="preserve">A player’s turn lasts until the timer runs out, a round is made up of a player and an opponent’s turns and a game is made up of three rounds. </w:t>
      </w:r>
    </w:p>
    <w:p w14:paraId="6487311C" w14:textId="77777777" w:rsidR="00840B4E" w:rsidRDefault="00840B4E" w:rsidP="009279BD">
      <w:r>
        <w:t xml:space="preserve">The timer to end each player’s turn will be set to 30 seconds. The choice to limit each turn to only thirty seconds is to fit Let’s Quiz in with user’s busy lives. The aim of Let’s Quiz is to be a short game, that users can play anytime of the day during small breaks and periods of down time, for example when waiting for a coffee. For this reason the game simply </w:t>
      </w:r>
    </w:p>
    <w:p w14:paraId="3173E920" w14:textId="77777777" w:rsidR="00840B4E" w:rsidRDefault="00840B4E" w:rsidP="009279BD">
      <w:r>
        <w:t xml:space="preserve">The choice to have a game be made up of multiple rounds was to create a degree of suspense and heighten the competitive nature of the game. Using a best of three approach a player can have a bad round and still win the game, similarly just because a player wins one round they have not won the game. </w:t>
      </w:r>
    </w:p>
    <w:p w14:paraId="74C7FB8B" w14:textId="46C334F6" w:rsidR="00840B4E" w:rsidRPr="00085C9A" w:rsidRDefault="00840B4E" w:rsidP="009279BD">
      <w:r>
        <w:t>A future feature of Let’s Quiz is to have question categories, this release will also effect the structure of the game so that players would get to pick the question category for one round each and the third round would be random. The intention is to ensure each game appeals to the player’s preferred topic while maintaining balance</w:t>
      </w:r>
    </w:p>
    <w:p w14:paraId="55E01E45" w14:textId="5DFD1083" w:rsidR="00EC3EA6" w:rsidRDefault="0054289F" w:rsidP="00EC3EA6">
      <w:pPr>
        <w:pStyle w:val="Heading3"/>
      </w:pPr>
      <w:bookmarkStart w:id="78" w:name="_Toc514404599"/>
      <w:r>
        <w:t>Visual design and layout</w:t>
      </w:r>
      <w:bookmarkEnd w:id="78"/>
    </w:p>
    <w:p w14:paraId="506F4B0E" w14:textId="76A38E5B" w:rsidR="0054289F" w:rsidRPr="0054289F" w:rsidRDefault="00D71CC9" w:rsidP="009279BD">
      <w:r>
        <w:t xml:space="preserve">In keeping with the theme of being fast playing, easy to learn with a low barrier of entry, the Let’s Quiz design team </w:t>
      </w:r>
      <w:r w:rsidR="00840B4E">
        <w:t>have elected to keep the user interface as simple as possible. Complexity for the sake of complexity adds nothing to a design, Let’s Quiz have as much clutter and complexity from the user interface without sacrificing features, this should appeal to every type of user.</w:t>
      </w:r>
    </w:p>
    <w:p w14:paraId="7BEBF2A6" w14:textId="60F873B2" w:rsidR="00EC3EA6" w:rsidRPr="00085C9A" w:rsidRDefault="0054289F" w:rsidP="00EC3EA6">
      <w:pPr>
        <w:pStyle w:val="Heading3"/>
      </w:pPr>
      <w:bookmarkStart w:id="79" w:name="_Toc514404600"/>
      <w:r>
        <w:t>Targeting sci-fi &amp; fantasy aficionado as a target market</w:t>
      </w:r>
      <w:bookmarkEnd w:id="79"/>
    </w:p>
    <w:p w14:paraId="225414F7" w14:textId="77777777" w:rsidR="007E5169" w:rsidRDefault="009C0516" w:rsidP="009279BD">
      <w:r>
        <w:t xml:space="preserve">The decision to specifically target sci-fi &amp; fantasy as a niche genre was made for multiple reasons. </w:t>
      </w:r>
    </w:p>
    <w:p w14:paraId="5BF43B18" w14:textId="57F4E978" w:rsidR="007E5169" w:rsidRDefault="007E5169" w:rsidP="007E5169">
      <w:pPr>
        <w:pStyle w:val="ListParagraph"/>
        <w:numPr>
          <w:ilvl w:val="0"/>
          <w:numId w:val="35"/>
        </w:numPr>
      </w:pPr>
      <w:r>
        <w:t>I</w:t>
      </w:r>
      <w:r w:rsidR="009C0516">
        <w:t>t is very popular,</w:t>
      </w:r>
      <w:r>
        <w:t xml:space="preserve"> if anything can be taken from the enormous success of the Maval, Star Wars and DC movies it is that there is a huge demand for nerdy, sci-fi comic book adaptations</w:t>
      </w:r>
      <w:r w:rsidR="009C0516">
        <w:t xml:space="preserve">. </w:t>
      </w:r>
    </w:p>
    <w:p w14:paraId="7D1F81FF" w14:textId="15DA53B9" w:rsidR="007E5169" w:rsidRDefault="009C0516" w:rsidP="007E5169">
      <w:pPr>
        <w:pStyle w:val="ListParagraph"/>
        <w:numPr>
          <w:ilvl w:val="0"/>
          <w:numId w:val="35"/>
        </w:numPr>
      </w:pPr>
      <w:r>
        <w:t xml:space="preserve">Broadly speaking the people who like sci-fi movies, comic and video games are also reasonably tech competent so a mobile app will not be a new and daunting prospect as it might be to knitting enthusiasts. </w:t>
      </w:r>
    </w:p>
    <w:p w14:paraId="73CAA237" w14:textId="0992A1CE" w:rsidR="007E5169" w:rsidRDefault="007E5169" w:rsidP="007E5169">
      <w:pPr>
        <w:pStyle w:val="ListParagraph"/>
        <w:numPr>
          <w:ilvl w:val="0"/>
          <w:numId w:val="35"/>
        </w:numPr>
      </w:pPr>
      <w:r>
        <w:t xml:space="preserve">There is an almost never ending supply of new content to create questions from. </w:t>
      </w:r>
    </w:p>
    <w:p w14:paraId="4BA5FA23" w14:textId="52C22558" w:rsidR="00880A07" w:rsidRDefault="007E5169" w:rsidP="007E5169">
      <w:pPr>
        <w:pStyle w:val="ListParagraph"/>
        <w:numPr>
          <w:ilvl w:val="0"/>
          <w:numId w:val="35"/>
        </w:numPr>
      </w:pPr>
      <w:r>
        <w:t xml:space="preserve">Finally, there is no other application on the market that specifically targets this niche.  </w:t>
      </w:r>
    </w:p>
    <w:p w14:paraId="1E23086D" w14:textId="3C07B4C7" w:rsidR="00EC3EA6" w:rsidRDefault="00454C48" w:rsidP="00C036DD">
      <w:pPr>
        <w:pStyle w:val="Heading3"/>
      </w:pPr>
      <w:bookmarkStart w:id="80" w:name="_Toc514404601"/>
      <w:r>
        <w:t>Global Score board</w:t>
      </w:r>
      <w:r w:rsidR="00EB0B18">
        <w:t>s</w:t>
      </w:r>
      <w:bookmarkEnd w:id="80"/>
    </w:p>
    <w:p w14:paraId="2EAC7283" w14:textId="2469391B" w:rsidR="008C5B62" w:rsidRPr="008C5B62" w:rsidRDefault="00EB0B18" w:rsidP="009279BD">
      <w:r>
        <w:t xml:space="preserve">To encourage users to want to keep playing and keep getting better the decision was made to include a high score board with where every Let’s Quiz user can see how they compare to the best users in the world. Every point the user has ever scored is totaled and then compared to every other user, the reason total points ever scored was chosen as the thing measure users against is because it rewards long term users. If it is a user’s goal to be the best in the world they would have to put the time in to accumulate an enormous score. </w:t>
      </w:r>
    </w:p>
    <w:p w14:paraId="3253722E" w14:textId="21F4420E" w:rsidR="00454C48" w:rsidRDefault="00454C48" w:rsidP="00454C48">
      <w:pPr>
        <w:pStyle w:val="Heading3"/>
      </w:pPr>
      <w:bookmarkStart w:id="81" w:name="_Toc514404602"/>
      <w:r>
        <w:t>Community driven question pool</w:t>
      </w:r>
      <w:bookmarkEnd w:id="81"/>
    </w:p>
    <w:p w14:paraId="46822D1D" w14:textId="0D571EB1" w:rsidR="00523234" w:rsidRPr="00D534B2" w:rsidRDefault="00714A8A" w:rsidP="00D534B2">
      <w:r>
        <w:t xml:space="preserve">A big feature of Let’s Quiz is for users to be able to submit their own questions to the game. There are a few reasons the client has made the decision to have the question pool be community driven, firstly it is to give players a sense of </w:t>
      </w:r>
      <w:r>
        <w:lastRenderedPageBreak/>
        <w:t xml:space="preserve">ownership and control over the game. Allowing players to submit their own questions is designed to make players feel like they are a part of the design team, shaping and altering the game itself. It is also a way of outsourcing what would otherwise be a huge job, to stay current in the ever changing world of science fiction and </w:t>
      </w:r>
      <w:r w:rsidR="00523234">
        <w:t>fantasy</w:t>
      </w:r>
      <w:r>
        <w:t xml:space="preserve"> fandom would be nearly a full time job for a single individual, by having the community itself maintain the question pool this job is neatly taken care of by the </w:t>
      </w:r>
      <w:r w:rsidR="00523234">
        <w:t xml:space="preserve">unpaid players. </w:t>
      </w:r>
    </w:p>
    <w:p w14:paraId="3390361D" w14:textId="2ECCBEC0" w:rsidR="00454C48" w:rsidRDefault="00454C48" w:rsidP="00454C48">
      <w:pPr>
        <w:pStyle w:val="Heading3"/>
      </w:pPr>
      <w:bookmarkStart w:id="82" w:name="_Toc514404603"/>
      <w:r>
        <w:t>Multiplayer capabilities</w:t>
      </w:r>
      <w:bookmarkEnd w:id="82"/>
    </w:p>
    <w:p w14:paraId="7FBEA4B0" w14:textId="09B5FEBF" w:rsidR="008A601D" w:rsidRDefault="00447A01" w:rsidP="00447A01">
      <w:r>
        <w:t xml:space="preserve">The </w:t>
      </w:r>
      <w:r w:rsidR="000160D5">
        <w:t>client’s</w:t>
      </w:r>
      <w:r>
        <w:t xml:space="preserve"> decision to have Let’s Quiz as a multiplayer game is one of the key </w:t>
      </w:r>
      <w:r w:rsidR="000160D5">
        <w:t xml:space="preserve">a key design choice. </w:t>
      </w:r>
      <w:r w:rsidR="00714A8A">
        <w:t xml:space="preserve">Having players competing against one another turn Let’s Quiz from an exercise in pointless memory training to a competition, where players can achieve a sense of accomplishment through victory and the desire to improve after losses. </w:t>
      </w:r>
    </w:p>
    <w:p w14:paraId="74AD59ED" w14:textId="52F82C39" w:rsidR="00714A8A" w:rsidRPr="008A601D" w:rsidRDefault="00714A8A" w:rsidP="00447A01">
      <w:r>
        <w:t xml:space="preserve">It is well recognized for a game to be successful it must have a hook of some sort, competition is Let’s Quiz’s hook. Being able to boast that you’re the most knowledgeable person in the world about Star Wars is the sort of achievement we want our players to strive towards. </w:t>
      </w:r>
    </w:p>
    <w:p w14:paraId="026B8871" w14:textId="7B2C5550" w:rsidR="00454C48" w:rsidRDefault="00101267" w:rsidP="00454C48">
      <w:pPr>
        <w:pStyle w:val="Heading3"/>
      </w:pPr>
      <w:bookmarkStart w:id="83" w:name="_Toc514404604"/>
      <w:r>
        <w:t>Game, Round and Turn design</w:t>
      </w:r>
      <w:bookmarkEnd w:id="83"/>
    </w:p>
    <w:p w14:paraId="6ED1C6F6" w14:textId="6907478D" w:rsidR="00101267" w:rsidRDefault="001B1C77" w:rsidP="008E7ED0">
      <w:r>
        <w:t xml:space="preserve">A player’s turn lasts until the timer runs out, a round is made up of a player and an </w:t>
      </w:r>
      <w:r w:rsidR="0097555D">
        <w:t>opponent’s</w:t>
      </w:r>
      <w:r>
        <w:t xml:space="preserve"> turns and a game is made up of three rounds. </w:t>
      </w:r>
    </w:p>
    <w:p w14:paraId="5750EBD3" w14:textId="05F27042" w:rsidR="0097555D" w:rsidRDefault="0097555D" w:rsidP="008E7ED0">
      <w:r>
        <w:t xml:space="preserve">The timer to end each player’s turn will be set to 30 seconds. The choice to limit each turn to only thirty seconds is to fit Let’s Quiz in with </w:t>
      </w:r>
      <w:r w:rsidR="00DF6A54">
        <w:t xml:space="preserve">user’s busy lives. The aim of Let’s Quiz is to be a short game, that users can play anytime of the day during small breaks and periods of down time, for example when waiting for a coffee. For this reason the game simply </w:t>
      </w:r>
    </w:p>
    <w:p w14:paraId="3A3A3F2D" w14:textId="7AD108AE" w:rsidR="001B1C77" w:rsidRDefault="001B1C77" w:rsidP="008E7ED0">
      <w:r>
        <w:t xml:space="preserve">The choice to have a game be made up of multiple rounds was to create a degree of suspense and heighten the competitive nature of the game. Using a best of three approach a player can have a bad round and still win the game, </w:t>
      </w:r>
      <w:r w:rsidR="0097555D">
        <w:t>similarly</w:t>
      </w:r>
      <w:r>
        <w:t xml:space="preserve"> just because a player wins one round they have not won the game. </w:t>
      </w:r>
    </w:p>
    <w:p w14:paraId="3D759A6A" w14:textId="4402F8AB" w:rsidR="00454C48" w:rsidRDefault="001B1C77" w:rsidP="008E7ED0">
      <w:r>
        <w:t xml:space="preserve">A future feature of Let’s Quiz is to have question </w:t>
      </w:r>
      <w:r w:rsidR="0097555D">
        <w:t>categories</w:t>
      </w:r>
      <w:r>
        <w:t xml:space="preserve">, this release will also effect the structure of the game so that players would get to pick the question category for one round each and the third round would be random. The intention is to ensure each game appeals to the player’s preferred topic while maintaining balance. </w:t>
      </w:r>
    </w:p>
    <w:p w14:paraId="762613C1" w14:textId="77777777" w:rsidR="002B09CC" w:rsidRPr="00085C9A" w:rsidRDefault="002B09CC" w:rsidP="00880A07"/>
    <w:p w14:paraId="42A18545" w14:textId="7DC291AA" w:rsidR="00685AA7" w:rsidRPr="00085C9A" w:rsidRDefault="00685AA7">
      <w:pPr>
        <w:pStyle w:val="Heading1"/>
      </w:pPr>
      <w:bookmarkStart w:id="84" w:name="_Toc436203387"/>
      <w:bookmarkStart w:id="85" w:name="_Toc452813590"/>
      <w:bookmarkStart w:id="86" w:name="_Toc512930915"/>
      <w:bookmarkStart w:id="87" w:name="_Toc20715760"/>
      <w:bookmarkStart w:id="88" w:name="_Toc514404605"/>
      <w:bookmarkEnd w:id="42"/>
      <w:r w:rsidRPr="00085C9A">
        <w:t>Product Overview</w:t>
      </w:r>
      <w:bookmarkEnd w:id="84"/>
      <w:bookmarkEnd w:id="85"/>
      <w:bookmarkEnd w:id="86"/>
      <w:bookmarkEnd w:id="87"/>
      <w:bookmarkEnd w:id="88"/>
    </w:p>
    <w:p w14:paraId="29015736" w14:textId="3EE4F3F6" w:rsidR="00F9051A" w:rsidRPr="00085C9A" w:rsidRDefault="00F9051A" w:rsidP="00F9051A">
      <w:pPr>
        <w:pStyle w:val="Heading2"/>
      </w:pPr>
      <w:bookmarkStart w:id="89" w:name="_Toc514404606"/>
      <w:r w:rsidRPr="00085C9A">
        <w:t>Scope for expansion</w:t>
      </w:r>
      <w:bookmarkEnd w:id="89"/>
    </w:p>
    <w:p w14:paraId="3D77AB2F" w14:textId="77777777" w:rsidR="00C01A32" w:rsidRPr="00085C9A" w:rsidRDefault="00C01A32" w:rsidP="00C01A32">
      <w:bookmarkStart w:id="90" w:name="_Toc452813588"/>
      <w:bookmarkStart w:id="91" w:name="_Toc512930913"/>
      <w:bookmarkStart w:id="92" w:name="_Toc20715763"/>
      <w:r w:rsidRPr="00085C9A">
        <w:t>The application can be expanded in a variety of ways;</w:t>
      </w:r>
    </w:p>
    <w:p w14:paraId="32EF0557" w14:textId="77777777" w:rsidR="00C01A32" w:rsidRPr="00085C9A" w:rsidRDefault="00C01A32" w:rsidP="00C01A32">
      <w:pPr>
        <w:pStyle w:val="ListParagraph"/>
        <w:numPr>
          <w:ilvl w:val="0"/>
          <w:numId w:val="32"/>
        </w:numPr>
      </w:pPr>
      <w:r w:rsidRPr="00085C9A">
        <w:t>Category specific questions, this would allow users to choose if they wish to participate in a game only specific to a certain category or if they wish to participate in a general game. This expansion could also allow for an extended leaderboard to show the users their rank in a category.</w:t>
      </w:r>
    </w:p>
    <w:p w14:paraId="16AC973A" w14:textId="77777777" w:rsidR="00C01A32" w:rsidRPr="00085C9A" w:rsidRDefault="00C01A32" w:rsidP="00C01A32">
      <w:pPr>
        <w:pStyle w:val="ListParagraph"/>
        <w:numPr>
          <w:ilvl w:val="0"/>
          <w:numId w:val="32"/>
        </w:numPr>
      </w:pPr>
      <w:r w:rsidRPr="00085C9A">
        <w:t>Image based question, this would allow for users to be asked questions based on the image they are seeing, for example showing a picture of an animal and asking the user which animal it is.</w:t>
      </w:r>
    </w:p>
    <w:p w14:paraId="76323D85" w14:textId="77777777" w:rsidR="00C01A32" w:rsidRPr="00085C9A" w:rsidRDefault="00C01A32" w:rsidP="00C01A32">
      <w:pPr>
        <w:pStyle w:val="ListParagraph"/>
        <w:numPr>
          <w:ilvl w:val="0"/>
          <w:numId w:val="32"/>
        </w:numPr>
      </w:pPr>
      <w:r w:rsidRPr="00085C9A">
        <w:t>Input based questions, this would allow for users to submit questions with a variety of answers presented in a list format, for example asking a user to enter in all the countries that start with C.</w:t>
      </w:r>
    </w:p>
    <w:p w14:paraId="006F1307" w14:textId="77777777" w:rsidR="00C01A32" w:rsidRPr="00085C9A" w:rsidRDefault="00C01A32" w:rsidP="00C01A32">
      <w:pPr>
        <w:ind w:left="360"/>
      </w:pPr>
    </w:p>
    <w:p w14:paraId="498285A7" w14:textId="4039A2D3" w:rsidR="00685AA7" w:rsidRPr="00085C9A" w:rsidRDefault="00C01A32" w:rsidP="00C01A32">
      <w:r w:rsidRPr="00085C9A">
        <w:t xml:space="preserve">For minor tweaks and usability improvements our plan is to roll out an app in the best state possible and then listen to our users requests as to what they feel is important and beneficial and priorities from there. </w:t>
      </w:r>
      <w:r w:rsidR="00685AA7" w:rsidRPr="00085C9A">
        <w:t>Needs</w:t>
      </w:r>
      <w:bookmarkEnd w:id="90"/>
      <w:bookmarkEnd w:id="91"/>
      <w:r w:rsidR="00685AA7" w:rsidRPr="00085C9A">
        <w:t xml:space="preserve"> and Features</w:t>
      </w:r>
      <w:bookmarkEnd w:id="92"/>
    </w:p>
    <w:p w14:paraId="2F4E2C7D" w14:textId="77777777" w:rsidR="00685AA7" w:rsidRPr="00085C9A" w:rsidRDefault="00685AA7">
      <w:pPr>
        <w:pStyle w:val="InfoBlue"/>
      </w:pPr>
    </w:p>
    <w:tbl>
      <w:tblPr>
        <w:tblW w:w="9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969"/>
        <w:gridCol w:w="992"/>
        <w:gridCol w:w="4395"/>
        <w:gridCol w:w="1104"/>
      </w:tblGrid>
      <w:tr w:rsidR="00685AA7" w:rsidRPr="00085C9A" w14:paraId="4AB3BFA0" w14:textId="77777777" w:rsidTr="00901405">
        <w:tc>
          <w:tcPr>
            <w:tcW w:w="2969" w:type="dxa"/>
          </w:tcPr>
          <w:p w14:paraId="650D8290" w14:textId="77777777" w:rsidR="00685AA7" w:rsidRPr="00085C9A" w:rsidRDefault="00685AA7">
            <w:pPr>
              <w:pStyle w:val="BodyText"/>
              <w:ind w:left="0"/>
              <w:rPr>
                <w:b/>
                <w:bCs/>
              </w:rPr>
            </w:pPr>
            <w:commentRangeStart w:id="93"/>
            <w:r w:rsidRPr="00085C9A">
              <w:rPr>
                <w:b/>
                <w:bCs/>
              </w:rPr>
              <w:lastRenderedPageBreak/>
              <w:t>Need</w:t>
            </w:r>
            <w:commentRangeEnd w:id="93"/>
            <w:r w:rsidR="009F45F0">
              <w:rPr>
                <w:rStyle w:val="CommentReference"/>
              </w:rPr>
              <w:commentReference w:id="93"/>
            </w:r>
          </w:p>
        </w:tc>
        <w:tc>
          <w:tcPr>
            <w:tcW w:w="992" w:type="dxa"/>
          </w:tcPr>
          <w:p w14:paraId="5256AF45" w14:textId="77777777" w:rsidR="00685AA7" w:rsidRPr="00085C9A" w:rsidRDefault="00685AA7">
            <w:pPr>
              <w:pStyle w:val="BodyText"/>
              <w:ind w:left="0"/>
              <w:rPr>
                <w:b/>
                <w:bCs/>
              </w:rPr>
            </w:pPr>
            <w:r w:rsidRPr="00085C9A">
              <w:rPr>
                <w:b/>
                <w:bCs/>
              </w:rPr>
              <w:t>Priority</w:t>
            </w:r>
          </w:p>
        </w:tc>
        <w:tc>
          <w:tcPr>
            <w:tcW w:w="4395" w:type="dxa"/>
          </w:tcPr>
          <w:p w14:paraId="628EC58D" w14:textId="77777777" w:rsidR="00685AA7" w:rsidRPr="00085C9A" w:rsidRDefault="00685AA7">
            <w:pPr>
              <w:pStyle w:val="BodyText"/>
              <w:ind w:left="0"/>
              <w:rPr>
                <w:b/>
                <w:bCs/>
              </w:rPr>
            </w:pPr>
            <w:r w:rsidRPr="00085C9A">
              <w:rPr>
                <w:b/>
                <w:bCs/>
              </w:rPr>
              <w:t>Features</w:t>
            </w:r>
          </w:p>
        </w:tc>
        <w:tc>
          <w:tcPr>
            <w:tcW w:w="1104" w:type="dxa"/>
          </w:tcPr>
          <w:p w14:paraId="1A3DAA1C" w14:textId="77777777" w:rsidR="00685AA7" w:rsidRPr="00085C9A" w:rsidRDefault="00685AA7">
            <w:pPr>
              <w:pStyle w:val="BodyText"/>
              <w:ind w:left="0"/>
              <w:rPr>
                <w:b/>
                <w:bCs/>
              </w:rPr>
            </w:pPr>
            <w:r w:rsidRPr="00085C9A">
              <w:rPr>
                <w:b/>
                <w:bCs/>
              </w:rPr>
              <w:t>Planned Release</w:t>
            </w:r>
          </w:p>
        </w:tc>
      </w:tr>
      <w:tr w:rsidR="00685AA7" w:rsidRPr="00085C9A" w14:paraId="7BBA1DA2" w14:textId="77777777" w:rsidTr="00901405">
        <w:tc>
          <w:tcPr>
            <w:tcW w:w="2969" w:type="dxa"/>
          </w:tcPr>
          <w:p w14:paraId="6CCB3397" w14:textId="4758973C" w:rsidR="00685AA7" w:rsidRPr="00085C9A" w:rsidRDefault="00EC56C2" w:rsidP="00EC56C2">
            <w:pPr>
              <w:pStyle w:val="BodyText"/>
              <w:ind w:left="0"/>
            </w:pPr>
            <w:r w:rsidRPr="00085C9A">
              <w:t xml:space="preserve">Playable </w:t>
            </w:r>
            <w:r w:rsidR="005964BD" w:rsidRPr="00085C9A">
              <w:t>Quiz Game</w:t>
            </w:r>
          </w:p>
        </w:tc>
        <w:tc>
          <w:tcPr>
            <w:tcW w:w="992" w:type="dxa"/>
          </w:tcPr>
          <w:p w14:paraId="4A871939" w14:textId="77777777" w:rsidR="00685AA7" w:rsidRPr="00085C9A" w:rsidRDefault="00472523">
            <w:pPr>
              <w:pStyle w:val="BodyText"/>
              <w:ind w:left="0"/>
            </w:pPr>
            <w:r w:rsidRPr="00085C9A">
              <w:t>1</w:t>
            </w:r>
          </w:p>
        </w:tc>
        <w:tc>
          <w:tcPr>
            <w:tcW w:w="4395" w:type="dxa"/>
          </w:tcPr>
          <w:p w14:paraId="3BDF72CE" w14:textId="6438F136" w:rsidR="00685AA7" w:rsidRPr="00085C9A" w:rsidRDefault="005964BD">
            <w:pPr>
              <w:pStyle w:val="BodyText"/>
              <w:ind w:left="0"/>
            </w:pPr>
            <w:r w:rsidRPr="00085C9A">
              <w:t>Basic single player quiz game that asks a user questions and scores correct answers</w:t>
            </w:r>
            <w:r w:rsidR="00AB0B81" w:rsidRPr="00085C9A">
              <w:t xml:space="preserve">. This should be playable on an IOS and android mobile device. </w:t>
            </w:r>
          </w:p>
        </w:tc>
        <w:tc>
          <w:tcPr>
            <w:tcW w:w="1104" w:type="dxa"/>
          </w:tcPr>
          <w:p w14:paraId="06440D2D" w14:textId="31645A9D" w:rsidR="00685AA7" w:rsidRPr="00085C9A" w:rsidRDefault="00FE525D">
            <w:pPr>
              <w:pStyle w:val="BodyText"/>
              <w:ind w:left="0"/>
            </w:pPr>
            <w:r w:rsidRPr="00085C9A">
              <w:t>April</w:t>
            </w:r>
            <w:r w:rsidR="00F50760" w:rsidRPr="00085C9A">
              <w:t xml:space="preserve"> 2018</w:t>
            </w:r>
          </w:p>
        </w:tc>
      </w:tr>
      <w:tr w:rsidR="00B56E14" w:rsidRPr="00085C9A" w14:paraId="070EF267" w14:textId="77777777" w:rsidTr="00901405">
        <w:tc>
          <w:tcPr>
            <w:tcW w:w="2969" w:type="dxa"/>
          </w:tcPr>
          <w:p w14:paraId="74230926" w14:textId="5041C809" w:rsidR="00B56E14" w:rsidRPr="00085C9A" w:rsidRDefault="00B56E14" w:rsidP="00EC56C2">
            <w:pPr>
              <w:pStyle w:val="BodyText"/>
              <w:ind w:left="0"/>
            </w:pPr>
            <w:r>
              <w:t>User Accounts</w:t>
            </w:r>
          </w:p>
        </w:tc>
        <w:tc>
          <w:tcPr>
            <w:tcW w:w="992" w:type="dxa"/>
          </w:tcPr>
          <w:p w14:paraId="7F22EC97" w14:textId="269A9234" w:rsidR="00B56E14" w:rsidRPr="00085C9A" w:rsidRDefault="00B56E14">
            <w:pPr>
              <w:pStyle w:val="BodyText"/>
              <w:ind w:left="0"/>
            </w:pPr>
            <w:r>
              <w:t>1</w:t>
            </w:r>
          </w:p>
        </w:tc>
        <w:tc>
          <w:tcPr>
            <w:tcW w:w="4395" w:type="dxa"/>
          </w:tcPr>
          <w:p w14:paraId="79DB4B5F" w14:textId="1AF071BD" w:rsidR="00B56E14" w:rsidRPr="00085C9A" w:rsidRDefault="00B56E14">
            <w:pPr>
              <w:pStyle w:val="BodyText"/>
              <w:ind w:left="0"/>
            </w:pPr>
            <w:r>
              <w:t>Users can create an account using the Let’s Quiz app. Users can then sign into the app using that account</w:t>
            </w:r>
          </w:p>
        </w:tc>
        <w:tc>
          <w:tcPr>
            <w:tcW w:w="1104" w:type="dxa"/>
          </w:tcPr>
          <w:p w14:paraId="6CE778B7" w14:textId="49ACDBFB" w:rsidR="00B56E14" w:rsidRPr="00085C9A" w:rsidRDefault="009F45F0">
            <w:pPr>
              <w:pStyle w:val="BodyText"/>
              <w:ind w:left="0"/>
            </w:pPr>
            <w:r w:rsidRPr="00085C9A">
              <w:t>April 2018</w:t>
            </w:r>
          </w:p>
        </w:tc>
      </w:tr>
      <w:tr w:rsidR="00B56E14" w:rsidRPr="00085C9A" w14:paraId="11B5286D" w14:textId="77777777" w:rsidTr="00901405">
        <w:tc>
          <w:tcPr>
            <w:tcW w:w="2969" w:type="dxa"/>
          </w:tcPr>
          <w:p w14:paraId="3E1E0EE5" w14:textId="2A2F5DEA" w:rsidR="00B56E14" w:rsidRDefault="00B56E14" w:rsidP="00EC56C2">
            <w:pPr>
              <w:pStyle w:val="BodyText"/>
              <w:ind w:left="0"/>
            </w:pPr>
            <w:r>
              <w:t>Guest Accounts</w:t>
            </w:r>
          </w:p>
        </w:tc>
        <w:tc>
          <w:tcPr>
            <w:tcW w:w="992" w:type="dxa"/>
          </w:tcPr>
          <w:p w14:paraId="222E380B" w14:textId="43B924D3" w:rsidR="00B56E14" w:rsidRDefault="00B56E14">
            <w:pPr>
              <w:pStyle w:val="BodyText"/>
              <w:ind w:left="0"/>
            </w:pPr>
            <w:r>
              <w:t>1</w:t>
            </w:r>
          </w:p>
        </w:tc>
        <w:tc>
          <w:tcPr>
            <w:tcW w:w="4395" w:type="dxa"/>
          </w:tcPr>
          <w:p w14:paraId="6228B118" w14:textId="0B2D4E1E" w:rsidR="00B56E14" w:rsidRDefault="00B56E14" w:rsidP="00B56E14">
            <w:pPr>
              <w:pStyle w:val="BodyText"/>
              <w:ind w:left="0"/>
            </w:pPr>
            <w:r>
              <w:t xml:space="preserve">All users to use the application in a limited way </w:t>
            </w:r>
            <w:r w:rsidR="001B1658">
              <w:t>without</w:t>
            </w:r>
            <w:r>
              <w:t xml:space="preserve"> signing in. </w:t>
            </w:r>
          </w:p>
        </w:tc>
        <w:tc>
          <w:tcPr>
            <w:tcW w:w="1104" w:type="dxa"/>
          </w:tcPr>
          <w:p w14:paraId="4E1EE146" w14:textId="77777777" w:rsidR="00B56E14" w:rsidRPr="00085C9A" w:rsidRDefault="00B56E14">
            <w:pPr>
              <w:pStyle w:val="BodyText"/>
              <w:ind w:left="0"/>
            </w:pPr>
          </w:p>
        </w:tc>
      </w:tr>
      <w:tr w:rsidR="00EC56C2" w:rsidRPr="00085C9A" w14:paraId="0EDD2F38" w14:textId="77777777" w:rsidTr="00901405">
        <w:tc>
          <w:tcPr>
            <w:tcW w:w="2969" w:type="dxa"/>
          </w:tcPr>
          <w:p w14:paraId="2E0FC916" w14:textId="4F988968" w:rsidR="00EC56C2" w:rsidRPr="00085C9A" w:rsidRDefault="00EC56C2" w:rsidP="00EC56C2">
            <w:pPr>
              <w:pStyle w:val="BodyText"/>
              <w:ind w:left="0"/>
            </w:pPr>
            <w:r w:rsidRPr="00085C9A">
              <w:t>Question pool that can be updated by users</w:t>
            </w:r>
          </w:p>
        </w:tc>
        <w:tc>
          <w:tcPr>
            <w:tcW w:w="992" w:type="dxa"/>
          </w:tcPr>
          <w:p w14:paraId="2EA226F0" w14:textId="100D5E04" w:rsidR="00EC56C2" w:rsidRPr="00085C9A" w:rsidRDefault="00EC56C2">
            <w:pPr>
              <w:pStyle w:val="BodyText"/>
              <w:ind w:left="0"/>
            </w:pPr>
            <w:r w:rsidRPr="00085C9A">
              <w:t>2</w:t>
            </w:r>
          </w:p>
        </w:tc>
        <w:tc>
          <w:tcPr>
            <w:tcW w:w="4395" w:type="dxa"/>
          </w:tcPr>
          <w:p w14:paraId="1DBC85C7" w14:textId="773C6614" w:rsidR="00EC56C2" w:rsidRPr="00085C9A" w:rsidRDefault="00EC56C2" w:rsidP="00901405">
            <w:pPr>
              <w:pStyle w:val="BodyText"/>
              <w:ind w:left="0"/>
            </w:pPr>
            <w:r w:rsidRPr="00085C9A">
              <w:t>Allow users to submit questions to the online question pool via an in</w:t>
            </w:r>
            <w:r w:rsidR="00880A07" w:rsidRPr="00085C9A">
              <w:t>-</w:t>
            </w:r>
            <w:r w:rsidRPr="00085C9A">
              <w:t>app submit question scene where user’s trivia questions are entered and uploaded to the server.</w:t>
            </w:r>
          </w:p>
        </w:tc>
        <w:tc>
          <w:tcPr>
            <w:tcW w:w="1104" w:type="dxa"/>
          </w:tcPr>
          <w:p w14:paraId="6464ECCC" w14:textId="06380FE0" w:rsidR="00EC56C2" w:rsidRPr="00085C9A" w:rsidRDefault="009F45F0">
            <w:pPr>
              <w:pStyle w:val="BodyText"/>
              <w:ind w:left="0"/>
            </w:pPr>
            <w:r>
              <w:t>May</w:t>
            </w:r>
            <w:r w:rsidR="00EC56C2" w:rsidRPr="00085C9A">
              <w:t xml:space="preserve"> 2018</w:t>
            </w:r>
          </w:p>
        </w:tc>
      </w:tr>
      <w:tr w:rsidR="00B56E14" w:rsidRPr="00085C9A" w14:paraId="0BB8EA08" w14:textId="77777777" w:rsidTr="00901405">
        <w:tc>
          <w:tcPr>
            <w:tcW w:w="2969" w:type="dxa"/>
          </w:tcPr>
          <w:p w14:paraId="2696188F" w14:textId="4F747A9B" w:rsidR="00B56E14" w:rsidRPr="00085C9A" w:rsidRDefault="00B56E14" w:rsidP="00B56E14">
            <w:pPr>
              <w:pStyle w:val="BodyText"/>
              <w:ind w:left="0"/>
            </w:pPr>
            <w:r w:rsidRPr="00085C9A">
              <w:t>Global Score board containing all users</w:t>
            </w:r>
          </w:p>
        </w:tc>
        <w:tc>
          <w:tcPr>
            <w:tcW w:w="992" w:type="dxa"/>
          </w:tcPr>
          <w:p w14:paraId="6738DC1F" w14:textId="6C14B497" w:rsidR="00B56E14" w:rsidRPr="00085C9A" w:rsidRDefault="00B56E14" w:rsidP="00B56E14">
            <w:pPr>
              <w:pStyle w:val="BodyText"/>
              <w:ind w:left="0"/>
            </w:pPr>
            <w:r>
              <w:t>2</w:t>
            </w:r>
          </w:p>
        </w:tc>
        <w:tc>
          <w:tcPr>
            <w:tcW w:w="4395" w:type="dxa"/>
          </w:tcPr>
          <w:p w14:paraId="0B61779E" w14:textId="385DF4F8" w:rsidR="00B56E14" w:rsidRPr="00085C9A" w:rsidRDefault="00B56E14" w:rsidP="00B56E14">
            <w:pPr>
              <w:pStyle w:val="BodyText"/>
              <w:ind w:left="0"/>
            </w:pPr>
            <w:r w:rsidRPr="00085C9A">
              <w:t>Have a high scores page that syncs with a high scores table on the Let’s Quiz server</w:t>
            </w:r>
          </w:p>
        </w:tc>
        <w:tc>
          <w:tcPr>
            <w:tcW w:w="1104" w:type="dxa"/>
          </w:tcPr>
          <w:p w14:paraId="3536A085" w14:textId="4FF228F5" w:rsidR="00B56E14" w:rsidRPr="00085C9A" w:rsidRDefault="009F45F0" w:rsidP="00B56E14">
            <w:pPr>
              <w:pStyle w:val="BodyText"/>
              <w:ind w:left="0"/>
            </w:pPr>
            <w:r>
              <w:t>May</w:t>
            </w:r>
            <w:r w:rsidR="00B56E14" w:rsidRPr="00085C9A">
              <w:t xml:space="preserve"> 2018</w:t>
            </w:r>
          </w:p>
        </w:tc>
      </w:tr>
      <w:tr w:rsidR="00B56E14" w:rsidRPr="00085C9A" w14:paraId="389A0788" w14:textId="77777777" w:rsidTr="00901405">
        <w:tc>
          <w:tcPr>
            <w:tcW w:w="2969" w:type="dxa"/>
          </w:tcPr>
          <w:p w14:paraId="6695441B" w14:textId="1C13018E" w:rsidR="00B56E14" w:rsidRPr="00085C9A" w:rsidRDefault="00B56E14" w:rsidP="00B56E14">
            <w:pPr>
              <w:pStyle w:val="BodyText"/>
              <w:ind w:left="0"/>
            </w:pPr>
            <w:r w:rsidRPr="00085C9A">
              <w:t>Ability for users to vote on questions they like or do not</w:t>
            </w:r>
          </w:p>
        </w:tc>
        <w:tc>
          <w:tcPr>
            <w:tcW w:w="992" w:type="dxa"/>
          </w:tcPr>
          <w:p w14:paraId="0762AFAE" w14:textId="0196D15E" w:rsidR="00B56E14" w:rsidRDefault="00B56E14" w:rsidP="00B56E14">
            <w:pPr>
              <w:pStyle w:val="BodyText"/>
              <w:ind w:left="0"/>
            </w:pPr>
            <w:r>
              <w:t>2</w:t>
            </w:r>
          </w:p>
        </w:tc>
        <w:tc>
          <w:tcPr>
            <w:tcW w:w="4395" w:type="dxa"/>
          </w:tcPr>
          <w:p w14:paraId="6FFA60F4" w14:textId="564ECD15" w:rsidR="00B56E14" w:rsidRPr="00085C9A" w:rsidRDefault="00B56E14" w:rsidP="00B56E14">
            <w:pPr>
              <w:pStyle w:val="BodyText"/>
              <w:ind w:left="0"/>
            </w:pPr>
            <w:r w:rsidRPr="00085C9A">
              <w:t>Optional button available to the user at the end of the quiz that increments a rating held against each question on the server</w:t>
            </w:r>
          </w:p>
        </w:tc>
        <w:tc>
          <w:tcPr>
            <w:tcW w:w="1104" w:type="dxa"/>
          </w:tcPr>
          <w:p w14:paraId="73665A10" w14:textId="5D0D1426" w:rsidR="00B56E14" w:rsidRPr="00085C9A" w:rsidRDefault="009F45F0" w:rsidP="00B56E14">
            <w:pPr>
              <w:pStyle w:val="BodyText"/>
              <w:ind w:left="0"/>
            </w:pPr>
            <w:r>
              <w:t>May</w:t>
            </w:r>
            <w:r w:rsidR="001B1658" w:rsidRPr="00085C9A">
              <w:t xml:space="preserve"> </w:t>
            </w:r>
            <w:r w:rsidR="00B56E14" w:rsidRPr="00085C9A">
              <w:t>2018</w:t>
            </w:r>
          </w:p>
        </w:tc>
      </w:tr>
      <w:tr w:rsidR="00EE5736" w:rsidRPr="00085C9A" w14:paraId="504CB62D" w14:textId="77777777" w:rsidTr="00901405">
        <w:tc>
          <w:tcPr>
            <w:tcW w:w="2969" w:type="dxa"/>
          </w:tcPr>
          <w:p w14:paraId="5818A6CC" w14:textId="407BFFC7" w:rsidR="00EE5736" w:rsidRPr="00085C9A" w:rsidRDefault="00EE5736" w:rsidP="00EE5736">
            <w:pPr>
              <w:pStyle w:val="BodyText"/>
              <w:ind w:left="0"/>
            </w:pPr>
            <w:r>
              <w:t xml:space="preserve">Offline redundancy </w:t>
            </w:r>
          </w:p>
        </w:tc>
        <w:tc>
          <w:tcPr>
            <w:tcW w:w="992" w:type="dxa"/>
          </w:tcPr>
          <w:p w14:paraId="44C3C02B" w14:textId="491AF57D" w:rsidR="00EE5736" w:rsidRDefault="00EE5736" w:rsidP="00B56E14">
            <w:pPr>
              <w:pStyle w:val="BodyText"/>
              <w:ind w:left="0"/>
            </w:pPr>
            <w:r>
              <w:t>3</w:t>
            </w:r>
          </w:p>
        </w:tc>
        <w:tc>
          <w:tcPr>
            <w:tcW w:w="4395" w:type="dxa"/>
          </w:tcPr>
          <w:p w14:paraId="24B00638" w14:textId="54155AB1" w:rsidR="00EE5736" w:rsidRPr="00085C9A" w:rsidRDefault="00EE5736" w:rsidP="00EE5736">
            <w:pPr>
              <w:pStyle w:val="BodyText"/>
              <w:ind w:left="0"/>
            </w:pPr>
            <w:r>
              <w:t>Should the application not be able to connect to the internet it should pull locally stored data to allow for game play with some reduced functionality</w:t>
            </w:r>
          </w:p>
        </w:tc>
        <w:tc>
          <w:tcPr>
            <w:tcW w:w="1104" w:type="dxa"/>
          </w:tcPr>
          <w:p w14:paraId="0FEB4898" w14:textId="7A477273" w:rsidR="00EE5736" w:rsidRDefault="00EE5736" w:rsidP="00B56E14">
            <w:pPr>
              <w:pStyle w:val="BodyText"/>
              <w:ind w:left="0"/>
            </w:pPr>
            <w:r>
              <w:t>May 2018</w:t>
            </w:r>
          </w:p>
        </w:tc>
      </w:tr>
      <w:tr w:rsidR="00B56E14" w:rsidRPr="00085C9A" w14:paraId="31ADE63C" w14:textId="77777777" w:rsidTr="00714A8A">
        <w:tc>
          <w:tcPr>
            <w:tcW w:w="2969" w:type="dxa"/>
          </w:tcPr>
          <w:p w14:paraId="12BE5B18" w14:textId="77777777" w:rsidR="00B56E14" w:rsidRPr="00085C9A" w:rsidRDefault="00B56E14" w:rsidP="00714A8A">
            <w:pPr>
              <w:pStyle w:val="BodyText"/>
              <w:ind w:left="0"/>
            </w:pPr>
            <w:r w:rsidRPr="00085C9A">
              <w:t xml:space="preserve">Multiple categories of questions </w:t>
            </w:r>
          </w:p>
        </w:tc>
        <w:tc>
          <w:tcPr>
            <w:tcW w:w="992" w:type="dxa"/>
          </w:tcPr>
          <w:p w14:paraId="2BB96217" w14:textId="45C54C53" w:rsidR="00B56E14" w:rsidRPr="00085C9A" w:rsidRDefault="001B1658" w:rsidP="00714A8A">
            <w:pPr>
              <w:pStyle w:val="BodyText"/>
              <w:ind w:left="0"/>
            </w:pPr>
            <w:r>
              <w:t>3</w:t>
            </w:r>
          </w:p>
        </w:tc>
        <w:tc>
          <w:tcPr>
            <w:tcW w:w="4395" w:type="dxa"/>
          </w:tcPr>
          <w:p w14:paraId="01F4D2F1" w14:textId="77777777" w:rsidR="00B56E14" w:rsidRPr="00085C9A" w:rsidRDefault="00B56E14" w:rsidP="00714A8A">
            <w:pPr>
              <w:pStyle w:val="BodyText"/>
              <w:ind w:left="0"/>
            </w:pPr>
            <w:r w:rsidRPr="00085C9A">
              <w:t>User option to select a specific category of questions before the game, so the quiz is on a particular topic of interest to the user</w:t>
            </w:r>
          </w:p>
        </w:tc>
        <w:tc>
          <w:tcPr>
            <w:tcW w:w="1104" w:type="dxa"/>
          </w:tcPr>
          <w:p w14:paraId="284D1F13" w14:textId="6C1BCDA1" w:rsidR="00B56E14" w:rsidRPr="00085C9A" w:rsidRDefault="001B1658" w:rsidP="00714A8A">
            <w:pPr>
              <w:pStyle w:val="BodyText"/>
              <w:ind w:left="0"/>
            </w:pPr>
            <w:r w:rsidRPr="00085C9A">
              <w:t>September 2018</w:t>
            </w:r>
          </w:p>
        </w:tc>
      </w:tr>
      <w:tr w:rsidR="00EC56C2" w:rsidRPr="00085C9A" w14:paraId="5259BEE5" w14:textId="77777777" w:rsidTr="00901405">
        <w:tc>
          <w:tcPr>
            <w:tcW w:w="2969" w:type="dxa"/>
          </w:tcPr>
          <w:p w14:paraId="56693A67" w14:textId="54C2BF75" w:rsidR="00EC56C2" w:rsidRPr="00085C9A" w:rsidRDefault="00EC56C2" w:rsidP="00472523">
            <w:pPr>
              <w:pStyle w:val="BodyText"/>
              <w:ind w:left="0"/>
            </w:pPr>
            <w:r w:rsidRPr="00085C9A">
              <w:t>Multiplayer Quiz Game</w:t>
            </w:r>
          </w:p>
        </w:tc>
        <w:tc>
          <w:tcPr>
            <w:tcW w:w="992" w:type="dxa"/>
          </w:tcPr>
          <w:p w14:paraId="1DF27110" w14:textId="140E1372" w:rsidR="00EC56C2" w:rsidRPr="00085C9A" w:rsidRDefault="00B56E14">
            <w:pPr>
              <w:pStyle w:val="BodyText"/>
              <w:ind w:left="0"/>
            </w:pPr>
            <w:r>
              <w:t>3</w:t>
            </w:r>
          </w:p>
        </w:tc>
        <w:tc>
          <w:tcPr>
            <w:tcW w:w="4395" w:type="dxa"/>
          </w:tcPr>
          <w:p w14:paraId="78E83F03" w14:textId="63250F7D" w:rsidR="00EC56C2" w:rsidRPr="00085C9A" w:rsidRDefault="00EC56C2" w:rsidP="00EC56C2">
            <w:pPr>
              <w:pStyle w:val="BodyText"/>
              <w:ind w:left="0"/>
            </w:pPr>
            <w:r w:rsidRPr="00085C9A">
              <w:t>Connect 2 users together so they can play against each other</w:t>
            </w:r>
            <w:r w:rsidR="00880A07" w:rsidRPr="00085C9A">
              <w:t>.</w:t>
            </w:r>
          </w:p>
        </w:tc>
        <w:tc>
          <w:tcPr>
            <w:tcW w:w="1104" w:type="dxa"/>
          </w:tcPr>
          <w:p w14:paraId="00C64BE2" w14:textId="0286D36F" w:rsidR="00EC56C2" w:rsidRPr="00085C9A" w:rsidRDefault="001B1658" w:rsidP="001B1658">
            <w:pPr>
              <w:pStyle w:val="BodyText"/>
              <w:ind w:left="0"/>
            </w:pPr>
            <w:r w:rsidRPr="00085C9A">
              <w:t>September 2018</w:t>
            </w:r>
          </w:p>
        </w:tc>
      </w:tr>
      <w:tr w:rsidR="00EC56C2" w:rsidRPr="00085C9A" w14:paraId="229CFF20" w14:textId="77777777" w:rsidTr="00901405">
        <w:tc>
          <w:tcPr>
            <w:tcW w:w="2969" w:type="dxa"/>
          </w:tcPr>
          <w:p w14:paraId="57FD2DF5" w14:textId="3F301C65" w:rsidR="00EC56C2" w:rsidRPr="00085C9A" w:rsidRDefault="00EC56C2" w:rsidP="00472523">
            <w:pPr>
              <w:pStyle w:val="BodyText"/>
              <w:ind w:left="0"/>
            </w:pPr>
            <w:r w:rsidRPr="00085C9A">
              <w:t xml:space="preserve">Allow user to have multiple games running simultaneously </w:t>
            </w:r>
          </w:p>
        </w:tc>
        <w:tc>
          <w:tcPr>
            <w:tcW w:w="992" w:type="dxa"/>
          </w:tcPr>
          <w:p w14:paraId="26D90259" w14:textId="3851108A" w:rsidR="00EC56C2" w:rsidRPr="00085C9A" w:rsidRDefault="00B56E14">
            <w:pPr>
              <w:pStyle w:val="BodyText"/>
              <w:ind w:left="0"/>
            </w:pPr>
            <w:r>
              <w:t>3</w:t>
            </w:r>
          </w:p>
        </w:tc>
        <w:tc>
          <w:tcPr>
            <w:tcW w:w="4395" w:type="dxa"/>
          </w:tcPr>
          <w:p w14:paraId="6E3BCAD9" w14:textId="4123D745" w:rsidR="00EC56C2" w:rsidRPr="00085C9A" w:rsidRDefault="00EC56C2">
            <w:pPr>
              <w:pStyle w:val="BodyText"/>
              <w:ind w:left="0"/>
            </w:pPr>
            <w:r w:rsidRPr="00085C9A">
              <w:t>Have game management page where users can see and join all their outstanding games</w:t>
            </w:r>
          </w:p>
        </w:tc>
        <w:tc>
          <w:tcPr>
            <w:tcW w:w="1104" w:type="dxa"/>
          </w:tcPr>
          <w:p w14:paraId="06E1E1B8" w14:textId="25C0B144" w:rsidR="00EC56C2" w:rsidRPr="00085C9A" w:rsidRDefault="001B1658">
            <w:pPr>
              <w:pStyle w:val="BodyText"/>
              <w:ind w:left="0"/>
            </w:pPr>
            <w:r w:rsidRPr="00085C9A">
              <w:t>September 2018</w:t>
            </w:r>
          </w:p>
        </w:tc>
      </w:tr>
      <w:tr w:rsidR="00EC56C2" w:rsidRPr="00085C9A" w14:paraId="62CC070C" w14:textId="77777777" w:rsidTr="00901405">
        <w:tc>
          <w:tcPr>
            <w:tcW w:w="2969" w:type="dxa"/>
          </w:tcPr>
          <w:p w14:paraId="7BF439B3" w14:textId="4A59D92D" w:rsidR="00EC56C2" w:rsidRPr="00085C9A" w:rsidRDefault="00EC56C2" w:rsidP="005964BD">
            <w:pPr>
              <w:pStyle w:val="BodyText"/>
              <w:ind w:left="0"/>
            </w:pPr>
            <w:r w:rsidRPr="00085C9A">
              <w:t>Have users play multiple rounds against each other making up a complete game</w:t>
            </w:r>
          </w:p>
        </w:tc>
        <w:tc>
          <w:tcPr>
            <w:tcW w:w="992" w:type="dxa"/>
          </w:tcPr>
          <w:p w14:paraId="63568861" w14:textId="792BDD75" w:rsidR="00EC56C2" w:rsidRPr="00085C9A" w:rsidRDefault="00EC56C2">
            <w:pPr>
              <w:pStyle w:val="BodyText"/>
              <w:ind w:left="0"/>
            </w:pPr>
            <w:r w:rsidRPr="00085C9A">
              <w:t>3</w:t>
            </w:r>
          </w:p>
        </w:tc>
        <w:tc>
          <w:tcPr>
            <w:tcW w:w="4395" w:type="dxa"/>
          </w:tcPr>
          <w:p w14:paraId="09BAD0ED" w14:textId="6356FD89" w:rsidR="00EC56C2" w:rsidRPr="00085C9A" w:rsidRDefault="00EC56C2">
            <w:pPr>
              <w:pStyle w:val="BodyText"/>
              <w:ind w:left="0"/>
            </w:pPr>
            <w:r w:rsidRPr="00085C9A">
              <w:t>Ongoing games management for each user, to be handled on the server.</w:t>
            </w:r>
          </w:p>
        </w:tc>
        <w:tc>
          <w:tcPr>
            <w:tcW w:w="1104" w:type="dxa"/>
          </w:tcPr>
          <w:p w14:paraId="5EEDC5D9" w14:textId="3FE1EDEF" w:rsidR="00EC56C2" w:rsidRPr="00085C9A" w:rsidRDefault="001B1658">
            <w:pPr>
              <w:pStyle w:val="BodyText"/>
              <w:ind w:left="0"/>
            </w:pPr>
            <w:r w:rsidRPr="00085C9A">
              <w:t>September 2018</w:t>
            </w:r>
          </w:p>
        </w:tc>
      </w:tr>
      <w:tr w:rsidR="00EC56C2" w:rsidRPr="00085C9A" w14:paraId="67B4B20C" w14:textId="77777777" w:rsidTr="00901405">
        <w:tc>
          <w:tcPr>
            <w:tcW w:w="2969" w:type="dxa"/>
          </w:tcPr>
          <w:p w14:paraId="483742CE" w14:textId="216D646B" w:rsidR="00EC56C2" w:rsidRPr="00085C9A" w:rsidRDefault="00EC56C2" w:rsidP="00472523">
            <w:pPr>
              <w:pStyle w:val="BodyText"/>
              <w:ind w:left="0"/>
            </w:pPr>
            <w:r w:rsidRPr="00085C9A">
              <w:t xml:space="preserve">Link Let’s Quiz with popular social media platforms </w:t>
            </w:r>
          </w:p>
        </w:tc>
        <w:tc>
          <w:tcPr>
            <w:tcW w:w="992" w:type="dxa"/>
          </w:tcPr>
          <w:p w14:paraId="0B0AC4D0" w14:textId="6AC411C8" w:rsidR="00EC56C2" w:rsidRPr="00085C9A" w:rsidRDefault="00B56E14">
            <w:pPr>
              <w:pStyle w:val="BodyText"/>
              <w:ind w:left="0"/>
            </w:pPr>
            <w:r>
              <w:t>4</w:t>
            </w:r>
          </w:p>
        </w:tc>
        <w:tc>
          <w:tcPr>
            <w:tcW w:w="4395" w:type="dxa"/>
          </w:tcPr>
          <w:p w14:paraId="372D0939" w14:textId="49CB65C1" w:rsidR="00EC56C2" w:rsidRPr="00085C9A" w:rsidRDefault="00EC56C2">
            <w:pPr>
              <w:pStyle w:val="BodyText"/>
              <w:ind w:left="0"/>
            </w:pPr>
            <w:r w:rsidRPr="00085C9A">
              <w:t>Integrate Let’s Quiz with Facebook and Google Play’s APIs</w:t>
            </w:r>
          </w:p>
        </w:tc>
        <w:tc>
          <w:tcPr>
            <w:tcW w:w="1104" w:type="dxa"/>
          </w:tcPr>
          <w:p w14:paraId="55C7A93F" w14:textId="220A5E60" w:rsidR="00EC56C2" w:rsidRPr="00085C9A" w:rsidRDefault="00EC56C2">
            <w:pPr>
              <w:pStyle w:val="BodyText"/>
              <w:ind w:left="0"/>
            </w:pPr>
            <w:r w:rsidRPr="00085C9A">
              <w:t>September 2018</w:t>
            </w:r>
          </w:p>
        </w:tc>
      </w:tr>
      <w:tr w:rsidR="00EC56C2" w:rsidRPr="00085C9A" w14:paraId="7F7D5672" w14:textId="77777777" w:rsidTr="00901405">
        <w:tc>
          <w:tcPr>
            <w:tcW w:w="2969" w:type="dxa"/>
          </w:tcPr>
          <w:p w14:paraId="1A1F603C" w14:textId="0ED8A2E3" w:rsidR="00EC56C2" w:rsidRPr="00085C9A" w:rsidRDefault="00880A07" w:rsidP="00472523">
            <w:pPr>
              <w:pStyle w:val="BodyText"/>
              <w:ind w:left="0"/>
            </w:pPr>
            <w:r w:rsidRPr="00085C9A">
              <w:t>Notify</w:t>
            </w:r>
            <w:r w:rsidR="00EC56C2" w:rsidRPr="00085C9A">
              <w:t xml:space="preserve"> users when it is their turn to ensure faster game play</w:t>
            </w:r>
          </w:p>
        </w:tc>
        <w:tc>
          <w:tcPr>
            <w:tcW w:w="992" w:type="dxa"/>
          </w:tcPr>
          <w:p w14:paraId="40BBAA86" w14:textId="405C0E7A" w:rsidR="00EC56C2" w:rsidRPr="00085C9A" w:rsidRDefault="00B56E14">
            <w:pPr>
              <w:pStyle w:val="BodyText"/>
              <w:ind w:left="0"/>
            </w:pPr>
            <w:r>
              <w:t>4</w:t>
            </w:r>
          </w:p>
        </w:tc>
        <w:tc>
          <w:tcPr>
            <w:tcW w:w="4395" w:type="dxa"/>
          </w:tcPr>
          <w:p w14:paraId="7A89B084" w14:textId="4C480237" w:rsidR="00EC56C2" w:rsidRPr="00085C9A" w:rsidRDefault="00EC56C2" w:rsidP="008C65AC">
            <w:pPr>
              <w:pStyle w:val="BodyText"/>
              <w:ind w:left="0"/>
            </w:pPr>
            <w:r w:rsidRPr="00085C9A">
              <w:t xml:space="preserve">Push notifications to user’s phones to alert them when it is their turn. </w:t>
            </w:r>
          </w:p>
        </w:tc>
        <w:tc>
          <w:tcPr>
            <w:tcW w:w="1104" w:type="dxa"/>
          </w:tcPr>
          <w:p w14:paraId="0F45AFFE" w14:textId="6F84B2CC" w:rsidR="00EC56C2" w:rsidRPr="00085C9A" w:rsidRDefault="00EC56C2">
            <w:pPr>
              <w:pStyle w:val="BodyText"/>
              <w:ind w:left="0"/>
            </w:pPr>
            <w:r w:rsidRPr="00085C9A">
              <w:t>September 2018</w:t>
            </w:r>
          </w:p>
        </w:tc>
      </w:tr>
      <w:tr w:rsidR="00EC56C2" w:rsidRPr="00085C9A" w14:paraId="4BB70C32" w14:textId="77777777" w:rsidTr="00901405">
        <w:tc>
          <w:tcPr>
            <w:tcW w:w="2969" w:type="dxa"/>
          </w:tcPr>
          <w:p w14:paraId="0C15BD00" w14:textId="21183E92" w:rsidR="00EC56C2" w:rsidRPr="00085C9A" w:rsidRDefault="00EC56C2" w:rsidP="00472523">
            <w:pPr>
              <w:pStyle w:val="BodyText"/>
              <w:ind w:left="0"/>
            </w:pPr>
            <w:r w:rsidRPr="00085C9A">
              <w:lastRenderedPageBreak/>
              <w:t>Polished game, globally available</w:t>
            </w:r>
          </w:p>
        </w:tc>
        <w:tc>
          <w:tcPr>
            <w:tcW w:w="992" w:type="dxa"/>
          </w:tcPr>
          <w:p w14:paraId="39005762" w14:textId="3FB5C640" w:rsidR="00EC56C2" w:rsidRPr="00085C9A" w:rsidRDefault="00EC56C2">
            <w:pPr>
              <w:pStyle w:val="BodyText"/>
              <w:ind w:left="0"/>
            </w:pPr>
            <w:r w:rsidRPr="00085C9A">
              <w:t>5</w:t>
            </w:r>
          </w:p>
        </w:tc>
        <w:tc>
          <w:tcPr>
            <w:tcW w:w="4395" w:type="dxa"/>
          </w:tcPr>
          <w:p w14:paraId="5D250EC9" w14:textId="39906AC7" w:rsidR="00EC56C2" w:rsidRPr="00085C9A" w:rsidRDefault="00EC56C2" w:rsidP="005964BD">
            <w:pPr>
              <w:pStyle w:val="BodyText"/>
              <w:ind w:left="0"/>
            </w:pPr>
            <w:r w:rsidRPr="00085C9A">
              <w:t>Publish Let’s Quiz to Apple’s App Store and Google’s Play Store</w:t>
            </w:r>
          </w:p>
        </w:tc>
        <w:tc>
          <w:tcPr>
            <w:tcW w:w="1104" w:type="dxa"/>
          </w:tcPr>
          <w:p w14:paraId="71B51A18" w14:textId="00A6139D" w:rsidR="00EC56C2" w:rsidRPr="00085C9A" w:rsidRDefault="001B1658">
            <w:pPr>
              <w:pStyle w:val="BodyText"/>
              <w:ind w:left="0"/>
            </w:pPr>
            <w:r>
              <w:t>October</w:t>
            </w:r>
            <w:r w:rsidR="00EC56C2" w:rsidRPr="00085C9A">
              <w:t xml:space="preserve"> 2018</w:t>
            </w:r>
          </w:p>
        </w:tc>
      </w:tr>
      <w:tr w:rsidR="00961904" w:rsidRPr="00085C9A" w14:paraId="7E0EA965" w14:textId="77777777" w:rsidTr="00901405">
        <w:tc>
          <w:tcPr>
            <w:tcW w:w="2969" w:type="dxa"/>
          </w:tcPr>
          <w:p w14:paraId="7F365C6B" w14:textId="457CB00E" w:rsidR="00961904" w:rsidRPr="00085C9A" w:rsidRDefault="00961904" w:rsidP="00472523">
            <w:pPr>
              <w:pStyle w:val="BodyText"/>
              <w:ind w:left="0"/>
            </w:pPr>
            <w:r w:rsidRPr="00085C9A">
              <w:t>Picture based questions</w:t>
            </w:r>
          </w:p>
        </w:tc>
        <w:tc>
          <w:tcPr>
            <w:tcW w:w="992" w:type="dxa"/>
          </w:tcPr>
          <w:p w14:paraId="6384609E" w14:textId="7993792D" w:rsidR="00961904" w:rsidRPr="00085C9A" w:rsidRDefault="00961904">
            <w:pPr>
              <w:pStyle w:val="BodyText"/>
              <w:ind w:left="0"/>
            </w:pPr>
            <w:r w:rsidRPr="00085C9A">
              <w:t>6</w:t>
            </w:r>
          </w:p>
        </w:tc>
        <w:tc>
          <w:tcPr>
            <w:tcW w:w="4395" w:type="dxa"/>
          </w:tcPr>
          <w:p w14:paraId="687B6F07" w14:textId="2BD07565" w:rsidR="00961904" w:rsidRPr="00085C9A" w:rsidRDefault="00961904" w:rsidP="00961904">
            <w:pPr>
              <w:pStyle w:val="BodyText"/>
              <w:ind w:left="0"/>
            </w:pPr>
            <w:r w:rsidRPr="00085C9A">
              <w:t>Questions could be based off pictures as opposed to text only</w:t>
            </w:r>
          </w:p>
        </w:tc>
        <w:tc>
          <w:tcPr>
            <w:tcW w:w="1104" w:type="dxa"/>
          </w:tcPr>
          <w:p w14:paraId="625F5361" w14:textId="6406CD64" w:rsidR="00961904" w:rsidRPr="00085C9A" w:rsidRDefault="00961904">
            <w:pPr>
              <w:pStyle w:val="BodyText"/>
              <w:ind w:left="0"/>
            </w:pPr>
            <w:r w:rsidRPr="00085C9A">
              <w:t>TBA</w:t>
            </w:r>
          </w:p>
        </w:tc>
      </w:tr>
      <w:tr w:rsidR="00961904" w:rsidRPr="00085C9A" w14:paraId="1CE63401" w14:textId="77777777" w:rsidTr="00901405">
        <w:tc>
          <w:tcPr>
            <w:tcW w:w="2969" w:type="dxa"/>
          </w:tcPr>
          <w:p w14:paraId="20AE277D" w14:textId="1395A2C6" w:rsidR="00961904" w:rsidRPr="00085C9A" w:rsidRDefault="00961904" w:rsidP="00961904">
            <w:pPr>
              <w:pStyle w:val="BodyText"/>
              <w:ind w:left="0"/>
            </w:pPr>
            <w:r w:rsidRPr="00085C9A">
              <w:t xml:space="preserve">Allow for user input as an answer </w:t>
            </w:r>
          </w:p>
        </w:tc>
        <w:tc>
          <w:tcPr>
            <w:tcW w:w="992" w:type="dxa"/>
          </w:tcPr>
          <w:p w14:paraId="542DBCF4" w14:textId="08B1E405" w:rsidR="00961904" w:rsidRPr="00085C9A" w:rsidRDefault="00961904">
            <w:pPr>
              <w:pStyle w:val="BodyText"/>
              <w:ind w:left="0"/>
            </w:pPr>
            <w:r w:rsidRPr="00085C9A">
              <w:t>6</w:t>
            </w:r>
          </w:p>
        </w:tc>
        <w:tc>
          <w:tcPr>
            <w:tcW w:w="4395" w:type="dxa"/>
          </w:tcPr>
          <w:p w14:paraId="79B6AE9C" w14:textId="7ADC8009" w:rsidR="00961904" w:rsidRPr="00085C9A" w:rsidRDefault="00961904" w:rsidP="00961904">
            <w:pPr>
              <w:pStyle w:val="BodyText"/>
              <w:ind w:left="0"/>
            </w:pPr>
            <w:r w:rsidRPr="00085C9A">
              <w:t>Ask open ended questions and have users provide an answer as opposed to selected from a multiple choice list</w:t>
            </w:r>
          </w:p>
        </w:tc>
        <w:tc>
          <w:tcPr>
            <w:tcW w:w="1104" w:type="dxa"/>
          </w:tcPr>
          <w:p w14:paraId="70558BEF" w14:textId="74C5538B" w:rsidR="00961904" w:rsidRPr="00085C9A" w:rsidRDefault="00961904">
            <w:pPr>
              <w:pStyle w:val="BodyText"/>
              <w:ind w:left="0"/>
            </w:pPr>
            <w:r w:rsidRPr="00085C9A">
              <w:t>TBA</w:t>
            </w:r>
          </w:p>
        </w:tc>
      </w:tr>
    </w:tbl>
    <w:p w14:paraId="7528E879" w14:textId="77777777" w:rsidR="00DF6A8F" w:rsidRPr="00085C9A" w:rsidRDefault="00DF6A8F">
      <w:pPr>
        <w:widowControl/>
        <w:rPr>
          <w:rFonts w:ascii="Arial" w:hAnsi="Arial"/>
          <w:b/>
          <w:color w:val="0070C0"/>
          <w:sz w:val="24"/>
        </w:rPr>
      </w:pPr>
      <w:bookmarkStart w:id="94" w:name="_Toc436203408"/>
      <w:bookmarkStart w:id="95" w:name="_Toc452813602"/>
      <w:bookmarkStart w:id="96" w:name="_Toc512930919"/>
      <w:bookmarkStart w:id="97" w:name="_Toc20715765"/>
      <w:r w:rsidRPr="00085C9A">
        <w:br w:type="page"/>
      </w:r>
    </w:p>
    <w:p w14:paraId="639BEAF5" w14:textId="17DC2FF8" w:rsidR="00685AA7" w:rsidRPr="00085C9A" w:rsidRDefault="00685AA7">
      <w:pPr>
        <w:pStyle w:val="Heading1"/>
      </w:pPr>
      <w:bookmarkStart w:id="98" w:name="_Toc514404607"/>
      <w:r w:rsidRPr="00085C9A">
        <w:lastRenderedPageBreak/>
        <w:t>Other Product Requirements</w:t>
      </w:r>
      <w:bookmarkEnd w:id="94"/>
      <w:bookmarkEnd w:id="95"/>
      <w:bookmarkEnd w:id="96"/>
      <w:bookmarkEnd w:id="97"/>
      <w:bookmarkEnd w:id="98"/>
    </w:p>
    <w:p w14:paraId="4864590F" w14:textId="77777777" w:rsidR="008C1468" w:rsidRPr="00085C9A" w:rsidRDefault="008C1468" w:rsidP="008C1468">
      <w:pPr>
        <w:pStyle w:val="Heading2"/>
      </w:pPr>
      <w:bookmarkStart w:id="99" w:name="_Toc514404608"/>
      <w:r w:rsidRPr="00085C9A">
        <w:t>Quality Characteristics</w:t>
      </w:r>
      <w:bookmarkEnd w:id="99"/>
    </w:p>
    <w:p w14:paraId="4CB96778" w14:textId="77777777" w:rsidR="008C1468" w:rsidRPr="00085C9A" w:rsidRDefault="008C1468" w:rsidP="00F9051A">
      <w:pPr>
        <w:pStyle w:val="Heading4"/>
      </w:pPr>
      <w:r w:rsidRPr="00085C9A">
        <w:t>Security</w:t>
      </w:r>
    </w:p>
    <w:p w14:paraId="3409E5A2" w14:textId="0B564C6A" w:rsidR="007D793C" w:rsidRPr="00085C9A" w:rsidRDefault="007D793C" w:rsidP="008C1468">
      <w:r w:rsidRPr="00085C9A">
        <w:t>There is a business requirement for security as Let’s Quiz will be running on users personal phones and in the current market people are rightfully very security conscious. The client</w:t>
      </w:r>
      <w:r w:rsidR="00AD1942">
        <w:t xml:space="preserve"> has identified security as a business need primarily as a reaction to the public perception around security and privacy. The information Let’s Quiz has on each of its users is not of a sensitive nature but due to the recent media attention certain companies have received around data sharing, privacy and security it is </w:t>
      </w:r>
      <w:r w:rsidRPr="00085C9A">
        <w:t xml:space="preserve">important to present Let’s Quiz as a secure </w:t>
      </w:r>
      <w:r w:rsidR="00AD1942">
        <w:t xml:space="preserve">and safe </w:t>
      </w:r>
      <w:r w:rsidRPr="00085C9A">
        <w:t xml:space="preserve">application to put user’s minds at ease. </w:t>
      </w:r>
    </w:p>
    <w:p w14:paraId="6809ABF2" w14:textId="3419ED99" w:rsidR="00AD1942" w:rsidRDefault="00AD1942" w:rsidP="008C1468">
      <w:r>
        <w:t xml:space="preserve">There are three types of user accounts, for accounts linked to Let’s Quiz via </w:t>
      </w:r>
      <w:r w:rsidR="008C1468" w:rsidRPr="00085C9A">
        <w:t xml:space="preserve">social media </w:t>
      </w:r>
      <w:r>
        <w:t xml:space="preserve">the social media company will maintain security via their </w:t>
      </w:r>
      <w:r w:rsidR="008C1468" w:rsidRPr="00085C9A">
        <w:t>SKD</w:t>
      </w:r>
      <w:r>
        <w:t xml:space="preserve">. A user who sets up a Let’s Quiz account will have their information stored on a protected server, a user’s password will be encrypted before it is stored so even the Let’s Quiz team cannot see user passwords. </w:t>
      </w:r>
    </w:p>
    <w:p w14:paraId="020722EE" w14:textId="77777777" w:rsidR="008C1468" w:rsidRPr="00085C9A" w:rsidRDefault="008C1468" w:rsidP="00F9051A">
      <w:pPr>
        <w:pStyle w:val="Heading4"/>
      </w:pPr>
      <w:r w:rsidRPr="00085C9A">
        <w:t>Reliability</w:t>
      </w:r>
    </w:p>
    <w:p w14:paraId="148098CE" w14:textId="1C2A5855" w:rsidR="00683302" w:rsidRPr="00085C9A" w:rsidRDefault="00683302" w:rsidP="008C1468">
      <w:commentRangeStart w:id="100"/>
      <w:r w:rsidRPr="00085C9A">
        <w:t xml:space="preserve">The business requirement for a reliable app is critical. If the application is not available for user to use when they want they simply will not use the application, it is an unreasonable request to expect users to tolerate anything less than an application that works every time.  </w:t>
      </w:r>
      <w:commentRangeEnd w:id="100"/>
      <w:r w:rsidR="00032E0F" w:rsidRPr="00085C9A">
        <w:rPr>
          <w:rStyle w:val="CommentReference"/>
        </w:rPr>
        <w:commentReference w:id="100"/>
      </w:r>
    </w:p>
    <w:p w14:paraId="66D3B0BE" w14:textId="1F622376" w:rsidR="008C1468" w:rsidRDefault="008C1468" w:rsidP="008C1468">
      <w:r w:rsidRPr="00085C9A">
        <w:t xml:space="preserve">Let’s </w:t>
      </w:r>
      <w:r w:rsidR="00880A07" w:rsidRPr="00085C9A">
        <w:t>Q</w:t>
      </w:r>
      <w:r w:rsidRPr="00085C9A">
        <w:t>uiz relies on two systems to operate, the user’s phone and the online database. The burden placed on the user’s phone is minimal</w:t>
      </w:r>
      <w:r w:rsidR="00CF50DD" w:rsidRPr="00085C9A">
        <w:t>,</w:t>
      </w:r>
      <w:r w:rsidRPr="00085C9A">
        <w:t xml:space="preserve"> so long as they meet the</w:t>
      </w:r>
      <w:r w:rsidR="00CF50DD" w:rsidRPr="00085C9A">
        <w:t xml:space="preserve"> minimum system requirements </w:t>
      </w:r>
      <w:r w:rsidRPr="00085C9A">
        <w:t>there should not be no problems. The online data base relies on a third party and we can only take them at their word that they will maintain 99.9% uptime, given that this is a paid service the likelihood that they will meet this promise is quite high.</w:t>
      </w:r>
    </w:p>
    <w:p w14:paraId="12F7319F" w14:textId="592A7E11" w:rsidR="009F45F0" w:rsidRPr="00085C9A" w:rsidRDefault="009F45F0" w:rsidP="008C1468">
      <w:r>
        <w:t xml:space="preserve">To ensure reliability there will be an offline single player mode embedded into the game. If at start up the application cannot connect to the database it will skip the sign in process and </w:t>
      </w:r>
      <w:r w:rsidR="00EE5736">
        <w:t>retrieve locally stored data, this will provide the user w</w:t>
      </w:r>
      <w:r w:rsidR="00CB7714">
        <w:t xml:space="preserve">ith a trivia game they can play, albeit without any online functionality. </w:t>
      </w:r>
    </w:p>
    <w:p w14:paraId="62305046" w14:textId="77777777" w:rsidR="008C1468" w:rsidRPr="00085C9A" w:rsidRDefault="008C1468" w:rsidP="00F9051A">
      <w:pPr>
        <w:pStyle w:val="Heading4"/>
      </w:pPr>
      <w:r w:rsidRPr="00085C9A">
        <w:t>Usability</w:t>
      </w:r>
    </w:p>
    <w:p w14:paraId="728489CF" w14:textId="7838E71F" w:rsidR="008C1468" w:rsidRPr="00085C9A" w:rsidRDefault="008C1468" w:rsidP="008C1468">
      <w:r w:rsidRPr="00085C9A">
        <w:t xml:space="preserve">An easy to learn, easy to navigate game is a primary design goal </w:t>
      </w:r>
      <w:r w:rsidR="00683302" w:rsidRPr="00085C9A">
        <w:t xml:space="preserve">and business requirement </w:t>
      </w:r>
      <w:r w:rsidRPr="00085C9A">
        <w:t xml:space="preserve">of the </w:t>
      </w:r>
      <w:r w:rsidR="00032E0F" w:rsidRPr="00085C9A">
        <w:t>c</w:t>
      </w:r>
      <w:r w:rsidR="00683302" w:rsidRPr="00085C9A">
        <w:t xml:space="preserve">lient and the </w:t>
      </w:r>
      <w:r w:rsidRPr="00085C9A">
        <w:t xml:space="preserve">Let’s Quiz </w:t>
      </w:r>
      <w:r w:rsidR="00683302" w:rsidRPr="00085C9A">
        <w:t xml:space="preserve">design </w:t>
      </w:r>
      <w:r w:rsidRPr="00085C9A">
        <w:t xml:space="preserve">team. Users should feel confident with all aspects of the game from the first time they use it, by design there are no tricks or traps that a new user will not know or fall into. </w:t>
      </w:r>
    </w:p>
    <w:p w14:paraId="4E3970B8" w14:textId="290D41A6" w:rsidR="00683302" w:rsidRPr="00085C9A" w:rsidRDefault="00683302" w:rsidP="008C1468">
      <w:r w:rsidRPr="00085C9A">
        <w:t>Having an application that is easy to use lowers the barrier of entry to the game and will encourage new users.</w:t>
      </w:r>
    </w:p>
    <w:p w14:paraId="61A7B81E" w14:textId="60A535D5" w:rsidR="008C1468" w:rsidRPr="00085C9A" w:rsidRDefault="008C1468" w:rsidP="00F9051A">
      <w:pPr>
        <w:pStyle w:val="Heading4"/>
      </w:pPr>
      <w:r w:rsidRPr="00085C9A">
        <w:t>Fault Tolerance</w:t>
      </w:r>
    </w:p>
    <w:p w14:paraId="261FFFB8" w14:textId="4E7034E4" w:rsidR="000609AC" w:rsidRPr="00085C9A" w:rsidRDefault="00DF0BCA" w:rsidP="000609AC">
      <w:r w:rsidRPr="00085C9A">
        <w:t xml:space="preserve">The most common fault predicted </w:t>
      </w:r>
      <w:commentRangeStart w:id="101"/>
      <w:r w:rsidRPr="00085C9A">
        <w:t xml:space="preserve">is </w:t>
      </w:r>
      <w:r w:rsidR="00683302" w:rsidRPr="00085C9A">
        <w:t xml:space="preserve">user submitted questions with </w:t>
      </w:r>
      <w:r w:rsidRPr="00085C9A">
        <w:t>incorrect answers</w:t>
      </w:r>
      <w:commentRangeEnd w:id="101"/>
      <w:r w:rsidR="00032E0F" w:rsidRPr="00085C9A">
        <w:rPr>
          <w:rStyle w:val="CommentReference"/>
        </w:rPr>
        <w:commentReference w:id="101"/>
      </w:r>
      <w:r w:rsidRPr="00085C9A">
        <w:t>, the user ratings and report system should help to isolate problematic questions</w:t>
      </w:r>
      <w:r w:rsidR="00C01A32" w:rsidRPr="00085C9A">
        <w:t xml:space="preserve"> which can then be removed automatically.</w:t>
      </w:r>
      <w:r w:rsidR="00683302" w:rsidRPr="00085C9A">
        <w:t xml:space="preserve"> </w:t>
      </w:r>
      <w:r w:rsidR="00A349DD">
        <w:t>To be ‘</w:t>
      </w:r>
      <w:r w:rsidR="00CB7714">
        <w:t>community driven</w:t>
      </w:r>
      <w:r w:rsidR="00A349DD">
        <w:t>’</w:t>
      </w:r>
      <w:r w:rsidR="00CB7714">
        <w:t xml:space="preserve"> Let’s Quiz </w:t>
      </w:r>
      <w:r w:rsidR="00A349DD">
        <w:t>needs to allow the community to submit questions, to mitigate the risk of users submitting poor questions the decision has been made to automatically remove questions that have more down votes then up votes. Should this prove in effective the Let’s Quiz management team may have to resort to manually checking each question before submission.</w:t>
      </w:r>
    </w:p>
    <w:p w14:paraId="3D0F1761" w14:textId="0852A292" w:rsidR="00DF0BCA" w:rsidRPr="00085C9A" w:rsidRDefault="00DF0BCA" w:rsidP="00DF0BCA"/>
    <w:p w14:paraId="7A4F42B8" w14:textId="77777777" w:rsidR="008C1468" w:rsidRPr="00085C9A" w:rsidRDefault="008C1468" w:rsidP="008C1468">
      <w:pPr>
        <w:pStyle w:val="Heading2"/>
      </w:pPr>
      <w:bookmarkStart w:id="102" w:name="_Toc514404609"/>
      <w:r w:rsidRPr="00085C9A">
        <w:t>Constraints</w:t>
      </w:r>
      <w:bookmarkEnd w:id="102"/>
    </w:p>
    <w:p w14:paraId="4DBF754B" w14:textId="77777777" w:rsidR="008C1468" w:rsidRPr="00085C9A" w:rsidRDefault="008C1468" w:rsidP="00F9051A">
      <w:pPr>
        <w:pStyle w:val="Heading4"/>
      </w:pPr>
      <w:r w:rsidRPr="00085C9A">
        <w:t>Legal constraints</w:t>
      </w:r>
    </w:p>
    <w:p w14:paraId="4503A02D" w14:textId="77777777" w:rsidR="008C1468" w:rsidRPr="00085C9A" w:rsidRDefault="008C1468" w:rsidP="008C1468">
      <w:r w:rsidRPr="00085C9A">
        <w:t xml:space="preserve">Let’s Quiz is a unique and independent development, we have no reason to be concerned with any breaches of copyright law or impinging on anyone’s intellectual property. The game itself will have a rating within the App Store and Play Store of 13+ just in case there is someone who may take offense at the content. </w:t>
      </w:r>
    </w:p>
    <w:p w14:paraId="3724C7B3" w14:textId="77777777" w:rsidR="008C1468" w:rsidRPr="00085C9A" w:rsidRDefault="008C1468" w:rsidP="00F9051A">
      <w:pPr>
        <w:pStyle w:val="Heading4"/>
      </w:pPr>
      <w:r w:rsidRPr="00085C9A">
        <w:lastRenderedPageBreak/>
        <w:t>User requirements</w:t>
      </w:r>
    </w:p>
    <w:p w14:paraId="190DE057" w14:textId="77777777" w:rsidR="008C1468" w:rsidRPr="00085C9A" w:rsidRDefault="008C1468" w:rsidP="008C1468">
      <w:r w:rsidRPr="00085C9A">
        <w:t xml:space="preserve">A final constraint of Let’s Quiz that is placed on the user and is not explicitly stated. It is the need for the user to be able to read English. At this point there is no features to assist someone who may be struggling with this part of the game and it is a barrier of entry that the user be able to read the questions and answers. </w:t>
      </w:r>
    </w:p>
    <w:p w14:paraId="446439EE" w14:textId="77777777" w:rsidR="008C1468" w:rsidRPr="00085C9A" w:rsidRDefault="008C1468" w:rsidP="00F9051A">
      <w:pPr>
        <w:pStyle w:val="Heading4"/>
      </w:pPr>
      <w:r w:rsidRPr="00085C9A">
        <w:t>Environmental Constraints</w:t>
      </w:r>
    </w:p>
    <w:p w14:paraId="540F2E82" w14:textId="2DFAA1A5" w:rsidR="008C1468" w:rsidRPr="00085C9A" w:rsidRDefault="008C1468" w:rsidP="008C1468">
      <w:r w:rsidRPr="00085C9A">
        <w:t xml:space="preserve">The user must have an internet connection to be able to play Let’s Quiz as a multiplayer game, furthermore they must be able to connect to the server. </w:t>
      </w:r>
    </w:p>
    <w:p w14:paraId="0317F3CA" w14:textId="1431BC3B" w:rsidR="000609AC" w:rsidRPr="00085C9A" w:rsidRDefault="000609AC" w:rsidP="00F9051A">
      <w:pPr>
        <w:pStyle w:val="Heading4"/>
      </w:pPr>
      <w:r w:rsidRPr="00085C9A">
        <w:t xml:space="preserve">Market Constraints </w:t>
      </w:r>
    </w:p>
    <w:p w14:paraId="565B8B45" w14:textId="28DFF20D" w:rsidR="000609AC" w:rsidRPr="00085C9A" w:rsidRDefault="000609AC" w:rsidP="000609AC">
      <w:r w:rsidRPr="00085C9A">
        <w:t xml:space="preserve">The intention is to release Let’s Quiz using the mobile apps for each mobile platform, The Play Store and The App Store, for android and </w:t>
      </w:r>
      <w:r w:rsidR="00880A07" w:rsidRPr="00085C9A">
        <w:t>i</w:t>
      </w:r>
      <w:r w:rsidRPr="00085C9A">
        <w:t>OS respectively. These online market stores have terms and conditions that the development team and the application Let’s Quiz must heed to.</w:t>
      </w:r>
    </w:p>
    <w:p w14:paraId="694FD7AB" w14:textId="6968DA0D" w:rsidR="00752C14" w:rsidRPr="00085C9A" w:rsidRDefault="00752C14" w:rsidP="00F9051A">
      <w:pPr>
        <w:pStyle w:val="Heading4"/>
      </w:pPr>
      <w:r w:rsidRPr="00085C9A">
        <w:t>Hardware</w:t>
      </w:r>
    </w:p>
    <w:p w14:paraId="76821A35" w14:textId="21A51994" w:rsidR="00752C14" w:rsidRPr="00085C9A" w:rsidRDefault="00752C14" w:rsidP="00752C14">
      <w:r w:rsidRPr="00085C9A">
        <w:t xml:space="preserve">The hardware requirements of Let’s Quiz are very minimal, only requiring a touch screen and the most basic graphics card, almost all phones should be able to run Let’s Quiz. </w:t>
      </w:r>
    </w:p>
    <w:p w14:paraId="55D3109D" w14:textId="3597001F" w:rsidR="00752C14" w:rsidRPr="00085C9A" w:rsidRDefault="000E5C59" w:rsidP="00F9051A">
      <w:pPr>
        <w:pStyle w:val="Heading4"/>
      </w:pPr>
      <w:r w:rsidRPr="00085C9A">
        <w:t xml:space="preserve">Operating System </w:t>
      </w:r>
    </w:p>
    <w:p w14:paraId="7CEC6C4A" w14:textId="581C421F" w:rsidR="000E5C59" w:rsidRPr="00085C9A" w:rsidRDefault="000E5C59" w:rsidP="000E5C59">
      <w:r w:rsidRPr="00085C9A">
        <w:t>Due to the low system requirements of Let’s Quiz it will be compatible with Android devices running Lollipop 5.0 or newer and IOS 8 or better, these versions have been around since 2014 as such we are not expecting any compatibility issues.</w:t>
      </w:r>
    </w:p>
    <w:p w14:paraId="4A050AD3" w14:textId="77777777" w:rsidR="000E5C59" w:rsidRPr="00085C9A" w:rsidRDefault="000E5C59" w:rsidP="000E5C59"/>
    <w:p w14:paraId="6CAD799B" w14:textId="5EBB0965" w:rsidR="00256CF5" w:rsidRPr="00085C9A" w:rsidRDefault="00256CF5" w:rsidP="00256CF5"/>
    <w:p w14:paraId="07DE33BA" w14:textId="77777777" w:rsidR="00256CF5" w:rsidRPr="00085C9A" w:rsidRDefault="00256CF5" w:rsidP="00256CF5"/>
    <w:tbl>
      <w:tblPr>
        <w:tblW w:w="82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6229"/>
        <w:gridCol w:w="1987"/>
      </w:tblGrid>
      <w:tr w:rsidR="00511A3D" w:rsidRPr="00085C9A" w14:paraId="2C2CC425" w14:textId="77777777" w:rsidTr="00511A3D">
        <w:tc>
          <w:tcPr>
            <w:tcW w:w="6229" w:type="dxa"/>
          </w:tcPr>
          <w:p w14:paraId="2FF2DD1E" w14:textId="0D324EC6" w:rsidR="00511A3D" w:rsidRPr="00085C9A" w:rsidRDefault="00511A3D" w:rsidP="00A45240">
            <w:pPr>
              <w:pStyle w:val="BodyText"/>
              <w:ind w:left="0"/>
              <w:rPr>
                <w:b/>
                <w:bCs/>
              </w:rPr>
            </w:pPr>
            <w:r w:rsidRPr="00085C9A">
              <w:rPr>
                <w:b/>
                <w:bCs/>
              </w:rPr>
              <w:t xml:space="preserve">Staged Roll Out Release Schedule </w:t>
            </w:r>
          </w:p>
        </w:tc>
        <w:tc>
          <w:tcPr>
            <w:tcW w:w="1987" w:type="dxa"/>
          </w:tcPr>
          <w:p w14:paraId="5947A25E" w14:textId="77777777" w:rsidR="00511A3D" w:rsidRPr="00085C9A" w:rsidRDefault="00511A3D" w:rsidP="00685AA7">
            <w:pPr>
              <w:pStyle w:val="BodyText"/>
              <w:ind w:left="0"/>
              <w:rPr>
                <w:b/>
                <w:bCs/>
              </w:rPr>
            </w:pPr>
            <w:r w:rsidRPr="00085C9A">
              <w:rPr>
                <w:b/>
                <w:bCs/>
              </w:rPr>
              <w:t>Planned Release</w:t>
            </w:r>
          </w:p>
        </w:tc>
      </w:tr>
      <w:tr w:rsidR="00511A3D" w:rsidRPr="00085C9A" w14:paraId="27486278" w14:textId="77777777" w:rsidTr="00511A3D">
        <w:tc>
          <w:tcPr>
            <w:tcW w:w="6229" w:type="dxa"/>
          </w:tcPr>
          <w:p w14:paraId="4C6D8AAB" w14:textId="6B99CECB" w:rsidR="00511A3D" w:rsidRPr="00085C9A" w:rsidRDefault="00511A3D" w:rsidP="00F7667A">
            <w:pPr>
              <w:pStyle w:val="BodyText"/>
              <w:ind w:left="0"/>
            </w:pPr>
            <w:r w:rsidRPr="00085C9A">
              <w:t>Single player quiz game</w:t>
            </w:r>
          </w:p>
        </w:tc>
        <w:tc>
          <w:tcPr>
            <w:tcW w:w="1987" w:type="dxa"/>
          </w:tcPr>
          <w:p w14:paraId="072165BB" w14:textId="14B20E6A" w:rsidR="00511A3D" w:rsidRPr="00085C9A" w:rsidRDefault="00511A3D" w:rsidP="00685AA7">
            <w:pPr>
              <w:pStyle w:val="BodyText"/>
              <w:ind w:left="0"/>
            </w:pPr>
            <w:r>
              <w:t>May</w:t>
            </w:r>
            <w:r w:rsidRPr="00085C9A">
              <w:t xml:space="preserve"> 2018</w:t>
            </w:r>
          </w:p>
        </w:tc>
      </w:tr>
      <w:tr w:rsidR="00511A3D" w:rsidRPr="00085C9A" w14:paraId="432DE4F8" w14:textId="77777777" w:rsidTr="00511A3D">
        <w:tc>
          <w:tcPr>
            <w:tcW w:w="6229" w:type="dxa"/>
          </w:tcPr>
          <w:p w14:paraId="606C767C" w14:textId="3719E7E2" w:rsidR="00511A3D" w:rsidRPr="00085C9A" w:rsidRDefault="00511A3D" w:rsidP="00A45240">
            <w:pPr>
              <w:pStyle w:val="BodyText"/>
              <w:ind w:left="0"/>
            </w:pPr>
            <w:r w:rsidRPr="00085C9A">
              <w:t xml:space="preserve">Guest login and Let’s Quiz account creation and login  </w:t>
            </w:r>
          </w:p>
        </w:tc>
        <w:tc>
          <w:tcPr>
            <w:tcW w:w="1987" w:type="dxa"/>
          </w:tcPr>
          <w:p w14:paraId="742B7B80" w14:textId="5F54E6EE" w:rsidR="00511A3D" w:rsidRPr="00085C9A" w:rsidRDefault="00511A3D" w:rsidP="00685AA7">
            <w:pPr>
              <w:pStyle w:val="BodyText"/>
              <w:ind w:left="0"/>
            </w:pPr>
            <w:r>
              <w:t>May</w:t>
            </w:r>
            <w:r w:rsidRPr="00085C9A">
              <w:t xml:space="preserve"> 2018</w:t>
            </w:r>
          </w:p>
        </w:tc>
      </w:tr>
      <w:tr w:rsidR="00511A3D" w:rsidRPr="00085C9A" w14:paraId="5C186135" w14:textId="77777777" w:rsidTr="00511A3D">
        <w:tc>
          <w:tcPr>
            <w:tcW w:w="6229" w:type="dxa"/>
          </w:tcPr>
          <w:p w14:paraId="3A9F4449" w14:textId="21C4B3FB" w:rsidR="00511A3D" w:rsidRPr="00085C9A" w:rsidRDefault="00511A3D" w:rsidP="00511A3D">
            <w:pPr>
              <w:pStyle w:val="BodyText"/>
              <w:ind w:left="0"/>
            </w:pPr>
            <w:r w:rsidRPr="00085C9A">
              <w:t>Global Score board</w:t>
            </w:r>
          </w:p>
        </w:tc>
        <w:tc>
          <w:tcPr>
            <w:tcW w:w="1987" w:type="dxa"/>
          </w:tcPr>
          <w:p w14:paraId="5018A254" w14:textId="32580888" w:rsidR="00511A3D" w:rsidRPr="00085C9A" w:rsidRDefault="00511A3D" w:rsidP="00511A3D">
            <w:pPr>
              <w:pStyle w:val="BodyText"/>
              <w:ind w:left="0"/>
            </w:pPr>
            <w:r>
              <w:t>May</w:t>
            </w:r>
            <w:r w:rsidRPr="00085C9A">
              <w:t xml:space="preserve"> 2018</w:t>
            </w:r>
          </w:p>
        </w:tc>
      </w:tr>
      <w:tr w:rsidR="00511A3D" w:rsidRPr="00085C9A" w14:paraId="636C7708" w14:textId="77777777" w:rsidTr="00511A3D">
        <w:tc>
          <w:tcPr>
            <w:tcW w:w="6229" w:type="dxa"/>
          </w:tcPr>
          <w:p w14:paraId="7BC70469" w14:textId="0AE1BE5D" w:rsidR="00511A3D" w:rsidRDefault="00511A3D" w:rsidP="00511A3D">
            <w:pPr>
              <w:pStyle w:val="BodyText"/>
              <w:ind w:left="0"/>
            </w:pPr>
            <w:r w:rsidRPr="00085C9A">
              <w:t>User ability to submit question</w:t>
            </w:r>
          </w:p>
        </w:tc>
        <w:tc>
          <w:tcPr>
            <w:tcW w:w="1987" w:type="dxa"/>
          </w:tcPr>
          <w:p w14:paraId="522152A5" w14:textId="7EE21409" w:rsidR="00511A3D" w:rsidRPr="00085C9A" w:rsidRDefault="00511A3D" w:rsidP="00511A3D">
            <w:pPr>
              <w:pStyle w:val="BodyText"/>
              <w:ind w:left="0"/>
            </w:pPr>
            <w:r>
              <w:t>May 2018</w:t>
            </w:r>
          </w:p>
        </w:tc>
      </w:tr>
      <w:tr w:rsidR="00511A3D" w:rsidRPr="00085C9A" w14:paraId="3961E133" w14:textId="77777777" w:rsidTr="00511A3D">
        <w:tc>
          <w:tcPr>
            <w:tcW w:w="6229" w:type="dxa"/>
          </w:tcPr>
          <w:p w14:paraId="7CAB0D14" w14:textId="077A3211" w:rsidR="00511A3D" w:rsidRPr="00085C9A" w:rsidRDefault="00511A3D" w:rsidP="00511A3D">
            <w:pPr>
              <w:pStyle w:val="BodyText"/>
              <w:ind w:left="0"/>
            </w:pPr>
            <w:r w:rsidRPr="00085C9A">
              <w:t xml:space="preserve">Question rating system for users </w:t>
            </w:r>
          </w:p>
        </w:tc>
        <w:tc>
          <w:tcPr>
            <w:tcW w:w="1987" w:type="dxa"/>
          </w:tcPr>
          <w:p w14:paraId="2F49B2EC" w14:textId="4F83EE1A" w:rsidR="00511A3D" w:rsidRPr="00085C9A" w:rsidRDefault="00511A3D" w:rsidP="00511A3D">
            <w:pPr>
              <w:pStyle w:val="BodyText"/>
              <w:ind w:left="0"/>
            </w:pPr>
            <w:r>
              <w:t>May 2018</w:t>
            </w:r>
          </w:p>
        </w:tc>
      </w:tr>
      <w:tr w:rsidR="00511A3D" w:rsidRPr="00085C9A" w14:paraId="204BAFC9" w14:textId="77777777" w:rsidTr="00511A3D">
        <w:tc>
          <w:tcPr>
            <w:tcW w:w="6229" w:type="dxa"/>
          </w:tcPr>
          <w:p w14:paraId="5B521155" w14:textId="5CCD89C9" w:rsidR="00511A3D" w:rsidRPr="00085C9A" w:rsidRDefault="00511A3D" w:rsidP="00511A3D">
            <w:pPr>
              <w:pStyle w:val="BodyText"/>
              <w:ind w:left="0"/>
            </w:pPr>
            <w:r>
              <w:t>Offline play</w:t>
            </w:r>
          </w:p>
        </w:tc>
        <w:tc>
          <w:tcPr>
            <w:tcW w:w="1987" w:type="dxa"/>
          </w:tcPr>
          <w:p w14:paraId="3B0740BF" w14:textId="0346356C" w:rsidR="00511A3D" w:rsidRPr="00085C9A" w:rsidRDefault="00511A3D" w:rsidP="00511A3D">
            <w:pPr>
              <w:pStyle w:val="BodyText"/>
              <w:ind w:left="0"/>
            </w:pPr>
            <w:r>
              <w:t>May 2018</w:t>
            </w:r>
          </w:p>
        </w:tc>
      </w:tr>
      <w:tr w:rsidR="00511A3D" w:rsidRPr="00085C9A" w14:paraId="112FB447" w14:textId="77777777" w:rsidTr="00511A3D">
        <w:tc>
          <w:tcPr>
            <w:tcW w:w="6229" w:type="dxa"/>
          </w:tcPr>
          <w:p w14:paraId="60D3C071" w14:textId="0257482A" w:rsidR="00511A3D" w:rsidRPr="00085C9A" w:rsidRDefault="00511A3D" w:rsidP="00511A3D">
            <w:pPr>
              <w:pStyle w:val="BodyText"/>
              <w:ind w:left="0"/>
            </w:pPr>
            <w:r>
              <w:t>Multiplayer functionality</w:t>
            </w:r>
          </w:p>
        </w:tc>
        <w:tc>
          <w:tcPr>
            <w:tcW w:w="1987" w:type="dxa"/>
          </w:tcPr>
          <w:p w14:paraId="7E1F4890" w14:textId="44CB2EC5" w:rsidR="00511A3D" w:rsidRPr="00085C9A" w:rsidRDefault="00511A3D" w:rsidP="00511A3D">
            <w:pPr>
              <w:pStyle w:val="BodyText"/>
              <w:ind w:left="0"/>
            </w:pPr>
            <w:r w:rsidRPr="00085C9A">
              <w:t>September 2018</w:t>
            </w:r>
          </w:p>
        </w:tc>
      </w:tr>
      <w:tr w:rsidR="00511A3D" w:rsidRPr="00085C9A" w14:paraId="77F07528" w14:textId="77777777" w:rsidTr="00511A3D">
        <w:tc>
          <w:tcPr>
            <w:tcW w:w="6229" w:type="dxa"/>
          </w:tcPr>
          <w:p w14:paraId="42025B59" w14:textId="3B8724FB" w:rsidR="00511A3D" w:rsidRPr="00085C9A" w:rsidRDefault="00511A3D" w:rsidP="00511A3D">
            <w:pPr>
              <w:pStyle w:val="BodyText"/>
              <w:ind w:left="0"/>
            </w:pPr>
            <w:r w:rsidRPr="00085C9A">
              <w:t>Ongoing games lobby for users, to allow for multiple ongoing games</w:t>
            </w:r>
          </w:p>
        </w:tc>
        <w:tc>
          <w:tcPr>
            <w:tcW w:w="1987" w:type="dxa"/>
          </w:tcPr>
          <w:p w14:paraId="4AA00519" w14:textId="5316B5FF" w:rsidR="00511A3D" w:rsidRPr="00085C9A" w:rsidRDefault="00511A3D" w:rsidP="00511A3D">
            <w:pPr>
              <w:pStyle w:val="BodyText"/>
              <w:ind w:left="0"/>
            </w:pPr>
            <w:r w:rsidRPr="00085C9A">
              <w:t>September 2018</w:t>
            </w:r>
          </w:p>
        </w:tc>
      </w:tr>
      <w:tr w:rsidR="00511A3D" w:rsidRPr="00085C9A" w14:paraId="7EE07DBE" w14:textId="77777777" w:rsidTr="00511A3D">
        <w:tc>
          <w:tcPr>
            <w:tcW w:w="6229" w:type="dxa"/>
          </w:tcPr>
          <w:p w14:paraId="06BFCA30" w14:textId="013F1B3D" w:rsidR="00511A3D" w:rsidRPr="00085C9A" w:rsidRDefault="00511A3D" w:rsidP="00511A3D">
            <w:pPr>
              <w:pStyle w:val="BodyText"/>
              <w:ind w:left="0"/>
            </w:pPr>
            <w:r w:rsidRPr="00085C9A">
              <w:t>Login with social media accounts</w:t>
            </w:r>
          </w:p>
        </w:tc>
        <w:tc>
          <w:tcPr>
            <w:tcW w:w="1987" w:type="dxa"/>
          </w:tcPr>
          <w:p w14:paraId="00E22635" w14:textId="1BD12E43" w:rsidR="00511A3D" w:rsidRPr="00085C9A" w:rsidRDefault="00511A3D" w:rsidP="00511A3D">
            <w:pPr>
              <w:pStyle w:val="BodyText"/>
              <w:ind w:left="0"/>
            </w:pPr>
            <w:r w:rsidRPr="00085C9A">
              <w:t>September 2018</w:t>
            </w:r>
          </w:p>
        </w:tc>
      </w:tr>
      <w:tr w:rsidR="00511A3D" w:rsidRPr="00085C9A" w14:paraId="0387D9AE" w14:textId="77777777" w:rsidTr="00511A3D">
        <w:tc>
          <w:tcPr>
            <w:tcW w:w="6229" w:type="dxa"/>
          </w:tcPr>
          <w:p w14:paraId="56F34DC2" w14:textId="58F4DB09" w:rsidR="00511A3D" w:rsidRPr="00085C9A" w:rsidRDefault="00511A3D" w:rsidP="00511A3D">
            <w:pPr>
              <w:pStyle w:val="BodyText"/>
              <w:ind w:left="0"/>
            </w:pPr>
            <w:r w:rsidRPr="00085C9A">
              <w:t xml:space="preserve">Push notifications </w:t>
            </w:r>
          </w:p>
        </w:tc>
        <w:tc>
          <w:tcPr>
            <w:tcW w:w="1987" w:type="dxa"/>
          </w:tcPr>
          <w:p w14:paraId="0A1C8786" w14:textId="7D192D87" w:rsidR="00511A3D" w:rsidRPr="00085C9A" w:rsidRDefault="00511A3D" w:rsidP="00511A3D">
            <w:pPr>
              <w:pStyle w:val="BodyText"/>
              <w:ind w:left="0"/>
            </w:pPr>
            <w:r w:rsidRPr="00085C9A">
              <w:t>September 2018</w:t>
            </w:r>
          </w:p>
        </w:tc>
      </w:tr>
      <w:tr w:rsidR="00511A3D" w:rsidRPr="00085C9A" w14:paraId="1A67E192" w14:textId="12B5170F" w:rsidTr="00511A3D">
        <w:tc>
          <w:tcPr>
            <w:tcW w:w="6229" w:type="dxa"/>
          </w:tcPr>
          <w:p w14:paraId="51D07CA8" w14:textId="3415DEDD" w:rsidR="00511A3D" w:rsidRPr="00085C9A" w:rsidRDefault="00511A3D" w:rsidP="00511A3D">
            <w:pPr>
              <w:pStyle w:val="BodyText"/>
              <w:ind w:left="0"/>
            </w:pPr>
            <w:r w:rsidRPr="00085C9A">
              <w:lastRenderedPageBreak/>
              <w:t xml:space="preserve">Multiple categories of questions </w:t>
            </w:r>
          </w:p>
        </w:tc>
        <w:tc>
          <w:tcPr>
            <w:tcW w:w="1987" w:type="dxa"/>
          </w:tcPr>
          <w:p w14:paraId="4808F33A" w14:textId="396A98DB" w:rsidR="00511A3D" w:rsidRPr="00085C9A" w:rsidRDefault="00511A3D" w:rsidP="00511A3D">
            <w:pPr>
              <w:pStyle w:val="BodyText"/>
              <w:ind w:left="0"/>
            </w:pPr>
            <w:r w:rsidRPr="00085C9A">
              <w:t>September 2018</w:t>
            </w:r>
          </w:p>
        </w:tc>
      </w:tr>
      <w:tr w:rsidR="00511A3D" w:rsidRPr="00085C9A" w14:paraId="1B87799A" w14:textId="61304B0E" w:rsidTr="00511A3D">
        <w:tc>
          <w:tcPr>
            <w:tcW w:w="6229" w:type="dxa"/>
          </w:tcPr>
          <w:p w14:paraId="677B410A" w14:textId="16019E2C" w:rsidR="00511A3D" w:rsidRPr="00085C9A" w:rsidRDefault="00511A3D" w:rsidP="00511A3D">
            <w:pPr>
              <w:pStyle w:val="BodyText"/>
              <w:ind w:left="0"/>
            </w:pPr>
            <w:r w:rsidRPr="00085C9A">
              <w:t>Picture based questions</w:t>
            </w:r>
          </w:p>
        </w:tc>
        <w:tc>
          <w:tcPr>
            <w:tcW w:w="1987" w:type="dxa"/>
          </w:tcPr>
          <w:p w14:paraId="5081B848" w14:textId="21F23BD5" w:rsidR="00511A3D" w:rsidRPr="00085C9A" w:rsidRDefault="00511A3D" w:rsidP="00511A3D">
            <w:pPr>
              <w:pStyle w:val="BodyText"/>
              <w:ind w:left="0"/>
            </w:pPr>
            <w:r w:rsidRPr="00085C9A">
              <w:t>TBA</w:t>
            </w:r>
          </w:p>
        </w:tc>
      </w:tr>
      <w:tr w:rsidR="00511A3D" w:rsidRPr="00085C9A" w14:paraId="4E21D6AD" w14:textId="69622FEF" w:rsidTr="00511A3D">
        <w:tc>
          <w:tcPr>
            <w:tcW w:w="6229" w:type="dxa"/>
          </w:tcPr>
          <w:p w14:paraId="30193713" w14:textId="069C9217" w:rsidR="00511A3D" w:rsidRPr="00085C9A" w:rsidRDefault="00511A3D" w:rsidP="00511A3D">
            <w:pPr>
              <w:pStyle w:val="BodyText"/>
              <w:ind w:left="0"/>
            </w:pPr>
            <w:r w:rsidRPr="00085C9A">
              <w:t xml:space="preserve">Allow for user input as an answer </w:t>
            </w:r>
          </w:p>
        </w:tc>
        <w:tc>
          <w:tcPr>
            <w:tcW w:w="1987" w:type="dxa"/>
          </w:tcPr>
          <w:p w14:paraId="2DB32F14" w14:textId="58763D6E" w:rsidR="00511A3D" w:rsidRPr="00085C9A" w:rsidRDefault="00511A3D" w:rsidP="00511A3D">
            <w:pPr>
              <w:pStyle w:val="BodyText"/>
              <w:ind w:left="0"/>
            </w:pPr>
            <w:r w:rsidRPr="00085C9A">
              <w:t>TBA</w:t>
            </w:r>
          </w:p>
        </w:tc>
      </w:tr>
    </w:tbl>
    <w:p w14:paraId="6C6EC5E7" w14:textId="4631BAB0" w:rsidR="007559BC" w:rsidRPr="00085C9A" w:rsidRDefault="007559BC" w:rsidP="00683302">
      <w:pPr>
        <w:pStyle w:val="Heading1"/>
        <w:numPr>
          <w:ilvl w:val="0"/>
          <w:numId w:val="0"/>
        </w:numPr>
        <w:ind w:left="720"/>
      </w:pPr>
    </w:p>
    <w:p w14:paraId="070D8558" w14:textId="77777777" w:rsidR="00683302" w:rsidRPr="00085C9A" w:rsidRDefault="00683302" w:rsidP="00683302"/>
    <w:p w14:paraId="7CAFC4B3" w14:textId="4ADA2B60" w:rsidR="00683302" w:rsidRPr="00085C9A" w:rsidRDefault="00EA3D50" w:rsidP="00683302">
      <w:pPr>
        <w:pStyle w:val="Heading1"/>
      </w:pPr>
      <w:bookmarkStart w:id="103" w:name="_Toc514404610"/>
      <w:commentRangeStart w:id="104"/>
      <w:commentRangeStart w:id="105"/>
      <w:r w:rsidRPr="00085C9A">
        <w:t>Change Log</w:t>
      </w:r>
      <w:commentRangeEnd w:id="104"/>
      <w:r w:rsidRPr="00085C9A">
        <w:rPr>
          <w:rStyle w:val="CommentReference"/>
          <w:rFonts w:ascii="Times New Roman" w:hAnsi="Times New Roman"/>
          <w:b w:val="0"/>
          <w:color w:val="auto"/>
        </w:rPr>
        <w:commentReference w:id="104"/>
      </w:r>
      <w:commentRangeEnd w:id="105"/>
      <w:r w:rsidR="00471692" w:rsidRPr="00085C9A">
        <w:rPr>
          <w:rStyle w:val="CommentReference"/>
          <w:rFonts w:ascii="Times New Roman" w:hAnsi="Times New Roman"/>
          <w:b w:val="0"/>
          <w:color w:val="auto"/>
        </w:rPr>
        <w:commentReference w:id="105"/>
      </w:r>
      <w:bookmarkEnd w:id="103"/>
    </w:p>
    <w:p w14:paraId="2EBECD8E" w14:textId="361D6370" w:rsidR="00EA3D50" w:rsidRPr="00085C9A" w:rsidRDefault="00EA3D50" w:rsidP="00EA3D50">
      <w:pPr>
        <w:pStyle w:val="Heading2"/>
      </w:pPr>
      <w:bookmarkStart w:id="106" w:name="_Toc514404611"/>
      <w:r w:rsidRPr="00085C9A">
        <w:t>Specific changes to the Vision Document</w:t>
      </w:r>
      <w:bookmarkEnd w:id="106"/>
    </w:p>
    <w:p w14:paraId="207C9E8D" w14:textId="2FDAEA17" w:rsidR="007C44C7" w:rsidRPr="00085C9A" w:rsidRDefault="007C44C7" w:rsidP="007C44C7"/>
    <w:tbl>
      <w:tblPr>
        <w:tblStyle w:val="TableGrid"/>
        <w:tblW w:w="9493" w:type="dxa"/>
        <w:tblLook w:val="04A0" w:firstRow="1" w:lastRow="0" w:firstColumn="1" w:lastColumn="0" w:noHBand="0" w:noVBand="1"/>
      </w:tblPr>
      <w:tblGrid>
        <w:gridCol w:w="2933"/>
        <w:gridCol w:w="5432"/>
        <w:gridCol w:w="1128"/>
      </w:tblGrid>
      <w:tr w:rsidR="007C44C7" w:rsidRPr="00085C9A" w14:paraId="42F7AB9B" w14:textId="0151FCCE" w:rsidTr="002578DB">
        <w:tc>
          <w:tcPr>
            <w:tcW w:w="2933" w:type="dxa"/>
          </w:tcPr>
          <w:p w14:paraId="1596EBBD" w14:textId="7619F86A" w:rsidR="007C44C7" w:rsidRPr="00085C9A" w:rsidRDefault="007C44C7" w:rsidP="007C44C7">
            <w:pPr>
              <w:rPr>
                <w:b/>
              </w:rPr>
            </w:pPr>
            <w:r w:rsidRPr="00085C9A">
              <w:rPr>
                <w:b/>
              </w:rPr>
              <w:t>Location</w:t>
            </w:r>
          </w:p>
        </w:tc>
        <w:tc>
          <w:tcPr>
            <w:tcW w:w="5432" w:type="dxa"/>
          </w:tcPr>
          <w:p w14:paraId="59DE5F37" w14:textId="1398BF1C" w:rsidR="007C44C7" w:rsidRPr="00085C9A" w:rsidRDefault="007C44C7" w:rsidP="007C44C7">
            <w:pPr>
              <w:rPr>
                <w:b/>
              </w:rPr>
            </w:pPr>
            <w:r w:rsidRPr="00085C9A">
              <w:rPr>
                <w:b/>
              </w:rPr>
              <w:t>Description of Change</w:t>
            </w:r>
          </w:p>
        </w:tc>
        <w:tc>
          <w:tcPr>
            <w:tcW w:w="1128" w:type="dxa"/>
          </w:tcPr>
          <w:p w14:paraId="415C09B5" w14:textId="6A92B180" w:rsidR="007C44C7" w:rsidRPr="00085C9A" w:rsidRDefault="007C44C7" w:rsidP="007C44C7">
            <w:pPr>
              <w:rPr>
                <w:b/>
              </w:rPr>
            </w:pPr>
            <w:r w:rsidRPr="00085C9A">
              <w:rPr>
                <w:b/>
              </w:rPr>
              <w:t>Date</w:t>
            </w:r>
          </w:p>
        </w:tc>
      </w:tr>
      <w:tr w:rsidR="007C44C7" w:rsidRPr="00085C9A" w14:paraId="798AE41E" w14:textId="77777777" w:rsidTr="002578DB">
        <w:tc>
          <w:tcPr>
            <w:tcW w:w="2933" w:type="dxa"/>
          </w:tcPr>
          <w:p w14:paraId="519F5401" w14:textId="31AAF2D9" w:rsidR="007C44C7" w:rsidRPr="00085C9A" w:rsidRDefault="007C44C7" w:rsidP="007C44C7">
            <w:r w:rsidRPr="00085C9A">
              <w:t>Contents</w:t>
            </w:r>
          </w:p>
        </w:tc>
        <w:tc>
          <w:tcPr>
            <w:tcW w:w="5432" w:type="dxa"/>
          </w:tcPr>
          <w:p w14:paraId="68667E6E" w14:textId="12324451" w:rsidR="007C44C7" w:rsidRPr="00085C9A" w:rsidRDefault="007C44C7" w:rsidP="007C44C7">
            <w:r w:rsidRPr="00085C9A">
              <w:t>Contents page added</w:t>
            </w:r>
          </w:p>
        </w:tc>
        <w:tc>
          <w:tcPr>
            <w:tcW w:w="1128" w:type="dxa"/>
          </w:tcPr>
          <w:p w14:paraId="3F0D3A85" w14:textId="7D6153DE" w:rsidR="007C44C7" w:rsidRPr="00085C9A" w:rsidRDefault="007C44C7" w:rsidP="007C44C7">
            <w:r w:rsidRPr="00085C9A">
              <w:t>20/4/18</w:t>
            </w:r>
          </w:p>
        </w:tc>
      </w:tr>
      <w:tr w:rsidR="007C44C7" w:rsidRPr="00085C9A" w14:paraId="1C60C05C" w14:textId="77777777" w:rsidTr="002578DB">
        <w:tc>
          <w:tcPr>
            <w:tcW w:w="2933" w:type="dxa"/>
          </w:tcPr>
          <w:p w14:paraId="3957A851" w14:textId="112DA1F4" w:rsidR="007C44C7" w:rsidRPr="00085C9A" w:rsidRDefault="00FA4588" w:rsidP="007C44C7">
            <w:r>
              <w:t xml:space="preserve">1. Introduction </w:t>
            </w:r>
          </w:p>
        </w:tc>
        <w:tc>
          <w:tcPr>
            <w:tcW w:w="5432" w:type="dxa"/>
          </w:tcPr>
          <w:p w14:paraId="72E10483" w14:textId="4776F541" w:rsidR="007C44C7" w:rsidRPr="00085C9A" w:rsidRDefault="00FA4588" w:rsidP="00FA4588">
            <w:r>
              <w:t>Reworded introduction to specify business needs and reflect changes to app design</w:t>
            </w:r>
          </w:p>
        </w:tc>
        <w:tc>
          <w:tcPr>
            <w:tcW w:w="1128" w:type="dxa"/>
          </w:tcPr>
          <w:p w14:paraId="3D7714AB" w14:textId="351D2E3B" w:rsidR="007C44C7" w:rsidRPr="00085C9A" w:rsidRDefault="007C44C7" w:rsidP="007C44C7">
            <w:r w:rsidRPr="00085C9A">
              <w:t>20/4/18</w:t>
            </w:r>
          </w:p>
        </w:tc>
      </w:tr>
      <w:tr w:rsidR="00FA4588" w:rsidRPr="00085C9A" w14:paraId="0A500CEE" w14:textId="77777777" w:rsidTr="002578DB">
        <w:tc>
          <w:tcPr>
            <w:tcW w:w="2933" w:type="dxa"/>
          </w:tcPr>
          <w:p w14:paraId="1356AC02" w14:textId="61D0B4A4" w:rsidR="00FA4588" w:rsidRDefault="00FA4588" w:rsidP="007C44C7">
            <w:r>
              <w:t>1.1</w:t>
            </w:r>
          </w:p>
        </w:tc>
        <w:tc>
          <w:tcPr>
            <w:tcW w:w="5432" w:type="dxa"/>
          </w:tcPr>
          <w:p w14:paraId="7F118A6F" w14:textId="008E2295" w:rsidR="00FA4588" w:rsidRDefault="00FA4588" w:rsidP="00FA4588">
            <w:r>
              <w:t xml:space="preserve">Added section specifying </w:t>
            </w:r>
            <w:r w:rsidRPr="00085C9A">
              <w:t>in simple terms what the Let’s Quiz design team are intending to deliver</w:t>
            </w:r>
          </w:p>
        </w:tc>
        <w:tc>
          <w:tcPr>
            <w:tcW w:w="1128" w:type="dxa"/>
          </w:tcPr>
          <w:p w14:paraId="5EF8CFFD" w14:textId="7AF80632" w:rsidR="00FA4588" w:rsidRPr="00085C9A" w:rsidRDefault="00FA4588" w:rsidP="007C44C7">
            <w:r w:rsidRPr="00085C9A">
              <w:t>20/4/18</w:t>
            </w:r>
          </w:p>
        </w:tc>
      </w:tr>
      <w:tr w:rsidR="00FA4588" w:rsidRPr="00085C9A" w14:paraId="0C1E5D3A" w14:textId="77777777" w:rsidTr="002578DB">
        <w:tc>
          <w:tcPr>
            <w:tcW w:w="2933" w:type="dxa"/>
          </w:tcPr>
          <w:p w14:paraId="41480A13" w14:textId="700FB3E5" w:rsidR="00FA4588" w:rsidRPr="00085C9A" w:rsidRDefault="00FA4588" w:rsidP="007C44C7">
            <w:r>
              <w:t>1.2</w:t>
            </w:r>
          </w:p>
        </w:tc>
        <w:tc>
          <w:tcPr>
            <w:tcW w:w="5432" w:type="dxa"/>
          </w:tcPr>
          <w:p w14:paraId="03B75293" w14:textId="7BD4A042" w:rsidR="00FA4588" w:rsidRPr="00085C9A" w:rsidRDefault="00FA4588" w:rsidP="007C44C7">
            <w:r>
              <w:t>Added a high level description of what Let’s Quiz is</w:t>
            </w:r>
          </w:p>
        </w:tc>
        <w:tc>
          <w:tcPr>
            <w:tcW w:w="1128" w:type="dxa"/>
          </w:tcPr>
          <w:p w14:paraId="2AE77273" w14:textId="22C49581" w:rsidR="00FA4588" w:rsidRPr="00085C9A" w:rsidRDefault="00C0428F" w:rsidP="007C44C7">
            <w:r w:rsidRPr="00085C9A">
              <w:t>20/4/18</w:t>
            </w:r>
          </w:p>
        </w:tc>
      </w:tr>
      <w:tr w:rsidR="00C0428F" w:rsidRPr="00085C9A" w14:paraId="6326A8E7" w14:textId="77777777" w:rsidTr="002578DB">
        <w:tc>
          <w:tcPr>
            <w:tcW w:w="2933" w:type="dxa"/>
          </w:tcPr>
          <w:p w14:paraId="6AF9AA9F" w14:textId="45049F7F" w:rsidR="00C0428F" w:rsidRPr="00085C9A" w:rsidRDefault="00C0428F" w:rsidP="00C0428F">
            <w:r w:rsidRPr="00085C9A">
              <w:t>1.2 para 2</w:t>
            </w:r>
          </w:p>
        </w:tc>
        <w:tc>
          <w:tcPr>
            <w:tcW w:w="5432" w:type="dxa"/>
          </w:tcPr>
          <w:p w14:paraId="07138D80" w14:textId="389028C4" w:rsidR="00C0428F" w:rsidRPr="00085C9A" w:rsidRDefault="00C0428F" w:rsidP="00C0428F">
            <w:r w:rsidRPr="00085C9A">
              <w:t>Added paragraph specifically stating why a broad target audience is a benefit to the business</w:t>
            </w:r>
          </w:p>
        </w:tc>
        <w:tc>
          <w:tcPr>
            <w:tcW w:w="1128" w:type="dxa"/>
          </w:tcPr>
          <w:p w14:paraId="1428252B" w14:textId="1A6FD9CF" w:rsidR="00C0428F" w:rsidRPr="00085C9A" w:rsidRDefault="00C0428F" w:rsidP="00C0428F">
            <w:r>
              <w:t>18/05/2018</w:t>
            </w:r>
          </w:p>
        </w:tc>
      </w:tr>
      <w:tr w:rsidR="00C0428F" w:rsidRPr="00085C9A" w14:paraId="5B82DA61" w14:textId="77777777" w:rsidTr="002578DB">
        <w:tc>
          <w:tcPr>
            <w:tcW w:w="2933" w:type="dxa"/>
          </w:tcPr>
          <w:p w14:paraId="11F8AEB2" w14:textId="410B4269" w:rsidR="00C0428F" w:rsidRPr="00085C9A" w:rsidRDefault="00C0428F" w:rsidP="00C0428F">
            <w:r w:rsidRPr="00085C9A">
              <w:t>2.1</w:t>
            </w:r>
          </w:p>
        </w:tc>
        <w:tc>
          <w:tcPr>
            <w:tcW w:w="5432" w:type="dxa"/>
          </w:tcPr>
          <w:p w14:paraId="0C52A042" w14:textId="11806FB7" w:rsidR="00C0428F" w:rsidRPr="00085C9A" w:rsidRDefault="00C0428F" w:rsidP="00C0428F">
            <w:r w:rsidRPr="00085C9A">
              <w:t>Changed Goal Statement table</w:t>
            </w:r>
          </w:p>
        </w:tc>
        <w:tc>
          <w:tcPr>
            <w:tcW w:w="1128" w:type="dxa"/>
          </w:tcPr>
          <w:p w14:paraId="58DAC34A" w14:textId="362EBB10" w:rsidR="00C0428F" w:rsidRPr="00085C9A" w:rsidRDefault="00C0428F" w:rsidP="00C0428F">
            <w:r w:rsidRPr="00085C9A">
              <w:t>20/4/18</w:t>
            </w:r>
          </w:p>
        </w:tc>
      </w:tr>
      <w:tr w:rsidR="00C0428F" w:rsidRPr="00085C9A" w14:paraId="07125D5E" w14:textId="77777777" w:rsidTr="002578DB">
        <w:tc>
          <w:tcPr>
            <w:tcW w:w="2933" w:type="dxa"/>
          </w:tcPr>
          <w:p w14:paraId="59403A0B" w14:textId="1CA9D222" w:rsidR="00C0428F" w:rsidRPr="00085C9A" w:rsidRDefault="00C0428F" w:rsidP="00C0428F">
            <w:r w:rsidRPr="00085C9A">
              <w:t xml:space="preserve">3. The Business Case </w:t>
            </w:r>
          </w:p>
        </w:tc>
        <w:tc>
          <w:tcPr>
            <w:tcW w:w="5432" w:type="dxa"/>
          </w:tcPr>
          <w:p w14:paraId="0FFF8E18" w14:textId="4538770E" w:rsidR="00C0428F" w:rsidRPr="00085C9A" w:rsidRDefault="00C0428F" w:rsidP="00C0428F">
            <w:r w:rsidRPr="00085C9A">
              <w:t xml:space="preserve">Added a section to the vision document explaining the business needs are why Let’s Quiz must fulfil them. </w:t>
            </w:r>
          </w:p>
        </w:tc>
        <w:tc>
          <w:tcPr>
            <w:tcW w:w="1128" w:type="dxa"/>
          </w:tcPr>
          <w:p w14:paraId="59FAD6E1" w14:textId="122F1391" w:rsidR="00C0428F" w:rsidRPr="00085C9A" w:rsidRDefault="00C0428F" w:rsidP="00C0428F">
            <w:r w:rsidRPr="00085C9A">
              <w:t>20/4/18</w:t>
            </w:r>
          </w:p>
        </w:tc>
      </w:tr>
      <w:tr w:rsidR="00AF60D1" w:rsidRPr="00085C9A" w14:paraId="76E7822B" w14:textId="77777777" w:rsidTr="002578DB">
        <w:tc>
          <w:tcPr>
            <w:tcW w:w="2933" w:type="dxa"/>
          </w:tcPr>
          <w:p w14:paraId="2F669B3B" w14:textId="4B99F065" w:rsidR="00AF60D1" w:rsidRPr="00085C9A" w:rsidRDefault="00AF60D1" w:rsidP="00AF60D1">
            <w:r w:rsidRPr="002A033B">
              <w:t>4.2.1.1</w:t>
            </w:r>
          </w:p>
        </w:tc>
        <w:tc>
          <w:tcPr>
            <w:tcW w:w="5432" w:type="dxa"/>
          </w:tcPr>
          <w:p w14:paraId="0E5DF257" w14:textId="09366E09" w:rsidR="00AF60D1" w:rsidRPr="00085C9A" w:rsidRDefault="00AF60D1" w:rsidP="00AF60D1">
            <w:r w:rsidRPr="002A033B">
              <w:t>removed section about Let's Quiz design team</w:t>
            </w:r>
          </w:p>
        </w:tc>
        <w:tc>
          <w:tcPr>
            <w:tcW w:w="1128" w:type="dxa"/>
          </w:tcPr>
          <w:p w14:paraId="4526A728" w14:textId="04621D07" w:rsidR="00AF60D1" w:rsidRPr="00085C9A" w:rsidRDefault="00AF60D1" w:rsidP="00AF60D1">
            <w:r w:rsidRPr="00085C9A">
              <w:t>20/4/18</w:t>
            </w:r>
          </w:p>
        </w:tc>
      </w:tr>
      <w:tr w:rsidR="00AF60D1" w:rsidRPr="00085C9A" w14:paraId="5511E417" w14:textId="77777777" w:rsidTr="002578DB">
        <w:tc>
          <w:tcPr>
            <w:tcW w:w="2933" w:type="dxa"/>
          </w:tcPr>
          <w:p w14:paraId="360C4980" w14:textId="2DC4498A" w:rsidR="00AF60D1" w:rsidRPr="00085C9A" w:rsidRDefault="00AF60D1" w:rsidP="00AF60D1">
            <w:r w:rsidRPr="00085C9A">
              <w:t>4.2.1.2</w:t>
            </w:r>
          </w:p>
        </w:tc>
        <w:tc>
          <w:tcPr>
            <w:tcW w:w="5432" w:type="dxa"/>
          </w:tcPr>
          <w:p w14:paraId="106C8E17" w14:textId="4FEB7F8E" w:rsidR="00AF60D1" w:rsidRPr="00085C9A" w:rsidRDefault="00AF60D1" w:rsidP="00AF60D1">
            <w:r w:rsidRPr="00085C9A">
              <w:t>Added specific statement why the layout choice meets the business needs</w:t>
            </w:r>
          </w:p>
        </w:tc>
        <w:tc>
          <w:tcPr>
            <w:tcW w:w="1128" w:type="dxa"/>
          </w:tcPr>
          <w:p w14:paraId="2F93D2FC" w14:textId="49947419" w:rsidR="00AF60D1" w:rsidRPr="00085C9A" w:rsidRDefault="00AF60D1" w:rsidP="00AF60D1">
            <w:r w:rsidRPr="00085C9A">
              <w:t>20/4/18</w:t>
            </w:r>
          </w:p>
        </w:tc>
      </w:tr>
      <w:tr w:rsidR="00AF60D1" w:rsidRPr="00085C9A" w14:paraId="47AE5AC9" w14:textId="77777777" w:rsidTr="002578DB">
        <w:tc>
          <w:tcPr>
            <w:tcW w:w="2933" w:type="dxa"/>
          </w:tcPr>
          <w:p w14:paraId="5C37E52F" w14:textId="08BFB81B" w:rsidR="00AF60D1" w:rsidRPr="00085C9A" w:rsidRDefault="00AF60D1" w:rsidP="00AF60D1">
            <w:r>
              <w:t>4.2.1.3</w:t>
            </w:r>
          </w:p>
        </w:tc>
        <w:tc>
          <w:tcPr>
            <w:tcW w:w="5432" w:type="dxa"/>
          </w:tcPr>
          <w:p w14:paraId="67603083" w14:textId="299C7730" w:rsidR="00AF60D1" w:rsidRPr="00085C9A" w:rsidRDefault="00AF60D1" w:rsidP="00AF60D1">
            <w:r>
              <w:t>A</w:t>
            </w:r>
            <w:r w:rsidRPr="00AF60D1">
              <w:t>dded section on how the game is played</w:t>
            </w:r>
          </w:p>
        </w:tc>
        <w:tc>
          <w:tcPr>
            <w:tcW w:w="1128" w:type="dxa"/>
          </w:tcPr>
          <w:p w14:paraId="7031F5C4" w14:textId="6C8758AF" w:rsidR="00AF60D1" w:rsidRPr="00085C9A" w:rsidRDefault="00AF60D1" w:rsidP="00AF60D1">
            <w:r>
              <w:t>18/05/18</w:t>
            </w:r>
          </w:p>
        </w:tc>
      </w:tr>
      <w:tr w:rsidR="00AF60D1" w:rsidRPr="00085C9A" w14:paraId="6924B6DD" w14:textId="77777777" w:rsidTr="002578DB">
        <w:tc>
          <w:tcPr>
            <w:tcW w:w="2933" w:type="dxa"/>
          </w:tcPr>
          <w:p w14:paraId="20722386" w14:textId="31C2FAA0" w:rsidR="00AF60D1" w:rsidRPr="00085C9A" w:rsidRDefault="00AF60D1" w:rsidP="00AF60D1">
            <w:r w:rsidRPr="00085C9A">
              <w:t>4.2.1.3.3</w:t>
            </w:r>
          </w:p>
        </w:tc>
        <w:tc>
          <w:tcPr>
            <w:tcW w:w="5432" w:type="dxa"/>
          </w:tcPr>
          <w:p w14:paraId="55C98E84" w14:textId="2F087A40" w:rsidR="00AF60D1" w:rsidRPr="00085C9A" w:rsidRDefault="00AF60D1" w:rsidP="00AF60D1">
            <w:r w:rsidRPr="00085C9A">
              <w:t>Added specific statement why the layout choice meets the business needs</w:t>
            </w:r>
          </w:p>
        </w:tc>
        <w:tc>
          <w:tcPr>
            <w:tcW w:w="1128" w:type="dxa"/>
          </w:tcPr>
          <w:p w14:paraId="306D38B1" w14:textId="73924D85" w:rsidR="00AF60D1" w:rsidRPr="00085C9A" w:rsidRDefault="00AF60D1" w:rsidP="00AF60D1">
            <w:r w:rsidRPr="00085C9A">
              <w:t>20/4/18</w:t>
            </w:r>
          </w:p>
        </w:tc>
      </w:tr>
      <w:tr w:rsidR="00AF60D1" w:rsidRPr="00085C9A" w14:paraId="318652F9" w14:textId="77777777" w:rsidTr="002578DB">
        <w:tc>
          <w:tcPr>
            <w:tcW w:w="2933" w:type="dxa"/>
          </w:tcPr>
          <w:p w14:paraId="475FD18A" w14:textId="64AD7523" w:rsidR="00AF60D1" w:rsidRPr="00085C9A" w:rsidRDefault="00AF60D1" w:rsidP="00AF60D1">
            <w:r>
              <w:t>4.2.1.4</w:t>
            </w:r>
          </w:p>
        </w:tc>
        <w:tc>
          <w:tcPr>
            <w:tcW w:w="5432" w:type="dxa"/>
          </w:tcPr>
          <w:p w14:paraId="41F6769F" w14:textId="7F9B2FED" w:rsidR="00AF60D1" w:rsidRPr="00085C9A" w:rsidRDefault="00AF60D1" w:rsidP="00AF60D1">
            <w:r>
              <w:t>Removed section on Game Structure</w:t>
            </w:r>
          </w:p>
        </w:tc>
        <w:tc>
          <w:tcPr>
            <w:tcW w:w="1128" w:type="dxa"/>
          </w:tcPr>
          <w:p w14:paraId="27318349" w14:textId="1AF2A2E0" w:rsidR="00AF60D1" w:rsidRPr="00085C9A" w:rsidRDefault="00AF60D1" w:rsidP="00AF60D1">
            <w:r>
              <w:t>18/08/18</w:t>
            </w:r>
          </w:p>
        </w:tc>
      </w:tr>
      <w:tr w:rsidR="00AF60D1" w:rsidRPr="00085C9A" w14:paraId="5A146E5F" w14:textId="77777777" w:rsidTr="002578DB">
        <w:tc>
          <w:tcPr>
            <w:tcW w:w="2933" w:type="dxa"/>
          </w:tcPr>
          <w:p w14:paraId="03B84B07" w14:textId="72A7F5AD" w:rsidR="00AF60D1" w:rsidRPr="00085C9A" w:rsidRDefault="00AF60D1" w:rsidP="00AF60D1">
            <w:r>
              <w:t>4.2.1.4 – para 2</w:t>
            </w:r>
          </w:p>
        </w:tc>
        <w:tc>
          <w:tcPr>
            <w:tcW w:w="5432" w:type="dxa"/>
          </w:tcPr>
          <w:p w14:paraId="5022F19B" w14:textId="314B0E71" w:rsidR="00AF60D1" w:rsidRPr="00085C9A" w:rsidRDefault="00AF60D1" w:rsidP="00AF60D1">
            <w:r>
              <w:t>A</w:t>
            </w:r>
            <w:r w:rsidRPr="00AF60D1">
              <w:t>dded paragraph explaining the need to deduct points for incorrect answers</w:t>
            </w:r>
          </w:p>
        </w:tc>
        <w:tc>
          <w:tcPr>
            <w:tcW w:w="1128" w:type="dxa"/>
          </w:tcPr>
          <w:p w14:paraId="679BABA3" w14:textId="1B1184C9" w:rsidR="00AF60D1" w:rsidRPr="00085C9A" w:rsidRDefault="00AF60D1" w:rsidP="00AF60D1">
            <w:r w:rsidRPr="00085C9A">
              <w:t>20/4/18</w:t>
            </w:r>
          </w:p>
        </w:tc>
      </w:tr>
      <w:tr w:rsidR="00AF60D1" w:rsidRPr="00085C9A" w14:paraId="3434C3EC" w14:textId="77777777" w:rsidTr="002578DB">
        <w:tc>
          <w:tcPr>
            <w:tcW w:w="2933" w:type="dxa"/>
          </w:tcPr>
          <w:p w14:paraId="6CB4373C" w14:textId="56A2B134" w:rsidR="00AF60D1" w:rsidRPr="00085C9A" w:rsidRDefault="00AF60D1" w:rsidP="00AF60D1">
            <w:r w:rsidRPr="00085C9A">
              <w:lastRenderedPageBreak/>
              <w:t>4.2.1.</w:t>
            </w:r>
            <w:r>
              <w:t>5</w:t>
            </w:r>
            <w:r w:rsidRPr="00085C9A">
              <w:t xml:space="preserve"> – para </w:t>
            </w:r>
            <w:r>
              <w:t>2</w:t>
            </w:r>
          </w:p>
        </w:tc>
        <w:tc>
          <w:tcPr>
            <w:tcW w:w="5432" w:type="dxa"/>
          </w:tcPr>
          <w:p w14:paraId="58B7E451" w14:textId="6F935975" w:rsidR="00AF60D1" w:rsidRPr="00085C9A" w:rsidRDefault="00AF60D1" w:rsidP="00AF60D1">
            <w:r>
              <w:t>Ad</w:t>
            </w:r>
            <w:r w:rsidRPr="00AF60D1">
              <w:t>ded paragraph explaining why question submission is needed to meet business needs</w:t>
            </w:r>
          </w:p>
        </w:tc>
        <w:tc>
          <w:tcPr>
            <w:tcW w:w="1128" w:type="dxa"/>
          </w:tcPr>
          <w:p w14:paraId="21BEEA71" w14:textId="1A21C081" w:rsidR="00AF60D1" w:rsidRPr="00085C9A" w:rsidRDefault="00AF60D1" w:rsidP="00AF60D1">
            <w:r w:rsidRPr="00085C9A">
              <w:t>20/4/18</w:t>
            </w:r>
          </w:p>
        </w:tc>
      </w:tr>
      <w:tr w:rsidR="00AF60D1" w:rsidRPr="00085C9A" w14:paraId="1CB39E2D" w14:textId="77777777" w:rsidTr="002578DB">
        <w:tc>
          <w:tcPr>
            <w:tcW w:w="2933" w:type="dxa"/>
          </w:tcPr>
          <w:p w14:paraId="5F6801BE" w14:textId="4107D99E" w:rsidR="00AF60D1" w:rsidRPr="00085C9A" w:rsidRDefault="00AF60D1" w:rsidP="00AF60D1">
            <w:r>
              <w:t>4.2.1.6</w:t>
            </w:r>
          </w:p>
        </w:tc>
        <w:tc>
          <w:tcPr>
            <w:tcW w:w="5432" w:type="dxa"/>
          </w:tcPr>
          <w:p w14:paraId="3417B003" w14:textId="79288E38" w:rsidR="00AF60D1" w:rsidRPr="00085C9A" w:rsidRDefault="00AF60D1" w:rsidP="00AF60D1">
            <w:r>
              <w:t>A</w:t>
            </w:r>
            <w:r w:rsidRPr="00AF60D1">
              <w:t>dded sentence explaining why question ranking is needed to meet business needs</w:t>
            </w:r>
          </w:p>
        </w:tc>
        <w:tc>
          <w:tcPr>
            <w:tcW w:w="1128" w:type="dxa"/>
          </w:tcPr>
          <w:p w14:paraId="0BC842B4" w14:textId="6E740B6F" w:rsidR="00AF60D1" w:rsidRPr="00085C9A" w:rsidRDefault="00AF60D1" w:rsidP="00AF60D1">
            <w:r w:rsidRPr="00085C9A">
              <w:t>20/4/18</w:t>
            </w:r>
          </w:p>
        </w:tc>
      </w:tr>
      <w:tr w:rsidR="00AF60D1" w:rsidRPr="00085C9A" w14:paraId="15B6A50C" w14:textId="77777777" w:rsidTr="002578DB">
        <w:tc>
          <w:tcPr>
            <w:tcW w:w="2933" w:type="dxa"/>
          </w:tcPr>
          <w:p w14:paraId="588288DB" w14:textId="10AA02B4" w:rsidR="00AF60D1" w:rsidRPr="00085C9A" w:rsidRDefault="00AF60D1" w:rsidP="00AF60D1">
            <w:r w:rsidRPr="00085C9A">
              <w:t>4.2.1.6</w:t>
            </w:r>
          </w:p>
        </w:tc>
        <w:tc>
          <w:tcPr>
            <w:tcW w:w="5432" w:type="dxa"/>
          </w:tcPr>
          <w:p w14:paraId="22C9205D" w14:textId="08817586" w:rsidR="00AF60D1" w:rsidRPr="00085C9A" w:rsidRDefault="00AF60D1" w:rsidP="00AF60D1">
            <w:r w:rsidRPr="00085C9A">
              <w:t>Added paragraph specifically stating why a question submission meets business needs</w:t>
            </w:r>
          </w:p>
        </w:tc>
        <w:tc>
          <w:tcPr>
            <w:tcW w:w="1128" w:type="dxa"/>
          </w:tcPr>
          <w:p w14:paraId="18EB4B5B" w14:textId="0875D148" w:rsidR="00AF60D1" w:rsidRPr="00085C9A" w:rsidRDefault="00AF60D1" w:rsidP="00AF60D1">
            <w:r w:rsidRPr="00085C9A">
              <w:t>20/4/18</w:t>
            </w:r>
          </w:p>
        </w:tc>
      </w:tr>
      <w:tr w:rsidR="00AF60D1" w:rsidRPr="00085C9A" w14:paraId="3E371815" w14:textId="77777777" w:rsidTr="002578DB">
        <w:tc>
          <w:tcPr>
            <w:tcW w:w="2933" w:type="dxa"/>
          </w:tcPr>
          <w:p w14:paraId="513898D1" w14:textId="460D5829" w:rsidR="00AF60D1" w:rsidRPr="00085C9A" w:rsidRDefault="00AF60D1" w:rsidP="00AF60D1">
            <w:r>
              <w:t>4.3</w:t>
            </w:r>
          </w:p>
        </w:tc>
        <w:tc>
          <w:tcPr>
            <w:tcW w:w="5432" w:type="dxa"/>
          </w:tcPr>
          <w:p w14:paraId="034B67AA" w14:textId="7D0725C3" w:rsidR="00AF60D1" w:rsidRPr="00085C9A" w:rsidRDefault="00AF60D1" w:rsidP="00AF60D1">
            <w:r w:rsidRPr="00AF60D1">
              <w:t>Removed Visual Design section</w:t>
            </w:r>
          </w:p>
        </w:tc>
        <w:tc>
          <w:tcPr>
            <w:tcW w:w="1128" w:type="dxa"/>
          </w:tcPr>
          <w:p w14:paraId="7ED4A126" w14:textId="088BE08C" w:rsidR="00AF60D1" w:rsidRPr="00085C9A" w:rsidRDefault="00AF60D1" w:rsidP="00AF60D1">
            <w:r w:rsidRPr="00085C9A">
              <w:t>20/4/18</w:t>
            </w:r>
          </w:p>
        </w:tc>
      </w:tr>
      <w:tr w:rsidR="00AF60D1" w14:paraId="6CE0BD66" w14:textId="77777777" w:rsidTr="002578DB">
        <w:tc>
          <w:tcPr>
            <w:tcW w:w="2933" w:type="dxa"/>
          </w:tcPr>
          <w:p w14:paraId="30C58EF6" w14:textId="3DAFE9FD" w:rsidR="00AF60D1" w:rsidRPr="00085C9A" w:rsidRDefault="00AF60D1" w:rsidP="00AF60D1">
            <w:r>
              <w:t xml:space="preserve">4.3 </w:t>
            </w:r>
          </w:p>
        </w:tc>
        <w:tc>
          <w:tcPr>
            <w:tcW w:w="5432" w:type="dxa"/>
          </w:tcPr>
          <w:p w14:paraId="260A403F" w14:textId="4B672BF0" w:rsidR="00AF60D1" w:rsidRPr="00085C9A" w:rsidRDefault="00AF60D1" w:rsidP="00AF60D1">
            <w:r w:rsidRPr="00AF60D1">
              <w:t xml:space="preserve">Added section called Design Choices explaining why specific design decisions were made from a </w:t>
            </w:r>
            <w:r w:rsidR="00C06C24" w:rsidRPr="00AF60D1">
              <w:t>business</w:t>
            </w:r>
            <w:r w:rsidRPr="00AF60D1">
              <w:t xml:space="preserve"> perspective</w:t>
            </w:r>
          </w:p>
        </w:tc>
        <w:tc>
          <w:tcPr>
            <w:tcW w:w="1128" w:type="dxa"/>
          </w:tcPr>
          <w:p w14:paraId="724F724C" w14:textId="06E5D363" w:rsidR="00AF60D1" w:rsidRPr="00085C9A" w:rsidRDefault="00AF60D1" w:rsidP="00AF60D1">
            <w:r>
              <w:t>18/05/18</w:t>
            </w:r>
          </w:p>
        </w:tc>
      </w:tr>
      <w:tr w:rsidR="00AF60D1" w14:paraId="48BC2ECA" w14:textId="77777777" w:rsidTr="002578DB">
        <w:tc>
          <w:tcPr>
            <w:tcW w:w="2933" w:type="dxa"/>
          </w:tcPr>
          <w:p w14:paraId="5800A630" w14:textId="5E1846CD" w:rsidR="00AF60D1" w:rsidRPr="00085C9A" w:rsidRDefault="00AF60D1" w:rsidP="00AF60D1">
            <w:r>
              <w:t>5.1</w:t>
            </w:r>
          </w:p>
        </w:tc>
        <w:tc>
          <w:tcPr>
            <w:tcW w:w="5432" w:type="dxa"/>
          </w:tcPr>
          <w:p w14:paraId="2BF47334" w14:textId="2BAF4983" w:rsidR="00AF60D1" w:rsidRPr="00085C9A" w:rsidRDefault="00AF60D1" w:rsidP="00AF60D1">
            <w:r>
              <w:t>Changed and expanded the needs &amp; features table</w:t>
            </w:r>
          </w:p>
        </w:tc>
        <w:tc>
          <w:tcPr>
            <w:tcW w:w="1128" w:type="dxa"/>
          </w:tcPr>
          <w:p w14:paraId="5BF45DB7" w14:textId="1146BF3B" w:rsidR="00AF60D1" w:rsidRDefault="00AF60D1" w:rsidP="00AF60D1">
            <w:r>
              <w:t>18/05/18</w:t>
            </w:r>
          </w:p>
        </w:tc>
      </w:tr>
      <w:tr w:rsidR="00AF60D1" w14:paraId="6028CECD" w14:textId="77777777" w:rsidTr="002578DB">
        <w:tc>
          <w:tcPr>
            <w:tcW w:w="2933" w:type="dxa"/>
          </w:tcPr>
          <w:p w14:paraId="6132904C" w14:textId="0DD619C2" w:rsidR="00AF60D1" w:rsidRDefault="00AF60D1" w:rsidP="00AF60D1">
            <w:r>
              <w:t>6.1.1.1</w:t>
            </w:r>
          </w:p>
        </w:tc>
        <w:tc>
          <w:tcPr>
            <w:tcW w:w="5432" w:type="dxa"/>
          </w:tcPr>
          <w:p w14:paraId="6BD6A50C" w14:textId="2C75C4F5" w:rsidR="00AF60D1" w:rsidRDefault="00AF60D1" w:rsidP="00AF60D1">
            <w:r>
              <w:t>Reworded security section</w:t>
            </w:r>
          </w:p>
        </w:tc>
        <w:tc>
          <w:tcPr>
            <w:tcW w:w="1128" w:type="dxa"/>
          </w:tcPr>
          <w:p w14:paraId="2486BDB7" w14:textId="7F88BB52" w:rsidR="00AF60D1" w:rsidRDefault="00AF60D1" w:rsidP="00AF60D1">
            <w:r>
              <w:t>18/05/18</w:t>
            </w:r>
          </w:p>
        </w:tc>
      </w:tr>
      <w:tr w:rsidR="00AF60D1" w14:paraId="030F1476" w14:textId="77777777" w:rsidTr="002578DB">
        <w:tc>
          <w:tcPr>
            <w:tcW w:w="2933" w:type="dxa"/>
          </w:tcPr>
          <w:p w14:paraId="179FA3B0" w14:textId="24C17950" w:rsidR="00AF60D1" w:rsidRDefault="00AF60D1" w:rsidP="00AF60D1">
            <w:r>
              <w:t>6.1.1.2</w:t>
            </w:r>
          </w:p>
        </w:tc>
        <w:tc>
          <w:tcPr>
            <w:tcW w:w="5432" w:type="dxa"/>
          </w:tcPr>
          <w:p w14:paraId="625762D7" w14:textId="47100B4C" w:rsidR="00AF60D1" w:rsidRDefault="00AF60D1" w:rsidP="00AF60D1">
            <w:r>
              <w:t xml:space="preserve">Reworded Reliability requirements section </w:t>
            </w:r>
          </w:p>
        </w:tc>
        <w:tc>
          <w:tcPr>
            <w:tcW w:w="1128" w:type="dxa"/>
          </w:tcPr>
          <w:p w14:paraId="4D77AC05" w14:textId="2BB51B7E" w:rsidR="00AF60D1" w:rsidRDefault="00AF60D1" w:rsidP="00AF60D1">
            <w:r>
              <w:t>18/05/18</w:t>
            </w:r>
          </w:p>
        </w:tc>
      </w:tr>
      <w:tr w:rsidR="00AF60D1" w14:paraId="18A60120" w14:textId="77777777" w:rsidTr="002578DB">
        <w:tc>
          <w:tcPr>
            <w:tcW w:w="2933" w:type="dxa"/>
          </w:tcPr>
          <w:p w14:paraId="3CFD0AA8" w14:textId="11DE0D35" w:rsidR="00AF60D1" w:rsidRDefault="00AF60D1" w:rsidP="00AF60D1">
            <w:r>
              <w:t>6.1.1.4</w:t>
            </w:r>
          </w:p>
        </w:tc>
        <w:tc>
          <w:tcPr>
            <w:tcW w:w="5432" w:type="dxa"/>
          </w:tcPr>
          <w:p w14:paraId="528EAF9D" w14:textId="5CC60BA2" w:rsidR="00AF60D1" w:rsidRDefault="00AF60D1" w:rsidP="00AF60D1">
            <w:r>
              <w:t>Reworded fault tolerance requirement, added section addressing issue with poor questions being submitted</w:t>
            </w:r>
          </w:p>
        </w:tc>
        <w:tc>
          <w:tcPr>
            <w:tcW w:w="1128" w:type="dxa"/>
          </w:tcPr>
          <w:p w14:paraId="46F3F90B" w14:textId="0527F40B" w:rsidR="00AF60D1" w:rsidRDefault="00AF60D1" w:rsidP="00AF60D1">
            <w:r>
              <w:t>18/05/18</w:t>
            </w:r>
          </w:p>
        </w:tc>
      </w:tr>
      <w:tr w:rsidR="00AF60D1" w14:paraId="30F325E3" w14:textId="77777777" w:rsidTr="002578DB">
        <w:tc>
          <w:tcPr>
            <w:tcW w:w="2933" w:type="dxa"/>
          </w:tcPr>
          <w:p w14:paraId="73E12C59" w14:textId="7E792A35" w:rsidR="00AF60D1" w:rsidRDefault="00C06C24" w:rsidP="00AF60D1">
            <w:r>
              <w:t>Release</w:t>
            </w:r>
            <w:r w:rsidR="00AF60D1">
              <w:t xml:space="preserve"> Schedule </w:t>
            </w:r>
          </w:p>
        </w:tc>
        <w:tc>
          <w:tcPr>
            <w:tcW w:w="5432" w:type="dxa"/>
          </w:tcPr>
          <w:p w14:paraId="206F4486" w14:textId="6966A66E" w:rsidR="00AF60D1" w:rsidRDefault="00AF60D1" w:rsidP="00AF60D1">
            <w:r>
              <w:t xml:space="preserve">Some changes made to </w:t>
            </w:r>
            <w:r w:rsidR="00C06C24">
              <w:t>schedule</w:t>
            </w:r>
            <w:r>
              <w:t xml:space="preserve"> </w:t>
            </w:r>
          </w:p>
        </w:tc>
        <w:tc>
          <w:tcPr>
            <w:tcW w:w="1128" w:type="dxa"/>
          </w:tcPr>
          <w:p w14:paraId="67A49BA0" w14:textId="4CE3EC3D" w:rsidR="00AF60D1" w:rsidRDefault="00AF60D1" w:rsidP="00AF60D1">
            <w:r>
              <w:t>18/05/18</w:t>
            </w:r>
          </w:p>
        </w:tc>
      </w:tr>
      <w:tr w:rsidR="00AF60D1" w14:paraId="49B3D3BF" w14:textId="77777777" w:rsidTr="002578DB">
        <w:tc>
          <w:tcPr>
            <w:tcW w:w="2933" w:type="dxa"/>
          </w:tcPr>
          <w:p w14:paraId="2797437A" w14:textId="34AA64A5" w:rsidR="00AF60D1" w:rsidRDefault="00AF60D1" w:rsidP="00AF60D1">
            <w:r w:rsidRPr="00AF60D1">
              <w:t>7. Change Log</w:t>
            </w:r>
            <w:r w:rsidRPr="00AF60D1">
              <w:tab/>
            </w:r>
          </w:p>
        </w:tc>
        <w:tc>
          <w:tcPr>
            <w:tcW w:w="5432" w:type="dxa"/>
          </w:tcPr>
          <w:p w14:paraId="710471E3" w14:textId="55BF671E" w:rsidR="00AF60D1" w:rsidRDefault="00AF60D1" w:rsidP="00AF60D1">
            <w:r>
              <w:t>Added change log</w:t>
            </w:r>
            <w:r>
              <w:tab/>
            </w:r>
          </w:p>
        </w:tc>
        <w:tc>
          <w:tcPr>
            <w:tcW w:w="1128" w:type="dxa"/>
          </w:tcPr>
          <w:p w14:paraId="5292181C" w14:textId="58843C10" w:rsidR="00AF60D1" w:rsidRDefault="00AF60D1" w:rsidP="00AF60D1">
            <w:r>
              <w:t>20/04/18</w:t>
            </w:r>
          </w:p>
        </w:tc>
      </w:tr>
    </w:tbl>
    <w:p w14:paraId="11C04433" w14:textId="77777777" w:rsidR="00683302" w:rsidRPr="00683302" w:rsidRDefault="00683302" w:rsidP="00683302"/>
    <w:sectPr w:rsidR="00683302" w:rsidRPr="00683302">
      <w:headerReference w:type="default" r:id="rId10"/>
      <w:footerReference w:type="default" r:id="rId11"/>
      <w:pgSz w:w="12240" w:h="15840" w:code="1"/>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McKeahnie, Collin" w:date="2018-04-19T12:35:00Z" w:initials="MC">
    <w:p w14:paraId="1EDF0BDC" w14:textId="7447341E" w:rsidR="00714A8A" w:rsidRDefault="00714A8A">
      <w:pPr>
        <w:pStyle w:val="CommentText"/>
      </w:pPr>
      <w:r>
        <w:rPr>
          <w:rStyle w:val="CommentReference"/>
        </w:rPr>
        <w:annotationRef/>
      </w:r>
      <w:r>
        <w:t xml:space="preserve">Overall and without the marks back I think there are two main problems with this document. </w:t>
      </w:r>
      <w:r>
        <w:br/>
        <w:t>Firstly it presents a lot of its information in a technical manner where it needs to be said in lay terms that capture the “business value of the proposed system”</w:t>
      </w:r>
      <w:r>
        <w:br/>
        <w:t xml:space="preserve">Secondly almost every point in the marking criteria mentions “business terms” and “business needs”. Basically almost every point in this document needs to be state in business terms how it relates to the business needs. </w:t>
      </w:r>
      <w:r>
        <w:br/>
        <w:t xml:space="preserve">Just an FYI for you to keep in mind when your reviewing </w:t>
      </w:r>
      <w:r>
        <w:sym w:font="Wingdings" w:char="F04A"/>
      </w:r>
    </w:p>
  </w:comment>
  <w:comment w:id="8" w:author="Charnes Nell" w:date="2018-04-23T10:09:00Z" w:initials="CN">
    <w:p w14:paraId="0D8E187F" w14:textId="46625BA5" w:rsidR="00714A8A" w:rsidRDefault="00714A8A">
      <w:pPr>
        <w:pStyle w:val="CommentText"/>
      </w:pPr>
      <w:r>
        <w:rPr>
          <w:rStyle w:val="CommentReference"/>
        </w:rPr>
        <w:annotationRef/>
      </w:r>
      <w:r>
        <w:t>If I remember correctly, we just needed to “roleplay” a bit more and make stuff up regarding market need etc.</w:t>
      </w:r>
    </w:p>
  </w:comment>
  <w:comment w:id="9" w:author="Charnes Nell" w:date="2018-04-23T10:46:00Z" w:initials="CN">
    <w:p w14:paraId="75816A70" w14:textId="77777777" w:rsidR="00714A8A" w:rsidRDefault="00714A8A">
      <w:pPr>
        <w:pStyle w:val="CommentText"/>
      </w:pPr>
      <w:r>
        <w:rPr>
          <w:rStyle w:val="CommentReference"/>
        </w:rPr>
        <w:annotationRef/>
      </w:r>
      <w:r>
        <w:t>Also, I think it would be a good idea to have a glossary of like key terms so he doesn’t get confused by what we mean by round and game, etc.</w:t>
      </w:r>
    </w:p>
    <w:p w14:paraId="36524586" w14:textId="1D171AD6" w:rsidR="00714A8A" w:rsidRDefault="00714A8A">
      <w:pPr>
        <w:pStyle w:val="CommentText"/>
      </w:pPr>
      <w:r>
        <w:t>Will keep documents consistent across the board as well.</w:t>
      </w:r>
    </w:p>
  </w:comment>
  <w:comment w:id="10" w:author="Charnes Nell" w:date="2018-04-23T10:48:00Z" w:initials="CN">
    <w:p w14:paraId="6AA95AA2" w14:textId="23366524" w:rsidR="00714A8A" w:rsidRDefault="00714A8A">
      <w:pPr>
        <w:pStyle w:val="CommentText"/>
      </w:pPr>
      <w:r>
        <w:rPr>
          <w:rStyle w:val="CommentReference"/>
        </w:rPr>
        <w:annotationRef/>
      </w:r>
      <w:r>
        <w:t>For example, global scoreboard and global leaderboard.</w:t>
      </w:r>
    </w:p>
  </w:comment>
  <w:comment w:id="12" w:author="Charnes Nell" w:date="2018-04-23T10:23:00Z" w:initials="CN">
    <w:p w14:paraId="2A29F97F" w14:textId="23F446A2" w:rsidR="00714A8A" w:rsidRDefault="00714A8A">
      <w:pPr>
        <w:pStyle w:val="CommentText"/>
      </w:pPr>
      <w:r>
        <w:rPr>
          <w:rStyle w:val="CommentReference"/>
        </w:rPr>
        <w:annotationRef/>
      </w:r>
      <w:r>
        <w:t>Just added that</w:t>
      </w:r>
    </w:p>
  </w:comment>
  <w:comment w:id="30" w:author="Charnes Nell" w:date="2018-04-23T09:37:00Z" w:initials="CN">
    <w:p w14:paraId="42C80141" w14:textId="093D50BA" w:rsidR="00714A8A" w:rsidRDefault="00714A8A">
      <w:pPr>
        <w:pStyle w:val="CommentText"/>
      </w:pPr>
      <w:r>
        <w:rPr>
          <w:rStyle w:val="CommentReference"/>
        </w:rPr>
        <w:annotationRef/>
      </w:r>
      <w:r>
        <w:t>Maybe specifically state which stakeholder, just to make it clear, especially which one is most affected.</w:t>
      </w:r>
    </w:p>
  </w:comment>
  <w:comment w:id="34" w:author="Charnes Nell" w:date="2018-04-23T09:38:00Z" w:initials="CN">
    <w:p w14:paraId="3906663C" w14:textId="13A7E0D4" w:rsidR="00714A8A" w:rsidRDefault="00714A8A">
      <w:pPr>
        <w:pStyle w:val="CommentText"/>
      </w:pPr>
      <w:r>
        <w:rPr>
          <w:rStyle w:val="CommentReference"/>
        </w:rPr>
        <w:annotationRef/>
      </w:r>
      <w:r>
        <w:t>What do you mean ‘customisable?’</w:t>
      </w:r>
    </w:p>
  </w:comment>
  <w:comment w:id="32" w:author="McKeahnie, Collin" w:date="2018-04-19T10:45:00Z" w:initials="MC">
    <w:p w14:paraId="782DE663" w14:textId="612E1F6D" w:rsidR="00714A8A" w:rsidRDefault="00714A8A">
      <w:pPr>
        <w:pStyle w:val="CommentText"/>
      </w:pPr>
      <w:r>
        <w:rPr>
          <w:rStyle w:val="CommentReference"/>
        </w:rPr>
        <w:annotationRef/>
      </w:r>
      <w:r>
        <w:t xml:space="preserve">This seems fine to me. Thoughts? </w:t>
      </w:r>
    </w:p>
  </w:comment>
  <w:comment w:id="33" w:author="Charnes Nell" w:date="2018-04-23T09:40:00Z" w:initials="CN">
    <w:p w14:paraId="0235E8D4" w14:textId="57AF7A04" w:rsidR="00714A8A" w:rsidRDefault="00714A8A">
      <w:pPr>
        <w:pStyle w:val="CommentText"/>
      </w:pPr>
      <w:r>
        <w:rPr>
          <w:rStyle w:val="CommentReference"/>
        </w:rPr>
        <w:annotationRef/>
      </w:r>
      <w:r>
        <w:t>See below question, but other than that it’s all good</w:t>
      </w:r>
    </w:p>
  </w:comment>
  <w:comment w:id="49" w:author="McKeahnie, Collin" w:date="2018-04-19T11:19:00Z" w:initials="MC">
    <w:p w14:paraId="528852E2" w14:textId="3927FEC4" w:rsidR="00714A8A" w:rsidRDefault="00714A8A">
      <w:pPr>
        <w:pStyle w:val="CommentText"/>
      </w:pPr>
      <w:r>
        <w:rPr>
          <w:rStyle w:val="CommentReference"/>
        </w:rPr>
        <w:annotationRef/>
      </w:r>
      <w:r>
        <w:t xml:space="preserve">This is completely wrong but without this fabrication there really is no reason to make this application from a business point of view. </w:t>
      </w:r>
    </w:p>
  </w:comment>
  <w:comment w:id="50" w:author="Charnes Nell" w:date="2018-04-23T09:39:00Z" w:initials="CN">
    <w:p w14:paraId="13154DA6" w14:textId="41C20EBF" w:rsidR="00714A8A" w:rsidRDefault="00714A8A">
      <w:pPr>
        <w:pStyle w:val="CommentText"/>
      </w:pPr>
      <w:r>
        <w:rPr>
          <w:rStyle w:val="CommentReference"/>
        </w:rPr>
        <w:annotationRef/>
      </w:r>
      <w:r>
        <w:t>Understood. He did say “roleplay”</w:t>
      </w:r>
    </w:p>
  </w:comment>
  <w:comment w:id="51" w:author="Charnes Nell" w:date="2018-04-23T09:41:00Z" w:initials="CN">
    <w:p w14:paraId="7AB13DDC" w14:textId="332E7A11" w:rsidR="00714A8A" w:rsidRDefault="00714A8A">
      <w:pPr>
        <w:pStyle w:val="CommentText"/>
      </w:pPr>
      <w:r>
        <w:rPr>
          <w:rStyle w:val="CommentReference"/>
        </w:rPr>
        <w:annotationRef/>
      </w:r>
      <w:r>
        <w:t>Maybe state here that that is different from QuizUp as this allows a user to leave the app even though they are still playing, whereas QuizUp requires you to stay in app to play? Just a thought…</w:t>
      </w:r>
    </w:p>
  </w:comment>
  <w:comment w:id="52" w:author="McKeahnie, Collin" w:date="2018-04-19T11:42:00Z" w:initials="MC">
    <w:p w14:paraId="32F8F66E" w14:textId="774B1192" w:rsidR="00714A8A" w:rsidRDefault="00714A8A">
      <w:pPr>
        <w:pStyle w:val="CommentText"/>
      </w:pPr>
      <w:r>
        <w:rPr>
          <w:rStyle w:val="CommentReference"/>
        </w:rPr>
        <w:annotationRef/>
      </w:r>
      <w:r>
        <w:t>This is not currently part of our design, should we add it in or should I get rid of this bit?</w:t>
      </w:r>
    </w:p>
  </w:comment>
  <w:comment w:id="53" w:author="Charnes Nell" w:date="2018-04-23T09:44:00Z" w:initials="CN">
    <w:p w14:paraId="5C0BA9FA" w14:textId="321AE4A9" w:rsidR="00714A8A" w:rsidRDefault="00714A8A">
      <w:pPr>
        <w:pStyle w:val="CommentText"/>
      </w:pPr>
      <w:r>
        <w:rPr>
          <w:rStyle w:val="CommentReference"/>
        </w:rPr>
        <w:annotationRef/>
      </w:r>
      <w:r>
        <w:t>I do like this because then you can set “age appropriate” questions or rather give the illusion of that</w:t>
      </w:r>
    </w:p>
  </w:comment>
  <w:comment w:id="56" w:author="McKeahnie, Collin" w:date="2018-04-19T12:57:00Z" w:initials="MC">
    <w:p w14:paraId="3954776A" w14:textId="5FBD8871" w:rsidR="00714A8A" w:rsidRDefault="00714A8A">
      <w:pPr>
        <w:pStyle w:val="CommentText"/>
      </w:pPr>
      <w:r>
        <w:rPr>
          <w:rStyle w:val="CommentReference"/>
        </w:rPr>
        <w:annotationRef/>
      </w:r>
      <w:r>
        <w:t xml:space="preserve">From the marking criteria it appears I have identified ‘some’ or ‘most’ stakeholders and their “interests have been generically defined’  </w:t>
      </w:r>
    </w:p>
    <w:p w14:paraId="05284D5E" w14:textId="387E33A0" w:rsidR="00714A8A" w:rsidRDefault="00714A8A">
      <w:pPr>
        <w:pStyle w:val="CommentText"/>
      </w:pPr>
    </w:p>
    <w:p w14:paraId="5C8F5CD6" w14:textId="1340EE94" w:rsidR="00714A8A" w:rsidRDefault="00714A8A">
      <w:pPr>
        <w:pStyle w:val="CommentText"/>
      </w:pPr>
      <w:r>
        <w:t>Possibly the user and the opponent are not actually stakeholders. Who else would be? I think we were correct when we said the hosting company was not a stakeholder</w:t>
      </w:r>
    </w:p>
    <w:p w14:paraId="3D0D4C9A" w14:textId="583287E5" w:rsidR="00714A8A" w:rsidRDefault="00714A8A">
      <w:pPr>
        <w:pStyle w:val="CommentText"/>
      </w:pPr>
      <w:r>
        <w:t>What about The Play Store &amp; The App Store? (personally I don’t think they are….)</w:t>
      </w:r>
    </w:p>
  </w:comment>
  <w:comment w:id="57" w:author="Charnes Nell" w:date="2018-04-23T10:00:00Z" w:initials="CN">
    <w:p w14:paraId="39D62A35" w14:textId="3DA70B25" w:rsidR="00714A8A" w:rsidRDefault="00714A8A">
      <w:pPr>
        <w:pStyle w:val="CommentText"/>
      </w:pPr>
      <w:r>
        <w:rPr>
          <w:rStyle w:val="CommentReference"/>
        </w:rPr>
        <w:annotationRef/>
      </w:r>
      <w:r>
        <w:t>Well you do need pay to publish an app on either, but I don’t think they are since they aren’t affected by the success / failure</w:t>
      </w:r>
    </w:p>
  </w:comment>
  <w:comment w:id="68" w:author="Charnes Nell" w:date="2018-04-23T10:32:00Z" w:initials="CN">
    <w:p w14:paraId="11BC925C" w14:textId="77777777" w:rsidR="00714A8A" w:rsidRDefault="00714A8A">
      <w:pPr>
        <w:pStyle w:val="CommentText"/>
      </w:pPr>
      <w:r>
        <w:rPr>
          <w:rStyle w:val="CommentReference"/>
        </w:rPr>
        <w:annotationRef/>
      </w:r>
      <w:r>
        <w:t>Maybe add engaging as well.</w:t>
      </w:r>
    </w:p>
    <w:p w14:paraId="54BD4642" w14:textId="12D5376B" w:rsidR="00714A8A" w:rsidRDefault="00714A8A">
      <w:pPr>
        <w:pStyle w:val="CommentText"/>
      </w:pPr>
      <w:r>
        <w:t>Read somewhere that if a user doesn’t understand / engage your app in the first minute (could be less) they won’t use it.</w:t>
      </w:r>
    </w:p>
  </w:comment>
  <w:comment w:id="93" w:author="McKeahnie, Collin" w:date="2018-05-18T09:24:00Z" w:initials="MC">
    <w:p w14:paraId="2A61AAD0" w14:textId="77777777" w:rsidR="00714A8A" w:rsidRDefault="00714A8A" w:rsidP="009F45F0">
      <w:pPr>
        <w:pStyle w:val="CommentText"/>
      </w:pPr>
      <w:r>
        <w:rPr>
          <w:rStyle w:val="CommentReference"/>
        </w:rPr>
        <w:annotationRef/>
      </w:r>
      <w:r>
        <w:rPr>
          <w:rStyle w:val="CommentReference"/>
        </w:rPr>
        <w:annotationRef/>
      </w:r>
      <w:r>
        <w:t>I added a couple more things to this table that we will have achieved with the project we are submitted for LCAM.</w:t>
      </w:r>
    </w:p>
    <w:p w14:paraId="7FE2C7FF" w14:textId="77777777" w:rsidR="00714A8A" w:rsidRDefault="00714A8A" w:rsidP="009F45F0">
      <w:pPr>
        <w:pStyle w:val="CommentText"/>
      </w:pPr>
      <w:r>
        <w:t xml:space="preserve">In our oversight meetings he seemed to value this table quite a lot. </w:t>
      </w:r>
    </w:p>
    <w:p w14:paraId="1066C527" w14:textId="56A00136" w:rsidR="00714A8A" w:rsidRDefault="00714A8A">
      <w:pPr>
        <w:pStyle w:val="CommentText"/>
      </w:pPr>
      <w:r>
        <w:t>Question: Are the needs and features all the right way around?</w:t>
      </w:r>
    </w:p>
  </w:comment>
  <w:comment w:id="100" w:author="Charnes Nell" w:date="2018-04-23T10:58:00Z" w:initials="CN">
    <w:p w14:paraId="3E4F6197" w14:textId="6B059C5C" w:rsidR="00714A8A" w:rsidRDefault="00714A8A">
      <w:pPr>
        <w:pStyle w:val="CommentText"/>
      </w:pPr>
      <w:r>
        <w:rPr>
          <w:rStyle w:val="CommentReference"/>
        </w:rPr>
        <w:annotationRef/>
      </w:r>
      <w:r>
        <w:t>Maybe say here that that is where a single player mode will be triggered as a risk mitigation strategy?</w:t>
      </w:r>
    </w:p>
  </w:comment>
  <w:comment w:id="101" w:author="Charnes Nell" w:date="2018-04-23T10:59:00Z" w:initials="CN">
    <w:p w14:paraId="3A077ACF" w14:textId="59945FAD" w:rsidR="00714A8A" w:rsidRDefault="00714A8A">
      <w:pPr>
        <w:pStyle w:val="CommentText"/>
      </w:pPr>
      <w:r>
        <w:rPr>
          <w:rStyle w:val="CommentReference"/>
        </w:rPr>
        <w:annotationRef/>
      </w:r>
      <w:r>
        <w:t>Is this a risk then? How will that be mitigated?</w:t>
      </w:r>
    </w:p>
  </w:comment>
  <w:comment w:id="104" w:author="McKeahnie, Collin" w:date="2018-04-20T09:21:00Z" w:initials="MC">
    <w:p w14:paraId="5E9A1C04" w14:textId="77777777" w:rsidR="00714A8A" w:rsidRDefault="00714A8A">
      <w:pPr>
        <w:pStyle w:val="CommentText"/>
      </w:pPr>
      <w:r>
        <w:rPr>
          <w:rStyle w:val="CommentReference"/>
        </w:rPr>
        <w:annotationRef/>
      </w:r>
      <w:r>
        <w:t>Should this cover only changes made to the Vision Document or changes to all the documents?</w:t>
      </w:r>
    </w:p>
    <w:p w14:paraId="633D7ECA" w14:textId="77777777" w:rsidR="00714A8A" w:rsidRDefault="00714A8A">
      <w:pPr>
        <w:pStyle w:val="CommentText"/>
      </w:pPr>
    </w:p>
    <w:p w14:paraId="621C2E72" w14:textId="78051EA2" w:rsidR="00714A8A" w:rsidRDefault="00714A8A">
      <w:pPr>
        <w:pStyle w:val="CommentText"/>
      </w:pPr>
      <w:r>
        <w:t>From the marking criteria:</w:t>
      </w:r>
      <w:r>
        <w:br/>
        <w:t xml:space="preserve">“There is a </w:t>
      </w:r>
      <w:r w:rsidRPr="00EA3D50">
        <w:rPr>
          <w:b/>
        </w:rPr>
        <w:t>change log</w:t>
      </w:r>
      <w:r>
        <w:t xml:space="preserve"> that </w:t>
      </w:r>
      <w:r w:rsidRPr="00EA3D50">
        <w:rPr>
          <w:b/>
        </w:rPr>
        <w:t>records and explains specific changes</w:t>
      </w:r>
      <w:r>
        <w:t xml:space="preserve"> that have been made”</w:t>
      </w:r>
    </w:p>
  </w:comment>
  <w:comment w:id="105" w:author="Charnes Nell" w:date="2018-04-23T11:02:00Z" w:initials="CN">
    <w:p w14:paraId="02132EE1" w14:textId="2D980327" w:rsidR="00714A8A" w:rsidRDefault="00714A8A">
      <w:pPr>
        <w:pStyle w:val="CommentText"/>
      </w:pPr>
      <w:r>
        <w:rPr>
          <w:rStyle w:val="CommentReference"/>
        </w:rPr>
        <w:annotationRef/>
      </w:r>
      <w:r>
        <w:t>Specific only to this document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EDF0BDC" w15:done="1"/>
  <w15:commentEx w15:paraId="0D8E187F" w15:paraIdParent="1EDF0BDC" w15:done="1"/>
  <w15:commentEx w15:paraId="36524586" w15:paraIdParent="1EDF0BDC" w15:done="1"/>
  <w15:commentEx w15:paraId="6AA95AA2" w15:paraIdParent="1EDF0BDC" w15:done="1"/>
  <w15:commentEx w15:paraId="2A29F97F" w15:done="1"/>
  <w15:commentEx w15:paraId="42C80141" w15:done="1"/>
  <w15:commentEx w15:paraId="3906663C" w15:done="1"/>
  <w15:commentEx w15:paraId="782DE663" w15:done="1"/>
  <w15:commentEx w15:paraId="0235E8D4" w15:paraIdParent="782DE663" w15:done="1"/>
  <w15:commentEx w15:paraId="528852E2" w15:done="1"/>
  <w15:commentEx w15:paraId="13154DA6" w15:paraIdParent="528852E2" w15:done="1"/>
  <w15:commentEx w15:paraId="7AB13DDC" w15:done="0"/>
  <w15:commentEx w15:paraId="32F8F66E" w15:done="0"/>
  <w15:commentEx w15:paraId="5C0BA9FA" w15:paraIdParent="32F8F66E" w15:done="0"/>
  <w15:commentEx w15:paraId="3D0D4C9A" w15:done="1"/>
  <w15:commentEx w15:paraId="39D62A35" w15:paraIdParent="3D0D4C9A" w15:done="1"/>
  <w15:commentEx w15:paraId="54BD4642" w15:done="1"/>
  <w15:commentEx w15:paraId="1066C527" w15:done="0"/>
  <w15:commentEx w15:paraId="3E4F6197" w15:done="1"/>
  <w15:commentEx w15:paraId="3A077ACF" w15:done="0"/>
  <w15:commentEx w15:paraId="621C2E72" w15:done="1"/>
  <w15:commentEx w15:paraId="02132EE1" w15:paraIdParent="621C2E7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DF0BDC" w16cid:durableId="1E882764"/>
  <w16cid:commentId w16cid:paraId="0D8E187F" w16cid:durableId="1E882F73"/>
  <w16cid:commentId w16cid:paraId="36524586" w16cid:durableId="1E883800"/>
  <w16cid:commentId w16cid:paraId="6AA95AA2" w16cid:durableId="1E883893"/>
  <w16cid:commentId w16cid:paraId="7580ACA1" w16cid:durableId="1E882765"/>
  <w16cid:commentId w16cid:paraId="0FF369BE" w16cid:durableId="1E883576"/>
  <w16cid:commentId w16cid:paraId="58FED6DE" w16cid:durableId="1E95F106"/>
  <w16cid:commentId w16cid:paraId="2A29F97F" w16cid:durableId="1E8832A6"/>
  <w16cid:commentId w16cid:paraId="3C6A6C80" w16cid:durableId="1E882766"/>
  <w16cid:commentId w16cid:paraId="7470D872" w16cid:durableId="1E883323"/>
  <w16cid:commentId w16cid:paraId="42C80141" w16cid:durableId="1E8827CF"/>
  <w16cid:commentId w16cid:paraId="3906663C" w16cid:durableId="1E88281A"/>
  <w16cid:commentId w16cid:paraId="782DE663" w16cid:durableId="1E882769"/>
  <w16cid:commentId w16cid:paraId="0235E8D4" w16cid:durableId="1E882885"/>
  <w16cid:commentId w16cid:paraId="528852E2" w16cid:durableId="1E88276A"/>
  <w16cid:commentId w16cid:paraId="13154DA6" w16cid:durableId="1E882860"/>
  <w16cid:commentId w16cid:paraId="7AB13DDC" w16cid:durableId="1E8828D0"/>
  <w16cid:commentId w16cid:paraId="003BCCD0" w16cid:durableId="1E882939"/>
  <w16cid:commentId w16cid:paraId="32F8F66E" w16cid:durableId="1E88276B"/>
  <w16cid:commentId w16cid:paraId="5C0BA9FA" w16cid:durableId="1E882968"/>
  <w16cid:commentId w16cid:paraId="3D0D4C9A" w16cid:durableId="1E88276C"/>
  <w16cid:commentId w16cid:paraId="39D62A35" w16cid:durableId="1E882D42"/>
  <w16cid:commentId w16cid:paraId="54BD4642" w16cid:durableId="1E8834AA"/>
  <w16cid:commentId w16cid:paraId="07D8A9DE" w16cid:durableId="1E88276E"/>
  <w16cid:commentId w16cid:paraId="78D2EC3E" w16cid:durableId="1E8838D9"/>
  <w16cid:commentId w16cid:paraId="7F85A859" w16cid:durableId="1E883BB2"/>
  <w16cid:commentId w16cid:paraId="1D01B046" w16cid:durableId="1E883BBB"/>
  <w16cid:commentId w16cid:paraId="13D0290A" w16cid:durableId="1E883BC1"/>
  <w16cid:commentId w16cid:paraId="3E4F6197" w16cid:durableId="1E883ACF"/>
  <w16cid:commentId w16cid:paraId="3A077ACF" w16cid:durableId="1E883B19"/>
  <w16cid:commentId w16cid:paraId="621C2E72" w16cid:durableId="1E88276F"/>
  <w16cid:commentId w16cid:paraId="02132EE1" w16cid:durableId="1E883BE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1CEF99" w14:textId="77777777" w:rsidR="00714A8A" w:rsidRDefault="00714A8A">
      <w:r>
        <w:separator/>
      </w:r>
    </w:p>
  </w:endnote>
  <w:endnote w:type="continuationSeparator" w:id="0">
    <w:p w14:paraId="334C8D59" w14:textId="77777777" w:rsidR="00714A8A" w:rsidRDefault="00714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14A8A" w14:paraId="292A85C2" w14:textId="77777777">
      <w:tc>
        <w:tcPr>
          <w:tcW w:w="3162" w:type="dxa"/>
          <w:tcBorders>
            <w:top w:val="nil"/>
            <w:left w:val="nil"/>
            <w:bottom w:val="nil"/>
            <w:right w:val="nil"/>
          </w:tcBorders>
        </w:tcPr>
        <w:p w14:paraId="3445E12F" w14:textId="77777777" w:rsidR="00714A8A" w:rsidRDefault="00714A8A">
          <w:pPr>
            <w:ind w:right="360"/>
          </w:pPr>
          <w:r>
            <w:t>Confidential</w:t>
          </w:r>
        </w:p>
      </w:tc>
      <w:tc>
        <w:tcPr>
          <w:tcW w:w="3162" w:type="dxa"/>
          <w:tcBorders>
            <w:top w:val="nil"/>
            <w:left w:val="nil"/>
            <w:bottom w:val="nil"/>
            <w:right w:val="nil"/>
          </w:tcBorders>
        </w:tcPr>
        <w:p w14:paraId="77DCAA14" w14:textId="622B3507" w:rsidR="00714A8A" w:rsidRDefault="00714A8A">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Pr>
              <w:noProof/>
            </w:rPr>
            <w:t>2018</w:t>
          </w:r>
          <w:r>
            <w:fldChar w:fldCharType="end"/>
          </w:r>
        </w:p>
      </w:tc>
      <w:tc>
        <w:tcPr>
          <w:tcW w:w="3162" w:type="dxa"/>
          <w:tcBorders>
            <w:top w:val="nil"/>
            <w:left w:val="nil"/>
            <w:bottom w:val="nil"/>
            <w:right w:val="nil"/>
          </w:tcBorders>
        </w:tcPr>
        <w:p w14:paraId="6775B195" w14:textId="1B8360F2" w:rsidR="00714A8A" w:rsidRDefault="00714A8A">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E67961">
            <w:rPr>
              <w:rStyle w:val="PageNumber"/>
              <w:noProof/>
            </w:rPr>
            <w:t>2</w:t>
          </w:r>
          <w:r>
            <w:rPr>
              <w:rStyle w:val="PageNumber"/>
            </w:rPr>
            <w:fldChar w:fldCharType="end"/>
          </w:r>
        </w:p>
      </w:tc>
    </w:tr>
  </w:tbl>
  <w:p w14:paraId="5F5A3B24" w14:textId="77777777" w:rsidR="00714A8A" w:rsidRDefault="00714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750C2E" w14:textId="77777777" w:rsidR="00714A8A" w:rsidRDefault="00714A8A">
      <w:r>
        <w:separator/>
      </w:r>
    </w:p>
  </w:footnote>
  <w:footnote w:type="continuationSeparator" w:id="0">
    <w:p w14:paraId="12029EE4" w14:textId="77777777" w:rsidR="00714A8A" w:rsidRDefault="00714A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14A8A" w14:paraId="7CFFA95D" w14:textId="77777777">
      <w:tc>
        <w:tcPr>
          <w:tcW w:w="6379" w:type="dxa"/>
        </w:tcPr>
        <w:p w14:paraId="1DFF0C26" w14:textId="77777777" w:rsidR="00714A8A" w:rsidRDefault="00714A8A" w:rsidP="00425943">
          <w:r>
            <w:rPr>
              <w:b/>
            </w:rPr>
            <w:t>Let’s Quiz</w:t>
          </w:r>
        </w:p>
      </w:tc>
      <w:tc>
        <w:tcPr>
          <w:tcW w:w="3179" w:type="dxa"/>
        </w:tcPr>
        <w:p w14:paraId="5C81DCC7" w14:textId="77777777" w:rsidR="00714A8A" w:rsidRDefault="00714A8A">
          <w:pPr>
            <w:tabs>
              <w:tab w:val="left" w:pos="1135"/>
            </w:tabs>
            <w:spacing w:before="40"/>
            <w:ind w:right="68"/>
          </w:pPr>
          <w:r>
            <w:t xml:space="preserve"> </w:t>
          </w:r>
        </w:p>
      </w:tc>
    </w:tr>
    <w:tr w:rsidR="00714A8A" w14:paraId="689BD2F9" w14:textId="77777777">
      <w:tc>
        <w:tcPr>
          <w:tcW w:w="6379" w:type="dxa"/>
        </w:tcPr>
        <w:p w14:paraId="77114447" w14:textId="77777777" w:rsidR="00714A8A" w:rsidRDefault="00714A8A">
          <w:fldSimple w:instr=" TITLE  \* MERGEFORMAT ">
            <w:r>
              <w:t>Vision</w:t>
            </w:r>
          </w:fldSimple>
        </w:p>
      </w:tc>
      <w:tc>
        <w:tcPr>
          <w:tcW w:w="3179" w:type="dxa"/>
        </w:tcPr>
        <w:p w14:paraId="6C753C6B" w14:textId="77777777" w:rsidR="00714A8A" w:rsidRDefault="00714A8A">
          <w:r>
            <w:t>07/Mar/2018</w:t>
          </w:r>
        </w:p>
      </w:tc>
    </w:tr>
  </w:tbl>
  <w:p w14:paraId="3CF98F45" w14:textId="77777777" w:rsidR="00714A8A" w:rsidRDefault="00714A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E4EAA8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EA871E5"/>
    <w:multiLevelType w:val="hybridMultilevel"/>
    <w:tmpl w:val="73285402"/>
    <w:lvl w:ilvl="0" w:tplc="A16E6F76">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BC474C3"/>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3AE243D"/>
    <w:multiLevelType w:val="multilevel"/>
    <w:tmpl w:val="717042EE"/>
    <w:lvl w:ilvl="0">
      <w:start w:val="1"/>
      <w:numFmt w:val="bullet"/>
      <w:pStyle w:val="ListBullet"/>
      <w:lvlText w:val=""/>
      <w:lvlJc w:val="left"/>
      <w:pPr>
        <w:tabs>
          <w:tab w:val="num" w:pos="425"/>
        </w:tabs>
        <w:ind w:left="425" w:hanging="425"/>
      </w:pPr>
      <w:rPr>
        <w:rFonts w:ascii="Symbol" w:hAnsi="Symbol" w:hint="default"/>
        <w:color w:val="auto"/>
      </w:rPr>
    </w:lvl>
    <w:lvl w:ilvl="1">
      <w:start w:val="1"/>
      <w:numFmt w:val="bullet"/>
      <w:lvlRestart w:val="0"/>
      <w:pStyle w:val="ListBullet2"/>
      <w:lvlText w:val=""/>
      <w:lvlJc w:val="left"/>
      <w:pPr>
        <w:tabs>
          <w:tab w:val="num" w:pos="851"/>
        </w:tabs>
        <w:ind w:left="851" w:hanging="426"/>
      </w:pPr>
      <w:rPr>
        <w:rFonts w:ascii="Symbol" w:hAnsi="Symbol" w:hint="default"/>
        <w:color w:val="auto"/>
      </w:rPr>
    </w:lvl>
    <w:lvl w:ilvl="2">
      <w:start w:val="1"/>
      <w:numFmt w:val="bullet"/>
      <w:lvlRestart w:val="0"/>
      <w:pStyle w:val="ListBullet3"/>
      <w:lvlText w:val=""/>
      <w:lvlJc w:val="left"/>
      <w:pPr>
        <w:tabs>
          <w:tab w:val="num" w:pos="1276"/>
        </w:tabs>
        <w:ind w:left="1276" w:hanging="425"/>
      </w:pPr>
      <w:rPr>
        <w:rFonts w:ascii="Symbol" w:hAnsi="Symbol" w:hint="default"/>
        <w:color w:val="auto"/>
      </w:rPr>
    </w:lvl>
    <w:lvl w:ilvl="3">
      <w:start w:val="1"/>
      <w:numFmt w:val="bullet"/>
      <w:lvlRestart w:val="0"/>
      <w:pStyle w:val="ListBullet4"/>
      <w:lvlText w:val=""/>
      <w:lvlJc w:val="left"/>
      <w:pPr>
        <w:tabs>
          <w:tab w:val="num" w:pos="1701"/>
        </w:tabs>
        <w:ind w:left="1701" w:hanging="425"/>
      </w:pPr>
      <w:rPr>
        <w:rFonts w:ascii="Symbol" w:hAnsi="Symbol" w:hint="default"/>
        <w:color w:val="auto"/>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none"/>
      <w:lvlRestart w:val="0"/>
      <w:suff w:val="nothing"/>
      <w:lvlText w:val=""/>
      <w:lvlJc w:val="left"/>
      <w:pPr>
        <w:ind w:left="0" w:firstLine="851"/>
      </w:pPr>
      <w:rPr>
        <w:rFonts w:hint="default"/>
      </w:rPr>
    </w:lvl>
    <w:lvl w:ilvl="7">
      <w:start w:val="1"/>
      <w:numFmt w:val="decimal"/>
      <w:lvlText w:val="%7.%8"/>
      <w:lvlJc w:val="left"/>
      <w:pPr>
        <w:tabs>
          <w:tab w:val="num" w:pos="851"/>
        </w:tabs>
        <w:ind w:left="851" w:hanging="851"/>
      </w:pPr>
      <w:rPr>
        <w:rFonts w:hint="default"/>
      </w:rPr>
    </w:lvl>
    <w:lvl w:ilvl="8">
      <w:start w:val="1"/>
      <w:numFmt w:val="decimal"/>
      <w:lvlText w:val="%7.%8.%9"/>
      <w:lvlJc w:val="left"/>
      <w:pPr>
        <w:tabs>
          <w:tab w:val="num" w:pos="851"/>
        </w:tabs>
        <w:ind w:left="851" w:hanging="851"/>
      </w:pPr>
      <w:rPr>
        <w:rFonts w:hint="default"/>
      </w:rPr>
    </w:lvl>
  </w:abstractNum>
  <w:abstractNum w:abstractNumId="20"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5E1510F"/>
    <w:multiLevelType w:val="hybridMultilevel"/>
    <w:tmpl w:val="0068132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FFA1D1D"/>
    <w:multiLevelType w:val="hybridMultilevel"/>
    <w:tmpl w:val="B2A263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95B6562"/>
    <w:multiLevelType w:val="hybridMultilevel"/>
    <w:tmpl w:val="65BAE8B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5"/>
  </w:num>
  <w:num w:numId="5">
    <w:abstractNumId w:val="32"/>
  </w:num>
  <w:num w:numId="6">
    <w:abstractNumId w:val="22"/>
  </w:num>
  <w:num w:numId="7">
    <w:abstractNumId w:val="21"/>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0"/>
  </w:num>
  <w:num w:numId="11">
    <w:abstractNumId w:val="4"/>
  </w:num>
  <w:num w:numId="12">
    <w:abstractNumId w:val="16"/>
  </w:num>
  <w:num w:numId="13">
    <w:abstractNumId w:val="14"/>
  </w:num>
  <w:num w:numId="14">
    <w:abstractNumId w:val="29"/>
  </w:num>
  <w:num w:numId="15">
    <w:abstractNumId w:val="13"/>
  </w:num>
  <w:num w:numId="16">
    <w:abstractNumId w:val="6"/>
  </w:num>
  <w:num w:numId="17">
    <w:abstractNumId w:val="28"/>
  </w:num>
  <w:num w:numId="18">
    <w:abstractNumId w:val="20"/>
  </w:num>
  <w:num w:numId="19">
    <w:abstractNumId w:val="8"/>
  </w:num>
  <w:num w:numId="20">
    <w:abstractNumId w:val="18"/>
  </w:num>
  <w:num w:numId="21">
    <w:abstractNumId w:val="12"/>
  </w:num>
  <w:num w:numId="22">
    <w:abstractNumId w:val="26"/>
  </w:num>
  <w:num w:numId="23">
    <w:abstractNumId w:val="11"/>
  </w:num>
  <w:num w:numId="24">
    <w:abstractNumId w:val="10"/>
  </w:num>
  <w:num w:numId="25">
    <w:abstractNumId w:val="9"/>
  </w:num>
  <w:num w:numId="26">
    <w:abstractNumId w:val="24"/>
  </w:num>
  <w:num w:numId="27">
    <w:abstractNumId w:val="25"/>
  </w:num>
  <w:num w:numId="28">
    <w:abstractNumId w:val="33"/>
  </w:num>
  <w:num w:numId="29">
    <w:abstractNumId w:val="17"/>
  </w:num>
  <w:num w:numId="30">
    <w:abstractNumId w:val="23"/>
  </w:num>
  <w:num w:numId="31">
    <w:abstractNumId w:val="5"/>
  </w:num>
  <w:num w:numId="32">
    <w:abstractNumId w:val="31"/>
  </w:num>
  <w:num w:numId="33">
    <w:abstractNumId w:val="7"/>
  </w:num>
  <w:num w:numId="34">
    <w:abstractNumId w:val="19"/>
  </w:num>
  <w:num w:numId="35">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cKeahnie, Collin">
    <w15:presenceInfo w15:providerId="AD" w15:userId="S-1-5-21-3116327230-3747694248-558935996-73041"/>
  </w15:person>
  <w15:person w15:author="Charnes Nell">
    <w15:presenceInfo w15:providerId="None" w15:userId="Charnes N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D42"/>
    <w:rsid w:val="000077E9"/>
    <w:rsid w:val="000160D5"/>
    <w:rsid w:val="00026E1D"/>
    <w:rsid w:val="00032E0F"/>
    <w:rsid w:val="000609AC"/>
    <w:rsid w:val="000702BB"/>
    <w:rsid w:val="000833AA"/>
    <w:rsid w:val="0008506D"/>
    <w:rsid w:val="00085C9A"/>
    <w:rsid w:val="00093C53"/>
    <w:rsid w:val="000A55BD"/>
    <w:rsid w:val="000B0A2B"/>
    <w:rsid w:val="000D13AB"/>
    <w:rsid w:val="000E3A68"/>
    <w:rsid w:val="000E5C59"/>
    <w:rsid w:val="000F760D"/>
    <w:rsid w:val="000F7CAC"/>
    <w:rsid w:val="00101267"/>
    <w:rsid w:val="001101AE"/>
    <w:rsid w:val="0011449B"/>
    <w:rsid w:val="00150719"/>
    <w:rsid w:val="00160D25"/>
    <w:rsid w:val="00171AFC"/>
    <w:rsid w:val="001870F0"/>
    <w:rsid w:val="001951E5"/>
    <w:rsid w:val="0019590E"/>
    <w:rsid w:val="001B1658"/>
    <w:rsid w:val="001B1C77"/>
    <w:rsid w:val="001E0385"/>
    <w:rsid w:val="00207FB7"/>
    <w:rsid w:val="00211A24"/>
    <w:rsid w:val="00212954"/>
    <w:rsid w:val="002260DB"/>
    <w:rsid w:val="00256CF5"/>
    <w:rsid w:val="002578DB"/>
    <w:rsid w:val="0028596C"/>
    <w:rsid w:val="00294901"/>
    <w:rsid w:val="002A033B"/>
    <w:rsid w:val="002A214A"/>
    <w:rsid w:val="002A248F"/>
    <w:rsid w:val="002A2636"/>
    <w:rsid w:val="002A607A"/>
    <w:rsid w:val="002A71F0"/>
    <w:rsid w:val="002B09CC"/>
    <w:rsid w:val="002B4085"/>
    <w:rsid w:val="002D6496"/>
    <w:rsid w:val="00302769"/>
    <w:rsid w:val="00314C1A"/>
    <w:rsid w:val="003266EB"/>
    <w:rsid w:val="00337976"/>
    <w:rsid w:val="00341E34"/>
    <w:rsid w:val="00353E90"/>
    <w:rsid w:val="0036326D"/>
    <w:rsid w:val="00375A4A"/>
    <w:rsid w:val="003815DD"/>
    <w:rsid w:val="003A5F1B"/>
    <w:rsid w:val="003B7B5B"/>
    <w:rsid w:val="003D7B3D"/>
    <w:rsid w:val="003E30D2"/>
    <w:rsid w:val="003E3D2D"/>
    <w:rsid w:val="00400C75"/>
    <w:rsid w:val="00404F91"/>
    <w:rsid w:val="00425943"/>
    <w:rsid w:val="00447A01"/>
    <w:rsid w:val="00454C48"/>
    <w:rsid w:val="0046224F"/>
    <w:rsid w:val="00471692"/>
    <w:rsid w:val="0047179A"/>
    <w:rsid w:val="00472523"/>
    <w:rsid w:val="004757B1"/>
    <w:rsid w:val="00481D3A"/>
    <w:rsid w:val="004C268D"/>
    <w:rsid w:val="004D5551"/>
    <w:rsid w:val="004F00FC"/>
    <w:rsid w:val="00511A3D"/>
    <w:rsid w:val="00520E08"/>
    <w:rsid w:val="00523234"/>
    <w:rsid w:val="00523D5A"/>
    <w:rsid w:val="0052614A"/>
    <w:rsid w:val="005329B6"/>
    <w:rsid w:val="0054128F"/>
    <w:rsid w:val="0054289F"/>
    <w:rsid w:val="0054621E"/>
    <w:rsid w:val="00561018"/>
    <w:rsid w:val="00575F05"/>
    <w:rsid w:val="0058594C"/>
    <w:rsid w:val="005964BD"/>
    <w:rsid w:val="005A7A6D"/>
    <w:rsid w:val="005B1888"/>
    <w:rsid w:val="005F30A8"/>
    <w:rsid w:val="005F556A"/>
    <w:rsid w:val="00606395"/>
    <w:rsid w:val="00606ADC"/>
    <w:rsid w:val="0060764E"/>
    <w:rsid w:val="006227EA"/>
    <w:rsid w:val="006445C9"/>
    <w:rsid w:val="00654450"/>
    <w:rsid w:val="006706EA"/>
    <w:rsid w:val="0067319D"/>
    <w:rsid w:val="00683302"/>
    <w:rsid w:val="00685AA7"/>
    <w:rsid w:val="006871FA"/>
    <w:rsid w:val="00704536"/>
    <w:rsid w:val="00714A8A"/>
    <w:rsid w:val="00745E59"/>
    <w:rsid w:val="007528CC"/>
    <w:rsid w:val="00752C14"/>
    <w:rsid w:val="00753CAF"/>
    <w:rsid w:val="007559BC"/>
    <w:rsid w:val="00756049"/>
    <w:rsid w:val="00777463"/>
    <w:rsid w:val="007A62D0"/>
    <w:rsid w:val="007C44C7"/>
    <w:rsid w:val="007D793C"/>
    <w:rsid w:val="007E5169"/>
    <w:rsid w:val="007F63EB"/>
    <w:rsid w:val="00816C1B"/>
    <w:rsid w:val="0082758A"/>
    <w:rsid w:val="00840B4E"/>
    <w:rsid w:val="00880A07"/>
    <w:rsid w:val="008854B8"/>
    <w:rsid w:val="008A601D"/>
    <w:rsid w:val="008B7AEE"/>
    <w:rsid w:val="008C1468"/>
    <w:rsid w:val="008C5B62"/>
    <w:rsid w:val="008C65AC"/>
    <w:rsid w:val="008E607E"/>
    <w:rsid w:val="008E7ED0"/>
    <w:rsid w:val="008F002E"/>
    <w:rsid w:val="00901405"/>
    <w:rsid w:val="00916A64"/>
    <w:rsid w:val="0092674D"/>
    <w:rsid w:val="009279BD"/>
    <w:rsid w:val="009326E7"/>
    <w:rsid w:val="00940BB5"/>
    <w:rsid w:val="009415CC"/>
    <w:rsid w:val="00961904"/>
    <w:rsid w:val="00966421"/>
    <w:rsid w:val="0097555D"/>
    <w:rsid w:val="009B79DC"/>
    <w:rsid w:val="009C0516"/>
    <w:rsid w:val="009F04DC"/>
    <w:rsid w:val="009F45F0"/>
    <w:rsid w:val="00A00536"/>
    <w:rsid w:val="00A12D42"/>
    <w:rsid w:val="00A245C4"/>
    <w:rsid w:val="00A349DD"/>
    <w:rsid w:val="00A45240"/>
    <w:rsid w:val="00A708F5"/>
    <w:rsid w:val="00A74A2E"/>
    <w:rsid w:val="00A77A7C"/>
    <w:rsid w:val="00AA17A7"/>
    <w:rsid w:val="00AB0B81"/>
    <w:rsid w:val="00AD1942"/>
    <w:rsid w:val="00AE4979"/>
    <w:rsid w:val="00AF0145"/>
    <w:rsid w:val="00AF3580"/>
    <w:rsid w:val="00AF60D1"/>
    <w:rsid w:val="00B0429E"/>
    <w:rsid w:val="00B25509"/>
    <w:rsid w:val="00B52D74"/>
    <w:rsid w:val="00B568D3"/>
    <w:rsid w:val="00B56E14"/>
    <w:rsid w:val="00B67395"/>
    <w:rsid w:val="00B718AB"/>
    <w:rsid w:val="00B71E27"/>
    <w:rsid w:val="00BB7453"/>
    <w:rsid w:val="00BF5DC2"/>
    <w:rsid w:val="00C0167E"/>
    <w:rsid w:val="00C01A32"/>
    <w:rsid w:val="00C036DD"/>
    <w:rsid w:val="00C0428F"/>
    <w:rsid w:val="00C06C24"/>
    <w:rsid w:val="00C12BA0"/>
    <w:rsid w:val="00C33595"/>
    <w:rsid w:val="00C45F1A"/>
    <w:rsid w:val="00C47B3B"/>
    <w:rsid w:val="00C51E4F"/>
    <w:rsid w:val="00C82863"/>
    <w:rsid w:val="00C853D5"/>
    <w:rsid w:val="00CB444D"/>
    <w:rsid w:val="00CB5A66"/>
    <w:rsid w:val="00CB7714"/>
    <w:rsid w:val="00CC1CB5"/>
    <w:rsid w:val="00CC3C76"/>
    <w:rsid w:val="00CE0326"/>
    <w:rsid w:val="00CE3AE2"/>
    <w:rsid w:val="00CF50DD"/>
    <w:rsid w:val="00CF54E8"/>
    <w:rsid w:val="00D14C31"/>
    <w:rsid w:val="00D20D21"/>
    <w:rsid w:val="00D34214"/>
    <w:rsid w:val="00D52F8E"/>
    <w:rsid w:val="00D534B2"/>
    <w:rsid w:val="00D55FA5"/>
    <w:rsid w:val="00D71CC9"/>
    <w:rsid w:val="00D76079"/>
    <w:rsid w:val="00D77BA4"/>
    <w:rsid w:val="00D93308"/>
    <w:rsid w:val="00D94A72"/>
    <w:rsid w:val="00DA55CD"/>
    <w:rsid w:val="00DF0BCA"/>
    <w:rsid w:val="00DF6A54"/>
    <w:rsid w:val="00DF6A8F"/>
    <w:rsid w:val="00E05D45"/>
    <w:rsid w:val="00E214CF"/>
    <w:rsid w:val="00E34C4F"/>
    <w:rsid w:val="00E55E8B"/>
    <w:rsid w:val="00E67961"/>
    <w:rsid w:val="00E84AC3"/>
    <w:rsid w:val="00E87D13"/>
    <w:rsid w:val="00E9413F"/>
    <w:rsid w:val="00EA3D50"/>
    <w:rsid w:val="00EB0B18"/>
    <w:rsid w:val="00EC3EA6"/>
    <w:rsid w:val="00EC56C2"/>
    <w:rsid w:val="00ED5F60"/>
    <w:rsid w:val="00EE5736"/>
    <w:rsid w:val="00F244A1"/>
    <w:rsid w:val="00F25E1C"/>
    <w:rsid w:val="00F260AC"/>
    <w:rsid w:val="00F44642"/>
    <w:rsid w:val="00F50760"/>
    <w:rsid w:val="00F529B6"/>
    <w:rsid w:val="00F60EEF"/>
    <w:rsid w:val="00F656AD"/>
    <w:rsid w:val="00F677DF"/>
    <w:rsid w:val="00F7667A"/>
    <w:rsid w:val="00F836C5"/>
    <w:rsid w:val="00F9051A"/>
    <w:rsid w:val="00FA4588"/>
    <w:rsid w:val="00FD21C3"/>
    <w:rsid w:val="00FD755F"/>
    <w:rsid w:val="00FE525D"/>
    <w:rsid w:val="00FE74B5"/>
    <w:rsid w:val="00FF44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138F20"/>
  <w15:chartTrackingRefBased/>
  <w15:docId w15:val="{82175A0A-A26A-4B11-A2E8-B7CA11815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002E"/>
    <w:pPr>
      <w:widowControl w:val="0"/>
      <w:spacing w:before="120" w:after="120"/>
    </w:pPr>
    <w:rPr>
      <w:lang w:val="en-US" w:eastAsia="en-US"/>
    </w:rPr>
  </w:style>
  <w:style w:type="paragraph" w:styleId="Heading1">
    <w:name w:val="heading 1"/>
    <w:basedOn w:val="Normal"/>
    <w:next w:val="Normal"/>
    <w:qFormat/>
    <w:rsid w:val="00481D3A"/>
    <w:pPr>
      <w:keepNext/>
      <w:numPr>
        <w:numId w:val="1"/>
      </w:numPr>
      <w:spacing w:after="60"/>
      <w:ind w:left="720" w:hanging="720"/>
      <w:outlineLvl w:val="0"/>
    </w:pPr>
    <w:rPr>
      <w:rFonts w:ascii="Arial" w:hAnsi="Arial"/>
      <w:b/>
      <w:color w:val="0070C0"/>
      <w:sz w:val="24"/>
    </w:rPr>
  </w:style>
  <w:style w:type="paragraph" w:styleId="Heading2">
    <w:name w:val="heading 2"/>
    <w:basedOn w:val="Heading1"/>
    <w:next w:val="Normal"/>
    <w:link w:val="Heading2Char"/>
    <w:qFormat/>
    <w:rsid w:val="00F9051A"/>
    <w:pPr>
      <w:numPr>
        <w:ilvl w:val="1"/>
      </w:numPr>
      <w:outlineLvl w:val="1"/>
    </w:pPr>
    <w:rPr>
      <w:sz w:val="20"/>
    </w:rPr>
  </w:style>
  <w:style w:type="paragraph" w:styleId="Heading3">
    <w:name w:val="heading 3"/>
    <w:basedOn w:val="Heading1"/>
    <w:next w:val="Normal"/>
    <w:link w:val="Heading3Char"/>
    <w:qFormat/>
    <w:rsid w:val="00F9051A"/>
    <w:pPr>
      <w:numPr>
        <w:ilvl w:val="2"/>
      </w:numPr>
      <w:ind w:left="1440"/>
      <w:outlineLvl w:val="2"/>
    </w:pPr>
    <w:rPr>
      <w:b w:val="0"/>
      <w:i/>
      <w:sz w:val="20"/>
    </w:rPr>
  </w:style>
  <w:style w:type="paragraph" w:styleId="Heading4">
    <w:name w:val="heading 4"/>
    <w:basedOn w:val="Heading1"/>
    <w:next w:val="Normal"/>
    <w:qFormat/>
    <w:rsid w:val="00F9051A"/>
    <w:pPr>
      <w:numPr>
        <w:ilvl w:val="3"/>
      </w:numPr>
      <w:ind w:left="1440"/>
      <w:outlineLvl w:val="3"/>
    </w:pPr>
    <w:rPr>
      <w:b w:val="0"/>
      <w:sz w:val="20"/>
    </w:rPr>
  </w:style>
  <w:style w:type="paragraph" w:styleId="Heading5">
    <w:name w:val="heading 5"/>
    <w:basedOn w:val="Normal"/>
    <w:next w:val="Normal"/>
    <w:qFormat/>
    <w:rsid w:val="00F9051A"/>
    <w:pPr>
      <w:numPr>
        <w:ilvl w:val="4"/>
        <w:numId w:val="1"/>
      </w:numPr>
      <w:spacing w:before="240" w:after="60"/>
      <w:ind w:left="144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jc w:val="both"/>
    </w:pPr>
  </w:style>
  <w:style w:type="paragraph" w:customStyle="1" w:styleId="Tabletext">
    <w:name w:val="Tabletext"/>
    <w:basedOn w:val="Normal"/>
    <w:pPr>
      <w:keepLines/>
    </w:pPr>
  </w:style>
  <w:style w:type="paragraph" w:styleId="BodyText">
    <w:name w:val="Body Text"/>
    <w:basedOn w:val="Normal"/>
    <w:semiHidden/>
    <w:pPr>
      <w:keepLines/>
      <w:ind w:left="720"/>
    </w:pPr>
  </w:style>
  <w:style w:type="paragraph" w:customStyle="1" w:styleId="Paragraph3">
    <w:name w:val="Paragraph3"/>
    <w:basedOn w:val="Normal"/>
    <w:pPr>
      <w:spacing w:before="80"/>
      <w:ind w:left="1530"/>
      <w:jc w:val="both"/>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jc w:val="both"/>
    </w:pPr>
    <w:rPr>
      <w:rFonts w:ascii="Book Antiqua" w:hAnsi="Book Antiqua"/>
    </w:rPr>
  </w:style>
  <w:style w:type="paragraph" w:customStyle="1" w:styleId="Bullet">
    <w:name w:val="Bullet"/>
    <w:basedOn w:val="Normal"/>
    <w:pPr>
      <w:widowControl/>
      <w:tabs>
        <w:tab w:val="num" w:pos="360"/>
        <w:tab w:val="left" w:pos="720"/>
      </w:tabs>
      <w:ind w:left="720" w:right="360"/>
      <w:jc w:val="both"/>
    </w:pPr>
    <w:rPr>
      <w:rFonts w:ascii="Book Antiqua" w:hAnsi="Book Antiqua"/>
    </w:rPr>
  </w:style>
  <w:style w:type="paragraph" w:customStyle="1" w:styleId="InfoBlue">
    <w:name w:val="InfoBlue"/>
    <w:basedOn w:val="Normal"/>
    <w:next w:val="BodyText"/>
    <w:autoRedefine/>
    <w:pPr>
      <w:widowControl/>
      <w:tabs>
        <w:tab w:val="left" w:pos="540"/>
        <w:tab w:val="left" w:pos="1260"/>
      </w:tabs>
    </w:pPr>
    <w:rPr>
      <w:rFonts w:ascii="Times" w:hAnsi="Times"/>
      <w:i/>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pPr>
    <w:rPr>
      <w:sz w:val="24"/>
      <w:szCs w:val="24"/>
    </w:rPr>
  </w:style>
  <w:style w:type="paragraph" w:styleId="BodyText3">
    <w:name w:val="Body Text 3"/>
    <w:basedOn w:val="Normal"/>
    <w:semiHidden/>
    <w:rPr>
      <w:i/>
      <w:iCs/>
      <w:color w:val="0000FF"/>
      <w:sz w:val="18"/>
    </w:rPr>
  </w:style>
  <w:style w:type="paragraph" w:styleId="BalloonText">
    <w:name w:val="Balloon Text"/>
    <w:basedOn w:val="Normal"/>
    <w:link w:val="BalloonTextChar"/>
    <w:uiPriority w:val="99"/>
    <w:semiHidden/>
    <w:unhideWhenUsed/>
    <w:rsid w:val="002B4085"/>
    <w:rPr>
      <w:rFonts w:ascii="Tahoma" w:hAnsi="Tahoma" w:cs="Tahoma"/>
      <w:sz w:val="16"/>
      <w:szCs w:val="16"/>
    </w:rPr>
  </w:style>
  <w:style w:type="character" w:customStyle="1" w:styleId="BalloonTextChar">
    <w:name w:val="Balloon Text Char"/>
    <w:link w:val="BalloonText"/>
    <w:uiPriority w:val="99"/>
    <w:semiHidden/>
    <w:rsid w:val="002B4085"/>
    <w:rPr>
      <w:rFonts w:ascii="Tahoma" w:hAnsi="Tahoma" w:cs="Tahoma"/>
      <w:sz w:val="16"/>
      <w:szCs w:val="16"/>
      <w:lang w:val="en-US" w:eastAsia="en-US"/>
    </w:rPr>
  </w:style>
  <w:style w:type="paragraph" w:customStyle="1" w:styleId="IndentNormal">
    <w:name w:val="Indent Normal"/>
    <w:basedOn w:val="Normal"/>
    <w:qFormat/>
    <w:rsid w:val="004D5551"/>
    <w:pPr>
      <w:widowControl/>
      <w:spacing w:after="160" w:line="259" w:lineRule="auto"/>
      <w:ind w:left="720"/>
    </w:pPr>
    <w:rPr>
      <w:rFonts w:asciiTheme="minorHAnsi" w:eastAsiaTheme="minorHAnsi" w:hAnsiTheme="minorHAnsi" w:cstheme="minorBidi"/>
      <w:sz w:val="22"/>
      <w:szCs w:val="22"/>
      <w:lang w:val="en-AU"/>
    </w:rPr>
  </w:style>
  <w:style w:type="character" w:styleId="CommentReference">
    <w:name w:val="annotation reference"/>
    <w:basedOn w:val="DefaultParagraphFont"/>
    <w:uiPriority w:val="99"/>
    <w:semiHidden/>
    <w:unhideWhenUsed/>
    <w:rsid w:val="00F50760"/>
    <w:rPr>
      <w:sz w:val="16"/>
      <w:szCs w:val="16"/>
    </w:rPr>
  </w:style>
  <w:style w:type="paragraph" w:styleId="CommentText">
    <w:name w:val="annotation text"/>
    <w:basedOn w:val="Normal"/>
    <w:link w:val="CommentTextChar"/>
    <w:uiPriority w:val="99"/>
    <w:unhideWhenUsed/>
    <w:rsid w:val="00F50760"/>
  </w:style>
  <w:style w:type="character" w:customStyle="1" w:styleId="CommentTextChar">
    <w:name w:val="Comment Text Char"/>
    <w:basedOn w:val="DefaultParagraphFont"/>
    <w:link w:val="CommentText"/>
    <w:uiPriority w:val="99"/>
    <w:rsid w:val="00F50760"/>
    <w:rPr>
      <w:lang w:val="en-US" w:eastAsia="en-US"/>
    </w:rPr>
  </w:style>
  <w:style w:type="paragraph" w:styleId="CommentSubject">
    <w:name w:val="annotation subject"/>
    <w:basedOn w:val="CommentText"/>
    <w:next w:val="CommentText"/>
    <w:link w:val="CommentSubjectChar"/>
    <w:uiPriority w:val="99"/>
    <w:semiHidden/>
    <w:unhideWhenUsed/>
    <w:rsid w:val="00F50760"/>
    <w:rPr>
      <w:b/>
      <w:bCs/>
    </w:rPr>
  </w:style>
  <w:style w:type="character" w:customStyle="1" w:styleId="CommentSubjectChar">
    <w:name w:val="Comment Subject Char"/>
    <w:basedOn w:val="CommentTextChar"/>
    <w:link w:val="CommentSubject"/>
    <w:uiPriority w:val="99"/>
    <w:semiHidden/>
    <w:rsid w:val="00F50760"/>
    <w:rPr>
      <w:b/>
      <w:bCs/>
      <w:lang w:val="en-US" w:eastAsia="en-US"/>
    </w:rPr>
  </w:style>
  <w:style w:type="character" w:customStyle="1" w:styleId="Heading2Char">
    <w:name w:val="Heading 2 Char"/>
    <w:basedOn w:val="DefaultParagraphFont"/>
    <w:link w:val="Heading2"/>
    <w:rsid w:val="00F9051A"/>
    <w:rPr>
      <w:rFonts w:ascii="Arial" w:hAnsi="Arial"/>
      <w:b/>
      <w:color w:val="0070C0"/>
      <w:lang w:val="en-US" w:eastAsia="en-US"/>
    </w:rPr>
  </w:style>
  <w:style w:type="character" w:customStyle="1" w:styleId="Heading3Char">
    <w:name w:val="Heading 3 Char"/>
    <w:basedOn w:val="DefaultParagraphFont"/>
    <w:link w:val="Heading3"/>
    <w:rsid w:val="00F9051A"/>
    <w:rPr>
      <w:rFonts w:ascii="Arial" w:hAnsi="Arial"/>
      <w:i/>
      <w:color w:val="0070C0"/>
      <w:lang w:val="en-US" w:eastAsia="en-US"/>
    </w:rPr>
  </w:style>
  <w:style w:type="paragraph" w:styleId="ListParagraph">
    <w:name w:val="List Paragraph"/>
    <w:basedOn w:val="Normal"/>
    <w:uiPriority w:val="34"/>
    <w:qFormat/>
    <w:rsid w:val="00880A07"/>
    <w:pPr>
      <w:ind w:left="720"/>
      <w:contextualSpacing/>
    </w:pPr>
  </w:style>
  <w:style w:type="paragraph" w:styleId="TOCHeading">
    <w:name w:val="TOC Heading"/>
    <w:basedOn w:val="Heading1"/>
    <w:next w:val="Normal"/>
    <w:uiPriority w:val="39"/>
    <w:unhideWhenUsed/>
    <w:qFormat/>
    <w:rsid w:val="00777463"/>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ListBullet2">
    <w:name w:val="List Bullet 2"/>
    <w:basedOn w:val="Normal"/>
    <w:uiPriority w:val="99"/>
    <w:rsid w:val="004757B1"/>
    <w:pPr>
      <w:keepLines/>
      <w:widowControl/>
      <w:numPr>
        <w:ilvl w:val="1"/>
        <w:numId w:val="34"/>
      </w:numPr>
      <w:spacing w:before="240" w:after="100" w:afterAutospacing="1"/>
    </w:pPr>
    <w:rPr>
      <w:rFonts w:ascii="Arial" w:hAnsi="Arial"/>
      <w:sz w:val="22"/>
      <w:szCs w:val="22"/>
      <w:lang w:val="en-AU" w:eastAsia="en-AU"/>
    </w:rPr>
  </w:style>
  <w:style w:type="paragraph" w:styleId="ListBullet">
    <w:name w:val="List Bullet"/>
    <w:basedOn w:val="Normal"/>
    <w:uiPriority w:val="99"/>
    <w:rsid w:val="004757B1"/>
    <w:pPr>
      <w:keepLines/>
      <w:widowControl/>
      <w:numPr>
        <w:numId w:val="34"/>
      </w:numPr>
      <w:spacing w:before="240" w:after="100" w:afterAutospacing="1"/>
    </w:pPr>
    <w:rPr>
      <w:rFonts w:ascii="Arial" w:hAnsi="Arial"/>
      <w:sz w:val="22"/>
      <w:szCs w:val="22"/>
      <w:lang w:val="en-AU" w:eastAsia="en-AU"/>
    </w:rPr>
  </w:style>
  <w:style w:type="paragraph" w:styleId="ListBullet3">
    <w:name w:val="List Bullet 3"/>
    <w:basedOn w:val="Normal"/>
    <w:uiPriority w:val="99"/>
    <w:rsid w:val="004757B1"/>
    <w:pPr>
      <w:keepLines/>
      <w:widowControl/>
      <w:numPr>
        <w:ilvl w:val="2"/>
        <w:numId w:val="34"/>
      </w:numPr>
      <w:spacing w:before="240" w:after="100" w:afterAutospacing="1"/>
    </w:pPr>
    <w:rPr>
      <w:rFonts w:ascii="Arial" w:hAnsi="Arial"/>
      <w:sz w:val="22"/>
      <w:szCs w:val="22"/>
      <w:lang w:val="en-AU" w:eastAsia="en-AU"/>
    </w:rPr>
  </w:style>
  <w:style w:type="paragraph" w:styleId="ListBullet4">
    <w:name w:val="List Bullet 4"/>
    <w:basedOn w:val="Normal"/>
    <w:uiPriority w:val="99"/>
    <w:rsid w:val="004757B1"/>
    <w:pPr>
      <w:keepLines/>
      <w:widowControl/>
      <w:numPr>
        <w:ilvl w:val="3"/>
        <w:numId w:val="34"/>
      </w:numPr>
      <w:spacing w:before="240" w:after="100" w:afterAutospacing="1"/>
    </w:pPr>
    <w:rPr>
      <w:rFonts w:ascii="Arial" w:hAnsi="Arial"/>
      <w:sz w:val="22"/>
      <w:szCs w:val="22"/>
      <w:lang w:val="en-AU" w:eastAsia="en-AU"/>
    </w:rPr>
  </w:style>
  <w:style w:type="numbering" w:styleId="111111">
    <w:name w:val="Outline List 2"/>
    <w:basedOn w:val="NoList"/>
    <w:rsid w:val="004757B1"/>
    <w:pPr>
      <w:numPr>
        <w:numId w:val="33"/>
      </w:numPr>
    </w:pPr>
  </w:style>
  <w:style w:type="character" w:customStyle="1" w:styleId="InstructionText">
    <w:name w:val="Instruction Text"/>
    <w:qFormat/>
    <w:rsid w:val="004757B1"/>
    <w:rPr>
      <w:i/>
      <w:color w:val="0070C0"/>
    </w:rPr>
  </w:style>
  <w:style w:type="table" w:styleId="TableGrid">
    <w:name w:val="Table Grid"/>
    <w:basedOn w:val="TableNormal"/>
    <w:uiPriority w:val="59"/>
    <w:rsid w:val="007C4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2088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p\AppData\Local\Temp\vision_tpl-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5F306D-08FF-4DF0-BF9B-B4E5FAB45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vision_tpl-1</Template>
  <TotalTime>2324</TotalTime>
  <Pages>15</Pages>
  <Words>5233</Words>
  <Characters>29831</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34995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jtulip</dc:creator>
  <cp:keywords/>
  <dc:description/>
  <cp:lastModifiedBy>McKeahnie, Collin</cp:lastModifiedBy>
  <cp:revision>34</cp:revision>
  <cp:lastPrinted>2001-03-15T04:26:00Z</cp:lastPrinted>
  <dcterms:created xsi:type="dcterms:W3CDTF">2018-05-08T00:59:00Z</dcterms:created>
  <dcterms:modified xsi:type="dcterms:W3CDTF">2018-05-21T00:28:00Z</dcterms:modified>
</cp:coreProperties>
</file>