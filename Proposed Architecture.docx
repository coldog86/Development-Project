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32B81" w14:textId="77777777" w:rsidR="00F77D19" w:rsidRPr="008B38CF" w:rsidRDefault="008B38CF">
      <w:pPr>
        <w:rPr>
          <w:sz w:val="32"/>
          <w:szCs w:val="32"/>
          <w:lang w:val="en-US"/>
        </w:rPr>
      </w:pPr>
      <w:r w:rsidRPr="008B38CF">
        <w:rPr>
          <w:sz w:val="32"/>
          <w:szCs w:val="32"/>
          <w:lang w:val="en-US"/>
        </w:rPr>
        <w:t>Proposed Architecture:</w:t>
      </w:r>
    </w:p>
    <w:p w14:paraId="4638C4DC" w14:textId="77777777" w:rsidR="008B38CF" w:rsidRDefault="008B38CF">
      <w:pPr>
        <w:rPr>
          <w:lang w:val="en-US"/>
        </w:rPr>
      </w:pPr>
    </w:p>
    <w:p w14:paraId="0AE51354" w14:textId="77777777" w:rsidR="008B38CF" w:rsidRDefault="008B38CF">
      <w:pPr>
        <w:rPr>
          <w:lang w:val="en-US"/>
        </w:rPr>
      </w:pPr>
    </w:p>
    <w:p w14:paraId="1123241B" w14:textId="77777777" w:rsidR="008B38CF" w:rsidRDefault="008B38CF">
      <w:pPr>
        <w:rPr>
          <w:lang w:val="en-US"/>
        </w:rPr>
      </w:pPr>
    </w:p>
    <w:p w14:paraId="0C2CE831"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All goals and philosophies well explained, and completely consistent with high priority NFR’s</w:t>
      </w:r>
    </w:p>
    <w:p w14:paraId="31D4651C"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All critical architecturally significant requirements correctly identified and implications explained</w:t>
      </w:r>
    </w:p>
    <w:p w14:paraId="3C37BDB0"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A comprehensive list of decisions and constraints identified. Decisions completely consistent with goals and philosophies, sensible, and well justified with reference to specific needs of project</w:t>
      </w:r>
    </w:p>
    <w:p w14:paraId="4174CC99"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 xml:space="preserve">A comprehensive list of architectural mechanisms identified. Mechanisms related to architecturally significant requirements. </w:t>
      </w:r>
    </w:p>
    <w:p w14:paraId="38D9E43F" w14:textId="77777777" w:rsidR="008B38CF" w:rsidRPr="005D67F8" w:rsidRDefault="008B38CF" w:rsidP="008B38CF">
      <w:pPr>
        <w:pStyle w:val="ListParagraph"/>
        <w:numPr>
          <w:ilvl w:val="0"/>
          <w:numId w:val="1"/>
        </w:numPr>
        <w:rPr>
          <w:color w:val="ED7D31" w:themeColor="accent2"/>
          <w:lang w:val="en-US"/>
        </w:rPr>
      </w:pPr>
      <w:r w:rsidRPr="005D67F8">
        <w:rPr>
          <w:color w:val="ED7D31" w:themeColor="accent2"/>
          <w:lang w:val="en-US"/>
        </w:rPr>
        <w:t xml:space="preserve">Framework/architectural style sensible and completely appropriate to project. All NFR’s addressed. </w:t>
      </w:r>
    </w:p>
    <w:p w14:paraId="1A16167C" w14:textId="77777777" w:rsidR="00A87BE9" w:rsidRDefault="00A87BE9" w:rsidP="00A87BE9">
      <w:pPr>
        <w:rPr>
          <w:lang w:val="en-US"/>
        </w:rPr>
      </w:pPr>
    </w:p>
    <w:p w14:paraId="5C696577" w14:textId="77777777" w:rsidR="00A87BE9" w:rsidRDefault="00A87BE9" w:rsidP="00A87BE9">
      <w:pPr>
        <w:rPr>
          <w:b/>
          <w:lang w:val="en-US"/>
        </w:rPr>
      </w:pPr>
      <w:r>
        <w:rPr>
          <w:b/>
          <w:lang w:val="en-US"/>
        </w:rPr>
        <w:t>Purpose:</w:t>
      </w:r>
    </w:p>
    <w:p w14:paraId="52667EF0" w14:textId="77777777" w:rsidR="00A87BE9" w:rsidRDefault="00A87BE9" w:rsidP="00A87BE9">
      <w:pPr>
        <w:rPr>
          <w:b/>
          <w:lang w:val="en-US"/>
        </w:rPr>
      </w:pPr>
    </w:p>
    <w:p w14:paraId="4120AEEE" w14:textId="0BC7E225" w:rsidR="00A87BE9" w:rsidRDefault="00A87BE9" w:rsidP="00A87BE9">
      <w:pPr>
        <w:rPr>
          <w:b/>
          <w:lang w:val="en-US"/>
        </w:rPr>
      </w:pPr>
      <w:r>
        <w:rPr>
          <w:b/>
          <w:lang w:val="en-US"/>
        </w:rPr>
        <w:t>Architectural goals and philosophies</w:t>
      </w:r>
      <w:r w:rsidR="005D67F8">
        <w:rPr>
          <w:b/>
          <w:lang w:val="en-US"/>
        </w:rPr>
        <w:t xml:space="preserve"> </w:t>
      </w:r>
      <w:r w:rsidR="005D67F8" w:rsidRPr="005D67F8">
        <w:rPr>
          <w:b/>
          <w:color w:val="FF0000"/>
          <w:lang w:val="en-US"/>
        </w:rPr>
        <w:t>(consistent with NFR’s)</w:t>
      </w:r>
      <w:r w:rsidRPr="005D67F8">
        <w:rPr>
          <w:b/>
          <w:color w:val="FF0000"/>
          <w:lang w:val="en-US"/>
        </w:rPr>
        <w:t>:</w:t>
      </w:r>
    </w:p>
    <w:p w14:paraId="1DE3AFF6" w14:textId="1B504A28" w:rsidR="00660488" w:rsidRDefault="00660488" w:rsidP="00A87BE9">
      <w:pPr>
        <w:rPr>
          <w:lang w:val="en-US"/>
        </w:rPr>
      </w:pPr>
      <w:r>
        <w:rPr>
          <w:lang w:val="en-US"/>
        </w:rPr>
        <w:t xml:space="preserve">Overall goal is to create a server based, cross platform mobile application that will allow a multitude of users to be online simultaneously. </w:t>
      </w:r>
      <w:r w:rsidR="0046330B">
        <w:rPr>
          <w:lang w:val="en-US"/>
        </w:rPr>
        <w:t xml:space="preserve">An additional goal is to include a single player game that allows offline gameplay. </w:t>
      </w:r>
    </w:p>
    <w:p w14:paraId="2BE3D819" w14:textId="2D344983" w:rsidR="007B61FB" w:rsidRDefault="00066012" w:rsidP="00A87BE9">
      <w:pPr>
        <w:rPr>
          <w:lang w:val="en-US"/>
        </w:rPr>
      </w:pPr>
      <w:r>
        <w:rPr>
          <w:lang w:val="en-US"/>
        </w:rPr>
        <w:t xml:space="preserve">A smaller scope of this would be to see two players play online in a choice quiz game against each other. As well as having a global leaderboard and a </w:t>
      </w:r>
      <w:r w:rsidR="00D12F91">
        <w:rPr>
          <w:lang w:val="en-US"/>
        </w:rPr>
        <w:t>multitude</w:t>
      </w:r>
      <w:r>
        <w:rPr>
          <w:lang w:val="en-US"/>
        </w:rPr>
        <w:t xml:space="preserve"> of available questions. The game will determine a winner and then update their individual and worldwide leader board. The game also allows players to be a part of multiple games simultaneously, allowing players to start new games or continue existing ones. </w:t>
      </w:r>
    </w:p>
    <w:p w14:paraId="1877B444" w14:textId="77777777" w:rsidR="00066012" w:rsidRDefault="00066012" w:rsidP="00A87BE9">
      <w:pPr>
        <w:rPr>
          <w:lang w:val="en-US"/>
        </w:rPr>
      </w:pPr>
    </w:p>
    <w:p w14:paraId="39032B0F" w14:textId="20F23DF4" w:rsidR="00066012" w:rsidRDefault="00066012" w:rsidP="00A87BE9">
      <w:pPr>
        <w:rPr>
          <w:lang w:val="en-US"/>
        </w:rPr>
      </w:pPr>
      <w:r>
        <w:rPr>
          <w:lang w:val="en-US"/>
        </w:rPr>
        <w:t xml:space="preserve">Based on the overall goals set out in the vision document the following are the high priority NFR’s. Usability, Reliability, Performance and Maintainability. </w:t>
      </w:r>
    </w:p>
    <w:p w14:paraId="11586066" w14:textId="77777777" w:rsidR="00066012" w:rsidRDefault="00066012" w:rsidP="00A87BE9">
      <w:pPr>
        <w:rPr>
          <w:lang w:val="en-US"/>
        </w:rPr>
      </w:pPr>
    </w:p>
    <w:p w14:paraId="703DE470" w14:textId="4CA4649A" w:rsidR="00AA5DCB" w:rsidRDefault="00066012" w:rsidP="00A87BE9">
      <w:pPr>
        <w:rPr>
          <w:lang w:val="en-US"/>
        </w:rPr>
      </w:pPr>
      <w:r>
        <w:rPr>
          <w:lang w:val="en-US"/>
        </w:rPr>
        <w:t>Usability is the most important NFR as without a usable system all other NFR’s can</w:t>
      </w:r>
      <w:r w:rsidR="00D12F91">
        <w:rPr>
          <w:lang w:val="en-US"/>
        </w:rPr>
        <w:t>’</w:t>
      </w:r>
      <w:r>
        <w:rPr>
          <w:lang w:val="en-US"/>
        </w:rPr>
        <w:t>t even be considered. The game is intended to be run on mobile devices and have a UI catered to those users. The game must be intuitive and s</w:t>
      </w:r>
      <w:r w:rsidR="00AA5DCB">
        <w:rPr>
          <w:lang w:val="en-US"/>
        </w:rPr>
        <w:t xml:space="preserve">elf explanatory in all degrees of operation. </w:t>
      </w:r>
    </w:p>
    <w:p w14:paraId="4B4CAEA7" w14:textId="77777777" w:rsidR="00AA5DCB" w:rsidRDefault="00AA5DCB" w:rsidP="00A87BE9">
      <w:pPr>
        <w:rPr>
          <w:lang w:val="en-US"/>
        </w:rPr>
      </w:pPr>
    </w:p>
    <w:p w14:paraId="57D50A25" w14:textId="7B9945C0" w:rsidR="00AA5DCB" w:rsidRDefault="00AA5DCB" w:rsidP="00A87BE9">
      <w:pPr>
        <w:rPr>
          <w:lang w:val="en-US"/>
        </w:rPr>
      </w:pPr>
      <w:r>
        <w:rPr>
          <w:lang w:val="en-US"/>
        </w:rPr>
        <w:t>Reliability is important to be considered due to the game running off a server. The entire operation of the game requires a connection to the server to be reliable. Without a reliable connection</w:t>
      </w:r>
      <w:r w:rsidR="00C46466">
        <w:rPr>
          <w:lang w:val="en-US"/>
        </w:rPr>
        <w:t>,</w:t>
      </w:r>
      <w:r>
        <w:rPr>
          <w:lang w:val="en-US"/>
        </w:rPr>
        <w:t xml:space="preserve"> users will not be able to play any of the functionality of the application. </w:t>
      </w:r>
    </w:p>
    <w:p w14:paraId="5F5CF2FC" w14:textId="77777777" w:rsidR="00AA5DCB" w:rsidRDefault="00AA5DCB" w:rsidP="00A87BE9">
      <w:pPr>
        <w:rPr>
          <w:lang w:val="en-US"/>
        </w:rPr>
      </w:pPr>
    </w:p>
    <w:p w14:paraId="0676E573" w14:textId="535D7F8A" w:rsidR="00066012" w:rsidRDefault="00AA5DCB" w:rsidP="00A87BE9">
      <w:pPr>
        <w:rPr>
          <w:lang w:val="en-US"/>
        </w:rPr>
      </w:pPr>
      <w:r>
        <w:rPr>
          <w:lang w:val="en-US"/>
        </w:rPr>
        <w:t xml:space="preserve">Performance is still important in regards to this being a mobile application. The app must be tailored to mobile use and be quick to respond to inputs from the user. It must also have quick response times from the server as delays longer than 1-2 seconds is enough for mobile users to stop using the application. Mobile users expect everything to happen instantly. </w:t>
      </w:r>
      <w:r w:rsidR="00066012">
        <w:rPr>
          <w:lang w:val="en-US"/>
        </w:rPr>
        <w:t xml:space="preserve"> </w:t>
      </w:r>
    </w:p>
    <w:p w14:paraId="44F2B7B6" w14:textId="77777777" w:rsidR="00AA5DCB" w:rsidRDefault="00AA5DCB" w:rsidP="00A87BE9">
      <w:pPr>
        <w:rPr>
          <w:lang w:val="en-US"/>
        </w:rPr>
      </w:pPr>
    </w:p>
    <w:p w14:paraId="2E7EA526" w14:textId="3A7E722C" w:rsidR="00AA5DCB" w:rsidRDefault="00AA5DCB" w:rsidP="00A87BE9">
      <w:pPr>
        <w:rPr>
          <w:lang w:val="en-US"/>
        </w:rPr>
      </w:pPr>
      <w:r>
        <w:rPr>
          <w:lang w:val="en-US"/>
        </w:rPr>
        <w:t xml:space="preserve">Maintainability is important as the game must be able to be continued to be upgraded and bugs fixed without hindering the overall functionality of the game. </w:t>
      </w:r>
      <w:r w:rsidR="00FD1366">
        <w:rPr>
          <w:lang w:val="en-US"/>
        </w:rPr>
        <w:t xml:space="preserve">Without being </w:t>
      </w:r>
      <w:r w:rsidR="00FD1366">
        <w:rPr>
          <w:lang w:val="en-US"/>
        </w:rPr>
        <w:lastRenderedPageBreak/>
        <w:t xml:space="preserve">maintainable users could experience large downtimes. By focusing on making the game maintainable the server can be kept up for as much time as possible. </w:t>
      </w:r>
    </w:p>
    <w:p w14:paraId="41149AD9" w14:textId="77777777" w:rsidR="00711C5D" w:rsidRDefault="00711C5D" w:rsidP="00A87BE9">
      <w:pPr>
        <w:rPr>
          <w:lang w:val="en-US"/>
        </w:rPr>
      </w:pPr>
    </w:p>
    <w:p w14:paraId="4E85425C" w14:textId="5281D572" w:rsidR="00711C5D" w:rsidRDefault="00711C5D" w:rsidP="00A87BE9">
      <w:pPr>
        <w:rPr>
          <w:lang w:val="en-US"/>
        </w:rPr>
      </w:pPr>
      <w:r>
        <w:rPr>
          <w:lang w:val="en-US"/>
        </w:rPr>
        <w:t xml:space="preserve">Current </w:t>
      </w:r>
      <w:r w:rsidR="00520B7C">
        <w:rPr>
          <w:lang w:val="en-US"/>
        </w:rPr>
        <w:t>Non Functional Requirements:</w:t>
      </w:r>
    </w:p>
    <w:p w14:paraId="6B359CE2" w14:textId="7B5FDA53" w:rsidR="00520B7C" w:rsidRDefault="00520B7C" w:rsidP="00520B7C">
      <w:pPr>
        <w:pStyle w:val="ListParagraph"/>
        <w:numPr>
          <w:ilvl w:val="0"/>
          <w:numId w:val="1"/>
        </w:numPr>
        <w:rPr>
          <w:lang w:val="en-US"/>
        </w:rPr>
      </w:pPr>
      <w:r>
        <w:rPr>
          <w:lang w:val="en-US"/>
        </w:rPr>
        <w:t>Usability</w:t>
      </w:r>
    </w:p>
    <w:p w14:paraId="164BF76D" w14:textId="4B2B3E61" w:rsidR="00520B7C" w:rsidRDefault="00520B7C" w:rsidP="00520B7C">
      <w:pPr>
        <w:pStyle w:val="ListParagraph"/>
        <w:numPr>
          <w:ilvl w:val="0"/>
          <w:numId w:val="1"/>
        </w:numPr>
        <w:rPr>
          <w:lang w:val="en-US"/>
        </w:rPr>
      </w:pPr>
      <w:r>
        <w:rPr>
          <w:lang w:val="en-US"/>
        </w:rPr>
        <w:t>Reliability</w:t>
      </w:r>
    </w:p>
    <w:p w14:paraId="2747982B" w14:textId="54274DB1" w:rsidR="00520B7C" w:rsidRDefault="00520B7C" w:rsidP="00520B7C">
      <w:pPr>
        <w:pStyle w:val="ListParagraph"/>
        <w:numPr>
          <w:ilvl w:val="1"/>
          <w:numId w:val="1"/>
        </w:numPr>
        <w:rPr>
          <w:lang w:val="en-US"/>
        </w:rPr>
      </w:pPr>
      <w:r>
        <w:rPr>
          <w:lang w:val="en-US"/>
        </w:rPr>
        <w:t>Availability</w:t>
      </w:r>
    </w:p>
    <w:p w14:paraId="636FD410" w14:textId="5CC72F8E" w:rsidR="00520B7C" w:rsidRDefault="00520B7C" w:rsidP="00520B7C">
      <w:pPr>
        <w:pStyle w:val="ListParagraph"/>
        <w:numPr>
          <w:ilvl w:val="1"/>
          <w:numId w:val="1"/>
        </w:numPr>
        <w:rPr>
          <w:lang w:val="en-US"/>
        </w:rPr>
      </w:pPr>
      <w:r>
        <w:rPr>
          <w:lang w:val="en-US"/>
        </w:rPr>
        <w:t>Accessibility</w:t>
      </w:r>
    </w:p>
    <w:p w14:paraId="471C0FB2" w14:textId="050B2768" w:rsidR="00520B7C" w:rsidRDefault="00520B7C" w:rsidP="00520B7C">
      <w:pPr>
        <w:pStyle w:val="ListParagraph"/>
        <w:numPr>
          <w:ilvl w:val="1"/>
          <w:numId w:val="1"/>
        </w:numPr>
        <w:rPr>
          <w:lang w:val="en-US"/>
        </w:rPr>
      </w:pPr>
      <w:r>
        <w:rPr>
          <w:lang w:val="en-US"/>
        </w:rPr>
        <w:t>Stability</w:t>
      </w:r>
    </w:p>
    <w:p w14:paraId="17F3760F" w14:textId="3EA77C12" w:rsidR="00520B7C" w:rsidRDefault="00520B7C" w:rsidP="00520B7C">
      <w:pPr>
        <w:pStyle w:val="ListParagraph"/>
        <w:numPr>
          <w:ilvl w:val="0"/>
          <w:numId w:val="1"/>
        </w:numPr>
        <w:rPr>
          <w:lang w:val="en-US"/>
        </w:rPr>
      </w:pPr>
      <w:r>
        <w:rPr>
          <w:lang w:val="en-US"/>
        </w:rPr>
        <w:t>Performance</w:t>
      </w:r>
    </w:p>
    <w:p w14:paraId="7204D68B" w14:textId="1A33D74F" w:rsidR="00520B7C" w:rsidRDefault="00520B7C" w:rsidP="00520B7C">
      <w:pPr>
        <w:pStyle w:val="ListParagraph"/>
        <w:numPr>
          <w:ilvl w:val="1"/>
          <w:numId w:val="1"/>
        </w:numPr>
        <w:rPr>
          <w:lang w:val="en-US"/>
        </w:rPr>
      </w:pPr>
      <w:r>
        <w:rPr>
          <w:lang w:val="en-US"/>
        </w:rPr>
        <w:t>Response Time</w:t>
      </w:r>
    </w:p>
    <w:p w14:paraId="3A4F95D5" w14:textId="5C975699" w:rsidR="00520B7C" w:rsidRDefault="00520B7C" w:rsidP="00520B7C">
      <w:pPr>
        <w:pStyle w:val="ListParagraph"/>
        <w:numPr>
          <w:ilvl w:val="1"/>
          <w:numId w:val="1"/>
        </w:numPr>
        <w:rPr>
          <w:lang w:val="en-US"/>
        </w:rPr>
      </w:pPr>
      <w:r>
        <w:rPr>
          <w:lang w:val="en-US"/>
        </w:rPr>
        <w:t>Throughput</w:t>
      </w:r>
    </w:p>
    <w:p w14:paraId="51D7BDC0" w14:textId="624C5FFC" w:rsidR="00520B7C" w:rsidRDefault="00520B7C" w:rsidP="00520B7C">
      <w:pPr>
        <w:pStyle w:val="ListParagraph"/>
        <w:numPr>
          <w:ilvl w:val="0"/>
          <w:numId w:val="1"/>
        </w:numPr>
        <w:rPr>
          <w:lang w:val="en-US"/>
        </w:rPr>
      </w:pPr>
      <w:r>
        <w:rPr>
          <w:lang w:val="en-US"/>
        </w:rPr>
        <w:t>Maintainability</w:t>
      </w:r>
    </w:p>
    <w:p w14:paraId="34E22258" w14:textId="73E8A4F9" w:rsidR="00520B7C" w:rsidRDefault="00520B7C" w:rsidP="00520B7C">
      <w:pPr>
        <w:pStyle w:val="ListParagraph"/>
        <w:numPr>
          <w:ilvl w:val="1"/>
          <w:numId w:val="1"/>
        </w:numPr>
        <w:rPr>
          <w:lang w:val="en-US"/>
        </w:rPr>
      </w:pPr>
      <w:r>
        <w:rPr>
          <w:lang w:val="en-US"/>
        </w:rPr>
        <w:t>Scalability</w:t>
      </w:r>
    </w:p>
    <w:p w14:paraId="3F0DEC4D" w14:textId="3A208269" w:rsidR="00520B7C" w:rsidRDefault="00520B7C" w:rsidP="00520B7C">
      <w:pPr>
        <w:pStyle w:val="ListParagraph"/>
        <w:numPr>
          <w:ilvl w:val="0"/>
          <w:numId w:val="1"/>
        </w:numPr>
        <w:rPr>
          <w:lang w:val="en-US"/>
        </w:rPr>
      </w:pPr>
      <w:r>
        <w:rPr>
          <w:lang w:val="en-US"/>
        </w:rPr>
        <w:t>Compatibility</w:t>
      </w:r>
    </w:p>
    <w:p w14:paraId="70B5EB48" w14:textId="24652129" w:rsidR="00520B7C" w:rsidRDefault="00520B7C" w:rsidP="00520B7C">
      <w:pPr>
        <w:pStyle w:val="ListParagraph"/>
        <w:numPr>
          <w:ilvl w:val="0"/>
          <w:numId w:val="1"/>
        </w:numPr>
        <w:rPr>
          <w:lang w:val="en-US"/>
        </w:rPr>
      </w:pPr>
      <w:r>
        <w:rPr>
          <w:lang w:val="en-US"/>
        </w:rPr>
        <w:t>Persistence/ Data Integrity</w:t>
      </w:r>
    </w:p>
    <w:p w14:paraId="1AAE1B97" w14:textId="56B5E94D" w:rsidR="00520B7C" w:rsidRDefault="00520B7C" w:rsidP="00520B7C">
      <w:pPr>
        <w:pStyle w:val="ListParagraph"/>
        <w:numPr>
          <w:ilvl w:val="0"/>
          <w:numId w:val="1"/>
        </w:numPr>
        <w:rPr>
          <w:lang w:val="en-US"/>
        </w:rPr>
      </w:pPr>
      <w:r>
        <w:rPr>
          <w:lang w:val="en-US"/>
        </w:rPr>
        <w:t>Efficiency</w:t>
      </w:r>
    </w:p>
    <w:p w14:paraId="083F6D6B" w14:textId="77777777" w:rsidR="00066012" w:rsidRDefault="00066012" w:rsidP="00066012">
      <w:pPr>
        <w:rPr>
          <w:lang w:val="en-US"/>
        </w:rPr>
      </w:pPr>
    </w:p>
    <w:p w14:paraId="0798F0BE" w14:textId="77777777" w:rsidR="00066012" w:rsidRPr="00066012" w:rsidRDefault="00066012" w:rsidP="00066012">
      <w:pPr>
        <w:rPr>
          <w:lang w:val="en-US"/>
        </w:rPr>
      </w:pPr>
    </w:p>
    <w:p w14:paraId="38774986" w14:textId="534C5D7D" w:rsidR="00520B7C" w:rsidRDefault="00520B7C" w:rsidP="00520B7C">
      <w:pPr>
        <w:rPr>
          <w:lang w:val="en-US"/>
        </w:rPr>
      </w:pPr>
      <w:r>
        <w:rPr>
          <w:lang w:val="en-US"/>
        </w:rPr>
        <w:t>Current Functional Requirements:</w:t>
      </w:r>
    </w:p>
    <w:p w14:paraId="59E64995" w14:textId="77777777" w:rsidR="00520B7C" w:rsidRDefault="00520B7C" w:rsidP="00520B7C">
      <w:pPr>
        <w:rPr>
          <w:lang w:val="en-US"/>
        </w:rPr>
      </w:pPr>
    </w:p>
    <w:p w14:paraId="32C3E571" w14:textId="77777777" w:rsidR="00520B7C" w:rsidRPr="00520B7C" w:rsidRDefault="00520B7C" w:rsidP="00520B7C">
      <w:pPr>
        <w:rPr>
          <w:lang w:val="en-US"/>
        </w:rPr>
      </w:pPr>
      <w:r w:rsidRPr="00520B7C">
        <w:rPr>
          <w:lang w:val="en-US"/>
        </w:rPr>
        <w:t>1.</w:t>
      </w:r>
      <w:r w:rsidRPr="00520B7C">
        <w:rPr>
          <w:lang w:val="en-US"/>
        </w:rPr>
        <w:tab/>
        <w:t>The game must be implemented with C# script.</w:t>
      </w:r>
    </w:p>
    <w:p w14:paraId="2045E151" w14:textId="77777777" w:rsidR="00520B7C" w:rsidRPr="00520B7C" w:rsidRDefault="00520B7C" w:rsidP="00520B7C">
      <w:pPr>
        <w:rPr>
          <w:lang w:val="en-US"/>
        </w:rPr>
      </w:pPr>
      <w:r w:rsidRPr="00520B7C">
        <w:rPr>
          <w:lang w:val="en-US"/>
        </w:rPr>
        <w:t>2.</w:t>
      </w:r>
      <w:r w:rsidRPr="00520B7C">
        <w:rPr>
          <w:lang w:val="en-US"/>
        </w:rPr>
        <w:tab/>
        <w:t>The game must be developed in Unity3d.</w:t>
      </w:r>
    </w:p>
    <w:p w14:paraId="33E19BEB" w14:textId="77777777" w:rsidR="00520B7C" w:rsidRPr="00520B7C" w:rsidRDefault="00520B7C" w:rsidP="00520B7C">
      <w:pPr>
        <w:rPr>
          <w:lang w:val="en-US"/>
        </w:rPr>
      </w:pPr>
      <w:r w:rsidRPr="00520B7C">
        <w:rPr>
          <w:lang w:val="en-US"/>
        </w:rPr>
        <w:t>3.</w:t>
      </w:r>
      <w:r w:rsidRPr="00520B7C">
        <w:rPr>
          <w:lang w:val="en-US"/>
        </w:rPr>
        <w:tab/>
        <w:t>Game must be playable on different operating systems.</w:t>
      </w:r>
    </w:p>
    <w:p w14:paraId="712768C0" w14:textId="77777777" w:rsidR="00520B7C" w:rsidRPr="00520B7C" w:rsidRDefault="00520B7C" w:rsidP="00520B7C">
      <w:pPr>
        <w:rPr>
          <w:lang w:val="en-US"/>
        </w:rPr>
      </w:pPr>
      <w:r w:rsidRPr="00520B7C">
        <w:rPr>
          <w:lang w:val="en-US"/>
        </w:rPr>
        <w:t>4.</w:t>
      </w:r>
      <w:r w:rsidRPr="00520B7C">
        <w:rPr>
          <w:lang w:val="en-US"/>
        </w:rPr>
        <w:tab/>
        <w:t>The game should allow 2/multiple players.</w:t>
      </w:r>
    </w:p>
    <w:p w14:paraId="0FEA7A8D" w14:textId="77777777" w:rsidR="00520B7C" w:rsidRPr="00520B7C" w:rsidRDefault="00520B7C" w:rsidP="00520B7C">
      <w:pPr>
        <w:rPr>
          <w:lang w:val="en-US"/>
        </w:rPr>
      </w:pPr>
      <w:r w:rsidRPr="00520B7C">
        <w:rPr>
          <w:lang w:val="en-US"/>
        </w:rPr>
        <w:t>5.</w:t>
      </w:r>
      <w:r w:rsidRPr="00520B7C">
        <w:rPr>
          <w:lang w:val="en-US"/>
        </w:rPr>
        <w:tab/>
        <w:t>The game must display a login scene to the user.</w:t>
      </w:r>
    </w:p>
    <w:p w14:paraId="316C1CCF" w14:textId="77777777" w:rsidR="00520B7C" w:rsidRPr="00520B7C" w:rsidRDefault="00520B7C" w:rsidP="00520B7C">
      <w:pPr>
        <w:rPr>
          <w:lang w:val="en-US"/>
        </w:rPr>
      </w:pPr>
      <w:r w:rsidRPr="00520B7C">
        <w:rPr>
          <w:lang w:val="en-US"/>
        </w:rPr>
        <w:t>6.</w:t>
      </w:r>
      <w:r w:rsidRPr="00520B7C">
        <w:rPr>
          <w:lang w:val="en-US"/>
        </w:rPr>
        <w:tab/>
        <w:t>Login screen must allow users to play as a guest.</w:t>
      </w:r>
    </w:p>
    <w:p w14:paraId="1B9A03C6" w14:textId="77777777" w:rsidR="00520B7C" w:rsidRPr="00520B7C" w:rsidRDefault="00520B7C" w:rsidP="00520B7C">
      <w:pPr>
        <w:rPr>
          <w:lang w:val="en-US"/>
        </w:rPr>
      </w:pPr>
      <w:r w:rsidRPr="00520B7C">
        <w:rPr>
          <w:lang w:val="en-US"/>
        </w:rPr>
        <w:t>7.</w:t>
      </w:r>
      <w:r w:rsidRPr="00520B7C">
        <w:rPr>
          <w:lang w:val="en-US"/>
        </w:rPr>
        <w:tab/>
        <w:t>Login screen must allow users to register to play</w:t>
      </w:r>
    </w:p>
    <w:p w14:paraId="7E8F7CD9" w14:textId="77777777" w:rsidR="00520B7C" w:rsidRPr="00520B7C" w:rsidRDefault="00520B7C" w:rsidP="00520B7C">
      <w:pPr>
        <w:rPr>
          <w:lang w:val="en-US"/>
        </w:rPr>
      </w:pPr>
      <w:r w:rsidRPr="00520B7C">
        <w:rPr>
          <w:lang w:val="en-US"/>
        </w:rPr>
        <w:t>8.</w:t>
      </w:r>
      <w:r w:rsidRPr="00520B7C">
        <w:rPr>
          <w:lang w:val="en-US"/>
        </w:rPr>
        <w:tab/>
        <w:t>Login screen must allow users to login via Facebook.</w:t>
      </w:r>
    </w:p>
    <w:p w14:paraId="61B57A54" w14:textId="77777777" w:rsidR="00520B7C" w:rsidRPr="00520B7C" w:rsidRDefault="00520B7C" w:rsidP="00520B7C">
      <w:pPr>
        <w:rPr>
          <w:lang w:val="en-US"/>
        </w:rPr>
      </w:pPr>
      <w:r w:rsidRPr="00520B7C">
        <w:rPr>
          <w:lang w:val="en-US"/>
        </w:rPr>
        <w:t>9.</w:t>
      </w:r>
      <w:r w:rsidRPr="00520B7C">
        <w:rPr>
          <w:lang w:val="en-US"/>
        </w:rPr>
        <w:tab/>
        <w:t>Login screen must allow users to login in with google play services.</w:t>
      </w:r>
    </w:p>
    <w:p w14:paraId="0A22DF21" w14:textId="77777777" w:rsidR="00520B7C" w:rsidRPr="00520B7C" w:rsidRDefault="00520B7C" w:rsidP="00520B7C">
      <w:pPr>
        <w:rPr>
          <w:lang w:val="en-US"/>
        </w:rPr>
      </w:pPr>
      <w:r w:rsidRPr="00520B7C">
        <w:rPr>
          <w:lang w:val="en-US"/>
        </w:rPr>
        <w:t>10.</w:t>
      </w:r>
      <w:r w:rsidRPr="00520B7C">
        <w:rPr>
          <w:lang w:val="en-US"/>
        </w:rPr>
        <w:tab/>
        <w:t>Once the user has logged in, the main menu screen will be presented.</w:t>
      </w:r>
    </w:p>
    <w:p w14:paraId="76D6BD11" w14:textId="77777777" w:rsidR="00520B7C" w:rsidRPr="00520B7C" w:rsidRDefault="00520B7C" w:rsidP="00520B7C">
      <w:pPr>
        <w:rPr>
          <w:lang w:val="en-US"/>
        </w:rPr>
      </w:pPr>
      <w:r w:rsidRPr="00520B7C">
        <w:rPr>
          <w:lang w:val="en-US"/>
        </w:rPr>
        <w:t>11.</w:t>
      </w:r>
      <w:r w:rsidRPr="00520B7C">
        <w:rPr>
          <w:lang w:val="en-US"/>
        </w:rPr>
        <w:tab/>
        <w:t>Menu screen must allow player to start a game.</w:t>
      </w:r>
    </w:p>
    <w:p w14:paraId="27202B57" w14:textId="77777777" w:rsidR="00520B7C" w:rsidRPr="00520B7C" w:rsidRDefault="00520B7C" w:rsidP="00520B7C">
      <w:pPr>
        <w:rPr>
          <w:lang w:val="en-US"/>
        </w:rPr>
      </w:pPr>
      <w:r w:rsidRPr="00520B7C">
        <w:rPr>
          <w:lang w:val="en-US"/>
        </w:rPr>
        <w:t>12.</w:t>
      </w:r>
      <w:r w:rsidRPr="00520B7C">
        <w:rPr>
          <w:lang w:val="en-US"/>
        </w:rPr>
        <w:tab/>
        <w:t>Menu screen should allow players to invite, share and like on Facebook.</w:t>
      </w:r>
    </w:p>
    <w:p w14:paraId="182B6D51" w14:textId="77777777" w:rsidR="00520B7C" w:rsidRPr="00520B7C" w:rsidRDefault="00520B7C" w:rsidP="00520B7C">
      <w:pPr>
        <w:rPr>
          <w:lang w:val="en-US"/>
        </w:rPr>
      </w:pPr>
      <w:r w:rsidRPr="00520B7C">
        <w:rPr>
          <w:lang w:val="en-US"/>
        </w:rPr>
        <w:t>13.</w:t>
      </w:r>
      <w:r w:rsidRPr="00520B7C">
        <w:rPr>
          <w:lang w:val="en-US"/>
        </w:rPr>
        <w:tab/>
        <w:t>Menu screen must allow player to enter settings menu.</w:t>
      </w:r>
    </w:p>
    <w:p w14:paraId="550D858E" w14:textId="77777777" w:rsidR="00520B7C" w:rsidRPr="00520B7C" w:rsidRDefault="00520B7C" w:rsidP="00520B7C">
      <w:pPr>
        <w:rPr>
          <w:lang w:val="en-US"/>
        </w:rPr>
      </w:pPr>
      <w:r w:rsidRPr="00520B7C">
        <w:rPr>
          <w:lang w:val="en-US"/>
        </w:rPr>
        <w:t>14.</w:t>
      </w:r>
      <w:r w:rsidRPr="00520B7C">
        <w:rPr>
          <w:lang w:val="en-US"/>
        </w:rPr>
        <w:tab/>
        <w:t>Menu screen must allow player to access high scores.</w:t>
      </w:r>
    </w:p>
    <w:p w14:paraId="02C97D38" w14:textId="77777777" w:rsidR="00520B7C" w:rsidRPr="00520B7C" w:rsidRDefault="00520B7C" w:rsidP="00520B7C">
      <w:pPr>
        <w:rPr>
          <w:lang w:val="en-US"/>
        </w:rPr>
      </w:pPr>
      <w:r w:rsidRPr="00520B7C">
        <w:rPr>
          <w:lang w:val="en-US"/>
        </w:rPr>
        <w:t>15.</w:t>
      </w:r>
      <w:r w:rsidRPr="00520B7C">
        <w:rPr>
          <w:lang w:val="en-US"/>
        </w:rPr>
        <w:tab/>
        <w:t>The player should be able to start a new game at any time.</w:t>
      </w:r>
    </w:p>
    <w:p w14:paraId="06D57EA6" w14:textId="77777777" w:rsidR="00520B7C" w:rsidRPr="00520B7C" w:rsidRDefault="00520B7C" w:rsidP="00520B7C">
      <w:pPr>
        <w:rPr>
          <w:lang w:val="en-US"/>
        </w:rPr>
      </w:pPr>
      <w:r w:rsidRPr="00520B7C">
        <w:rPr>
          <w:lang w:val="en-US"/>
        </w:rPr>
        <w:t>16.</w:t>
      </w:r>
      <w:r w:rsidRPr="00520B7C">
        <w:rPr>
          <w:lang w:val="en-US"/>
        </w:rPr>
        <w:tab/>
        <w:t>Questions must be presented to the player.</w:t>
      </w:r>
    </w:p>
    <w:p w14:paraId="47686DB7" w14:textId="77777777" w:rsidR="00520B7C" w:rsidRPr="00520B7C" w:rsidRDefault="00520B7C" w:rsidP="00520B7C">
      <w:pPr>
        <w:rPr>
          <w:lang w:val="en-US"/>
        </w:rPr>
      </w:pPr>
      <w:r w:rsidRPr="00520B7C">
        <w:rPr>
          <w:lang w:val="en-US"/>
        </w:rPr>
        <w:t>17.</w:t>
      </w:r>
      <w:r w:rsidRPr="00520B7C">
        <w:rPr>
          <w:lang w:val="en-US"/>
        </w:rPr>
        <w:tab/>
        <w:t xml:space="preserve">User must be able to choose an answer. </w:t>
      </w:r>
    </w:p>
    <w:p w14:paraId="0C45D3ED" w14:textId="77777777" w:rsidR="00520B7C" w:rsidRPr="00520B7C" w:rsidRDefault="00520B7C" w:rsidP="00520B7C">
      <w:pPr>
        <w:rPr>
          <w:lang w:val="en-US"/>
        </w:rPr>
      </w:pPr>
      <w:r w:rsidRPr="00520B7C">
        <w:rPr>
          <w:lang w:val="en-US"/>
        </w:rPr>
        <w:t>18.</w:t>
      </w:r>
      <w:r w:rsidRPr="00520B7C">
        <w:rPr>
          <w:lang w:val="en-US"/>
        </w:rPr>
        <w:tab/>
        <w:t>The application must be able to determine if the player has selected the correct answer.</w:t>
      </w:r>
    </w:p>
    <w:p w14:paraId="6DDFD61B" w14:textId="10179EE5" w:rsidR="00520B7C" w:rsidRPr="00520B7C" w:rsidRDefault="00520B7C" w:rsidP="00520B7C">
      <w:pPr>
        <w:rPr>
          <w:lang w:val="en-US"/>
        </w:rPr>
      </w:pPr>
      <w:r w:rsidRPr="00520B7C">
        <w:rPr>
          <w:lang w:val="en-US"/>
        </w:rPr>
        <w:t xml:space="preserve">19. </w:t>
      </w:r>
      <w:r w:rsidR="00F70AA4">
        <w:rPr>
          <w:lang w:val="en-US"/>
        </w:rPr>
        <w:tab/>
      </w:r>
      <w:r w:rsidRPr="00520B7C">
        <w:rPr>
          <w:lang w:val="en-US"/>
        </w:rPr>
        <w:t>Points are add</w:t>
      </w:r>
      <w:r w:rsidR="00F70AA4">
        <w:rPr>
          <w:lang w:val="en-US"/>
        </w:rPr>
        <w:t>ed</w:t>
      </w:r>
      <w:r w:rsidRPr="00520B7C">
        <w:rPr>
          <w:lang w:val="en-US"/>
        </w:rPr>
        <w:t xml:space="preserve"> for correct answers and deducted for incorrect answers</w:t>
      </w:r>
    </w:p>
    <w:p w14:paraId="3F25ADB0" w14:textId="77777777" w:rsidR="00520B7C" w:rsidRPr="00520B7C" w:rsidRDefault="00520B7C" w:rsidP="00520B7C">
      <w:pPr>
        <w:rPr>
          <w:lang w:val="en-US"/>
        </w:rPr>
      </w:pPr>
      <w:r w:rsidRPr="00520B7C">
        <w:rPr>
          <w:lang w:val="en-US"/>
        </w:rPr>
        <w:t>20.</w:t>
      </w:r>
      <w:r w:rsidRPr="00520B7C">
        <w:rPr>
          <w:lang w:val="en-US"/>
        </w:rPr>
        <w:tab/>
        <w:t>The score of each player must be recorded.</w:t>
      </w:r>
    </w:p>
    <w:p w14:paraId="238517B9" w14:textId="77777777" w:rsidR="00520B7C" w:rsidRPr="00520B7C" w:rsidRDefault="00520B7C" w:rsidP="00520B7C">
      <w:pPr>
        <w:rPr>
          <w:lang w:val="en-US"/>
        </w:rPr>
      </w:pPr>
      <w:r w:rsidRPr="00520B7C">
        <w:rPr>
          <w:lang w:val="en-US"/>
        </w:rPr>
        <w:t>21.</w:t>
      </w:r>
      <w:r w:rsidRPr="00520B7C">
        <w:rPr>
          <w:lang w:val="en-US"/>
        </w:rPr>
        <w:tab/>
        <w:t>The application must have the ability to determine the winner.</w:t>
      </w:r>
    </w:p>
    <w:p w14:paraId="43EBE56E" w14:textId="77777777" w:rsidR="00520B7C" w:rsidRPr="00520B7C" w:rsidRDefault="00520B7C" w:rsidP="00520B7C">
      <w:pPr>
        <w:rPr>
          <w:lang w:val="en-US"/>
        </w:rPr>
      </w:pPr>
      <w:r w:rsidRPr="00520B7C">
        <w:rPr>
          <w:lang w:val="en-US"/>
        </w:rPr>
        <w:t>22.</w:t>
      </w:r>
      <w:r w:rsidRPr="00520B7C">
        <w:rPr>
          <w:lang w:val="en-US"/>
        </w:rPr>
        <w:tab/>
        <w:t>A congratulatory message should be displayed to the winning player.</w:t>
      </w:r>
    </w:p>
    <w:p w14:paraId="4BCD82E7" w14:textId="77777777" w:rsidR="00520B7C" w:rsidRPr="00520B7C" w:rsidRDefault="00520B7C" w:rsidP="00520B7C">
      <w:pPr>
        <w:rPr>
          <w:lang w:val="en-US"/>
        </w:rPr>
      </w:pPr>
      <w:r w:rsidRPr="00520B7C">
        <w:rPr>
          <w:lang w:val="en-US"/>
        </w:rPr>
        <w:t>23.</w:t>
      </w:r>
      <w:r w:rsidRPr="00520B7C">
        <w:rPr>
          <w:lang w:val="en-US"/>
        </w:rPr>
        <w:tab/>
        <w:t>A list of correct answers will be displayed to the user when the game is over.</w:t>
      </w:r>
    </w:p>
    <w:p w14:paraId="2623BEDF" w14:textId="77777777" w:rsidR="00520B7C" w:rsidRPr="00520B7C" w:rsidRDefault="00520B7C" w:rsidP="00520B7C">
      <w:pPr>
        <w:rPr>
          <w:lang w:val="en-US"/>
        </w:rPr>
      </w:pPr>
      <w:r w:rsidRPr="00520B7C">
        <w:rPr>
          <w:lang w:val="en-US"/>
        </w:rPr>
        <w:t>24.</w:t>
      </w:r>
      <w:r w:rsidRPr="00520B7C">
        <w:rPr>
          <w:lang w:val="en-US"/>
        </w:rPr>
        <w:tab/>
        <w:t>When the game ends the program should ask the player if a new game should be started.</w:t>
      </w:r>
    </w:p>
    <w:p w14:paraId="445E3A84" w14:textId="77777777" w:rsidR="00520B7C" w:rsidRPr="00520B7C" w:rsidRDefault="00520B7C" w:rsidP="00520B7C">
      <w:pPr>
        <w:rPr>
          <w:lang w:val="en-US"/>
        </w:rPr>
      </w:pPr>
      <w:r w:rsidRPr="00520B7C">
        <w:rPr>
          <w:lang w:val="en-US"/>
        </w:rPr>
        <w:t>25.</w:t>
      </w:r>
      <w:r w:rsidRPr="00520B7C">
        <w:rPr>
          <w:lang w:val="en-US"/>
        </w:rPr>
        <w:tab/>
        <w:t>A timer should limit the amount of time of each round.</w:t>
      </w:r>
    </w:p>
    <w:p w14:paraId="6DF7BB0F" w14:textId="36046183" w:rsidR="00520B7C" w:rsidRPr="00520B7C" w:rsidRDefault="00520B7C" w:rsidP="00520B7C">
      <w:pPr>
        <w:rPr>
          <w:lang w:val="en-US"/>
        </w:rPr>
      </w:pPr>
      <w:r w:rsidRPr="00520B7C">
        <w:rPr>
          <w:lang w:val="en-US"/>
        </w:rPr>
        <w:t>26.</w:t>
      </w:r>
      <w:r w:rsidR="00394B59">
        <w:rPr>
          <w:lang w:val="en-US"/>
        </w:rPr>
        <w:tab/>
      </w:r>
      <w:r w:rsidRPr="00520B7C">
        <w:rPr>
          <w:lang w:val="en-US"/>
        </w:rPr>
        <w:t>Users can add people to a friends list (either by searching for their username or by adding them at the end of a round)</w:t>
      </w:r>
    </w:p>
    <w:p w14:paraId="2CADA7D9" w14:textId="53D017DF" w:rsidR="00520B7C" w:rsidRPr="00520B7C" w:rsidRDefault="00520B7C" w:rsidP="00520B7C">
      <w:pPr>
        <w:rPr>
          <w:lang w:val="en-US"/>
        </w:rPr>
      </w:pPr>
      <w:r w:rsidRPr="00520B7C">
        <w:rPr>
          <w:lang w:val="en-US"/>
        </w:rPr>
        <w:t>27.</w:t>
      </w:r>
      <w:r w:rsidRPr="00520B7C">
        <w:rPr>
          <w:lang w:val="en-US"/>
        </w:rPr>
        <w:tab/>
        <w:t>Players will have the ability to challenge people on their friends list</w:t>
      </w:r>
    </w:p>
    <w:p w14:paraId="3D4C2E20" w14:textId="77777777" w:rsidR="00153BF0" w:rsidRPr="00660488" w:rsidRDefault="00153BF0" w:rsidP="00A87BE9">
      <w:pPr>
        <w:rPr>
          <w:lang w:val="en-US"/>
        </w:rPr>
      </w:pPr>
    </w:p>
    <w:p w14:paraId="42E23F7E" w14:textId="77777777" w:rsidR="00A87BE9" w:rsidRDefault="00A87BE9" w:rsidP="00A87BE9">
      <w:pPr>
        <w:rPr>
          <w:b/>
          <w:lang w:val="en-US"/>
        </w:rPr>
      </w:pPr>
    </w:p>
    <w:p w14:paraId="7CAA976A" w14:textId="77777777" w:rsidR="00A87BE9" w:rsidRDefault="00A87BE9" w:rsidP="00A87BE9">
      <w:pPr>
        <w:rPr>
          <w:b/>
          <w:lang w:val="en-US"/>
        </w:rPr>
      </w:pPr>
      <w:r>
        <w:rPr>
          <w:b/>
          <w:lang w:val="en-US"/>
        </w:rPr>
        <w:t>Assump</w:t>
      </w:r>
      <w:r w:rsidR="00660488">
        <w:rPr>
          <w:b/>
          <w:lang w:val="en-US"/>
        </w:rPr>
        <w:t>t</w:t>
      </w:r>
      <w:r>
        <w:rPr>
          <w:b/>
          <w:lang w:val="en-US"/>
        </w:rPr>
        <w:t>ions and Dependencies:</w:t>
      </w:r>
    </w:p>
    <w:p w14:paraId="592C7602" w14:textId="436EA207" w:rsidR="00D02096" w:rsidRDefault="00D02096" w:rsidP="00A87BE9">
      <w:pPr>
        <w:rPr>
          <w:lang w:val="en-US"/>
        </w:rPr>
      </w:pPr>
      <w:r>
        <w:rPr>
          <w:lang w:val="en-US"/>
        </w:rPr>
        <w:t>Assumptions:</w:t>
      </w:r>
    </w:p>
    <w:p w14:paraId="19B80398" w14:textId="3FE8669D" w:rsidR="00D02096" w:rsidRDefault="00D02096" w:rsidP="00D02096">
      <w:pPr>
        <w:pStyle w:val="ListParagraph"/>
        <w:numPr>
          <w:ilvl w:val="0"/>
          <w:numId w:val="1"/>
        </w:numPr>
        <w:rPr>
          <w:lang w:val="en-US"/>
        </w:rPr>
      </w:pPr>
      <w:r>
        <w:rPr>
          <w:lang w:val="en-US"/>
        </w:rPr>
        <w:t>Application is exclusively being built for the iOS and Android platform</w:t>
      </w:r>
    </w:p>
    <w:p w14:paraId="22C1F409" w14:textId="36EFEA1E" w:rsidR="00D02096" w:rsidRDefault="00D02096" w:rsidP="00D02096">
      <w:pPr>
        <w:pStyle w:val="ListParagraph"/>
        <w:numPr>
          <w:ilvl w:val="0"/>
          <w:numId w:val="1"/>
        </w:numPr>
        <w:rPr>
          <w:lang w:val="en-US"/>
        </w:rPr>
      </w:pPr>
      <w:r>
        <w:rPr>
          <w:lang w:val="en-US"/>
        </w:rPr>
        <w:t>Game is currently being built using Unity and language of C#</w:t>
      </w:r>
    </w:p>
    <w:p w14:paraId="51B564FC" w14:textId="368B7712" w:rsidR="00D02096" w:rsidRDefault="00D02096" w:rsidP="00D02096">
      <w:pPr>
        <w:pStyle w:val="ListParagraph"/>
        <w:numPr>
          <w:ilvl w:val="0"/>
          <w:numId w:val="1"/>
        </w:numPr>
        <w:rPr>
          <w:lang w:val="en-US"/>
        </w:rPr>
      </w:pPr>
      <w:r>
        <w:rPr>
          <w:lang w:val="en-US"/>
        </w:rPr>
        <w:t xml:space="preserve">A PHP server will be used to implement online interactivity. </w:t>
      </w:r>
    </w:p>
    <w:p w14:paraId="2CF5612F" w14:textId="77777777" w:rsidR="00D02096" w:rsidRDefault="00D02096" w:rsidP="00D02096">
      <w:pPr>
        <w:rPr>
          <w:lang w:val="en-US"/>
        </w:rPr>
      </w:pPr>
    </w:p>
    <w:p w14:paraId="1BD5094D" w14:textId="6481A2D9" w:rsidR="00D02096" w:rsidRDefault="00D02096" w:rsidP="00D02096">
      <w:pPr>
        <w:rPr>
          <w:lang w:val="en-US"/>
        </w:rPr>
      </w:pPr>
      <w:r>
        <w:rPr>
          <w:lang w:val="en-US"/>
        </w:rPr>
        <w:t>Dependencies:</w:t>
      </w:r>
    </w:p>
    <w:p w14:paraId="56D27FE7" w14:textId="16A8FF6F" w:rsidR="00D02096" w:rsidRDefault="00D02096" w:rsidP="00D02096">
      <w:pPr>
        <w:pStyle w:val="ListParagraph"/>
        <w:numPr>
          <w:ilvl w:val="0"/>
          <w:numId w:val="1"/>
        </w:numPr>
        <w:rPr>
          <w:lang w:val="en-US"/>
        </w:rPr>
      </w:pPr>
      <w:r>
        <w:rPr>
          <w:lang w:val="en-US"/>
        </w:rPr>
        <w:t xml:space="preserve">Server is a crucial part of the game; online activity cannot run without it.  </w:t>
      </w:r>
    </w:p>
    <w:p w14:paraId="1F63C5A8" w14:textId="7BFBB3D4" w:rsidR="00D02096" w:rsidRDefault="00D02096" w:rsidP="00D02096">
      <w:pPr>
        <w:pStyle w:val="ListParagraph"/>
        <w:numPr>
          <w:ilvl w:val="0"/>
          <w:numId w:val="1"/>
        </w:numPr>
        <w:rPr>
          <w:lang w:val="en-US"/>
        </w:rPr>
      </w:pPr>
      <w:r>
        <w:rPr>
          <w:lang w:val="en-US"/>
        </w:rPr>
        <w:t xml:space="preserve">Availability of the team. We are limited to the time allowances of all team members as stated in the team charter. </w:t>
      </w:r>
    </w:p>
    <w:p w14:paraId="636A318C" w14:textId="32BE0523" w:rsidR="00D02096" w:rsidRPr="00D02096" w:rsidRDefault="00D02096" w:rsidP="00D02096">
      <w:pPr>
        <w:pStyle w:val="ListParagraph"/>
        <w:numPr>
          <w:ilvl w:val="0"/>
          <w:numId w:val="1"/>
        </w:numPr>
        <w:rPr>
          <w:lang w:val="en-US"/>
        </w:rPr>
      </w:pPr>
      <w:r>
        <w:rPr>
          <w:lang w:val="en-US"/>
        </w:rPr>
        <w:t xml:space="preserve">The skill of the team. Each team member has varying skills so many dependencies are in place for key parts of the project. </w:t>
      </w:r>
    </w:p>
    <w:p w14:paraId="377FCB20" w14:textId="77777777" w:rsidR="00A87BE9" w:rsidRDefault="00A87BE9" w:rsidP="00A87BE9">
      <w:pPr>
        <w:rPr>
          <w:b/>
          <w:lang w:val="en-US"/>
        </w:rPr>
      </w:pPr>
    </w:p>
    <w:p w14:paraId="3CA049CA" w14:textId="77777777" w:rsidR="00A87BE9" w:rsidRPr="00F81F91" w:rsidRDefault="00A87BE9" w:rsidP="00A87BE9">
      <w:pPr>
        <w:rPr>
          <w:b/>
          <w:color w:val="FF0000"/>
          <w:lang w:val="en-US"/>
        </w:rPr>
      </w:pPr>
      <w:r w:rsidRPr="00F81F91">
        <w:rPr>
          <w:b/>
          <w:color w:val="FF0000"/>
          <w:lang w:val="en-US"/>
        </w:rPr>
        <w:t>Architecturally significant requirements:</w:t>
      </w:r>
    </w:p>
    <w:p w14:paraId="6757E3E1" w14:textId="49A196A0" w:rsidR="00BB13D2" w:rsidRDefault="00BB13D2" w:rsidP="00A87BE9">
      <w:pPr>
        <w:rPr>
          <w:lang w:val="en-US"/>
        </w:rPr>
      </w:pPr>
      <w:r>
        <w:rPr>
          <w:lang w:val="en-US"/>
        </w:rPr>
        <w:t>Based upon the above dependencies:</w:t>
      </w:r>
    </w:p>
    <w:p w14:paraId="31CE1252" w14:textId="70A2C13E" w:rsidR="00BB13D2" w:rsidRDefault="00BB13D2" w:rsidP="00BB13D2">
      <w:pPr>
        <w:pStyle w:val="ListParagraph"/>
        <w:numPr>
          <w:ilvl w:val="0"/>
          <w:numId w:val="1"/>
        </w:numPr>
        <w:rPr>
          <w:lang w:val="en-US"/>
        </w:rPr>
      </w:pPr>
      <w:r>
        <w:rPr>
          <w:lang w:val="en-US"/>
        </w:rPr>
        <w:t xml:space="preserve">Project created in unity and built upon the C# language. </w:t>
      </w:r>
    </w:p>
    <w:p w14:paraId="526B121D" w14:textId="36CC6C44" w:rsidR="00BB13D2" w:rsidRDefault="00BB13D2" w:rsidP="00BB13D2">
      <w:pPr>
        <w:pStyle w:val="ListParagraph"/>
        <w:numPr>
          <w:ilvl w:val="0"/>
          <w:numId w:val="1"/>
        </w:numPr>
        <w:rPr>
          <w:lang w:val="en-US"/>
        </w:rPr>
      </w:pPr>
      <w:r>
        <w:rPr>
          <w:lang w:val="en-US"/>
        </w:rPr>
        <w:t xml:space="preserve">Development for both Android and iOS mobile devices. </w:t>
      </w:r>
    </w:p>
    <w:p w14:paraId="5B6235AF" w14:textId="2B49B966" w:rsidR="00BB13D2" w:rsidRPr="00BB13D2" w:rsidRDefault="00BB13D2" w:rsidP="00BB13D2">
      <w:pPr>
        <w:pStyle w:val="ListParagraph"/>
        <w:numPr>
          <w:ilvl w:val="0"/>
          <w:numId w:val="1"/>
        </w:numPr>
        <w:rPr>
          <w:lang w:val="en-US"/>
        </w:rPr>
      </w:pPr>
      <w:r>
        <w:rPr>
          <w:lang w:val="en-US"/>
        </w:rPr>
        <w:t xml:space="preserve">Use of a PHP server for multiplayer capabilities.  </w:t>
      </w:r>
    </w:p>
    <w:p w14:paraId="5C8C5A59" w14:textId="77777777" w:rsidR="00153BF0" w:rsidRPr="00153BF0" w:rsidRDefault="00153BF0" w:rsidP="00A87BE9">
      <w:pPr>
        <w:rPr>
          <w:lang w:val="en-US"/>
        </w:rPr>
      </w:pPr>
    </w:p>
    <w:p w14:paraId="6C3BA8F1" w14:textId="77777777" w:rsidR="00A87BE9" w:rsidRDefault="00A87BE9" w:rsidP="00A87BE9">
      <w:pPr>
        <w:rPr>
          <w:b/>
          <w:lang w:val="en-US"/>
        </w:rPr>
      </w:pPr>
    </w:p>
    <w:p w14:paraId="47CD083B" w14:textId="77777777" w:rsidR="00A87BE9" w:rsidRPr="00F81F91" w:rsidRDefault="00A87BE9" w:rsidP="00A87BE9">
      <w:pPr>
        <w:rPr>
          <w:b/>
          <w:color w:val="FF0000"/>
          <w:lang w:val="en-US"/>
        </w:rPr>
      </w:pPr>
      <w:r w:rsidRPr="00F81F91">
        <w:rPr>
          <w:b/>
          <w:color w:val="FF0000"/>
          <w:lang w:val="en-US"/>
        </w:rPr>
        <w:t xml:space="preserve">Decisions, </w:t>
      </w:r>
      <w:r w:rsidR="00660488" w:rsidRPr="00F81F91">
        <w:rPr>
          <w:b/>
          <w:color w:val="FF0000"/>
          <w:lang w:val="en-US"/>
        </w:rPr>
        <w:t>constraints</w:t>
      </w:r>
      <w:r w:rsidRPr="00F81F91">
        <w:rPr>
          <w:b/>
          <w:color w:val="FF0000"/>
          <w:lang w:val="en-US"/>
        </w:rPr>
        <w:t xml:space="preserve"> &amp; justifications:</w:t>
      </w:r>
    </w:p>
    <w:p w14:paraId="38B7E3A5" w14:textId="77777777" w:rsidR="00153BF0" w:rsidRDefault="00153BF0" w:rsidP="00153BF0">
      <w:pPr>
        <w:rPr>
          <w:lang w:val="en-US"/>
        </w:rPr>
      </w:pPr>
      <w:r>
        <w:rPr>
          <w:lang w:val="en-US"/>
        </w:rPr>
        <w:t xml:space="preserve">We have chosen Unity as our builder since it uses a language that all of the team are confident with, allows us to create cross platform applications easily and is purpose built for designing the type of application we wish to create. </w:t>
      </w:r>
    </w:p>
    <w:p w14:paraId="470227A6" w14:textId="77777777" w:rsidR="00153BF0" w:rsidRDefault="00153BF0" w:rsidP="00A87BE9">
      <w:pPr>
        <w:rPr>
          <w:b/>
          <w:lang w:val="en-US"/>
        </w:rPr>
      </w:pPr>
    </w:p>
    <w:p w14:paraId="57C96E7A" w14:textId="26283CFD" w:rsidR="00153BF0" w:rsidRDefault="00153BF0" w:rsidP="00A87BE9">
      <w:pPr>
        <w:rPr>
          <w:lang w:val="en-US"/>
        </w:rPr>
      </w:pPr>
      <w:r>
        <w:rPr>
          <w:lang w:val="en-US"/>
        </w:rPr>
        <w:t>The decision</w:t>
      </w:r>
      <w:r w:rsidR="00BF643C">
        <w:rPr>
          <w:lang w:val="en-US"/>
        </w:rPr>
        <w:t xml:space="preserve"> of creating a cross platform application was done early on, this will open up our game to a much wider audience. This decision then leads to the need of using the PHP server that will talk to each device as well as using Unity which allows us to create one application that runs on both devices. </w:t>
      </w:r>
      <w:r>
        <w:rPr>
          <w:lang w:val="en-US"/>
        </w:rPr>
        <w:t xml:space="preserve"> </w:t>
      </w:r>
      <w:r w:rsidR="00BF643C">
        <w:rPr>
          <w:lang w:val="en-US"/>
        </w:rPr>
        <w:t xml:space="preserve">This will save time which is going to be a key resource throughout the development phase. </w:t>
      </w:r>
    </w:p>
    <w:p w14:paraId="4C105471" w14:textId="77777777" w:rsidR="00153BF0" w:rsidRPr="00153BF0" w:rsidRDefault="00153BF0" w:rsidP="00A87BE9">
      <w:pPr>
        <w:rPr>
          <w:lang w:val="en-US"/>
        </w:rPr>
      </w:pPr>
    </w:p>
    <w:p w14:paraId="1FC1A1D1" w14:textId="77777777" w:rsidR="00A87BE9" w:rsidRDefault="00A87BE9" w:rsidP="00A87BE9">
      <w:pPr>
        <w:rPr>
          <w:b/>
          <w:lang w:val="en-US"/>
        </w:rPr>
      </w:pPr>
    </w:p>
    <w:p w14:paraId="6269955B" w14:textId="77777777" w:rsidR="00A87BE9" w:rsidRDefault="00660488" w:rsidP="00A87BE9">
      <w:pPr>
        <w:rPr>
          <w:b/>
          <w:color w:val="FF0000"/>
          <w:lang w:val="en-US"/>
        </w:rPr>
      </w:pPr>
      <w:r w:rsidRPr="00F81F91">
        <w:rPr>
          <w:b/>
          <w:color w:val="FF0000"/>
          <w:lang w:val="en-US"/>
        </w:rPr>
        <w:t>Architectural</w:t>
      </w:r>
      <w:r w:rsidR="00A87BE9" w:rsidRPr="00F81F91">
        <w:rPr>
          <w:b/>
          <w:color w:val="FF0000"/>
          <w:lang w:val="en-US"/>
        </w:rPr>
        <w:t xml:space="preserve"> Mechanisms:</w:t>
      </w:r>
    </w:p>
    <w:p w14:paraId="465A3C65" w14:textId="4163BF4E" w:rsidR="00BB13D2" w:rsidRPr="00BB13D2" w:rsidRDefault="00BB13D2" w:rsidP="00A87BE9">
      <w:pPr>
        <w:rPr>
          <w:color w:val="000000" w:themeColor="text1"/>
          <w:lang w:val="en-US"/>
        </w:rPr>
      </w:pPr>
      <w:r>
        <w:rPr>
          <w:color w:val="000000" w:themeColor="text1"/>
          <w:lang w:val="en-US"/>
        </w:rPr>
        <w:t>Common solutions to common problems. How the PHP server will be implemented? How we will develop inside of Unity? etc</w:t>
      </w:r>
      <w:bookmarkStart w:id="0" w:name="_GoBack"/>
      <w:bookmarkEnd w:id="0"/>
    </w:p>
    <w:p w14:paraId="0793BA60" w14:textId="77777777" w:rsidR="00A87BE9" w:rsidRPr="00F81F91" w:rsidRDefault="00A87BE9" w:rsidP="00A87BE9">
      <w:pPr>
        <w:rPr>
          <w:b/>
          <w:color w:val="FF0000"/>
          <w:lang w:val="en-US"/>
        </w:rPr>
      </w:pPr>
    </w:p>
    <w:p w14:paraId="4961A115" w14:textId="77777777" w:rsidR="00A87BE9" w:rsidRPr="00F81F91" w:rsidRDefault="00A87BE9" w:rsidP="00A87BE9">
      <w:pPr>
        <w:rPr>
          <w:b/>
          <w:color w:val="FF0000"/>
          <w:lang w:val="en-US"/>
        </w:rPr>
      </w:pPr>
      <w:r w:rsidRPr="00F81F91">
        <w:rPr>
          <w:b/>
          <w:color w:val="FF0000"/>
          <w:lang w:val="en-US"/>
        </w:rPr>
        <w:t>Key abstractions:</w:t>
      </w:r>
    </w:p>
    <w:p w14:paraId="07AC1BBE" w14:textId="799855C5" w:rsidR="000D2077" w:rsidRDefault="000D2077" w:rsidP="000D2077">
      <w:pPr>
        <w:pStyle w:val="ListParagraph"/>
        <w:numPr>
          <w:ilvl w:val="0"/>
          <w:numId w:val="1"/>
        </w:numPr>
        <w:rPr>
          <w:lang w:val="en-US"/>
        </w:rPr>
      </w:pPr>
      <w:r>
        <w:rPr>
          <w:lang w:val="en-US"/>
        </w:rPr>
        <w:t>Quiz Up (think that was the name)</w:t>
      </w:r>
    </w:p>
    <w:p w14:paraId="7DBA92A2" w14:textId="058422A5" w:rsidR="000D2077" w:rsidRDefault="000D2077" w:rsidP="000D2077">
      <w:pPr>
        <w:pStyle w:val="ListParagraph"/>
        <w:numPr>
          <w:ilvl w:val="0"/>
          <w:numId w:val="1"/>
        </w:numPr>
        <w:rPr>
          <w:lang w:val="en-US"/>
        </w:rPr>
      </w:pPr>
      <w:r>
        <w:rPr>
          <w:lang w:val="en-US"/>
        </w:rPr>
        <w:t>‘mobile friendly’, quick, low CPU use, pleasing, entertaining</w:t>
      </w:r>
    </w:p>
    <w:p w14:paraId="1E8F9642" w14:textId="4454D5B5" w:rsidR="000D2077" w:rsidRPr="000D2077" w:rsidRDefault="000D2077" w:rsidP="000D2077">
      <w:pPr>
        <w:pStyle w:val="ListParagraph"/>
        <w:numPr>
          <w:ilvl w:val="0"/>
          <w:numId w:val="1"/>
        </w:numPr>
        <w:rPr>
          <w:lang w:val="en-US"/>
        </w:rPr>
      </w:pPr>
      <w:r>
        <w:rPr>
          <w:lang w:val="en-US"/>
        </w:rPr>
        <w:t>(what else?)</w:t>
      </w:r>
    </w:p>
    <w:p w14:paraId="416D82E9" w14:textId="77777777" w:rsidR="00A87BE9" w:rsidRDefault="00A87BE9" w:rsidP="00A87BE9">
      <w:pPr>
        <w:rPr>
          <w:b/>
          <w:lang w:val="en-US"/>
        </w:rPr>
      </w:pPr>
    </w:p>
    <w:p w14:paraId="21440E25" w14:textId="77777777" w:rsidR="00A87BE9" w:rsidRPr="00F81F91" w:rsidRDefault="00A87BE9" w:rsidP="00A87BE9">
      <w:pPr>
        <w:rPr>
          <w:b/>
          <w:color w:val="FF0000"/>
          <w:lang w:val="en-US"/>
        </w:rPr>
      </w:pPr>
      <w:r w:rsidRPr="00F81F91">
        <w:rPr>
          <w:b/>
          <w:color w:val="FF0000"/>
          <w:lang w:val="en-US"/>
        </w:rPr>
        <w:t>Layers or Architectural framework:</w:t>
      </w:r>
    </w:p>
    <w:p w14:paraId="4ADF71B0" w14:textId="77777777" w:rsidR="00A87BE9" w:rsidRPr="00F81F91" w:rsidRDefault="00A87BE9" w:rsidP="00A87BE9">
      <w:pPr>
        <w:rPr>
          <w:b/>
          <w:color w:val="FF0000"/>
          <w:lang w:val="en-US"/>
        </w:rPr>
      </w:pPr>
    </w:p>
    <w:p w14:paraId="79195B61" w14:textId="77777777" w:rsidR="00A87BE9" w:rsidRPr="00F81F91" w:rsidRDefault="00A87BE9" w:rsidP="00A87BE9">
      <w:pPr>
        <w:rPr>
          <w:b/>
          <w:color w:val="FF0000"/>
          <w:lang w:val="en-US"/>
        </w:rPr>
      </w:pPr>
      <w:r w:rsidRPr="00F81F91">
        <w:rPr>
          <w:b/>
          <w:color w:val="FF0000"/>
          <w:lang w:val="en-US"/>
        </w:rPr>
        <w:t>Architectural Views:</w:t>
      </w:r>
    </w:p>
    <w:p w14:paraId="20AC8C64" w14:textId="1F2A2B7D" w:rsidR="000D2077" w:rsidRDefault="000D2077" w:rsidP="000D2077">
      <w:pPr>
        <w:pStyle w:val="ListParagraph"/>
        <w:numPr>
          <w:ilvl w:val="0"/>
          <w:numId w:val="1"/>
        </w:numPr>
        <w:rPr>
          <w:lang w:val="en-US"/>
        </w:rPr>
      </w:pPr>
      <w:r>
        <w:rPr>
          <w:lang w:val="en-US"/>
        </w:rPr>
        <w:t xml:space="preserve">Use cases will be provided to describe the main functions of the system. Containing all architecturally significant properties. </w:t>
      </w:r>
    </w:p>
    <w:p w14:paraId="2BC42773" w14:textId="6C18FB09" w:rsidR="000D2077" w:rsidRDefault="00651A06" w:rsidP="000D2077">
      <w:pPr>
        <w:pStyle w:val="ListParagraph"/>
        <w:numPr>
          <w:ilvl w:val="0"/>
          <w:numId w:val="1"/>
        </w:numPr>
        <w:rPr>
          <w:lang w:val="en-US"/>
        </w:rPr>
      </w:pPr>
      <w:r>
        <w:rPr>
          <w:lang w:val="en-US"/>
        </w:rPr>
        <w:t xml:space="preserve">Maybe an overall class diagram? </w:t>
      </w:r>
    </w:p>
    <w:p w14:paraId="64FA298D" w14:textId="156368EE" w:rsidR="00651A06" w:rsidRPr="000D2077" w:rsidRDefault="00651A06" w:rsidP="000D2077">
      <w:pPr>
        <w:pStyle w:val="ListParagraph"/>
        <w:numPr>
          <w:ilvl w:val="0"/>
          <w:numId w:val="1"/>
        </w:numPr>
        <w:rPr>
          <w:lang w:val="en-US"/>
        </w:rPr>
      </w:pPr>
      <w:r>
        <w:rPr>
          <w:lang w:val="en-US"/>
        </w:rPr>
        <w:t>Logical view</w:t>
      </w:r>
    </w:p>
    <w:p w14:paraId="5CD38E66" w14:textId="77777777" w:rsidR="00A87BE9" w:rsidRPr="00A87BE9" w:rsidRDefault="00A87BE9" w:rsidP="00A87BE9">
      <w:pPr>
        <w:rPr>
          <w:b/>
          <w:lang w:val="en-US"/>
        </w:rPr>
      </w:pPr>
    </w:p>
    <w:p w14:paraId="3B0ACA21" w14:textId="77777777" w:rsidR="008B38CF" w:rsidRDefault="008B38CF" w:rsidP="008B38CF">
      <w:pPr>
        <w:rPr>
          <w:lang w:val="en-US"/>
        </w:rPr>
      </w:pPr>
    </w:p>
    <w:p w14:paraId="27F91D1F" w14:textId="77777777" w:rsidR="008B38CF" w:rsidRDefault="008B38CF" w:rsidP="008B38CF">
      <w:pPr>
        <w:rPr>
          <w:lang w:val="en-US"/>
        </w:rPr>
      </w:pPr>
    </w:p>
    <w:p w14:paraId="1ADEEC88" w14:textId="68DE6620" w:rsidR="008B38CF" w:rsidRDefault="008B38CF" w:rsidP="008B38CF">
      <w:pPr>
        <w:rPr>
          <w:lang w:val="en-US"/>
        </w:rPr>
      </w:pPr>
    </w:p>
    <w:p w14:paraId="7524CEB5" w14:textId="77777777" w:rsidR="008B38CF" w:rsidRDefault="008B38CF" w:rsidP="008B38CF">
      <w:pPr>
        <w:rPr>
          <w:lang w:val="en-US"/>
        </w:rPr>
      </w:pPr>
    </w:p>
    <w:p w14:paraId="201AE387" w14:textId="77777777" w:rsidR="008B38CF" w:rsidRDefault="008B38CF" w:rsidP="008B38CF">
      <w:pPr>
        <w:rPr>
          <w:lang w:val="en-US"/>
        </w:rPr>
      </w:pPr>
    </w:p>
    <w:p w14:paraId="42976991" w14:textId="77777777" w:rsidR="008B38CF" w:rsidRDefault="008B38CF" w:rsidP="008B38CF">
      <w:pPr>
        <w:rPr>
          <w:lang w:val="en-US"/>
        </w:rPr>
      </w:pPr>
    </w:p>
    <w:p w14:paraId="45B9AA01" w14:textId="77777777" w:rsidR="008B38CF" w:rsidRDefault="008B38CF" w:rsidP="008B38CF">
      <w:pPr>
        <w:rPr>
          <w:lang w:val="en-US"/>
        </w:rPr>
      </w:pPr>
    </w:p>
    <w:p w14:paraId="7EBBC964" w14:textId="77777777" w:rsidR="008B38CF" w:rsidRDefault="008B38CF" w:rsidP="008B38CF">
      <w:pPr>
        <w:rPr>
          <w:lang w:val="en-US"/>
        </w:rPr>
      </w:pPr>
    </w:p>
    <w:sectPr w:rsidR="008B38CF" w:rsidSect="00DC68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2359C1"/>
    <w:multiLevelType w:val="hybridMultilevel"/>
    <w:tmpl w:val="94B21618"/>
    <w:lvl w:ilvl="0" w:tplc="DA08276A">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CF"/>
    <w:rsid w:val="000353AC"/>
    <w:rsid w:val="00066012"/>
    <w:rsid w:val="000D2077"/>
    <w:rsid w:val="000E1A8C"/>
    <w:rsid w:val="00153BF0"/>
    <w:rsid w:val="002618B4"/>
    <w:rsid w:val="00362379"/>
    <w:rsid w:val="00394B59"/>
    <w:rsid w:val="0046330B"/>
    <w:rsid w:val="004A79DE"/>
    <w:rsid w:val="00520B7C"/>
    <w:rsid w:val="005D67F8"/>
    <w:rsid w:val="00651A06"/>
    <w:rsid w:val="00660488"/>
    <w:rsid w:val="006A5C6A"/>
    <w:rsid w:val="007069D7"/>
    <w:rsid w:val="00711C5D"/>
    <w:rsid w:val="007B61FB"/>
    <w:rsid w:val="00824352"/>
    <w:rsid w:val="008B38CF"/>
    <w:rsid w:val="00A87BE9"/>
    <w:rsid w:val="00AA5DCB"/>
    <w:rsid w:val="00B62878"/>
    <w:rsid w:val="00B83872"/>
    <w:rsid w:val="00BB13D2"/>
    <w:rsid w:val="00BF643C"/>
    <w:rsid w:val="00C46466"/>
    <w:rsid w:val="00D02096"/>
    <w:rsid w:val="00D12F91"/>
    <w:rsid w:val="00D23F03"/>
    <w:rsid w:val="00DC680C"/>
    <w:rsid w:val="00E53DD5"/>
    <w:rsid w:val="00F70AA4"/>
    <w:rsid w:val="00F81F91"/>
    <w:rsid w:val="00FD13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1C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54281">
      <w:bodyDiv w:val="1"/>
      <w:marLeft w:val="0"/>
      <w:marRight w:val="0"/>
      <w:marTop w:val="0"/>
      <w:marBottom w:val="0"/>
      <w:divBdr>
        <w:top w:val="none" w:sz="0" w:space="0" w:color="auto"/>
        <w:left w:val="none" w:sz="0" w:space="0" w:color="auto"/>
        <w:bottom w:val="none" w:sz="0" w:space="0" w:color="auto"/>
        <w:right w:val="none" w:sz="0" w:space="0" w:color="auto"/>
      </w:divBdr>
    </w:div>
    <w:div w:id="485828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1009</Words>
  <Characters>5752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2018-03-13T23:02:00Z</dcterms:created>
  <dcterms:modified xsi:type="dcterms:W3CDTF">2018-03-26T06:42:00Z</dcterms:modified>
</cp:coreProperties>
</file>