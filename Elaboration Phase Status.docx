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77777777" w:rsidR="005D5900" w:rsidRDefault="005D5900">
                    <w:pPr>
                      <w:pStyle w:val="NoSpacing"/>
                      <w:spacing w:line="254"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Collin McKeahnie</w:t>
                    </w:r>
                  </w:p>
                </w:tc>
              </w:sdtContent>
            </w:sdt>
          </w:tr>
        </w:tbl>
        <w:p w14:paraId="04310DFD" w14:textId="77777777" w:rsidR="005D5900" w:rsidRDefault="005D5900" w:rsidP="005D5900">
          <w:pPr>
            <w:rPr>
              <w:b/>
            </w:rPr>
          </w:pPr>
          <w:r>
            <w:rPr>
              <w:b/>
            </w:rPr>
            <w:br w:type="page"/>
          </w:r>
        </w:p>
        <w:p w14:paraId="68F25975" w14:textId="77777777" w:rsidR="005D5900" w:rsidRDefault="00812EBA"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p w14:paraId="345EC056" w14:textId="77777777" w:rsidR="005D5900" w:rsidRDefault="005D5900" w:rsidP="005D5900">
          <w:pPr>
            <w:pStyle w:val="TOCHeading"/>
            <w:numPr>
              <w:ilvl w:val="0"/>
              <w:numId w:val="0"/>
            </w:numPr>
          </w:pPr>
          <w:r>
            <w:t>Contents</w:t>
          </w:r>
        </w:p>
        <w:p w14:paraId="54D30B7C" w14:textId="08946BC5" w:rsidR="007B705F"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4510447" w:history="1">
            <w:r w:rsidR="007B705F" w:rsidRPr="00205055">
              <w:rPr>
                <w:rStyle w:val="Hyperlink"/>
                <w:noProof/>
              </w:rPr>
              <w:t>1</w:t>
            </w:r>
            <w:r w:rsidR="007B705F">
              <w:rPr>
                <w:noProof/>
                <w:lang w:eastAsia="en-AU"/>
              </w:rPr>
              <w:tab/>
            </w:r>
            <w:r w:rsidR="007B705F" w:rsidRPr="00205055">
              <w:rPr>
                <w:rStyle w:val="Hyperlink"/>
                <w:noProof/>
              </w:rPr>
              <w:t>Executive Summary</w:t>
            </w:r>
            <w:r w:rsidR="007B705F">
              <w:rPr>
                <w:noProof/>
                <w:webHidden/>
              </w:rPr>
              <w:tab/>
            </w:r>
            <w:r w:rsidR="007B705F">
              <w:rPr>
                <w:noProof/>
                <w:webHidden/>
              </w:rPr>
              <w:fldChar w:fldCharType="begin"/>
            </w:r>
            <w:r w:rsidR="007B705F">
              <w:rPr>
                <w:noProof/>
                <w:webHidden/>
              </w:rPr>
              <w:instrText xml:space="preserve"> PAGEREF _Toc524510447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3F6C7E72" w14:textId="15074BBD" w:rsidR="007B705F" w:rsidRDefault="00812EBA">
          <w:pPr>
            <w:pStyle w:val="TOC1"/>
            <w:tabs>
              <w:tab w:val="left" w:pos="440"/>
              <w:tab w:val="right" w:leader="dot" w:pos="9016"/>
            </w:tabs>
            <w:rPr>
              <w:noProof/>
              <w:lang w:eastAsia="en-AU"/>
            </w:rPr>
          </w:pPr>
          <w:hyperlink w:anchor="_Toc524510448" w:history="1">
            <w:r w:rsidR="007B705F" w:rsidRPr="00205055">
              <w:rPr>
                <w:rStyle w:val="Hyperlink"/>
                <w:noProof/>
              </w:rPr>
              <w:t>2</w:t>
            </w:r>
            <w:r w:rsidR="007B705F">
              <w:rPr>
                <w:noProof/>
                <w:lang w:eastAsia="en-AU"/>
              </w:rPr>
              <w:tab/>
            </w:r>
            <w:r w:rsidR="007B705F" w:rsidRPr="00205055">
              <w:rPr>
                <w:rStyle w:val="Hyperlink"/>
                <w:noProof/>
              </w:rPr>
              <w:t>Iteration Evaluation and Reporting</w:t>
            </w:r>
            <w:r w:rsidR="007B705F">
              <w:rPr>
                <w:noProof/>
                <w:webHidden/>
              </w:rPr>
              <w:tab/>
            </w:r>
            <w:r w:rsidR="007B705F">
              <w:rPr>
                <w:noProof/>
                <w:webHidden/>
              </w:rPr>
              <w:fldChar w:fldCharType="begin"/>
            </w:r>
            <w:r w:rsidR="007B705F">
              <w:rPr>
                <w:noProof/>
                <w:webHidden/>
              </w:rPr>
              <w:instrText xml:space="preserve"> PAGEREF _Toc524510448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403BB28E" w14:textId="79A8065F" w:rsidR="007B705F" w:rsidRDefault="00812EBA">
          <w:pPr>
            <w:pStyle w:val="TOC2"/>
            <w:tabs>
              <w:tab w:val="left" w:pos="880"/>
              <w:tab w:val="right" w:leader="dot" w:pos="9016"/>
            </w:tabs>
            <w:rPr>
              <w:noProof/>
              <w:lang w:eastAsia="en-AU"/>
            </w:rPr>
          </w:pPr>
          <w:hyperlink w:anchor="_Toc524510449" w:history="1">
            <w:r w:rsidR="007B705F" w:rsidRPr="00205055">
              <w:rPr>
                <w:rStyle w:val="Hyperlink"/>
                <w:noProof/>
              </w:rPr>
              <w:t>2.1</w:t>
            </w:r>
            <w:r w:rsidR="007B705F">
              <w:rPr>
                <w:noProof/>
                <w:lang w:eastAsia="en-AU"/>
              </w:rPr>
              <w:tab/>
            </w:r>
            <w:r w:rsidR="007B705F" w:rsidRPr="00205055">
              <w:rPr>
                <w:rStyle w:val="Hyperlink"/>
                <w:noProof/>
              </w:rPr>
              <w:t>Iteration 1</w:t>
            </w:r>
            <w:r w:rsidR="007B705F">
              <w:rPr>
                <w:noProof/>
                <w:webHidden/>
              </w:rPr>
              <w:tab/>
            </w:r>
            <w:r w:rsidR="007B705F">
              <w:rPr>
                <w:noProof/>
                <w:webHidden/>
              </w:rPr>
              <w:fldChar w:fldCharType="begin"/>
            </w:r>
            <w:r w:rsidR="007B705F">
              <w:rPr>
                <w:noProof/>
                <w:webHidden/>
              </w:rPr>
              <w:instrText xml:space="preserve"> PAGEREF _Toc524510449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4D3DD4F1" w14:textId="3CB9AC54" w:rsidR="007B705F" w:rsidRDefault="00812EBA">
          <w:pPr>
            <w:pStyle w:val="TOC2"/>
            <w:tabs>
              <w:tab w:val="left" w:pos="880"/>
              <w:tab w:val="right" w:leader="dot" w:pos="9016"/>
            </w:tabs>
            <w:rPr>
              <w:noProof/>
              <w:lang w:eastAsia="en-AU"/>
            </w:rPr>
          </w:pPr>
          <w:hyperlink w:anchor="_Toc524510450" w:history="1">
            <w:r w:rsidR="007B705F" w:rsidRPr="00205055">
              <w:rPr>
                <w:rStyle w:val="Hyperlink"/>
                <w:noProof/>
              </w:rPr>
              <w:t>2.2</w:t>
            </w:r>
            <w:r w:rsidR="007B705F">
              <w:rPr>
                <w:noProof/>
                <w:lang w:eastAsia="en-AU"/>
              </w:rPr>
              <w:tab/>
            </w:r>
            <w:r w:rsidR="007B705F" w:rsidRPr="00205055">
              <w:rPr>
                <w:rStyle w:val="Hyperlink"/>
                <w:noProof/>
              </w:rPr>
              <w:t>Iteration 2</w:t>
            </w:r>
            <w:r w:rsidR="007B705F">
              <w:rPr>
                <w:noProof/>
                <w:webHidden/>
              </w:rPr>
              <w:tab/>
            </w:r>
            <w:r w:rsidR="007B705F">
              <w:rPr>
                <w:noProof/>
                <w:webHidden/>
              </w:rPr>
              <w:fldChar w:fldCharType="begin"/>
            </w:r>
            <w:r w:rsidR="007B705F">
              <w:rPr>
                <w:noProof/>
                <w:webHidden/>
              </w:rPr>
              <w:instrText xml:space="preserve"> PAGEREF _Toc524510450 \h </w:instrText>
            </w:r>
            <w:r w:rsidR="007B705F">
              <w:rPr>
                <w:noProof/>
                <w:webHidden/>
              </w:rPr>
            </w:r>
            <w:r w:rsidR="007B705F">
              <w:rPr>
                <w:noProof/>
                <w:webHidden/>
              </w:rPr>
              <w:fldChar w:fldCharType="separate"/>
            </w:r>
            <w:r w:rsidR="007B705F">
              <w:rPr>
                <w:noProof/>
                <w:webHidden/>
              </w:rPr>
              <w:t>iii</w:t>
            </w:r>
            <w:r w:rsidR="007B705F">
              <w:rPr>
                <w:noProof/>
                <w:webHidden/>
              </w:rPr>
              <w:fldChar w:fldCharType="end"/>
            </w:r>
          </w:hyperlink>
        </w:p>
        <w:p w14:paraId="581EF5D8" w14:textId="150F3FF7" w:rsidR="007B705F" w:rsidRDefault="00812EBA">
          <w:pPr>
            <w:pStyle w:val="TOC2"/>
            <w:tabs>
              <w:tab w:val="left" w:pos="880"/>
              <w:tab w:val="right" w:leader="dot" w:pos="9016"/>
            </w:tabs>
            <w:rPr>
              <w:noProof/>
              <w:lang w:eastAsia="en-AU"/>
            </w:rPr>
          </w:pPr>
          <w:hyperlink w:anchor="_Toc524510451" w:history="1">
            <w:r w:rsidR="007B705F" w:rsidRPr="00205055">
              <w:rPr>
                <w:rStyle w:val="Hyperlink"/>
                <w:noProof/>
              </w:rPr>
              <w:t>2.3</w:t>
            </w:r>
            <w:r w:rsidR="007B705F">
              <w:rPr>
                <w:noProof/>
                <w:lang w:eastAsia="en-AU"/>
              </w:rPr>
              <w:tab/>
            </w:r>
            <w:r w:rsidR="007B705F" w:rsidRPr="00205055">
              <w:rPr>
                <w:rStyle w:val="Hyperlink"/>
                <w:noProof/>
              </w:rPr>
              <w:t>Iteration 3</w:t>
            </w:r>
            <w:r w:rsidR="007B705F">
              <w:rPr>
                <w:noProof/>
                <w:webHidden/>
              </w:rPr>
              <w:tab/>
            </w:r>
            <w:r w:rsidR="007B705F">
              <w:rPr>
                <w:noProof/>
                <w:webHidden/>
              </w:rPr>
              <w:fldChar w:fldCharType="begin"/>
            </w:r>
            <w:r w:rsidR="007B705F">
              <w:rPr>
                <w:noProof/>
                <w:webHidden/>
              </w:rPr>
              <w:instrText xml:space="preserve"> PAGEREF _Toc524510451 \h </w:instrText>
            </w:r>
            <w:r w:rsidR="007B705F">
              <w:rPr>
                <w:noProof/>
                <w:webHidden/>
              </w:rPr>
            </w:r>
            <w:r w:rsidR="007B705F">
              <w:rPr>
                <w:noProof/>
                <w:webHidden/>
              </w:rPr>
              <w:fldChar w:fldCharType="separate"/>
            </w:r>
            <w:r w:rsidR="007B705F">
              <w:rPr>
                <w:noProof/>
                <w:webHidden/>
              </w:rPr>
              <w:t>iv</w:t>
            </w:r>
            <w:r w:rsidR="007B705F">
              <w:rPr>
                <w:noProof/>
                <w:webHidden/>
              </w:rPr>
              <w:fldChar w:fldCharType="end"/>
            </w:r>
          </w:hyperlink>
        </w:p>
        <w:p w14:paraId="36CA4692" w14:textId="54E3BE0D" w:rsidR="007B705F" w:rsidRDefault="00812EBA">
          <w:pPr>
            <w:pStyle w:val="TOC2"/>
            <w:tabs>
              <w:tab w:val="left" w:pos="880"/>
              <w:tab w:val="right" w:leader="dot" w:pos="9016"/>
            </w:tabs>
            <w:rPr>
              <w:noProof/>
              <w:lang w:eastAsia="en-AU"/>
            </w:rPr>
          </w:pPr>
          <w:hyperlink w:anchor="_Toc524510452" w:history="1">
            <w:r w:rsidR="007B705F" w:rsidRPr="00205055">
              <w:rPr>
                <w:rStyle w:val="Hyperlink"/>
                <w:noProof/>
              </w:rPr>
              <w:t>2.4</w:t>
            </w:r>
            <w:r w:rsidR="007B705F">
              <w:rPr>
                <w:noProof/>
                <w:lang w:eastAsia="en-AU"/>
              </w:rPr>
              <w:tab/>
            </w:r>
            <w:r w:rsidR="007B705F" w:rsidRPr="00205055">
              <w:rPr>
                <w:rStyle w:val="Hyperlink"/>
                <w:noProof/>
              </w:rPr>
              <w:t>Iteration 4</w:t>
            </w:r>
            <w:r w:rsidR="007B705F">
              <w:rPr>
                <w:noProof/>
                <w:webHidden/>
              </w:rPr>
              <w:tab/>
            </w:r>
            <w:r w:rsidR="007B705F">
              <w:rPr>
                <w:noProof/>
                <w:webHidden/>
              </w:rPr>
              <w:fldChar w:fldCharType="begin"/>
            </w:r>
            <w:r w:rsidR="007B705F">
              <w:rPr>
                <w:noProof/>
                <w:webHidden/>
              </w:rPr>
              <w:instrText xml:space="preserve"> PAGEREF _Toc524510452 \h </w:instrText>
            </w:r>
            <w:r w:rsidR="007B705F">
              <w:rPr>
                <w:noProof/>
                <w:webHidden/>
              </w:rPr>
            </w:r>
            <w:r w:rsidR="007B705F">
              <w:rPr>
                <w:noProof/>
                <w:webHidden/>
              </w:rPr>
              <w:fldChar w:fldCharType="separate"/>
            </w:r>
            <w:r w:rsidR="007B705F">
              <w:rPr>
                <w:noProof/>
                <w:webHidden/>
              </w:rPr>
              <w:t>iv</w:t>
            </w:r>
            <w:r w:rsidR="007B705F">
              <w:rPr>
                <w:noProof/>
                <w:webHidden/>
              </w:rPr>
              <w:fldChar w:fldCharType="end"/>
            </w:r>
          </w:hyperlink>
        </w:p>
        <w:p w14:paraId="0902267C" w14:textId="00AAE6B0" w:rsidR="007B705F" w:rsidRDefault="00812EBA">
          <w:pPr>
            <w:pStyle w:val="TOC1"/>
            <w:tabs>
              <w:tab w:val="left" w:pos="440"/>
              <w:tab w:val="right" w:leader="dot" w:pos="9016"/>
            </w:tabs>
            <w:rPr>
              <w:noProof/>
              <w:lang w:eastAsia="en-AU"/>
            </w:rPr>
          </w:pPr>
          <w:hyperlink w:anchor="_Toc524510453" w:history="1">
            <w:r w:rsidR="007B705F" w:rsidRPr="00205055">
              <w:rPr>
                <w:rStyle w:val="Hyperlink"/>
                <w:noProof/>
              </w:rPr>
              <w:t>3</w:t>
            </w:r>
            <w:r w:rsidR="007B705F">
              <w:rPr>
                <w:noProof/>
                <w:lang w:eastAsia="en-AU"/>
              </w:rPr>
              <w:tab/>
            </w:r>
            <w:r w:rsidR="007B705F" w:rsidRPr="00205055">
              <w:rPr>
                <w:rStyle w:val="Hyperlink"/>
                <w:noProof/>
              </w:rPr>
              <w:t>Discussion of Risks &amp; Issues</w:t>
            </w:r>
            <w:r w:rsidR="007B705F">
              <w:rPr>
                <w:noProof/>
                <w:webHidden/>
              </w:rPr>
              <w:tab/>
            </w:r>
            <w:r w:rsidR="007B705F">
              <w:rPr>
                <w:noProof/>
                <w:webHidden/>
              </w:rPr>
              <w:fldChar w:fldCharType="begin"/>
            </w:r>
            <w:r w:rsidR="007B705F">
              <w:rPr>
                <w:noProof/>
                <w:webHidden/>
              </w:rPr>
              <w:instrText xml:space="preserve"> PAGEREF _Toc524510453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328B158D" w14:textId="12F010BD" w:rsidR="007B705F" w:rsidRDefault="00812EBA">
          <w:pPr>
            <w:pStyle w:val="TOC2"/>
            <w:tabs>
              <w:tab w:val="left" w:pos="880"/>
              <w:tab w:val="right" w:leader="dot" w:pos="9016"/>
            </w:tabs>
            <w:rPr>
              <w:noProof/>
              <w:lang w:eastAsia="en-AU"/>
            </w:rPr>
          </w:pPr>
          <w:hyperlink w:anchor="_Toc524510454" w:history="1">
            <w:r w:rsidR="007B705F" w:rsidRPr="00205055">
              <w:rPr>
                <w:rStyle w:val="Hyperlink"/>
                <w:noProof/>
              </w:rPr>
              <w:t>3.1</w:t>
            </w:r>
            <w:r w:rsidR="007B705F">
              <w:rPr>
                <w:noProof/>
                <w:lang w:eastAsia="en-AU"/>
              </w:rPr>
              <w:tab/>
            </w:r>
            <w:r w:rsidR="007B705F" w:rsidRPr="00205055">
              <w:rPr>
                <w:rStyle w:val="Hyperlink"/>
                <w:noProof/>
              </w:rPr>
              <w:t>Server Connection Unavailable</w:t>
            </w:r>
            <w:r w:rsidR="007B705F">
              <w:rPr>
                <w:noProof/>
                <w:webHidden/>
              </w:rPr>
              <w:tab/>
            </w:r>
            <w:r w:rsidR="007B705F">
              <w:rPr>
                <w:noProof/>
                <w:webHidden/>
              </w:rPr>
              <w:fldChar w:fldCharType="begin"/>
            </w:r>
            <w:r w:rsidR="007B705F">
              <w:rPr>
                <w:noProof/>
                <w:webHidden/>
              </w:rPr>
              <w:instrText xml:space="preserve"> PAGEREF _Toc524510454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1CC68609" w14:textId="1859F1B8" w:rsidR="007B705F" w:rsidRDefault="00812EBA">
          <w:pPr>
            <w:pStyle w:val="TOC2"/>
            <w:tabs>
              <w:tab w:val="left" w:pos="880"/>
              <w:tab w:val="right" w:leader="dot" w:pos="9016"/>
            </w:tabs>
            <w:rPr>
              <w:noProof/>
              <w:lang w:eastAsia="en-AU"/>
            </w:rPr>
          </w:pPr>
          <w:hyperlink w:anchor="_Toc524510455" w:history="1">
            <w:r w:rsidR="007B705F" w:rsidRPr="00205055">
              <w:rPr>
                <w:rStyle w:val="Hyperlink"/>
                <w:noProof/>
              </w:rPr>
              <w:t>3.2</w:t>
            </w:r>
            <w:r w:rsidR="007B705F">
              <w:rPr>
                <w:noProof/>
                <w:lang w:eastAsia="en-AU"/>
              </w:rPr>
              <w:tab/>
            </w:r>
            <w:r w:rsidR="007B705F" w:rsidRPr="00205055">
              <w:rPr>
                <w:rStyle w:val="Hyperlink"/>
                <w:noProof/>
              </w:rPr>
              <w:t>Proof of Skill</w:t>
            </w:r>
            <w:r w:rsidR="007B705F">
              <w:rPr>
                <w:noProof/>
                <w:webHidden/>
              </w:rPr>
              <w:tab/>
            </w:r>
            <w:r w:rsidR="007B705F">
              <w:rPr>
                <w:noProof/>
                <w:webHidden/>
              </w:rPr>
              <w:fldChar w:fldCharType="begin"/>
            </w:r>
            <w:r w:rsidR="007B705F">
              <w:rPr>
                <w:noProof/>
                <w:webHidden/>
              </w:rPr>
              <w:instrText xml:space="preserve"> PAGEREF _Toc524510455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0710C983" w14:textId="5E3FB378" w:rsidR="007B705F" w:rsidRDefault="00812EBA">
          <w:pPr>
            <w:pStyle w:val="TOC2"/>
            <w:tabs>
              <w:tab w:val="left" w:pos="880"/>
              <w:tab w:val="right" w:leader="dot" w:pos="9016"/>
            </w:tabs>
            <w:rPr>
              <w:noProof/>
              <w:lang w:eastAsia="en-AU"/>
            </w:rPr>
          </w:pPr>
          <w:hyperlink w:anchor="_Toc524510456" w:history="1">
            <w:r w:rsidR="007B705F" w:rsidRPr="00205055">
              <w:rPr>
                <w:rStyle w:val="Hyperlink"/>
                <w:noProof/>
              </w:rPr>
              <w:t>3.3</w:t>
            </w:r>
            <w:r w:rsidR="007B705F">
              <w:rPr>
                <w:noProof/>
                <w:lang w:eastAsia="en-AU"/>
              </w:rPr>
              <w:tab/>
            </w:r>
            <w:r w:rsidR="007B705F" w:rsidRPr="00205055">
              <w:rPr>
                <w:rStyle w:val="Hyperlink"/>
                <w:noProof/>
              </w:rPr>
              <w:t>Project Scope</w:t>
            </w:r>
            <w:r w:rsidR="007B705F">
              <w:rPr>
                <w:noProof/>
                <w:webHidden/>
              </w:rPr>
              <w:tab/>
            </w:r>
            <w:r w:rsidR="007B705F">
              <w:rPr>
                <w:noProof/>
                <w:webHidden/>
              </w:rPr>
              <w:fldChar w:fldCharType="begin"/>
            </w:r>
            <w:r w:rsidR="007B705F">
              <w:rPr>
                <w:noProof/>
                <w:webHidden/>
              </w:rPr>
              <w:instrText xml:space="preserve"> PAGEREF _Toc524510456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2A0F4995" w14:textId="17FD91D5" w:rsidR="007B705F" w:rsidRDefault="00812EBA">
          <w:pPr>
            <w:pStyle w:val="TOC2"/>
            <w:tabs>
              <w:tab w:val="left" w:pos="880"/>
              <w:tab w:val="right" w:leader="dot" w:pos="9016"/>
            </w:tabs>
            <w:rPr>
              <w:noProof/>
              <w:lang w:eastAsia="en-AU"/>
            </w:rPr>
          </w:pPr>
          <w:hyperlink w:anchor="_Toc524510457" w:history="1">
            <w:r w:rsidR="007B705F" w:rsidRPr="00205055">
              <w:rPr>
                <w:rStyle w:val="Hyperlink"/>
                <w:noProof/>
              </w:rPr>
              <w:t>3.4</w:t>
            </w:r>
            <w:r w:rsidR="007B705F">
              <w:rPr>
                <w:noProof/>
                <w:lang w:eastAsia="en-AU"/>
              </w:rPr>
              <w:tab/>
            </w:r>
            <w:r w:rsidR="007B705F" w:rsidRPr="00205055">
              <w:rPr>
                <w:rStyle w:val="Hyperlink"/>
                <w:noProof/>
              </w:rPr>
              <w:t>Game becoming boring</w:t>
            </w:r>
            <w:r w:rsidR="007B705F">
              <w:rPr>
                <w:noProof/>
                <w:webHidden/>
              </w:rPr>
              <w:tab/>
            </w:r>
            <w:r w:rsidR="007B705F">
              <w:rPr>
                <w:noProof/>
                <w:webHidden/>
              </w:rPr>
              <w:fldChar w:fldCharType="begin"/>
            </w:r>
            <w:r w:rsidR="007B705F">
              <w:rPr>
                <w:noProof/>
                <w:webHidden/>
              </w:rPr>
              <w:instrText xml:space="preserve"> PAGEREF _Toc524510457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2786AC4D" w14:textId="43295EAB" w:rsidR="007B705F" w:rsidRDefault="00812EBA">
          <w:pPr>
            <w:pStyle w:val="TOC2"/>
            <w:tabs>
              <w:tab w:val="left" w:pos="880"/>
              <w:tab w:val="right" w:leader="dot" w:pos="9016"/>
            </w:tabs>
            <w:rPr>
              <w:noProof/>
              <w:lang w:eastAsia="en-AU"/>
            </w:rPr>
          </w:pPr>
          <w:hyperlink w:anchor="_Toc524510458" w:history="1">
            <w:r w:rsidR="007B705F" w:rsidRPr="00205055">
              <w:rPr>
                <w:rStyle w:val="Hyperlink"/>
                <w:noProof/>
              </w:rPr>
              <w:t>3.5</w:t>
            </w:r>
            <w:r w:rsidR="007B705F">
              <w:rPr>
                <w:noProof/>
                <w:lang w:eastAsia="en-AU"/>
              </w:rPr>
              <w:tab/>
            </w:r>
            <w:r w:rsidR="007B705F" w:rsidRPr="00205055">
              <w:rPr>
                <w:rStyle w:val="Hyperlink"/>
                <w:noProof/>
              </w:rPr>
              <w:t>Cheating</w:t>
            </w:r>
            <w:r w:rsidR="007B705F">
              <w:rPr>
                <w:noProof/>
                <w:webHidden/>
              </w:rPr>
              <w:tab/>
            </w:r>
            <w:r w:rsidR="007B705F">
              <w:rPr>
                <w:noProof/>
                <w:webHidden/>
              </w:rPr>
              <w:fldChar w:fldCharType="begin"/>
            </w:r>
            <w:r w:rsidR="007B705F">
              <w:rPr>
                <w:noProof/>
                <w:webHidden/>
              </w:rPr>
              <w:instrText xml:space="preserve"> PAGEREF _Toc524510458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748CD146" w14:textId="530D31A0" w:rsidR="007B705F" w:rsidRDefault="00812EBA">
          <w:pPr>
            <w:pStyle w:val="TOC2"/>
            <w:tabs>
              <w:tab w:val="left" w:pos="880"/>
              <w:tab w:val="right" w:leader="dot" w:pos="9016"/>
            </w:tabs>
            <w:rPr>
              <w:noProof/>
              <w:lang w:eastAsia="en-AU"/>
            </w:rPr>
          </w:pPr>
          <w:hyperlink w:anchor="_Toc524510459" w:history="1">
            <w:r w:rsidR="007B705F" w:rsidRPr="00205055">
              <w:rPr>
                <w:rStyle w:val="Hyperlink"/>
                <w:noProof/>
              </w:rPr>
              <w:t>3.6</w:t>
            </w:r>
            <w:r w:rsidR="007B705F">
              <w:rPr>
                <w:noProof/>
                <w:lang w:eastAsia="en-AU"/>
              </w:rPr>
              <w:tab/>
            </w:r>
            <w:r w:rsidR="007B705F" w:rsidRPr="00205055">
              <w:rPr>
                <w:rStyle w:val="Hyperlink"/>
                <w:noProof/>
              </w:rPr>
              <w:t>Bad questions being submitted</w:t>
            </w:r>
            <w:r w:rsidR="007B705F">
              <w:rPr>
                <w:noProof/>
                <w:webHidden/>
              </w:rPr>
              <w:tab/>
            </w:r>
            <w:r w:rsidR="007B705F">
              <w:rPr>
                <w:noProof/>
                <w:webHidden/>
              </w:rPr>
              <w:fldChar w:fldCharType="begin"/>
            </w:r>
            <w:r w:rsidR="007B705F">
              <w:rPr>
                <w:noProof/>
                <w:webHidden/>
              </w:rPr>
              <w:instrText xml:space="preserve"> PAGEREF _Toc524510459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59455953" w14:textId="122CD7CD" w:rsidR="007B705F" w:rsidRDefault="00812EBA">
          <w:pPr>
            <w:pStyle w:val="TOC2"/>
            <w:tabs>
              <w:tab w:val="left" w:pos="880"/>
              <w:tab w:val="right" w:leader="dot" w:pos="9016"/>
            </w:tabs>
            <w:rPr>
              <w:noProof/>
              <w:lang w:eastAsia="en-AU"/>
            </w:rPr>
          </w:pPr>
          <w:hyperlink w:anchor="_Toc524510460" w:history="1">
            <w:r w:rsidR="007B705F" w:rsidRPr="00205055">
              <w:rPr>
                <w:rStyle w:val="Hyperlink"/>
                <w:noProof/>
              </w:rPr>
              <w:t>3.7</w:t>
            </w:r>
            <w:r w:rsidR="007B705F">
              <w:rPr>
                <w:noProof/>
                <w:lang w:eastAsia="en-AU"/>
              </w:rPr>
              <w:tab/>
            </w:r>
            <w:r w:rsidR="007B705F" w:rsidRPr="00205055">
              <w:rPr>
                <w:rStyle w:val="Hyperlink"/>
                <w:noProof/>
              </w:rPr>
              <w:t>infringing on existing IP and copyright</w:t>
            </w:r>
            <w:r w:rsidR="007B705F">
              <w:rPr>
                <w:noProof/>
                <w:webHidden/>
              </w:rPr>
              <w:tab/>
            </w:r>
            <w:r w:rsidR="007B705F">
              <w:rPr>
                <w:noProof/>
                <w:webHidden/>
              </w:rPr>
              <w:fldChar w:fldCharType="begin"/>
            </w:r>
            <w:r w:rsidR="007B705F">
              <w:rPr>
                <w:noProof/>
                <w:webHidden/>
              </w:rPr>
              <w:instrText xml:space="preserve"> PAGEREF _Toc524510460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54809866" w14:textId="5E1D2826" w:rsidR="007B705F" w:rsidRDefault="00812EBA">
          <w:pPr>
            <w:pStyle w:val="TOC1"/>
            <w:tabs>
              <w:tab w:val="left" w:pos="440"/>
              <w:tab w:val="right" w:leader="dot" w:pos="9016"/>
            </w:tabs>
            <w:rPr>
              <w:noProof/>
              <w:lang w:eastAsia="en-AU"/>
            </w:rPr>
          </w:pPr>
          <w:hyperlink w:anchor="_Toc524510461" w:history="1">
            <w:r w:rsidR="007B705F" w:rsidRPr="00205055">
              <w:rPr>
                <w:rStyle w:val="Hyperlink"/>
                <w:noProof/>
              </w:rPr>
              <w:t>4</w:t>
            </w:r>
            <w:r w:rsidR="007B705F">
              <w:rPr>
                <w:noProof/>
                <w:lang w:eastAsia="en-AU"/>
              </w:rPr>
              <w:tab/>
            </w:r>
            <w:r w:rsidR="007B705F" w:rsidRPr="00205055">
              <w:rPr>
                <w:rStyle w:val="Hyperlink"/>
                <w:noProof/>
              </w:rPr>
              <w:t>Progress Compared to Project Plan</w:t>
            </w:r>
            <w:r w:rsidR="007B705F">
              <w:rPr>
                <w:noProof/>
                <w:webHidden/>
              </w:rPr>
              <w:tab/>
            </w:r>
            <w:r w:rsidR="007B705F">
              <w:rPr>
                <w:noProof/>
                <w:webHidden/>
              </w:rPr>
              <w:fldChar w:fldCharType="begin"/>
            </w:r>
            <w:r w:rsidR="007B705F">
              <w:rPr>
                <w:noProof/>
                <w:webHidden/>
              </w:rPr>
              <w:instrText xml:space="preserve"> PAGEREF _Toc524510461 \h </w:instrText>
            </w:r>
            <w:r w:rsidR="007B705F">
              <w:rPr>
                <w:noProof/>
                <w:webHidden/>
              </w:rPr>
            </w:r>
            <w:r w:rsidR="007B705F">
              <w:rPr>
                <w:noProof/>
                <w:webHidden/>
              </w:rPr>
              <w:fldChar w:fldCharType="separate"/>
            </w:r>
            <w:r w:rsidR="007B705F">
              <w:rPr>
                <w:noProof/>
                <w:webHidden/>
              </w:rPr>
              <w:t>v</w:t>
            </w:r>
            <w:r w:rsidR="007B705F">
              <w:rPr>
                <w:noProof/>
                <w:webHidden/>
              </w:rPr>
              <w:fldChar w:fldCharType="end"/>
            </w:r>
          </w:hyperlink>
        </w:p>
        <w:p w14:paraId="71186D67" w14:textId="548D8924"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1" w:name="_Toc524510447"/>
      <w:r>
        <w:lastRenderedPageBreak/>
        <w:t>Executive Summary</w:t>
      </w:r>
      <w:bookmarkEnd w:id="1"/>
    </w:p>
    <w:p w14:paraId="35901DB6" w14:textId="2AEB0B6D" w:rsidR="00375B7F" w:rsidRDefault="00314471" w:rsidP="00375B7F">
      <w:r>
        <w:t xml:space="preserve">The aim of the construction phase was to take Let’s Quiz from a single </w:t>
      </w:r>
      <w:r w:rsidR="007B705F">
        <w:t xml:space="preserve">player game where users were asked a simple series of questions to a deeper and more complete experience. </w:t>
      </w:r>
      <w:r>
        <w:t xml:space="preserve"> </w:t>
      </w:r>
    </w:p>
    <w:p w14:paraId="6CE094E5" w14:textId="036303BA" w:rsidR="00314471" w:rsidRDefault="002578A1" w:rsidP="00375B7F">
      <w:r>
        <w:t>Specifically,</w:t>
      </w:r>
      <w:r w:rsidR="00314471">
        <w:t xml:space="preserve"> this would mean adding the following to the game:</w:t>
      </w:r>
    </w:p>
    <w:p w14:paraId="505A5435" w14:textId="7920669E" w:rsidR="00314471" w:rsidRDefault="00314471" w:rsidP="00314471">
      <w:pPr>
        <w:pStyle w:val="ListParagraph"/>
        <w:numPr>
          <w:ilvl w:val="0"/>
          <w:numId w:val="40"/>
        </w:numPr>
      </w:pPr>
      <w:r>
        <w:t>Multiplayer functionality</w:t>
      </w:r>
    </w:p>
    <w:p w14:paraId="33697B38" w14:textId="77777777" w:rsidR="007B705F" w:rsidRDefault="007B705F" w:rsidP="007B705F">
      <w:pPr>
        <w:pStyle w:val="ListParagraph"/>
        <w:numPr>
          <w:ilvl w:val="0"/>
          <w:numId w:val="40"/>
        </w:numPr>
      </w:pPr>
      <w:r>
        <w:t>Adding category specific rounds to the game</w:t>
      </w:r>
    </w:p>
    <w:p w14:paraId="15ED3CFB" w14:textId="06A612C3" w:rsidR="00314471" w:rsidRDefault="007B705F" w:rsidP="00314471">
      <w:pPr>
        <w:pStyle w:val="ListParagraph"/>
        <w:numPr>
          <w:ilvl w:val="0"/>
          <w:numId w:val="40"/>
        </w:numPr>
      </w:pPr>
      <w:r>
        <w:t>Allowing for s</w:t>
      </w:r>
      <w:r w:rsidR="00314471">
        <w:t>ocial media integration</w:t>
      </w:r>
      <w:r>
        <w:t xml:space="preserve"> including Facebook and Google Play</w:t>
      </w:r>
    </w:p>
    <w:p w14:paraId="7EA27DE1" w14:textId="3B55B1B0" w:rsidR="00314471" w:rsidRDefault="007B705F" w:rsidP="00314471">
      <w:pPr>
        <w:pStyle w:val="ListParagraph"/>
        <w:numPr>
          <w:ilvl w:val="0"/>
          <w:numId w:val="40"/>
        </w:numPr>
      </w:pPr>
      <w:r>
        <w:t>Adding p</w:t>
      </w:r>
      <w:r w:rsidR="00314471">
        <w:t>ush notifications</w:t>
      </w:r>
      <w:r>
        <w:t xml:space="preserve"> so users were alerted when it was there turn. </w:t>
      </w:r>
    </w:p>
    <w:p w14:paraId="5273BF8C" w14:textId="0C3A61D0" w:rsidR="00314471" w:rsidRDefault="00314471" w:rsidP="00314471">
      <w:pPr>
        <w:pStyle w:val="ListParagraph"/>
        <w:numPr>
          <w:ilvl w:val="0"/>
          <w:numId w:val="40"/>
        </w:numPr>
      </w:pPr>
      <w:r>
        <w:t>Dramatically increasing the scoring and leader boards</w:t>
      </w:r>
      <w:r w:rsidR="007B705F">
        <w:t xml:space="preserve"> and the global competitive nature of the game</w:t>
      </w:r>
    </w:p>
    <w:p w14:paraId="36C730CB" w14:textId="73408E66" w:rsidR="007B705F" w:rsidRDefault="007B705F" w:rsidP="00314471">
      <w:pPr>
        <w:pStyle w:val="ListParagraph"/>
        <w:numPr>
          <w:ilvl w:val="0"/>
          <w:numId w:val="40"/>
        </w:numPr>
      </w:pPr>
      <w:r>
        <w:t>Adding offline redundancy and maintaining a single player mode of game play</w:t>
      </w:r>
    </w:p>
    <w:p w14:paraId="0EA3D1B3" w14:textId="3307E45F" w:rsidR="007B705F" w:rsidRDefault="002578A1" w:rsidP="00314471">
      <w:pPr>
        <w:pStyle w:val="ListParagraph"/>
        <w:numPr>
          <w:ilvl w:val="0"/>
          <w:numId w:val="40"/>
        </w:numPr>
      </w:pPr>
      <w:r>
        <w:t>Publicly</w:t>
      </w:r>
      <w:r w:rsidR="007B705F">
        <w:t xml:space="preserve"> releasing the game on the Android Play Store and the Apple Apps Store</w:t>
      </w:r>
    </w:p>
    <w:p w14:paraId="63F6E609" w14:textId="2EEFBF5A" w:rsidR="00314471" w:rsidRDefault="002578A1" w:rsidP="00314471">
      <w:r>
        <w:t>Overall,</w:t>
      </w:r>
      <w:r w:rsidR="007B705F">
        <w:t xml:space="preserve"> we were mostly successful in each of these undertaking with the two exceptions being Google Play social media integration and releasing the app to the Apple Apps Store. Detailed explanations of why these functions had to be removed from scope are outlined below </w:t>
      </w:r>
      <w:r>
        <w:t>but, in both cases,</w:t>
      </w:r>
      <w:r w:rsidR="007B705F">
        <w:t xml:space="preserve"> the simple reason is we could not meet the privacy requirements for these companies. </w:t>
      </w:r>
    </w:p>
    <w:p w14:paraId="495E36CC" w14:textId="77777777" w:rsidR="007B705F" w:rsidRDefault="007B705F" w:rsidP="00314471"/>
    <w:p w14:paraId="600CDD3A" w14:textId="1BE3A725" w:rsidR="00314471" w:rsidRPr="00375B7F" w:rsidRDefault="00314471" w:rsidP="00314471"/>
    <w:p w14:paraId="105E1890" w14:textId="77777777" w:rsidR="005D5900" w:rsidRDefault="005D5900" w:rsidP="005D5900">
      <w:pPr>
        <w:pStyle w:val="Heading1"/>
        <w:numPr>
          <w:ilvl w:val="0"/>
          <w:numId w:val="2"/>
        </w:numPr>
        <w:spacing w:line="256" w:lineRule="auto"/>
      </w:pPr>
      <w:bookmarkStart w:id="2" w:name="_Toc524510448"/>
      <w:r>
        <w:t>Iteration Evaluation and Reporting</w:t>
      </w:r>
      <w:bookmarkEnd w:id="2"/>
    </w:p>
    <w:p w14:paraId="04E10856" w14:textId="77777777" w:rsidR="005D5900" w:rsidRDefault="005D5900" w:rsidP="005D5900">
      <w:pPr>
        <w:pStyle w:val="Heading2"/>
        <w:numPr>
          <w:ilvl w:val="1"/>
          <w:numId w:val="2"/>
        </w:numPr>
        <w:spacing w:line="256" w:lineRule="auto"/>
      </w:pPr>
      <w:bookmarkStart w:id="3" w:name="_Toc524510449"/>
      <w:r>
        <w:t>Iteration 1</w:t>
      </w:r>
      <w:bookmarkEnd w:id="3"/>
    </w:p>
    <w:p w14:paraId="48096B50" w14:textId="77FEE1B3" w:rsidR="005D5900" w:rsidRDefault="005D5900" w:rsidP="005D5900">
      <w:r>
        <w:t xml:space="preserve">The primary goal for this iteration was to get the game to a state where users could play against each other. We knew this would be a large task and that it would primarily have to </w:t>
      </w:r>
      <w:commentRangeStart w:id="4"/>
      <w:r>
        <w:t xml:space="preserve">be completed by a single member of the design team. </w:t>
      </w:r>
      <w:commentRangeEnd w:id="4"/>
      <w:r>
        <w:rPr>
          <w:rStyle w:val="CommentReference"/>
          <w:lang w:eastAsia="en-US"/>
        </w:rPr>
        <w:commentReference w:id="4"/>
      </w:r>
    </w:p>
    <w:p w14:paraId="08258272" w14:textId="0DA63B2D" w:rsidR="00B42E34" w:rsidRDefault="00B42E34" w:rsidP="005D5900">
      <w:r>
        <w:t xml:space="preserve">The choice to elect a single team member to manage this entire task was essentially due to scaling as it was very difficult to break this task down into smaller pieces. The decision was made for Collin McKeahnie to carry out this task as he felt most comfortable with this part of the project. </w:t>
      </w:r>
    </w:p>
    <w:p w14:paraId="2C66AC03" w14:textId="31B635F5" w:rsidR="005D5900" w:rsidRDefault="005D5900" w:rsidP="005D5900">
      <w:r>
        <w:t xml:space="preserve">By the end of this iteration multiplayer functionality had been added to the game and users could have multiple ongoing games happening at once. </w:t>
      </w:r>
      <w:commentRangeStart w:id="5"/>
      <w:r>
        <w:t xml:space="preserve">The only aspect that was not completed to a production level was in the UI where placeholder art work was used. </w:t>
      </w:r>
      <w:commentRangeEnd w:id="5"/>
      <w:r>
        <w:rPr>
          <w:rStyle w:val="CommentReference"/>
          <w:lang w:eastAsia="en-US"/>
        </w:rPr>
        <w:commentReference w:id="5"/>
      </w:r>
      <w:r w:rsidR="00B42E34">
        <w:t>It was expected that the U would not be at production level by the end of this iteration, the goal was only to have ‘multiplayer functionality’. The</w:t>
      </w:r>
      <w:r w:rsidR="006E227D">
        <w:t xml:space="preserve">re were two reason we </w:t>
      </w:r>
      <w:r w:rsidR="00B42E34">
        <w:t>dec</w:t>
      </w:r>
      <w:r w:rsidR="006E227D">
        <w:t>ided</w:t>
      </w:r>
      <w:r w:rsidR="00B42E34">
        <w:t xml:space="preserve"> not aim for production level completion</w:t>
      </w:r>
      <w:r w:rsidR="006E227D">
        <w:t xml:space="preserve"> of the UI</w:t>
      </w:r>
      <w:r w:rsidR="00B42E34">
        <w:t xml:space="preserve"> in this iteratio</w:t>
      </w:r>
      <w:r w:rsidR="006E227D">
        <w:t xml:space="preserve">n. </w:t>
      </w:r>
      <w:r w:rsidR="002578A1">
        <w:t>Firstly,</w:t>
      </w:r>
      <w:r w:rsidR="006E227D">
        <w:t xml:space="preserve"> the time constraints of a single iteration would have made achieving any more very difficult and secondly at this stage it is expected the UI will go through several changes and to save double handling certain aspects of the design it was decided to leave the bulk of the design work until later in the phase.</w:t>
      </w:r>
    </w:p>
    <w:p w14:paraId="79E1C1A8" w14:textId="77777777" w:rsidR="005D5900" w:rsidRDefault="005D5900" w:rsidP="005D5900">
      <w:r>
        <w:t xml:space="preserve">There was a goal of having offline redundancy added to the game in this iteration. It was decided during the mid-iteration team meeting to drop this as a goal as it was dependent on aspects of multiplayer being functional, specifically a pregame check for opponents and the Game Lobby scene.  </w:t>
      </w:r>
    </w:p>
    <w:p w14:paraId="64CF50AD" w14:textId="77777777" w:rsidR="005D5900" w:rsidRDefault="005D5900" w:rsidP="005D5900">
      <w:r>
        <w:lastRenderedPageBreak/>
        <w:t xml:space="preserve">Overall this iteration was a success. </w:t>
      </w:r>
    </w:p>
    <w:p w14:paraId="0056E66D" w14:textId="77777777" w:rsidR="005D5900" w:rsidRDefault="005D5900" w:rsidP="005D5900">
      <w:pPr>
        <w:pStyle w:val="Heading2"/>
        <w:numPr>
          <w:ilvl w:val="1"/>
          <w:numId w:val="2"/>
        </w:numPr>
        <w:spacing w:line="256" w:lineRule="auto"/>
      </w:pPr>
      <w:bookmarkStart w:id="6" w:name="_Toc524510450"/>
      <w:commentRangeStart w:id="7"/>
      <w:commentRangeStart w:id="8"/>
      <w:r>
        <w:t>Iteration 2</w:t>
      </w:r>
      <w:commentRangeEnd w:id="7"/>
      <w:r>
        <w:rPr>
          <w:rStyle w:val="CommentReference"/>
          <w:smallCaps w:val="0"/>
          <w:lang w:eastAsia="en-US"/>
        </w:rPr>
        <w:commentReference w:id="7"/>
      </w:r>
      <w:commentRangeEnd w:id="8"/>
      <w:r w:rsidR="006E227D">
        <w:rPr>
          <w:rStyle w:val="CommentReference"/>
          <w:rFonts w:asciiTheme="minorHAnsi" w:eastAsiaTheme="minorHAnsi" w:hAnsiTheme="minorHAnsi" w:cstheme="minorBidi"/>
          <w:b w:val="0"/>
          <w:bCs w:val="0"/>
          <w:smallCaps w:val="0"/>
          <w:color w:val="auto"/>
          <w:lang w:eastAsia="en-US"/>
        </w:rPr>
        <w:commentReference w:id="8"/>
      </w:r>
      <w:bookmarkEnd w:id="6"/>
    </w:p>
    <w:p w14:paraId="20D29474" w14:textId="34556DFE" w:rsidR="005D5900" w:rsidRDefault="005D5900" w:rsidP="005D5900">
      <w:r>
        <w:t>The goal of iteration 2 was to implement</w:t>
      </w:r>
      <w:r w:rsidR="00BA604B">
        <w:t xml:space="preserve"> social media </w:t>
      </w:r>
      <w:r w:rsidR="0099129F">
        <w:t>integration</w:t>
      </w:r>
      <w:r w:rsidR="00BA604B">
        <w:t>,</w:t>
      </w:r>
      <w:r w:rsidR="00716B51">
        <w:t xml:space="preserve"> push </w:t>
      </w:r>
      <w:r>
        <w:t xml:space="preserve">notifications to users’ phones when it was their turn and to extend the leader boards to have top questions and top question submitters. </w:t>
      </w:r>
    </w:p>
    <w:p w14:paraId="7F70D344" w14:textId="77777777" w:rsidR="00716B51" w:rsidRDefault="00516598" w:rsidP="005D5900">
      <w:pPr>
        <w:rPr>
          <w:rFonts w:ascii="Calibri" w:eastAsia="Times New Roman" w:hAnsi="Calibri" w:cs="Calibri"/>
          <w:color w:val="000000"/>
          <w:lang w:eastAsia="en-AU"/>
        </w:rPr>
      </w:pPr>
      <w:r>
        <w:rPr>
          <w:rFonts w:ascii="Calibri" w:eastAsia="Times New Roman" w:hAnsi="Calibri" w:cs="Calibri"/>
          <w:color w:val="000000"/>
          <w:lang w:eastAsia="en-AU"/>
        </w:rPr>
        <w:t>It was a mistake to try to extend the leader boards to have a tally of votes cast before</w:t>
      </w:r>
      <w:r w:rsidR="005D5900">
        <w:rPr>
          <w:rFonts w:ascii="Calibri" w:eastAsia="Times New Roman" w:hAnsi="Calibri" w:cs="Calibri"/>
          <w:color w:val="000000"/>
          <w:lang w:eastAsia="en-AU"/>
        </w:rPr>
        <w:t xml:space="preserve"> 'Voting on Questions' was implemented in the UI </w:t>
      </w:r>
      <w:r w:rsidR="00716B51">
        <w:rPr>
          <w:rFonts w:ascii="Calibri" w:eastAsia="Times New Roman" w:hAnsi="Calibri" w:cs="Calibri"/>
          <w:color w:val="000000"/>
          <w:lang w:eastAsia="en-AU"/>
        </w:rPr>
        <w:t>as there was no actual way to cast votes. A</w:t>
      </w:r>
      <w:r w:rsidR="005D5900">
        <w:rPr>
          <w:rFonts w:ascii="Calibri" w:eastAsia="Times New Roman" w:hAnsi="Calibri" w:cs="Calibri"/>
          <w:color w:val="000000"/>
          <w:lang w:eastAsia="en-AU"/>
        </w:rPr>
        <w:t xml:space="preserve">ccording to the Project Plan </w:t>
      </w:r>
      <w:r w:rsidR="00716B51">
        <w:rPr>
          <w:rFonts w:ascii="Calibri" w:eastAsia="Times New Roman" w:hAnsi="Calibri" w:cs="Calibri"/>
          <w:color w:val="000000"/>
          <w:lang w:eastAsia="en-AU"/>
        </w:rPr>
        <w:t xml:space="preserve">adding voting to the UI </w:t>
      </w:r>
      <w:r w:rsidR="005D5900">
        <w:rPr>
          <w:rFonts w:ascii="Calibri" w:eastAsia="Times New Roman" w:hAnsi="Calibri" w:cs="Calibri"/>
          <w:color w:val="000000"/>
          <w:lang w:eastAsia="en-AU"/>
        </w:rPr>
        <w:t xml:space="preserve">was not scheduled until iteration 4. </w:t>
      </w:r>
    </w:p>
    <w:p w14:paraId="43E3C190" w14:textId="77777777" w:rsidR="007E36E5"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By the end of iteration 2 the</w:t>
      </w:r>
      <w:r w:rsidR="005D5900">
        <w:rPr>
          <w:rFonts w:ascii="Calibri" w:eastAsia="Times New Roman" w:hAnsi="Calibri" w:cs="Calibri"/>
          <w:color w:val="000000"/>
          <w:lang w:eastAsia="en-AU"/>
        </w:rPr>
        <w:t xml:space="preserve"> UI for the high score boards </w:t>
      </w:r>
      <w:r>
        <w:rPr>
          <w:rFonts w:ascii="Calibri" w:eastAsia="Times New Roman" w:hAnsi="Calibri" w:cs="Calibri"/>
          <w:color w:val="000000"/>
          <w:lang w:eastAsia="en-AU"/>
        </w:rPr>
        <w:t>was</w:t>
      </w:r>
      <w:r w:rsidR="005D5900">
        <w:rPr>
          <w:rFonts w:ascii="Calibri" w:eastAsia="Times New Roman" w:hAnsi="Calibri" w:cs="Calibri"/>
          <w:color w:val="000000"/>
          <w:lang w:eastAsia="en-AU"/>
        </w:rPr>
        <w:t xml:space="preserve"> implemented </w:t>
      </w:r>
      <w:r>
        <w:rPr>
          <w:rFonts w:ascii="Calibri" w:eastAsia="Times New Roman" w:hAnsi="Calibri" w:cs="Calibri"/>
          <w:color w:val="000000"/>
          <w:lang w:eastAsia="en-AU"/>
        </w:rPr>
        <w:t xml:space="preserve">as best as possible </w:t>
      </w:r>
      <w:r w:rsidR="005D5900">
        <w:rPr>
          <w:rFonts w:ascii="Calibri" w:eastAsia="Times New Roman" w:hAnsi="Calibri" w:cs="Calibri"/>
          <w:color w:val="000000"/>
          <w:lang w:eastAsia="en-AU"/>
        </w:rPr>
        <w:t>but could</w:t>
      </w:r>
      <w:r>
        <w:rPr>
          <w:rFonts w:ascii="Calibri" w:eastAsia="Times New Roman" w:hAnsi="Calibri" w:cs="Calibri"/>
          <w:color w:val="000000"/>
          <w:lang w:eastAsia="en-AU"/>
        </w:rPr>
        <w:t xml:space="preserve"> only</w:t>
      </w:r>
      <w:r w:rsidR="005D5900">
        <w:rPr>
          <w:rFonts w:ascii="Calibri" w:eastAsia="Times New Roman" w:hAnsi="Calibri" w:cs="Calibri"/>
          <w:color w:val="000000"/>
          <w:lang w:eastAsia="en-AU"/>
        </w:rPr>
        <w:t xml:space="preserve"> be tested by adding voting values to the database</w:t>
      </w:r>
      <w:r>
        <w:rPr>
          <w:rFonts w:ascii="Calibri" w:eastAsia="Times New Roman" w:hAnsi="Calibri" w:cs="Calibri"/>
          <w:color w:val="000000"/>
          <w:lang w:eastAsia="en-AU"/>
        </w:rPr>
        <w:t xml:space="preserve"> manually. Dynamic updating of the leader boards would not be possible until the </w:t>
      </w:r>
      <w:r w:rsidR="005D5900">
        <w:rPr>
          <w:rFonts w:ascii="Calibri" w:eastAsia="Times New Roman" w:hAnsi="Calibri" w:cs="Calibri"/>
          <w:color w:val="000000"/>
          <w:lang w:eastAsia="en-AU"/>
        </w:rPr>
        <w:t>UI was update</w:t>
      </w:r>
      <w:r>
        <w:rPr>
          <w:rFonts w:ascii="Calibri" w:eastAsia="Times New Roman" w:hAnsi="Calibri" w:cs="Calibri"/>
          <w:color w:val="000000"/>
          <w:lang w:eastAsia="en-AU"/>
        </w:rPr>
        <w:t>d.</w:t>
      </w:r>
      <w:r w:rsidR="0099129F">
        <w:rPr>
          <w:rFonts w:ascii="Calibri" w:eastAsia="Times New Roman" w:hAnsi="Calibri" w:cs="Calibri"/>
          <w:color w:val="000000"/>
          <w:lang w:eastAsia="en-AU"/>
        </w:rPr>
        <w:t xml:space="preserve"> Since we could not test the leader boards the priority for completion was dropped, so the ‘most correct’ leader board was not implemented until iteration 3.</w:t>
      </w:r>
    </w:p>
    <w:p w14:paraId="4995EA1A" w14:textId="3E6A7E69" w:rsidR="005D5900" w:rsidRDefault="007E36E5" w:rsidP="005D5900">
      <w:pPr>
        <w:rPr>
          <w:rFonts w:ascii="Calibri" w:eastAsia="Times New Roman" w:hAnsi="Calibri" w:cs="Calibri"/>
          <w:color w:val="000000"/>
          <w:lang w:eastAsia="en-AU"/>
        </w:rPr>
      </w:pPr>
      <w:r>
        <w:rPr>
          <w:rFonts w:ascii="Calibri" w:eastAsia="Times New Roman" w:hAnsi="Calibri" w:cs="Calibri"/>
          <w:color w:val="000000"/>
          <w:lang w:eastAsia="en-AU"/>
        </w:rPr>
        <w:t>Push notification research was completed, and a unity project was created to test the functionality and implementation of Firebase within a Unity project.</w:t>
      </w:r>
      <w:r w:rsidR="0099129F">
        <w:rPr>
          <w:rFonts w:ascii="Calibri" w:eastAsia="Times New Roman" w:hAnsi="Calibri" w:cs="Calibri"/>
          <w:color w:val="000000"/>
          <w:lang w:eastAsia="en-AU"/>
        </w:rPr>
        <w:t xml:space="preserve"> </w:t>
      </w:r>
    </w:p>
    <w:p w14:paraId="262F739A" w14:textId="6CE477D6" w:rsidR="002578A1" w:rsidRDefault="00716B51" w:rsidP="005D5900">
      <w:pPr>
        <w:rPr>
          <w:rFonts w:ascii="Calibri" w:eastAsia="Times New Roman" w:hAnsi="Calibri" w:cs="Calibri"/>
          <w:color w:val="000000"/>
          <w:lang w:eastAsia="en-AU"/>
        </w:rPr>
      </w:pPr>
      <w:r>
        <w:rPr>
          <w:rFonts w:ascii="Calibri" w:eastAsia="Times New Roman" w:hAnsi="Calibri" w:cs="Calibri"/>
          <w:color w:val="000000"/>
          <w:lang w:eastAsia="en-AU"/>
        </w:rPr>
        <w:t xml:space="preserve">The other aim for </w:t>
      </w:r>
      <w:r w:rsidR="002578A1">
        <w:rPr>
          <w:rFonts w:ascii="Calibri" w:eastAsia="Times New Roman" w:hAnsi="Calibri" w:cs="Calibri"/>
          <w:color w:val="000000"/>
          <w:lang w:eastAsia="en-AU"/>
        </w:rPr>
        <w:t>this iteration</w:t>
      </w:r>
      <w:r w:rsidR="007E36E5">
        <w:rPr>
          <w:rFonts w:ascii="Calibri" w:eastAsia="Times New Roman" w:hAnsi="Calibri" w:cs="Calibri"/>
          <w:color w:val="000000"/>
          <w:lang w:eastAsia="en-AU"/>
        </w:rPr>
        <w:t xml:space="preserve"> </w:t>
      </w:r>
      <w:r w:rsidR="00BA604B">
        <w:rPr>
          <w:rFonts w:ascii="Calibri" w:eastAsia="Times New Roman" w:hAnsi="Calibri" w:cs="Calibri"/>
          <w:color w:val="000000"/>
          <w:lang w:eastAsia="en-AU"/>
        </w:rPr>
        <w:t>social media integration</w:t>
      </w:r>
      <w:r>
        <w:rPr>
          <w:rFonts w:ascii="Calibri" w:eastAsia="Times New Roman" w:hAnsi="Calibri" w:cs="Calibri"/>
          <w:color w:val="000000"/>
          <w:lang w:eastAsia="en-AU"/>
        </w:rPr>
        <w:t>, w</w:t>
      </w:r>
      <w:r w:rsidR="00BA604B">
        <w:rPr>
          <w:rFonts w:ascii="Calibri" w:eastAsia="Times New Roman" w:hAnsi="Calibri" w:cs="Calibri"/>
          <w:color w:val="000000"/>
          <w:lang w:eastAsia="en-AU"/>
        </w:rPr>
        <w:t>ere also both not achieved,</w:t>
      </w:r>
      <w:r>
        <w:rPr>
          <w:rFonts w:ascii="Calibri" w:eastAsia="Times New Roman" w:hAnsi="Calibri" w:cs="Calibri"/>
          <w:color w:val="000000"/>
          <w:lang w:eastAsia="en-AU"/>
        </w:rPr>
        <w:t xml:space="preserve"> however this was less surprising as introducing foreign APIs can be very fiddly and time consuming.</w:t>
      </w:r>
      <w:r w:rsidR="00BA604B">
        <w:rPr>
          <w:rFonts w:ascii="Calibri" w:eastAsia="Times New Roman" w:hAnsi="Calibri" w:cs="Calibri"/>
          <w:color w:val="000000"/>
          <w:lang w:eastAsia="en-AU"/>
        </w:rPr>
        <w:t xml:space="preserve"> The plan to implement both Google Play and Facebook into the game in a single iteration proved too ambitious and the decision was made to push Google Play integration to iteration 3. </w:t>
      </w:r>
    </w:p>
    <w:p w14:paraId="1742C602" w14:textId="77777777" w:rsidR="005D5900" w:rsidRDefault="005D5900" w:rsidP="005D5900">
      <w:commentRangeStart w:id="9"/>
      <w:commentRangeStart w:id="10"/>
      <w:r>
        <w:t xml:space="preserve">Overall, we did not achieve our goals this iteration. </w:t>
      </w:r>
      <w:commentRangeEnd w:id="9"/>
      <w:r>
        <w:rPr>
          <w:rStyle w:val="CommentReference"/>
          <w:lang w:eastAsia="en-US"/>
        </w:rPr>
        <w:commentReference w:id="9"/>
      </w:r>
      <w:commentRangeEnd w:id="10"/>
      <w:r w:rsidR="006E227D">
        <w:rPr>
          <w:rStyle w:val="CommentReference"/>
          <w:rFonts w:eastAsiaTheme="minorHAnsi"/>
          <w:lang w:eastAsia="en-US"/>
        </w:rPr>
        <w:commentReference w:id="10"/>
      </w:r>
    </w:p>
    <w:p w14:paraId="77B2F70A" w14:textId="77777777" w:rsidR="005D5900" w:rsidRDefault="005D5900" w:rsidP="005D5900">
      <w:pPr>
        <w:pStyle w:val="Heading2"/>
        <w:numPr>
          <w:ilvl w:val="1"/>
          <w:numId w:val="2"/>
        </w:numPr>
        <w:spacing w:line="256" w:lineRule="auto"/>
      </w:pPr>
      <w:bookmarkStart w:id="11" w:name="_Toc524510451"/>
      <w:r>
        <w:t>Iteration 3</w:t>
      </w:r>
      <w:bookmarkEnd w:id="11"/>
    </w:p>
    <w:p w14:paraId="27BC434E" w14:textId="5FC76A8B" w:rsidR="005D5900" w:rsidRDefault="005D5900" w:rsidP="005D5900">
      <w:r>
        <w:t>This iteration was deliberately left light for many of the team members as it was foreseen last semester that integrating</w:t>
      </w:r>
      <w:r w:rsidR="007569FF">
        <w:t xml:space="preserve"> the different API’s of Facebook, Google Play and Firebase, our push notifications platform,</w:t>
      </w:r>
      <w:r>
        <w:t xml:space="preserve"> into the game may prove challenging. Our aim for iteration 3 was to </w:t>
      </w:r>
      <w:commentRangeStart w:id="12"/>
      <w:r>
        <w:t>finish what was left from iteration 2</w:t>
      </w:r>
      <w:r w:rsidR="007569FF">
        <w:t xml:space="preserve"> which was integrating Google and Facebook</w:t>
      </w:r>
      <w:r>
        <w:t xml:space="preserve"> </w:t>
      </w:r>
      <w:commentRangeEnd w:id="12"/>
      <w:r>
        <w:rPr>
          <w:rStyle w:val="CommentReference"/>
          <w:lang w:eastAsia="en-US"/>
        </w:rPr>
        <w:commentReference w:id="12"/>
      </w:r>
      <w:r>
        <w:t>and to implement category specific rounds.</w:t>
      </w:r>
    </w:p>
    <w:p w14:paraId="4A7BF2B6" w14:textId="66F8F95A" w:rsidR="00EF60FA" w:rsidRDefault="00662519" w:rsidP="005D5900">
      <w:r>
        <w:t>Offline</w:t>
      </w:r>
      <w:r w:rsidR="00EF60FA">
        <w:t xml:space="preserve"> redundancy which was put on hold from Iteration 1</w:t>
      </w:r>
      <w:r>
        <w:t xml:space="preserve"> was added to this iteration</w:t>
      </w:r>
      <w:r w:rsidR="00EF60FA">
        <w:t xml:space="preserve">. Now that the multiplayer and game lobby had been fully integrated offline play could be implemented. </w:t>
      </w:r>
      <w:r>
        <w:t>It was not completed</w:t>
      </w:r>
      <w:r w:rsidR="0099129F">
        <w:t xml:space="preserve"> due to a </w:t>
      </w:r>
      <w:r w:rsidR="002578A1">
        <w:t>build-up</w:t>
      </w:r>
      <w:r w:rsidR="0099129F">
        <w:t xml:space="preserve"> of other more important work items. Offline redundancy was started towards the end of the iteration but not completed. </w:t>
      </w:r>
    </w:p>
    <w:p w14:paraId="7A83A80B" w14:textId="034A0C7F" w:rsidR="007E36E5" w:rsidRDefault="00662519" w:rsidP="005D5900">
      <w:r>
        <w:t>Push notifications</w:t>
      </w:r>
      <w:r w:rsidR="002578A1">
        <w:t xml:space="preserve"> integration was</w:t>
      </w:r>
      <w:r>
        <w:t xml:space="preserve"> completed by the end of this iteration however </w:t>
      </w:r>
      <w:r w:rsidR="007E36E5">
        <w:t>there was a spelling error in that resulted in notifications not being sent from devices.</w:t>
      </w:r>
    </w:p>
    <w:p w14:paraId="144C8A25" w14:textId="1A48EB9D" w:rsidR="00662519" w:rsidRDefault="007E36E5" w:rsidP="005D5900">
      <w:r>
        <w:t>W</w:t>
      </w:r>
      <w:r w:rsidR="00662519">
        <w:t xml:space="preserve">e encountered significant problems integrating Google Play. At the end of this iteration it was decided to remove the option for users to sign in with their Google Play accounts. </w:t>
      </w:r>
      <w:r w:rsidR="002578A1">
        <w:t>Because of</w:t>
      </w:r>
      <w:r w:rsidR="007F4B4B">
        <w:t xml:space="preserve"> the issues with Google Play the integration of Facebook had to be pushed another interaction. </w:t>
      </w:r>
    </w:p>
    <w:p w14:paraId="0F220414" w14:textId="1C53D2E9" w:rsidR="007569FF" w:rsidRDefault="005D5900" w:rsidP="005D5900">
      <w:r>
        <w:t>Introducing categories proved to be quite tedious. Throughout this entire project we have had various issues moving JSON objects between the database and scenes within the game,</w:t>
      </w:r>
      <w:r w:rsidR="007569FF">
        <w:t xml:space="preserve"> however</w:t>
      </w:r>
      <w:r>
        <w:t xml:space="preserve"> once these issues were resolved categories were added to the game.</w:t>
      </w:r>
      <w:r w:rsidR="007569FF">
        <w:t xml:space="preserve"> </w:t>
      </w:r>
    </w:p>
    <w:p w14:paraId="40CD7A8B" w14:textId="77777777" w:rsidR="005D5900" w:rsidRDefault="005D5900" w:rsidP="005D5900">
      <w:pPr>
        <w:pStyle w:val="Heading2"/>
        <w:numPr>
          <w:ilvl w:val="1"/>
          <w:numId w:val="2"/>
        </w:numPr>
        <w:spacing w:line="256" w:lineRule="auto"/>
      </w:pPr>
      <w:bookmarkStart w:id="13" w:name="_Toc524510452"/>
      <w:r>
        <w:lastRenderedPageBreak/>
        <w:t>Iteration 4</w:t>
      </w:r>
      <w:bookmarkEnd w:id="13"/>
    </w:p>
    <w:p w14:paraId="12237CFF" w14:textId="77777777" w:rsidR="008526A6" w:rsidRDefault="009B2BE2" w:rsidP="005D5900">
      <w:r>
        <w:t xml:space="preserve">The main goals </w:t>
      </w:r>
      <w:r w:rsidR="0009416B">
        <w:t xml:space="preserve">of iteration 4 were completing </w:t>
      </w:r>
      <w:r>
        <w:t>documents</w:t>
      </w:r>
      <w:r w:rsidR="0009416B">
        <w:t xml:space="preserve"> including the </w:t>
      </w:r>
      <w:r>
        <w:t>beta test</w:t>
      </w:r>
      <w:r w:rsidR="0009416B">
        <w:t>er’s</w:t>
      </w:r>
      <w:r>
        <w:t xml:space="preserve"> survey</w:t>
      </w:r>
      <w:r w:rsidR="0009416B">
        <w:t>,</w:t>
      </w:r>
      <w:r>
        <w:t xml:space="preserve"> publishing</w:t>
      </w:r>
      <w:r w:rsidR="0009416B">
        <w:t xml:space="preserve"> the app, testing and bug fixes</w:t>
      </w:r>
      <w:r>
        <w:t xml:space="preserve">. </w:t>
      </w:r>
    </w:p>
    <w:p w14:paraId="0C45D1AF" w14:textId="57A90912" w:rsidR="00F36B41" w:rsidRDefault="008526A6" w:rsidP="005D5900">
      <w:r>
        <w:t xml:space="preserve">Publication </w:t>
      </w:r>
      <w:r w:rsidR="00F36B41">
        <w:t xml:space="preserve">to </w:t>
      </w:r>
      <w:r>
        <w:t xml:space="preserve">the </w:t>
      </w:r>
      <w:r w:rsidR="00F36B41">
        <w:t>Google Play Store and Apple Apps Stor</w:t>
      </w:r>
      <w:r w:rsidR="0040627B">
        <w:t>e were both more complicated tha</w:t>
      </w:r>
      <w:r w:rsidR="00F36B41">
        <w:t xml:space="preserve">n expected, ultimately the app was published to Google’s Play Store but </w:t>
      </w:r>
      <w:r w:rsidR="0099129F">
        <w:t>was not uploaded to the iOS store. The iOS store has stricter conditions for apps and does not accept apps the are still in beta stage. The app will be exported as a</w:t>
      </w:r>
      <w:r w:rsidR="002578A1">
        <w:t xml:space="preserve"> </w:t>
      </w:r>
      <w:r w:rsidR="0099129F">
        <w:t>.</w:t>
      </w:r>
      <w:r w:rsidR="002578A1">
        <w:t>IPA</w:t>
      </w:r>
      <w:r w:rsidR="0099129F">
        <w:t xml:space="preserve"> so users can install on their devices. </w:t>
      </w:r>
    </w:p>
    <w:p w14:paraId="70B13EE8" w14:textId="39E9ADF6" w:rsidR="00F36B41" w:rsidRDefault="00F36B41" w:rsidP="005D5900">
      <w:r>
        <w:t xml:space="preserve">Facebook login and sharing </w:t>
      </w:r>
      <w:r w:rsidR="002578A1">
        <w:t>were</w:t>
      </w:r>
      <w:r>
        <w:t xml:space="preserve"> finally completed in this iteration. While it was expected that interacting with the different APIs would be difficult the complexity of integrating the application with Facebook and Google was underestimated. </w:t>
      </w:r>
    </w:p>
    <w:p w14:paraId="189A1C7B" w14:textId="77777777" w:rsidR="00F36B41" w:rsidRDefault="00F36B41" w:rsidP="00F36B41">
      <w:pPr>
        <w:pStyle w:val="Heading2"/>
      </w:pPr>
      <w:r>
        <w:t xml:space="preserve"> Iteration 5</w:t>
      </w:r>
    </w:p>
    <w:p w14:paraId="178A1D13" w14:textId="6413CCDC" w:rsidR="00F36B41" w:rsidRDefault="00F36B41" w:rsidP="00F36B41">
      <w:r>
        <w:t xml:space="preserve">The team did not initially plan to have an iteration 5 but it was recommended to us to take the extra iteration and it turned out to be needed. Two things took up the entire iteration, bug fixing and completion of outstanding items. </w:t>
      </w:r>
    </w:p>
    <w:p w14:paraId="5F71CC23" w14:textId="14FD46E1" w:rsidR="00F36B41" w:rsidRDefault="00F36B41" w:rsidP="00F36B41">
      <w:r>
        <w:t xml:space="preserve">Due to the nature of building an application in a development environment and then having the execution environment being so different some bugs were expected, however the size and quantity of the bugs surprised us all. It is not an exaggeration to say that almost </w:t>
      </w:r>
      <w:r w:rsidR="002578A1">
        <w:t>all</w:t>
      </w:r>
      <w:r>
        <w:t xml:space="preserve"> our functionality broke when the application was released to the Play Store. </w:t>
      </w:r>
    </w:p>
    <w:p w14:paraId="25E2F8D8" w14:textId="634F9DE8" w:rsidR="005D5900" w:rsidRDefault="00F36B41" w:rsidP="00F36B41">
      <w:r>
        <w:t xml:space="preserve">The other issue encountered was certain tasks had been marked as completed </w:t>
      </w:r>
      <w:r w:rsidR="00510B7F">
        <w:t>in earlier iterations when they were not in fact 100% complete</w:t>
      </w:r>
      <w:r w:rsidR="002578A1">
        <w:t>, as well as making allowances for tasks that had been completed but were not marked as complete</w:t>
      </w:r>
      <w:r w:rsidR="00510B7F">
        <w:t xml:space="preserve">. </w:t>
      </w:r>
    </w:p>
    <w:p w14:paraId="0F7141DA" w14:textId="77777777" w:rsidR="005D5900" w:rsidRDefault="005D5900" w:rsidP="005D5900">
      <w:pPr>
        <w:pStyle w:val="Heading1"/>
        <w:numPr>
          <w:ilvl w:val="0"/>
          <w:numId w:val="2"/>
        </w:numPr>
        <w:spacing w:line="256" w:lineRule="auto"/>
      </w:pPr>
      <w:bookmarkStart w:id="14" w:name="_Toc524510453"/>
      <w:commentRangeStart w:id="15"/>
      <w:r>
        <w:t xml:space="preserve">Discussion </w:t>
      </w:r>
      <w:commentRangeEnd w:id="15"/>
      <w:r>
        <w:rPr>
          <w:rStyle w:val="CommentReference"/>
          <w:smallCaps w:val="0"/>
          <w:lang w:eastAsia="en-US"/>
        </w:rPr>
        <w:commentReference w:id="15"/>
      </w:r>
      <w:r>
        <w:t>of Risks &amp; Issues</w:t>
      </w:r>
      <w:bookmarkEnd w:id="14"/>
    </w:p>
    <w:p w14:paraId="5CC93BB0" w14:textId="563DDBE3" w:rsidR="002860B8" w:rsidRDefault="002860B8" w:rsidP="002860B8">
      <w:pPr>
        <w:pStyle w:val="Heading2"/>
      </w:pPr>
      <w:bookmarkStart w:id="16" w:name="_Toc524510454"/>
      <w:r>
        <w:t>Server Connection Unavailable</w:t>
      </w:r>
      <w:bookmarkEnd w:id="16"/>
    </w:p>
    <w:p w14:paraId="1E296823" w14:textId="134C33DC" w:rsidR="002860B8" w:rsidRPr="002860B8" w:rsidRDefault="002860B8" w:rsidP="002860B8">
      <w:r>
        <w:t>Initially it was a problem that if the server was unavailable when it was required the game would crash. We have mitigated this issue by having the game fall back to single player mode where it only uses locally stored data</w:t>
      </w:r>
      <w:r w:rsidR="004B6C5F">
        <w:t xml:space="preserve">. </w:t>
      </w:r>
    </w:p>
    <w:p w14:paraId="3CAAB23B" w14:textId="068F75A3" w:rsidR="002860B8" w:rsidRDefault="002860B8" w:rsidP="002860B8">
      <w:pPr>
        <w:pStyle w:val="Heading2"/>
      </w:pPr>
      <w:bookmarkStart w:id="17" w:name="_Toc524510456"/>
      <w:r>
        <w:t>Project Scope</w:t>
      </w:r>
      <w:bookmarkEnd w:id="17"/>
    </w:p>
    <w:p w14:paraId="222A4353" w14:textId="6D4C5540" w:rsidR="004B6C5F" w:rsidRPr="004B6C5F" w:rsidRDefault="004B6C5F" w:rsidP="004B6C5F">
      <w:r>
        <w:t xml:space="preserve">Technically this project was quite a challenge, combined with the time restraints of this phase we had to request an additional </w:t>
      </w:r>
      <w:r w:rsidR="002578A1">
        <w:t>two-week</w:t>
      </w:r>
      <w:r>
        <w:t xml:space="preserve"> iteration for the construction phase. While this did help us get Let’s Quiz ready for beta testing we now have to compress our timeline for the final phase of the project. To meet the new deadline for the final phase of the project we have shortened our iterations from 14 days to 9 days. </w:t>
      </w:r>
    </w:p>
    <w:p w14:paraId="7B844C5C" w14:textId="413915AE" w:rsidR="002860B8" w:rsidRDefault="00CB0EB2" w:rsidP="002860B8">
      <w:pPr>
        <w:pStyle w:val="Heading2"/>
      </w:pPr>
      <w:bookmarkStart w:id="18" w:name="_Toc524510457"/>
      <w:r>
        <w:t>Game becoming</w:t>
      </w:r>
      <w:r w:rsidR="002860B8">
        <w:t xml:space="preserve"> boring</w:t>
      </w:r>
      <w:bookmarkEnd w:id="18"/>
    </w:p>
    <w:p w14:paraId="46019E02" w14:textId="24D61833" w:rsidR="005C575A" w:rsidRPr="005C575A" w:rsidRDefault="005C575A" w:rsidP="005C575A">
      <w:r>
        <w:t xml:space="preserve">Every addition we have added to the game, from multiplayer to question submission, to the various leader boards to changing theme to sci-fi has been aimed at making the game more engaging for users. If we have done our job right this will not be an </w:t>
      </w:r>
      <w:r w:rsidR="002578A1">
        <w:t>issue,</w:t>
      </w:r>
      <w:r>
        <w:t xml:space="preserve"> but should it be pointed out as an issue in beta testing we will react accordingly.</w:t>
      </w:r>
    </w:p>
    <w:p w14:paraId="1D7257D7" w14:textId="63142821" w:rsidR="002860B8" w:rsidRDefault="002860B8" w:rsidP="002860B8">
      <w:pPr>
        <w:pStyle w:val="Heading2"/>
      </w:pPr>
      <w:bookmarkStart w:id="19" w:name="_Toc524510458"/>
      <w:r>
        <w:lastRenderedPageBreak/>
        <w:t>Cheating</w:t>
      </w:r>
      <w:bookmarkEnd w:id="19"/>
    </w:p>
    <w:p w14:paraId="17546510" w14:textId="7B3989B1" w:rsidR="005C575A" w:rsidRPr="005C575A" w:rsidRDefault="005C575A" w:rsidP="005C575A">
      <w:r>
        <w:t>At this stage cheating has been deemed to be a non-issue. While technically on an Android all a user would have to do is move the game to the ‘waiting’ state, ie page flip to another app, and the game will pause giving them an endless amount of time to look up the answer to the question we don’t think it will be a problem due to the trivial nature of the game. Essentially if you’re the sort of person who is going to cheat a game like Let’s Quiz, you have bigger problems in life.</w:t>
      </w:r>
    </w:p>
    <w:p w14:paraId="0F810D2A" w14:textId="5DD8CEEE" w:rsidR="00510B7F" w:rsidRDefault="00510B7F" w:rsidP="002860B8">
      <w:pPr>
        <w:pStyle w:val="Heading2"/>
      </w:pPr>
      <w:bookmarkStart w:id="20" w:name="_Toc524510460"/>
      <w:r>
        <w:t>Interacting with foreign APIs</w:t>
      </w:r>
    </w:p>
    <w:p w14:paraId="61877A98" w14:textId="7E820B81" w:rsidR="00510B7F" w:rsidRPr="00510B7F" w:rsidRDefault="00510B7F" w:rsidP="00510B7F">
      <w:r>
        <w:t xml:space="preserve">There are three APIs that we will have to interact with; Facebook, Google Play and Firebase (for push notifications). Knowing the size of the task the only </w:t>
      </w:r>
      <w:r w:rsidR="002578A1">
        <w:t>programming</w:t>
      </w:r>
      <w:r>
        <w:t xml:space="preserve"> task given to Michelle was implementation of the social media Aps for Google Play and Facebook. We also have allowed 2 iterations for a single programmer to implement the Firebase API.</w:t>
      </w:r>
    </w:p>
    <w:p w14:paraId="06F7F156" w14:textId="48A57B89" w:rsidR="005D5900" w:rsidRDefault="002860B8" w:rsidP="002860B8">
      <w:pPr>
        <w:pStyle w:val="Heading2"/>
      </w:pPr>
      <w:r>
        <w:t>infringing on existing IP and copyright</w:t>
      </w:r>
      <w:bookmarkEnd w:id="20"/>
    </w:p>
    <w:p w14:paraId="52F00FF9" w14:textId="7B10032D" w:rsidR="00CB0EB2" w:rsidRDefault="00CB0EB2" w:rsidP="00CB0EB2">
      <w:r>
        <w:t>We do not believe this to be an issue. While we have not sort legal advice on the matter the basic idea of asking questions about a topic is not new and as such we do not see copyright infringement an issue for us.</w:t>
      </w:r>
    </w:p>
    <w:p w14:paraId="618AB6D4" w14:textId="1900530D" w:rsidR="00856D85" w:rsidRDefault="002578A1" w:rsidP="00856D85">
      <w:pPr>
        <w:pStyle w:val="Heading2"/>
      </w:pPr>
      <w:r>
        <w:t>iOS</w:t>
      </w:r>
      <w:r w:rsidR="00856D85">
        <w:t xml:space="preserve"> app submission</w:t>
      </w:r>
    </w:p>
    <w:p w14:paraId="332FDBE3" w14:textId="315893B9" w:rsidR="00E41DA4" w:rsidRDefault="00856D85">
      <w:r>
        <w:t xml:space="preserve">As noted in the User Manual, the only way to download the game to an iOS device is through </w:t>
      </w:r>
      <w:r w:rsidR="002578A1">
        <w:t>XCode</w:t>
      </w:r>
      <w:r>
        <w:t xml:space="preserve">. Since Let’s Quiz is still in beta we are unable to submit to the </w:t>
      </w:r>
      <w:r w:rsidR="002578A1">
        <w:t>iOS</w:t>
      </w:r>
      <w:r>
        <w:t xml:space="preserve"> app store since they only accept finished games. Once the game reaches a 2</w:t>
      </w:r>
      <w:r w:rsidRPr="00856D85">
        <w:rPr>
          <w:vertAlign w:val="superscript"/>
        </w:rPr>
        <w:t>nd</w:t>
      </w:r>
      <w:r>
        <w:t xml:space="preserve"> or 3</w:t>
      </w:r>
      <w:r w:rsidRPr="00856D85">
        <w:rPr>
          <w:vertAlign w:val="superscript"/>
        </w:rPr>
        <w:t>rd</w:t>
      </w:r>
      <w:r>
        <w:t xml:space="preserve"> stage of beta we can begin the process to submit to the app store. </w:t>
      </w:r>
      <w:bookmarkStart w:id="21" w:name="_Toc524510461"/>
    </w:p>
    <w:p w14:paraId="77F79EC4" w14:textId="45ADD874" w:rsidR="00712071" w:rsidRDefault="00712071" w:rsidP="00712071">
      <w:pPr>
        <w:pStyle w:val="Heading2"/>
      </w:pPr>
      <w:r>
        <w:t>Google Play Integration</w:t>
      </w:r>
    </w:p>
    <w:p w14:paraId="4DD37EA1" w14:textId="2E825450" w:rsidR="00712071" w:rsidRPr="00712071" w:rsidRDefault="00712071" w:rsidP="00712071">
      <w:r>
        <w:t>Google Play Services has been deemed out of scop</w:t>
      </w:r>
      <w:r w:rsidR="00EF4496">
        <w:t>,</w:t>
      </w:r>
      <w:r>
        <w:t xml:space="preserve"> as it was found to be incompatible with the other plugins, SDKS and unity editions being used. The current build of Google Play services caused many resolve issues, when added and although was fully coded would simply not work</w:t>
      </w:r>
      <w:r w:rsidR="00EF4496">
        <w:t>. It caused many conflicts with the other packages</w:t>
      </w:r>
      <w:r>
        <w:t xml:space="preserve"> and as it was more orientated for achievements and leader boards</w:t>
      </w:r>
      <w:r w:rsidR="00EF4496">
        <w:t>, we made a universal decision to deem it out of scope and abandon this avenue.</w:t>
      </w:r>
      <w:bookmarkStart w:id="22" w:name="_GoBack"/>
      <w:bookmarkEnd w:id="22"/>
    </w:p>
    <w:p w14:paraId="70F21900" w14:textId="16B4DA85" w:rsidR="005D5900" w:rsidRDefault="005D5900" w:rsidP="005D5900">
      <w:pPr>
        <w:pStyle w:val="Heading1"/>
        <w:numPr>
          <w:ilvl w:val="0"/>
          <w:numId w:val="2"/>
        </w:numPr>
        <w:spacing w:line="256" w:lineRule="auto"/>
      </w:pPr>
      <w:commentRangeStart w:id="23"/>
      <w:r>
        <w:t>Progress Compared to Project Plan</w:t>
      </w:r>
      <w:commentRangeEnd w:id="23"/>
      <w:r w:rsidR="00E431B4">
        <w:rPr>
          <w:rStyle w:val="CommentReference"/>
          <w:rFonts w:asciiTheme="minorHAnsi" w:eastAsiaTheme="minorHAnsi" w:hAnsiTheme="minorHAnsi" w:cstheme="minorBidi"/>
          <w:b w:val="0"/>
          <w:bCs w:val="0"/>
          <w:smallCaps w:val="0"/>
          <w:color w:val="auto"/>
          <w:lang w:eastAsia="en-US"/>
        </w:rPr>
        <w:commentReference w:id="23"/>
      </w:r>
      <w:bookmarkEnd w:id="21"/>
    </w:p>
    <w:p w14:paraId="4149B8D0" w14:textId="00C573CF" w:rsidR="00557A2C" w:rsidRDefault="002578A1" w:rsidP="005D5900">
      <w:r w:rsidRPr="00557A2C">
        <w:rPr>
          <w:shd w:val="clear" w:color="auto" w:fill="92D050"/>
        </w:rPr>
        <w:t>Completed</w:t>
      </w:r>
      <w:r>
        <w:rPr>
          <w:shd w:val="clear" w:color="auto" w:fill="92D050"/>
        </w:rPr>
        <w:t xml:space="preserve"> </w:t>
      </w:r>
      <w:r w:rsidRPr="00557A2C">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557A2C" w:rsidRPr="00557A2C">
        <w:rPr>
          <w:shd w:val="clear" w:color="auto" w:fill="FFC000"/>
        </w:rPr>
        <w:t>Not completed</w:t>
      </w:r>
      <w:r w:rsidR="00557A2C" w:rsidRPr="00557A2C">
        <w:rPr>
          <w:shd w:val="clear" w:color="auto" w:fill="FFFFFF" w:themeFill="background1"/>
        </w:rPr>
        <w:t xml:space="preserve">    </w:t>
      </w:r>
      <w:r w:rsidR="00557A2C" w:rsidRPr="00557A2C">
        <w:rPr>
          <w:shd w:val="clear" w:color="auto" w:fill="FFFFFF" w:themeFill="background1"/>
        </w:rPr>
        <w:tab/>
      </w:r>
      <w:r w:rsidR="00557A2C" w:rsidRPr="00557A2C">
        <w:rPr>
          <w:shd w:val="clear" w:color="auto" w:fill="FFFFFF" w:themeFill="background1"/>
        </w:rPr>
        <w:tab/>
      </w:r>
      <w:r w:rsidR="00557A2C" w:rsidRPr="00557A2C">
        <w:rPr>
          <w:shd w:val="clear" w:color="auto" w:fill="FF0000"/>
        </w:rPr>
        <w:t>Not started</w:t>
      </w:r>
      <w:r w:rsidR="00725194">
        <w:rPr>
          <w:shd w:val="clear" w:color="auto" w:fill="FF0000"/>
        </w:rPr>
        <w:t xml:space="preserve">/ abandoned </w:t>
      </w:r>
    </w:p>
    <w:tbl>
      <w:tblPr>
        <w:tblW w:w="961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016"/>
        <w:gridCol w:w="2789"/>
        <w:gridCol w:w="1417"/>
        <w:gridCol w:w="4394"/>
      </w:tblGrid>
      <w:tr w:rsidR="00B734C4" w14:paraId="672CDD26" w14:textId="77777777" w:rsidTr="008526A6">
        <w:trPr>
          <w:trHeight w:val="299"/>
        </w:trPr>
        <w:tc>
          <w:tcPr>
            <w:tcW w:w="1016" w:type="dxa"/>
            <w:tcBorders>
              <w:bottom w:val="single" w:sz="18" w:space="0" w:color="auto"/>
            </w:tcBorders>
            <w:shd w:val="clear" w:color="auto" w:fill="A6A6A6" w:themeFill="background1" w:themeFillShade="A6"/>
            <w:vAlign w:val="center"/>
            <w:hideMark/>
          </w:tcPr>
          <w:p w14:paraId="6D444A0D"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Iteration</w:t>
            </w:r>
          </w:p>
        </w:tc>
        <w:tc>
          <w:tcPr>
            <w:tcW w:w="2789" w:type="dxa"/>
            <w:tcBorders>
              <w:bottom w:val="single" w:sz="18" w:space="0" w:color="auto"/>
            </w:tcBorders>
            <w:shd w:val="clear" w:color="auto" w:fill="A6A6A6" w:themeFill="background1" w:themeFillShade="A6"/>
            <w:vAlign w:val="center"/>
            <w:hideMark/>
          </w:tcPr>
          <w:p w14:paraId="6FD9C111"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Objective </w:t>
            </w:r>
          </w:p>
        </w:tc>
        <w:tc>
          <w:tcPr>
            <w:tcW w:w="1417" w:type="dxa"/>
            <w:tcBorders>
              <w:bottom w:val="single" w:sz="18" w:space="0" w:color="auto"/>
            </w:tcBorders>
            <w:shd w:val="clear" w:color="auto" w:fill="A6A6A6" w:themeFill="background1" w:themeFillShade="A6"/>
            <w:vAlign w:val="center"/>
            <w:hideMark/>
          </w:tcPr>
          <w:p w14:paraId="41AF3A26" w14:textId="0AF6B62B"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Programmer </w:t>
            </w:r>
          </w:p>
        </w:tc>
        <w:tc>
          <w:tcPr>
            <w:tcW w:w="4394" w:type="dxa"/>
            <w:tcBorders>
              <w:bottom w:val="single" w:sz="18" w:space="0" w:color="auto"/>
            </w:tcBorders>
            <w:shd w:val="clear" w:color="auto" w:fill="A6A6A6" w:themeFill="background1" w:themeFillShade="A6"/>
            <w:vAlign w:val="center"/>
            <w:hideMark/>
          </w:tcPr>
          <w:p w14:paraId="7A5698B2"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Notes</w:t>
            </w:r>
          </w:p>
        </w:tc>
      </w:tr>
      <w:tr w:rsidR="00B734C4" w14:paraId="74F0E289" w14:textId="77777777" w:rsidTr="008526A6">
        <w:trPr>
          <w:trHeight w:val="1798"/>
        </w:trPr>
        <w:tc>
          <w:tcPr>
            <w:tcW w:w="1016" w:type="dxa"/>
            <w:tcBorders>
              <w:top w:val="single" w:sz="18" w:space="0" w:color="auto"/>
              <w:bottom w:val="single" w:sz="4" w:space="0" w:color="auto"/>
            </w:tcBorders>
            <w:shd w:val="clear" w:color="auto" w:fill="92D050"/>
            <w:vAlign w:val="center"/>
            <w:hideMark/>
          </w:tcPr>
          <w:p w14:paraId="3F2CD7A4"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18" w:space="0" w:color="auto"/>
              <w:bottom w:val="single" w:sz="4" w:space="0" w:color="auto"/>
            </w:tcBorders>
            <w:shd w:val="clear" w:color="auto" w:fill="92D050"/>
            <w:vAlign w:val="center"/>
            <w:hideMark/>
          </w:tcPr>
          <w:p w14:paraId="36598A71"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Multiplayer playthrough</w:t>
            </w:r>
          </w:p>
        </w:tc>
        <w:tc>
          <w:tcPr>
            <w:tcW w:w="1417" w:type="dxa"/>
            <w:tcBorders>
              <w:top w:val="single" w:sz="18" w:space="0" w:color="auto"/>
              <w:bottom w:val="single" w:sz="4" w:space="0" w:color="auto"/>
            </w:tcBorders>
            <w:shd w:val="clear" w:color="auto" w:fill="92D050"/>
            <w:vAlign w:val="center"/>
            <w:hideMark/>
          </w:tcPr>
          <w:p w14:paraId="25BDF32B" w14:textId="29C684FE"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03267205" w14:textId="52FFA99D" w:rsidR="00B734C4" w:rsidRPr="002578A1" w:rsidRDefault="00B734C4" w:rsidP="00E431B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Completed on time. </w:t>
            </w:r>
          </w:p>
        </w:tc>
      </w:tr>
      <w:tr w:rsidR="00B734C4" w14:paraId="0FCE415D"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82F8EDE"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4" w:space="0" w:color="auto"/>
            </w:tcBorders>
            <w:shd w:val="clear" w:color="auto" w:fill="92D050"/>
            <w:vAlign w:val="center"/>
            <w:hideMark/>
          </w:tcPr>
          <w:p w14:paraId="3388B730"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multiplayer playthrough</w:t>
            </w:r>
          </w:p>
        </w:tc>
        <w:tc>
          <w:tcPr>
            <w:tcW w:w="1417" w:type="dxa"/>
            <w:tcBorders>
              <w:top w:val="single" w:sz="4" w:space="0" w:color="auto"/>
              <w:bottom w:val="single" w:sz="4" w:space="0" w:color="auto"/>
            </w:tcBorders>
            <w:shd w:val="clear" w:color="auto" w:fill="92D050"/>
            <w:vAlign w:val="center"/>
            <w:hideMark/>
          </w:tcPr>
          <w:p w14:paraId="3A9CB157" w14:textId="1DE03C0C"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Michelle </w:t>
            </w:r>
          </w:p>
        </w:tc>
        <w:tc>
          <w:tcPr>
            <w:tcW w:w="4394" w:type="dxa"/>
            <w:tcBorders>
              <w:top w:val="single" w:sz="4" w:space="0" w:color="auto"/>
              <w:bottom w:val="single" w:sz="4" w:space="0" w:color="auto"/>
            </w:tcBorders>
            <w:shd w:val="clear" w:color="auto" w:fill="92D050"/>
            <w:vAlign w:val="center"/>
            <w:hideMark/>
          </w:tcPr>
          <w:p w14:paraId="284C3D09" w14:textId="17EA3D15"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All planned test scripts were written on time </w:t>
            </w:r>
          </w:p>
        </w:tc>
      </w:tr>
      <w:tr w:rsidR="00B734C4" w14:paraId="0DFB24F1" w14:textId="77777777" w:rsidTr="00B734C4">
        <w:trPr>
          <w:trHeight w:val="599"/>
        </w:trPr>
        <w:tc>
          <w:tcPr>
            <w:tcW w:w="1016" w:type="dxa"/>
            <w:tcBorders>
              <w:top w:val="single" w:sz="4" w:space="0" w:color="auto"/>
              <w:bottom w:val="single" w:sz="4" w:space="0" w:color="auto"/>
            </w:tcBorders>
            <w:shd w:val="clear" w:color="auto" w:fill="FF0000"/>
            <w:vAlign w:val="center"/>
            <w:hideMark/>
          </w:tcPr>
          <w:p w14:paraId="76AE3E0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lastRenderedPageBreak/>
              <w:t>C-1</w:t>
            </w:r>
          </w:p>
        </w:tc>
        <w:tc>
          <w:tcPr>
            <w:tcW w:w="2789" w:type="dxa"/>
            <w:tcBorders>
              <w:top w:val="single" w:sz="4" w:space="0" w:color="auto"/>
              <w:bottom w:val="single" w:sz="4" w:space="0" w:color="auto"/>
            </w:tcBorders>
            <w:shd w:val="clear" w:color="auto" w:fill="FF0000"/>
            <w:vAlign w:val="center"/>
            <w:hideMark/>
          </w:tcPr>
          <w:p w14:paraId="158DDFE5"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0000"/>
            <w:vAlign w:val="center"/>
            <w:hideMark/>
          </w:tcPr>
          <w:p w14:paraId="4B787D7A" w14:textId="482E82AC" w:rsidR="00B734C4" w:rsidRPr="002578A1" w:rsidRDefault="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FF0000"/>
            <w:vAlign w:val="center"/>
            <w:hideMark/>
          </w:tcPr>
          <w:p w14:paraId="68728F95"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This was deemed a low priority objective and was not started until later in the phase. </w:t>
            </w:r>
          </w:p>
        </w:tc>
      </w:tr>
      <w:tr w:rsidR="00B734C4" w14:paraId="4D8335B0" w14:textId="77777777" w:rsidTr="00B734C4">
        <w:trPr>
          <w:trHeight w:val="899"/>
        </w:trPr>
        <w:tc>
          <w:tcPr>
            <w:tcW w:w="1016" w:type="dxa"/>
            <w:tcBorders>
              <w:top w:val="single" w:sz="4" w:space="0" w:color="auto"/>
              <w:bottom w:val="single" w:sz="18" w:space="0" w:color="auto"/>
            </w:tcBorders>
            <w:shd w:val="clear" w:color="auto" w:fill="FFC000"/>
            <w:vAlign w:val="center"/>
            <w:hideMark/>
          </w:tcPr>
          <w:p w14:paraId="76C4F4E9"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18" w:space="0" w:color="auto"/>
            </w:tcBorders>
            <w:shd w:val="clear" w:color="auto" w:fill="FFC000"/>
            <w:vAlign w:val="center"/>
            <w:hideMark/>
          </w:tcPr>
          <w:p w14:paraId="7CF473CB"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the Game Lobby to show users ongoing games</w:t>
            </w:r>
          </w:p>
        </w:tc>
        <w:tc>
          <w:tcPr>
            <w:tcW w:w="1417" w:type="dxa"/>
            <w:tcBorders>
              <w:top w:val="single" w:sz="4" w:space="0" w:color="auto"/>
              <w:bottom w:val="single" w:sz="18" w:space="0" w:color="auto"/>
            </w:tcBorders>
            <w:shd w:val="clear" w:color="auto" w:fill="FFC000"/>
            <w:vAlign w:val="center"/>
            <w:hideMark/>
          </w:tcPr>
          <w:p w14:paraId="755B284A" w14:textId="0CBEAE96" w:rsidR="00B734C4" w:rsidRPr="002578A1" w:rsidRDefault="00B734C4">
            <w:pPr>
              <w:spacing w:after="0"/>
              <w:rPr>
                <w:rFonts w:eastAsiaTheme="minorHAnsi" w:cstheme="minorHAnsi"/>
                <w:lang w:eastAsia="en-AU"/>
              </w:rPr>
            </w:pPr>
            <w:r w:rsidRPr="002578A1">
              <w:rPr>
                <w:rFonts w:eastAsiaTheme="minorHAnsi" w:cstheme="minorHAnsi"/>
                <w:lang w:eastAsia="en-AU"/>
              </w:rPr>
              <w:t>Collin</w:t>
            </w:r>
          </w:p>
        </w:tc>
        <w:tc>
          <w:tcPr>
            <w:tcW w:w="4394" w:type="dxa"/>
            <w:tcBorders>
              <w:top w:val="single" w:sz="4" w:space="0" w:color="auto"/>
              <w:bottom w:val="single" w:sz="18" w:space="0" w:color="auto"/>
            </w:tcBorders>
            <w:shd w:val="clear" w:color="auto" w:fill="FFC000"/>
            <w:vAlign w:val="center"/>
            <w:hideMark/>
          </w:tcPr>
          <w:p w14:paraId="452592F2"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A functional but ugly game lobby was created on time. The final product and art work were not completed until later as functionality was deemed higher priorities. </w:t>
            </w:r>
          </w:p>
        </w:tc>
      </w:tr>
      <w:tr w:rsidR="00B734C4" w14:paraId="01DAA2F0" w14:textId="77777777" w:rsidTr="00B734C4">
        <w:trPr>
          <w:trHeight w:val="299"/>
        </w:trPr>
        <w:tc>
          <w:tcPr>
            <w:tcW w:w="1016" w:type="dxa"/>
            <w:tcBorders>
              <w:top w:val="single" w:sz="18" w:space="0" w:color="auto"/>
              <w:bottom w:val="single" w:sz="4" w:space="0" w:color="auto"/>
            </w:tcBorders>
            <w:shd w:val="clear" w:color="auto" w:fill="FFC000"/>
            <w:vAlign w:val="center"/>
            <w:hideMark/>
          </w:tcPr>
          <w:p w14:paraId="3DAF90BB"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18" w:space="0" w:color="auto"/>
              <w:bottom w:val="single" w:sz="4" w:space="0" w:color="auto"/>
            </w:tcBorders>
            <w:shd w:val="clear" w:color="auto" w:fill="FFC000"/>
            <w:vAlign w:val="center"/>
            <w:hideMark/>
          </w:tcPr>
          <w:p w14:paraId="1350301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(Facebook)</w:t>
            </w:r>
          </w:p>
        </w:tc>
        <w:tc>
          <w:tcPr>
            <w:tcW w:w="1417" w:type="dxa"/>
            <w:tcBorders>
              <w:top w:val="single" w:sz="18" w:space="0" w:color="auto"/>
              <w:bottom w:val="single" w:sz="4" w:space="0" w:color="auto"/>
            </w:tcBorders>
            <w:shd w:val="clear" w:color="auto" w:fill="FFC000"/>
            <w:vAlign w:val="center"/>
            <w:hideMark/>
          </w:tcPr>
          <w:p w14:paraId="11741B48" w14:textId="69E57C92"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18" w:space="0" w:color="auto"/>
              <w:bottom w:val="single" w:sz="4" w:space="0" w:color="auto"/>
            </w:tcBorders>
            <w:shd w:val="clear" w:color="auto" w:fill="FFC000"/>
            <w:vAlign w:val="center"/>
            <w:hideMark/>
          </w:tcPr>
          <w:p w14:paraId="2E4756D3" w14:textId="58F4C52E" w:rsidR="00B734C4" w:rsidRPr="002578A1" w:rsidRDefault="00B734C4" w:rsidP="00AC0558">
            <w:pPr>
              <w:spacing w:after="0"/>
              <w:rPr>
                <w:rFonts w:eastAsiaTheme="minorHAnsi" w:cstheme="minorHAnsi"/>
                <w:lang w:eastAsia="en-AU"/>
              </w:rPr>
            </w:pPr>
            <w:r w:rsidRPr="002578A1">
              <w:rPr>
                <w:rFonts w:eastAsiaTheme="minorHAnsi" w:cstheme="minorHAnsi"/>
                <w:lang w:eastAsia="en-AU"/>
              </w:rPr>
              <w:t xml:space="preserve">All scripts were </w:t>
            </w:r>
            <w:r w:rsidR="002578A1" w:rsidRPr="002578A1">
              <w:rPr>
                <w:rFonts w:eastAsiaTheme="minorHAnsi" w:cstheme="minorHAnsi"/>
                <w:lang w:eastAsia="en-AU"/>
              </w:rPr>
              <w:t>written,</w:t>
            </w:r>
            <w:r w:rsidRPr="002578A1">
              <w:rPr>
                <w:rFonts w:eastAsiaTheme="minorHAnsi" w:cstheme="minorHAnsi"/>
                <w:lang w:eastAsia="en-AU"/>
              </w:rPr>
              <w:t xml:space="preserve"> and buttons were connected, but needed to test functionality which was not possible due to the existence of game play problems</w:t>
            </w:r>
          </w:p>
        </w:tc>
      </w:tr>
      <w:tr w:rsidR="00B734C4" w14:paraId="5EB1A17F" w14:textId="77777777" w:rsidTr="00B734C4">
        <w:trPr>
          <w:trHeight w:val="299"/>
        </w:trPr>
        <w:tc>
          <w:tcPr>
            <w:tcW w:w="1016" w:type="dxa"/>
            <w:tcBorders>
              <w:top w:val="single" w:sz="4" w:space="0" w:color="auto"/>
              <w:bottom w:val="single" w:sz="4" w:space="0" w:color="auto"/>
            </w:tcBorders>
            <w:shd w:val="clear" w:color="auto" w:fill="FF0000"/>
            <w:vAlign w:val="center"/>
            <w:hideMark/>
          </w:tcPr>
          <w:p w14:paraId="3BA9933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FF0000"/>
            <w:vAlign w:val="center"/>
            <w:hideMark/>
          </w:tcPr>
          <w:p w14:paraId="7380E657"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28B3F540" w14:textId="6CBF14DF"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1AD45445" w14:textId="7D68E724"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Implementation of google play needed to be postponed till a working build could be uploaded to google console all scripts were written out but no </w:t>
            </w:r>
            <w:r w:rsidR="002578A1" w:rsidRPr="002578A1">
              <w:rPr>
                <w:rFonts w:eastAsiaTheme="minorHAnsi" w:cstheme="minorHAnsi"/>
                <w:lang w:eastAsia="en-AU"/>
              </w:rPr>
              <w:t>functionality was</w:t>
            </w:r>
            <w:r w:rsidRPr="002578A1">
              <w:rPr>
                <w:rFonts w:eastAsiaTheme="minorHAnsi" w:cstheme="minorHAnsi"/>
                <w:lang w:eastAsia="en-AU"/>
              </w:rPr>
              <w:t xml:space="preserve"> implemented</w:t>
            </w:r>
          </w:p>
        </w:tc>
      </w:tr>
      <w:tr w:rsidR="00B734C4" w14:paraId="207BA95B"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F8D7B72"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92D050"/>
            <w:vAlign w:val="center"/>
            <w:hideMark/>
          </w:tcPr>
          <w:p w14:paraId="51C5BD59" w14:textId="7118FD18" w:rsidR="00B734C4" w:rsidRPr="002578A1" w:rsidRDefault="00B734C4" w:rsidP="00ED255E">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social media functionality, push notifications and leader boards.</w:t>
            </w:r>
          </w:p>
        </w:tc>
        <w:tc>
          <w:tcPr>
            <w:tcW w:w="1417" w:type="dxa"/>
            <w:tcBorders>
              <w:top w:val="single" w:sz="4" w:space="0" w:color="auto"/>
              <w:bottom w:val="single" w:sz="4" w:space="0" w:color="auto"/>
            </w:tcBorders>
            <w:shd w:val="clear" w:color="auto" w:fill="92D050"/>
            <w:vAlign w:val="center"/>
            <w:hideMark/>
          </w:tcPr>
          <w:p w14:paraId="26F51F05" w14:textId="263D8172"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24B3CAE6" w14:textId="3E9DA856" w:rsidR="00B734C4" w:rsidRPr="002578A1" w:rsidRDefault="00B734C4" w:rsidP="00ED255E">
            <w:pPr>
              <w:spacing w:after="0"/>
              <w:rPr>
                <w:rFonts w:eastAsiaTheme="minorHAnsi" w:cstheme="minorHAnsi"/>
                <w:lang w:eastAsia="en-AU"/>
              </w:rPr>
            </w:pPr>
            <w:r w:rsidRPr="002578A1">
              <w:rPr>
                <w:rFonts w:eastAsiaTheme="minorHAnsi" w:cstheme="minorHAnsi"/>
                <w:lang w:eastAsia="en-AU"/>
              </w:rPr>
              <w:t>All test scripts written</w:t>
            </w:r>
          </w:p>
        </w:tc>
      </w:tr>
      <w:tr w:rsidR="00B734C4" w14:paraId="3403F5E3" w14:textId="77777777" w:rsidTr="00B734C4">
        <w:trPr>
          <w:trHeight w:val="299"/>
        </w:trPr>
        <w:tc>
          <w:tcPr>
            <w:tcW w:w="1016" w:type="dxa"/>
            <w:tcBorders>
              <w:top w:val="single" w:sz="4" w:space="0" w:color="auto"/>
              <w:bottom w:val="single" w:sz="4" w:space="0" w:color="auto"/>
            </w:tcBorders>
            <w:shd w:val="clear" w:color="auto" w:fill="FFC000"/>
            <w:vAlign w:val="center"/>
            <w:hideMark/>
          </w:tcPr>
          <w:p w14:paraId="431CCCB1"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FFC000"/>
            <w:vAlign w:val="center"/>
            <w:hideMark/>
          </w:tcPr>
          <w:p w14:paraId="42E58AD3" w14:textId="2C424E2F"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Push notifications</w:t>
            </w:r>
          </w:p>
        </w:tc>
        <w:tc>
          <w:tcPr>
            <w:tcW w:w="1417" w:type="dxa"/>
            <w:tcBorders>
              <w:top w:val="single" w:sz="4" w:space="0" w:color="auto"/>
              <w:bottom w:val="single" w:sz="4" w:space="0" w:color="auto"/>
            </w:tcBorders>
            <w:shd w:val="clear" w:color="auto" w:fill="FFC000"/>
            <w:vAlign w:val="center"/>
            <w:hideMark/>
          </w:tcPr>
          <w:p w14:paraId="75BE301E" w14:textId="6D600F42" w:rsidR="00B734C4" w:rsidRPr="002578A1" w:rsidRDefault="00B734C4">
            <w:pPr>
              <w:spacing w:after="0"/>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4" w:space="0" w:color="auto"/>
            </w:tcBorders>
            <w:shd w:val="clear" w:color="auto" w:fill="FFC000"/>
            <w:vAlign w:val="center"/>
            <w:hideMark/>
          </w:tcPr>
          <w:p w14:paraId="1C48E849" w14:textId="0842FAE1" w:rsidR="00B734C4" w:rsidRPr="002578A1" w:rsidRDefault="00B734C4">
            <w:pPr>
              <w:spacing w:after="0"/>
              <w:rPr>
                <w:rFonts w:eastAsiaTheme="minorHAnsi" w:cstheme="minorHAnsi"/>
                <w:lang w:eastAsia="en-AU"/>
              </w:rPr>
            </w:pPr>
            <w:r w:rsidRPr="002578A1">
              <w:rPr>
                <w:rFonts w:eastAsiaTheme="minorHAnsi" w:cstheme="minorHAnsi"/>
                <w:lang w:eastAsia="en-AU"/>
              </w:rPr>
              <w:t>Push notifications proved as difficult as feared and were not completed in this iteration.</w:t>
            </w:r>
          </w:p>
        </w:tc>
      </w:tr>
      <w:tr w:rsidR="00B734C4" w14:paraId="5EB123EA" w14:textId="77777777" w:rsidTr="00B734C4">
        <w:trPr>
          <w:trHeight w:val="299"/>
        </w:trPr>
        <w:tc>
          <w:tcPr>
            <w:tcW w:w="1016" w:type="dxa"/>
            <w:tcBorders>
              <w:top w:val="single" w:sz="4" w:space="0" w:color="auto"/>
              <w:bottom w:val="single" w:sz="18" w:space="0" w:color="auto"/>
            </w:tcBorders>
            <w:shd w:val="clear" w:color="auto" w:fill="FFC000"/>
            <w:vAlign w:val="center"/>
            <w:hideMark/>
          </w:tcPr>
          <w:p w14:paraId="16FCD63E" w14:textId="1149B210"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18" w:space="0" w:color="auto"/>
            </w:tcBorders>
            <w:shd w:val="clear" w:color="auto" w:fill="FFC000"/>
            <w:vAlign w:val="center"/>
            <w:hideMark/>
          </w:tcPr>
          <w:p w14:paraId="7CB3B4A7" w14:textId="761AE4DB"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Extend Global Leader Board to Support Top Question and Top Question Submitter</w:t>
            </w:r>
          </w:p>
        </w:tc>
        <w:tc>
          <w:tcPr>
            <w:tcW w:w="1417" w:type="dxa"/>
            <w:tcBorders>
              <w:top w:val="single" w:sz="4" w:space="0" w:color="auto"/>
              <w:bottom w:val="single" w:sz="18" w:space="0" w:color="auto"/>
            </w:tcBorders>
            <w:shd w:val="clear" w:color="auto" w:fill="FFC000"/>
            <w:vAlign w:val="center"/>
            <w:hideMark/>
          </w:tcPr>
          <w:p w14:paraId="615933BA" w14:textId="6DA66CE3" w:rsidR="00B734C4" w:rsidRPr="002578A1" w:rsidRDefault="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18" w:space="0" w:color="auto"/>
            </w:tcBorders>
            <w:shd w:val="clear" w:color="auto" w:fill="FFC000"/>
            <w:vAlign w:val="center"/>
            <w:hideMark/>
          </w:tcPr>
          <w:p w14:paraId="362258B0" w14:textId="7A5D09F0" w:rsidR="00B734C4" w:rsidRPr="002578A1" w:rsidRDefault="00B734C4">
            <w:pPr>
              <w:spacing w:after="0"/>
              <w:rPr>
                <w:rFonts w:eastAsiaTheme="minorHAnsi" w:cstheme="minorHAnsi"/>
                <w:lang w:eastAsia="en-AU"/>
              </w:rPr>
            </w:pPr>
            <w:r w:rsidRPr="002578A1">
              <w:rPr>
                <w:rFonts w:eastAsia="Times New Roman" w:cstheme="minorHAnsi"/>
                <w:color w:val="000000"/>
                <w:lang w:eastAsia="en-AU"/>
              </w:rPr>
              <w:t>It was a mistake to put this as an objective before 'Voting on Questions' was implemented in the UI. The high score boards were implemented but could not be dynamically updated as the game did not allow for users to vote on questions</w:t>
            </w:r>
          </w:p>
        </w:tc>
      </w:tr>
      <w:tr w:rsidR="00B734C4" w14:paraId="5101B4F5" w14:textId="77777777" w:rsidTr="00B734C4">
        <w:trPr>
          <w:trHeight w:val="1198"/>
        </w:trPr>
        <w:tc>
          <w:tcPr>
            <w:tcW w:w="1016" w:type="dxa"/>
            <w:tcBorders>
              <w:top w:val="single" w:sz="18" w:space="0" w:color="auto"/>
              <w:bottom w:val="single" w:sz="4" w:space="0" w:color="auto"/>
            </w:tcBorders>
            <w:shd w:val="clear" w:color="auto" w:fill="92D050"/>
            <w:vAlign w:val="center"/>
            <w:hideMark/>
          </w:tcPr>
          <w:p w14:paraId="4CBBA8E4" w14:textId="6AD70E61"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18" w:space="0" w:color="auto"/>
              <w:bottom w:val="single" w:sz="4" w:space="0" w:color="auto"/>
            </w:tcBorders>
            <w:shd w:val="clear" w:color="auto" w:fill="92D050"/>
            <w:vAlign w:val="center"/>
            <w:hideMark/>
          </w:tcPr>
          <w:p w14:paraId="564B0759" w14:textId="210CAD2F"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Extend game to allow for rounds to be about specific categories</w:t>
            </w:r>
          </w:p>
        </w:tc>
        <w:tc>
          <w:tcPr>
            <w:tcW w:w="1417" w:type="dxa"/>
            <w:tcBorders>
              <w:top w:val="single" w:sz="18" w:space="0" w:color="auto"/>
              <w:bottom w:val="single" w:sz="4" w:space="0" w:color="auto"/>
            </w:tcBorders>
            <w:shd w:val="clear" w:color="auto" w:fill="92D050"/>
            <w:vAlign w:val="center"/>
            <w:hideMark/>
          </w:tcPr>
          <w:p w14:paraId="3250D48B" w14:textId="6A5B0B26" w:rsidR="00B734C4" w:rsidRPr="002578A1" w:rsidRDefault="00B734C4">
            <w:pPr>
              <w:spacing w:after="0"/>
              <w:rPr>
                <w:rFonts w:eastAsiaTheme="minorHAnsi" w:cstheme="minorHAnsi"/>
                <w:lang w:eastAsia="en-AU"/>
              </w:rPr>
            </w:pPr>
            <w:r w:rsidRPr="002578A1">
              <w:rPr>
                <w:rFonts w:eastAsia="Times New Roman" w:cstheme="minorHAns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61F6B81A" w14:textId="506CC2D4" w:rsidR="00B734C4" w:rsidRPr="002578A1" w:rsidRDefault="0033750A">
            <w:pPr>
              <w:spacing w:after="0" w:line="240" w:lineRule="auto"/>
              <w:rPr>
                <w:rFonts w:eastAsia="Times New Roman" w:cstheme="minorHAnsi"/>
                <w:color w:val="000000"/>
                <w:lang w:eastAsia="en-AU"/>
              </w:rPr>
            </w:pPr>
            <w:r w:rsidRPr="002578A1">
              <w:rPr>
                <w:rFonts w:eastAsia="Times New Roman" w:cstheme="minorHAnsi"/>
                <w:color w:val="000000"/>
                <w:lang w:eastAsia="en-AU"/>
              </w:rPr>
              <w:t>Completed on time</w:t>
            </w:r>
          </w:p>
        </w:tc>
      </w:tr>
      <w:tr w:rsidR="00B734C4" w14:paraId="6E809AF1"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4987E9FA" w14:textId="007FA77B"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92D050"/>
            <w:vAlign w:val="center"/>
            <w:hideMark/>
          </w:tcPr>
          <w:p w14:paraId="7E2806E4" w14:textId="517D3DD9"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category specific rounds</w:t>
            </w:r>
          </w:p>
        </w:tc>
        <w:tc>
          <w:tcPr>
            <w:tcW w:w="1417" w:type="dxa"/>
            <w:tcBorders>
              <w:top w:val="single" w:sz="4" w:space="0" w:color="auto"/>
              <w:bottom w:val="single" w:sz="4" w:space="0" w:color="auto"/>
            </w:tcBorders>
            <w:shd w:val="clear" w:color="auto" w:fill="92D050"/>
            <w:vAlign w:val="center"/>
            <w:hideMark/>
          </w:tcPr>
          <w:p w14:paraId="61BC1E89" w14:textId="2817D6FF"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08EC5B8B" w14:textId="4C28EDDE" w:rsidR="00B734C4" w:rsidRPr="002578A1" w:rsidRDefault="00B734C4" w:rsidP="00DB4794">
            <w:pPr>
              <w:spacing w:after="0"/>
              <w:rPr>
                <w:rFonts w:eastAsiaTheme="minorHAnsi" w:cstheme="minorHAnsi"/>
                <w:lang w:eastAsia="en-AU"/>
              </w:rPr>
            </w:pPr>
            <w:r w:rsidRPr="002578A1">
              <w:rPr>
                <w:rFonts w:eastAsiaTheme="minorHAnsi" w:cstheme="minorHAnsi"/>
                <w:lang w:eastAsia="en-AU"/>
              </w:rPr>
              <w:t>All tests were written on time</w:t>
            </w:r>
          </w:p>
        </w:tc>
      </w:tr>
      <w:tr w:rsidR="00B734C4" w14:paraId="0BB44FC3" w14:textId="77777777" w:rsidTr="00B734C4">
        <w:trPr>
          <w:trHeight w:val="299"/>
        </w:trPr>
        <w:tc>
          <w:tcPr>
            <w:tcW w:w="1016" w:type="dxa"/>
            <w:tcBorders>
              <w:top w:val="single" w:sz="4" w:space="0" w:color="auto"/>
              <w:bottom w:val="single" w:sz="4" w:space="0" w:color="auto"/>
            </w:tcBorders>
            <w:shd w:val="clear" w:color="auto" w:fill="FFC000"/>
            <w:vAlign w:val="center"/>
          </w:tcPr>
          <w:p w14:paraId="4F7672DF" w14:textId="4B7021B5"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C000"/>
            <w:vAlign w:val="center"/>
          </w:tcPr>
          <w:p w14:paraId="0E21C08A" w14:textId="306D8961"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C000"/>
            <w:vAlign w:val="center"/>
          </w:tcPr>
          <w:p w14:paraId="2BED663C" w14:textId="753C1C16" w:rsidR="00B734C4" w:rsidRPr="002578A1" w:rsidRDefault="00B734C4" w:rsidP="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FFC000"/>
            <w:vAlign w:val="center"/>
          </w:tcPr>
          <w:p w14:paraId="4D77E5B6" w14:textId="302B712C" w:rsidR="00B734C4" w:rsidRPr="002578A1" w:rsidRDefault="00B734C4" w:rsidP="00B734C4">
            <w:pPr>
              <w:spacing w:after="0"/>
              <w:rPr>
                <w:rFonts w:eastAsiaTheme="minorHAnsi" w:cstheme="minorHAnsi"/>
                <w:lang w:eastAsia="en-AU"/>
              </w:rPr>
            </w:pPr>
            <w:r w:rsidRPr="002578A1">
              <w:rPr>
                <w:rFonts w:eastAsia="Times New Roman" w:cstheme="minorHAnsi"/>
                <w:color w:val="000000"/>
                <w:lang w:eastAsia="en-AU"/>
              </w:rPr>
              <w:t xml:space="preserve">Work commenced on the offline redundancy. Not completed  </w:t>
            </w:r>
          </w:p>
        </w:tc>
      </w:tr>
      <w:tr w:rsidR="00B734C4" w14:paraId="493876BD" w14:textId="77777777" w:rsidTr="008526A6">
        <w:trPr>
          <w:trHeight w:val="899"/>
        </w:trPr>
        <w:tc>
          <w:tcPr>
            <w:tcW w:w="1016" w:type="dxa"/>
            <w:tcBorders>
              <w:top w:val="single" w:sz="4" w:space="0" w:color="auto"/>
              <w:bottom w:val="single" w:sz="4" w:space="0" w:color="auto"/>
            </w:tcBorders>
            <w:shd w:val="clear" w:color="auto" w:fill="FF0000"/>
            <w:vAlign w:val="center"/>
            <w:hideMark/>
          </w:tcPr>
          <w:p w14:paraId="56C4F946" w14:textId="624F7047"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0000"/>
            <w:vAlign w:val="center"/>
            <w:hideMark/>
          </w:tcPr>
          <w:p w14:paraId="5D9BD7A8" w14:textId="022887E0"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6FFCBFC4" w14:textId="3082A502" w:rsidR="00B734C4" w:rsidRPr="002578A1" w:rsidRDefault="00B734C4" w:rsidP="00B734C4">
            <w:pPr>
              <w:spacing w:after="0" w:line="240" w:lineRule="auto"/>
              <w:rPr>
                <w:rFonts w:eastAsia="Times New Roman" w:cstheme="minorHAnsi"/>
                <w:color w:val="000000"/>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4E55B61E" w14:textId="6017467A" w:rsidR="00B734C4" w:rsidRPr="002578A1" w:rsidRDefault="00B734C4" w:rsidP="008526A6">
            <w:pPr>
              <w:spacing w:after="0" w:line="240" w:lineRule="auto"/>
              <w:rPr>
                <w:rFonts w:eastAsia="Times New Roman" w:cstheme="minorHAnsi"/>
                <w:color w:val="000000"/>
                <w:lang w:eastAsia="en-AU"/>
              </w:rPr>
            </w:pPr>
            <w:r w:rsidRPr="002578A1">
              <w:rPr>
                <w:rFonts w:eastAsiaTheme="minorHAnsi" w:cstheme="minorHAnsi"/>
                <w:lang w:eastAsia="en-AU"/>
              </w:rPr>
              <w:t xml:space="preserve">Implementation of google play </w:t>
            </w:r>
            <w:r w:rsidR="008526A6" w:rsidRPr="002578A1">
              <w:rPr>
                <w:rFonts w:eastAsiaTheme="minorHAnsi" w:cstheme="minorHAnsi"/>
                <w:lang w:eastAsia="en-AU"/>
              </w:rPr>
              <w:t>deemed to be out of scope</w:t>
            </w:r>
            <w:r w:rsidRPr="002578A1">
              <w:rPr>
                <w:rFonts w:eastAsiaTheme="minorHAnsi" w:cstheme="minorHAnsi"/>
                <w:lang w:eastAsia="en-AU"/>
              </w:rPr>
              <w:t>.</w:t>
            </w:r>
          </w:p>
        </w:tc>
      </w:tr>
      <w:tr w:rsidR="00B734C4" w14:paraId="54A8AC19" w14:textId="77777777" w:rsidTr="00B734C4">
        <w:trPr>
          <w:trHeight w:val="899"/>
        </w:trPr>
        <w:tc>
          <w:tcPr>
            <w:tcW w:w="1016" w:type="dxa"/>
            <w:tcBorders>
              <w:top w:val="single" w:sz="4" w:space="0" w:color="auto"/>
              <w:bottom w:val="single" w:sz="18" w:space="0" w:color="auto"/>
            </w:tcBorders>
            <w:shd w:val="clear" w:color="auto" w:fill="92D050"/>
            <w:vAlign w:val="center"/>
          </w:tcPr>
          <w:p w14:paraId="32C8ED43" w14:textId="7E27B80D"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18" w:space="0" w:color="auto"/>
            </w:tcBorders>
            <w:shd w:val="clear" w:color="auto" w:fill="92D050"/>
            <w:vAlign w:val="center"/>
          </w:tcPr>
          <w:p w14:paraId="61430292" w14:textId="0A776AE7"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Push notifications</w:t>
            </w:r>
          </w:p>
        </w:tc>
        <w:tc>
          <w:tcPr>
            <w:tcW w:w="1417" w:type="dxa"/>
            <w:tcBorders>
              <w:top w:val="single" w:sz="4" w:space="0" w:color="auto"/>
              <w:bottom w:val="single" w:sz="18" w:space="0" w:color="auto"/>
            </w:tcBorders>
            <w:shd w:val="clear" w:color="auto" w:fill="92D050"/>
            <w:vAlign w:val="center"/>
          </w:tcPr>
          <w:p w14:paraId="62C69612" w14:textId="224CE873" w:rsidR="00B734C4" w:rsidRPr="002578A1" w:rsidRDefault="00B734C4" w:rsidP="00B734C4">
            <w:pPr>
              <w:spacing w:after="0" w:line="240" w:lineRule="auto"/>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18" w:space="0" w:color="auto"/>
            </w:tcBorders>
            <w:shd w:val="clear" w:color="auto" w:fill="92D050"/>
            <w:vAlign w:val="center"/>
          </w:tcPr>
          <w:p w14:paraId="7778141E" w14:textId="20224B21" w:rsidR="00B734C4" w:rsidRPr="002578A1" w:rsidRDefault="00B734C4" w:rsidP="00B734C4">
            <w:pPr>
              <w:spacing w:after="0" w:line="240" w:lineRule="auto"/>
              <w:rPr>
                <w:rFonts w:eastAsiaTheme="minorHAnsi" w:cstheme="minorHAnsi"/>
                <w:lang w:eastAsia="en-AU"/>
              </w:rPr>
            </w:pPr>
            <w:r w:rsidRPr="002578A1">
              <w:rPr>
                <w:rFonts w:eastAsiaTheme="minorHAnsi" w:cstheme="minorHAnsi"/>
                <w:lang w:eastAsia="en-AU"/>
              </w:rPr>
              <w:t xml:space="preserve">Completed </w:t>
            </w:r>
          </w:p>
        </w:tc>
      </w:tr>
      <w:tr w:rsidR="00796846" w14:paraId="6BB63DE8" w14:textId="77777777" w:rsidTr="00B64C25">
        <w:trPr>
          <w:trHeight w:val="299"/>
        </w:trPr>
        <w:tc>
          <w:tcPr>
            <w:tcW w:w="1016" w:type="dxa"/>
            <w:shd w:val="clear" w:color="auto" w:fill="92D050"/>
            <w:vAlign w:val="center"/>
            <w:hideMark/>
          </w:tcPr>
          <w:p w14:paraId="16300256" w14:textId="6DD04B45" w:rsidR="00796846" w:rsidRPr="002578A1" w:rsidRDefault="00796846" w:rsidP="00B734C4">
            <w:pPr>
              <w:rPr>
                <w:rFonts w:eastAsia="Times New Roman" w:cstheme="minorHAnsi"/>
                <w:color w:val="000000"/>
                <w:lang w:eastAsia="en-AU"/>
              </w:rPr>
            </w:pPr>
            <w:r w:rsidRPr="002578A1">
              <w:rPr>
                <w:rFonts w:eastAsia="Times New Roman" w:cstheme="minorHAnsi"/>
                <w:color w:val="000000"/>
                <w:lang w:eastAsia="en-AU"/>
              </w:rPr>
              <w:t>C-4</w:t>
            </w:r>
          </w:p>
        </w:tc>
        <w:tc>
          <w:tcPr>
            <w:tcW w:w="2789" w:type="dxa"/>
            <w:shd w:val="clear" w:color="auto" w:fill="92D050"/>
            <w:vAlign w:val="center"/>
            <w:hideMark/>
          </w:tcPr>
          <w:p w14:paraId="4AD65045" w14:textId="25B55945" w:rsidR="00796846" w:rsidRPr="002578A1" w:rsidRDefault="00796846" w:rsidP="00796846">
            <w:pPr>
              <w:rPr>
                <w:rFonts w:eastAsia="Times New Roman" w:cstheme="minorHAnsi"/>
                <w:color w:val="000000"/>
                <w:lang w:eastAsia="en-AU"/>
              </w:rPr>
            </w:pPr>
            <w:r w:rsidRPr="002578A1">
              <w:rPr>
                <w:rFonts w:eastAsia="Times New Roman" w:cstheme="minorHAnsi"/>
                <w:color w:val="000000"/>
                <w:lang w:eastAsia="en-AU"/>
              </w:rPr>
              <w:t>Social Media Integration (Facebook)</w:t>
            </w:r>
          </w:p>
        </w:tc>
        <w:tc>
          <w:tcPr>
            <w:tcW w:w="1417" w:type="dxa"/>
            <w:shd w:val="clear" w:color="auto" w:fill="92D050"/>
            <w:vAlign w:val="center"/>
            <w:hideMark/>
          </w:tcPr>
          <w:p w14:paraId="4F4AADFA" w14:textId="4813699D"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Michelle</w:t>
            </w:r>
          </w:p>
        </w:tc>
        <w:tc>
          <w:tcPr>
            <w:tcW w:w="4394" w:type="dxa"/>
            <w:shd w:val="clear" w:color="auto" w:fill="92D050"/>
            <w:vAlign w:val="center"/>
            <w:hideMark/>
          </w:tcPr>
          <w:p w14:paraId="7F0130B3" w14:textId="1E84C9C7"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Completed</w:t>
            </w:r>
          </w:p>
        </w:tc>
      </w:tr>
      <w:tr w:rsidR="00796846" w14:paraId="7630339C" w14:textId="77777777" w:rsidTr="00B734C4">
        <w:trPr>
          <w:trHeight w:val="299"/>
        </w:trPr>
        <w:tc>
          <w:tcPr>
            <w:tcW w:w="1016" w:type="dxa"/>
            <w:shd w:val="clear" w:color="auto" w:fill="92D050"/>
            <w:vAlign w:val="center"/>
          </w:tcPr>
          <w:p w14:paraId="4971E94A" w14:textId="43915E55" w:rsidR="00796846" w:rsidRPr="002578A1" w:rsidRDefault="00796846" w:rsidP="00D476AA">
            <w:pPr>
              <w:spacing w:after="0" w:line="240" w:lineRule="auto"/>
              <w:rPr>
                <w:rFonts w:eastAsia="Times New Roman" w:cstheme="minorHAnsi"/>
                <w:color w:val="000000"/>
                <w:lang w:eastAsia="en-AU"/>
              </w:rPr>
            </w:pPr>
            <w:r w:rsidRPr="002578A1">
              <w:rPr>
                <w:rFonts w:eastAsia="Times New Roman" w:cstheme="minorHAnsi"/>
                <w:color w:val="000000"/>
                <w:lang w:eastAsia="en-AU"/>
              </w:rPr>
              <w:t>C-4</w:t>
            </w:r>
          </w:p>
        </w:tc>
        <w:tc>
          <w:tcPr>
            <w:tcW w:w="2789" w:type="dxa"/>
            <w:shd w:val="clear" w:color="auto" w:fill="92D050"/>
            <w:vAlign w:val="center"/>
          </w:tcPr>
          <w:p w14:paraId="320F8709" w14:textId="30056DD2" w:rsidR="00796846" w:rsidRPr="002578A1" w:rsidRDefault="00796846" w:rsidP="00796846">
            <w:pPr>
              <w:spacing w:after="0" w:line="240" w:lineRule="auto"/>
              <w:rPr>
                <w:rFonts w:eastAsia="Times New Roman" w:cstheme="minorHAnsi"/>
                <w:color w:val="000000"/>
                <w:lang w:eastAsia="en-AU"/>
              </w:rPr>
            </w:pPr>
            <w:r w:rsidRPr="002578A1">
              <w:rPr>
                <w:rFonts w:eastAsia="Times New Roman" w:cstheme="minorHAnsi"/>
                <w:color w:val="000000"/>
                <w:lang w:eastAsia="en-AU"/>
              </w:rPr>
              <w:t>Publish the game to the Google Play Store</w:t>
            </w:r>
          </w:p>
        </w:tc>
        <w:tc>
          <w:tcPr>
            <w:tcW w:w="1417" w:type="dxa"/>
            <w:shd w:val="clear" w:color="auto" w:fill="92D050"/>
            <w:vAlign w:val="center"/>
          </w:tcPr>
          <w:p w14:paraId="0A81487A" w14:textId="0E161511" w:rsidR="00796846" w:rsidRPr="002578A1" w:rsidRDefault="00796846" w:rsidP="00D476AA">
            <w:pPr>
              <w:spacing w:after="0"/>
              <w:rPr>
                <w:rFonts w:eastAsiaTheme="minorHAnsi" w:cstheme="minorHAnsi"/>
                <w:lang w:eastAsia="en-AU"/>
              </w:rPr>
            </w:pPr>
            <w:r w:rsidRPr="002578A1">
              <w:rPr>
                <w:rFonts w:eastAsiaTheme="minorHAnsi" w:cstheme="minorHAnsi"/>
                <w:lang w:eastAsia="en-AU"/>
              </w:rPr>
              <w:t>Col</w:t>
            </w:r>
          </w:p>
        </w:tc>
        <w:tc>
          <w:tcPr>
            <w:tcW w:w="4394" w:type="dxa"/>
            <w:shd w:val="clear" w:color="auto" w:fill="92D050"/>
            <w:vAlign w:val="center"/>
          </w:tcPr>
          <w:p w14:paraId="1CC6156A" w14:textId="656387FF" w:rsidR="00796846" w:rsidRPr="002578A1" w:rsidRDefault="00796846" w:rsidP="00D476AA">
            <w:pPr>
              <w:spacing w:after="0"/>
              <w:rPr>
                <w:rFonts w:eastAsiaTheme="minorHAnsi" w:cstheme="minorHAnsi"/>
                <w:lang w:eastAsia="en-AU"/>
              </w:rPr>
            </w:pPr>
            <w:r w:rsidRPr="002578A1">
              <w:rPr>
                <w:rFonts w:eastAsiaTheme="minorHAnsi" w:cstheme="minorHAnsi"/>
                <w:lang w:eastAsia="en-AU"/>
              </w:rPr>
              <w:t>Completed</w:t>
            </w:r>
          </w:p>
        </w:tc>
      </w:tr>
      <w:tr w:rsidR="00796846" w14:paraId="45EC0BB3" w14:textId="77777777" w:rsidTr="006D7AF5">
        <w:trPr>
          <w:trHeight w:val="299"/>
        </w:trPr>
        <w:tc>
          <w:tcPr>
            <w:tcW w:w="1016" w:type="dxa"/>
            <w:tcBorders>
              <w:bottom w:val="single" w:sz="18" w:space="0" w:color="auto"/>
            </w:tcBorders>
            <w:shd w:val="clear" w:color="auto" w:fill="FF0000"/>
            <w:vAlign w:val="center"/>
          </w:tcPr>
          <w:p w14:paraId="02074243" w14:textId="6A266981" w:rsidR="00796846" w:rsidRPr="002578A1" w:rsidRDefault="00796846"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lastRenderedPageBreak/>
              <w:t>C-4</w:t>
            </w:r>
          </w:p>
        </w:tc>
        <w:tc>
          <w:tcPr>
            <w:tcW w:w="2789" w:type="dxa"/>
            <w:tcBorders>
              <w:bottom w:val="single" w:sz="18" w:space="0" w:color="auto"/>
            </w:tcBorders>
            <w:shd w:val="clear" w:color="auto" w:fill="FF0000"/>
            <w:vAlign w:val="center"/>
          </w:tcPr>
          <w:p w14:paraId="6B85BB09" w14:textId="4E08009C" w:rsidR="00796846" w:rsidRPr="002578A1" w:rsidRDefault="00796846" w:rsidP="00796846">
            <w:pPr>
              <w:spacing w:after="0" w:line="240" w:lineRule="auto"/>
              <w:rPr>
                <w:rFonts w:eastAsia="Times New Roman" w:cstheme="minorHAnsi"/>
                <w:color w:val="000000"/>
                <w:lang w:eastAsia="en-AU"/>
              </w:rPr>
            </w:pPr>
            <w:r w:rsidRPr="002578A1">
              <w:rPr>
                <w:rFonts w:eastAsia="Times New Roman" w:cstheme="minorHAnsi"/>
                <w:color w:val="000000"/>
                <w:lang w:eastAsia="en-AU"/>
              </w:rPr>
              <w:t>Publish the game to the Apple Apps Store</w:t>
            </w:r>
          </w:p>
        </w:tc>
        <w:tc>
          <w:tcPr>
            <w:tcW w:w="1417" w:type="dxa"/>
            <w:tcBorders>
              <w:bottom w:val="single" w:sz="18" w:space="0" w:color="auto"/>
            </w:tcBorders>
            <w:shd w:val="clear" w:color="auto" w:fill="FF0000"/>
            <w:vAlign w:val="center"/>
          </w:tcPr>
          <w:p w14:paraId="0465390B" w14:textId="6C1D9784"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bottom w:val="single" w:sz="18" w:space="0" w:color="auto"/>
            </w:tcBorders>
            <w:shd w:val="clear" w:color="auto" w:fill="FF0000"/>
            <w:vAlign w:val="center"/>
          </w:tcPr>
          <w:p w14:paraId="3A4A0D46" w14:textId="31F87928" w:rsidR="00796846" w:rsidRPr="002578A1" w:rsidRDefault="00796846" w:rsidP="00F117CE">
            <w:pPr>
              <w:spacing w:after="0"/>
              <w:rPr>
                <w:rFonts w:eastAsia="Times New Roman" w:cstheme="minorHAnsi"/>
                <w:color w:val="000000"/>
                <w:lang w:eastAsia="en-AU"/>
              </w:rPr>
            </w:pPr>
            <w:r w:rsidRPr="002578A1">
              <w:rPr>
                <w:rFonts w:eastAsia="Times New Roman" w:cstheme="minorHAnsi"/>
                <w:color w:val="000000"/>
                <w:lang w:eastAsia="en-AU"/>
              </w:rPr>
              <w:t>Compiled XCode</w:t>
            </w:r>
            <w:r w:rsidR="00F117CE" w:rsidRPr="002578A1">
              <w:rPr>
                <w:rFonts w:eastAsia="Times New Roman" w:cstheme="minorHAnsi"/>
                <w:color w:val="000000"/>
                <w:lang w:eastAsia="en-AU"/>
              </w:rPr>
              <w:t xml:space="preserve"> </w:t>
            </w:r>
            <w:r w:rsidR="002578A1" w:rsidRPr="002578A1">
              <w:rPr>
                <w:rFonts w:eastAsia="Times New Roman" w:cstheme="minorHAnsi"/>
                <w:color w:val="000000"/>
                <w:lang w:eastAsia="en-AU"/>
              </w:rPr>
              <w:t>integration</w:t>
            </w:r>
            <w:r w:rsidR="00F117CE" w:rsidRPr="002578A1">
              <w:rPr>
                <w:rFonts w:eastAsia="Times New Roman" w:cstheme="minorHAnsi"/>
                <w:color w:val="000000"/>
                <w:lang w:eastAsia="en-AU"/>
              </w:rPr>
              <w:t xml:space="preserve">. Unable to submit to app store as game is still in beta and </w:t>
            </w:r>
            <w:r w:rsidR="002578A1" w:rsidRPr="002578A1">
              <w:rPr>
                <w:rFonts w:eastAsia="Times New Roman" w:cstheme="minorHAnsi"/>
                <w:color w:val="000000"/>
                <w:lang w:eastAsia="en-AU"/>
              </w:rPr>
              <w:t>iOS</w:t>
            </w:r>
            <w:r w:rsidR="00F117CE" w:rsidRPr="002578A1">
              <w:rPr>
                <w:rFonts w:eastAsia="Times New Roman" w:cstheme="minorHAnsi"/>
                <w:color w:val="000000"/>
                <w:lang w:eastAsia="en-AU"/>
              </w:rPr>
              <w:t xml:space="preserve"> app store does not take beta games. </w:t>
            </w:r>
            <w:r w:rsidR="006D7AF5" w:rsidRPr="002578A1">
              <w:rPr>
                <w:rFonts w:eastAsia="Times New Roman" w:cstheme="minorHAnsi"/>
                <w:color w:val="000000"/>
                <w:lang w:eastAsia="en-AU"/>
              </w:rPr>
              <w:t xml:space="preserve"> </w:t>
            </w:r>
          </w:p>
        </w:tc>
      </w:tr>
      <w:tr w:rsidR="006D7AF5" w14:paraId="674400A4" w14:textId="77777777" w:rsidTr="006D7AF5">
        <w:trPr>
          <w:trHeight w:val="299"/>
        </w:trPr>
        <w:tc>
          <w:tcPr>
            <w:tcW w:w="1016" w:type="dxa"/>
            <w:tcBorders>
              <w:top w:val="single" w:sz="18" w:space="0" w:color="auto"/>
              <w:bottom w:val="single" w:sz="4" w:space="0" w:color="auto"/>
            </w:tcBorders>
            <w:shd w:val="clear" w:color="auto" w:fill="92D050"/>
            <w:vAlign w:val="center"/>
          </w:tcPr>
          <w:p w14:paraId="4169A5CC" w14:textId="308D289B"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18" w:space="0" w:color="auto"/>
              <w:bottom w:val="single" w:sz="4" w:space="0" w:color="auto"/>
            </w:tcBorders>
            <w:shd w:val="clear" w:color="auto" w:fill="92D050"/>
            <w:vAlign w:val="center"/>
          </w:tcPr>
          <w:p w14:paraId="0D0A49D8" w14:textId="38289794"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Finish implementing offline redundancy</w:t>
            </w:r>
          </w:p>
        </w:tc>
        <w:tc>
          <w:tcPr>
            <w:tcW w:w="1417" w:type="dxa"/>
            <w:tcBorders>
              <w:top w:val="single" w:sz="18" w:space="0" w:color="auto"/>
              <w:bottom w:val="single" w:sz="4" w:space="0" w:color="auto"/>
            </w:tcBorders>
            <w:shd w:val="clear" w:color="auto" w:fill="92D050"/>
            <w:vAlign w:val="center"/>
          </w:tcPr>
          <w:p w14:paraId="5EBFA8ED" w14:textId="07D5AD99"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18" w:space="0" w:color="auto"/>
              <w:bottom w:val="single" w:sz="4" w:space="0" w:color="auto"/>
            </w:tcBorders>
            <w:shd w:val="clear" w:color="auto" w:fill="92D050"/>
            <w:vAlign w:val="center"/>
          </w:tcPr>
          <w:p w14:paraId="79C0748B" w14:textId="39FCF8FD" w:rsidR="006D7AF5" w:rsidRPr="002578A1" w:rsidRDefault="006D7AF5" w:rsidP="006D7AF5">
            <w:pPr>
              <w:spacing w:after="0"/>
              <w:rPr>
                <w:rFonts w:eastAsia="Times New Roman" w:cstheme="minorHAnsi"/>
                <w:color w:val="000000"/>
                <w:lang w:eastAsia="en-AU"/>
              </w:rPr>
            </w:pPr>
            <w:r w:rsidRPr="002578A1">
              <w:rPr>
                <w:rFonts w:eastAsia="Times New Roman" w:cstheme="minorHAnsi"/>
                <w:color w:val="000000"/>
                <w:lang w:eastAsia="en-AU"/>
              </w:rPr>
              <w:t xml:space="preserve">Completed </w:t>
            </w:r>
          </w:p>
        </w:tc>
      </w:tr>
      <w:tr w:rsidR="006D7AF5" w14:paraId="476C29FA" w14:textId="77777777" w:rsidTr="006D7AF5">
        <w:trPr>
          <w:trHeight w:val="299"/>
        </w:trPr>
        <w:tc>
          <w:tcPr>
            <w:tcW w:w="1016" w:type="dxa"/>
            <w:tcBorders>
              <w:top w:val="single" w:sz="4" w:space="0" w:color="auto"/>
              <w:bottom w:val="single" w:sz="4" w:space="0" w:color="auto"/>
            </w:tcBorders>
            <w:shd w:val="clear" w:color="auto" w:fill="92D050"/>
            <w:vAlign w:val="center"/>
          </w:tcPr>
          <w:p w14:paraId="65D49AB6" w14:textId="2323D8CA"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C-5 </w:t>
            </w:r>
          </w:p>
        </w:tc>
        <w:tc>
          <w:tcPr>
            <w:tcW w:w="2789" w:type="dxa"/>
            <w:tcBorders>
              <w:top w:val="single" w:sz="4" w:space="0" w:color="auto"/>
              <w:bottom w:val="single" w:sz="4" w:space="0" w:color="auto"/>
            </w:tcBorders>
            <w:shd w:val="clear" w:color="auto" w:fill="92D050"/>
            <w:vAlign w:val="center"/>
          </w:tcPr>
          <w:p w14:paraId="28401C86" w14:textId="7626C875"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Finish leader boards</w:t>
            </w:r>
          </w:p>
        </w:tc>
        <w:tc>
          <w:tcPr>
            <w:tcW w:w="1417" w:type="dxa"/>
            <w:tcBorders>
              <w:top w:val="single" w:sz="4" w:space="0" w:color="auto"/>
              <w:bottom w:val="single" w:sz="4" w:space="0" w:color="auto"/>
            </w:tcBorders>
            <w:shd w:val="clear" w:color="auto" w:fill="92D050"/>
            <w:vAlign w:val="center"/>
          </w:tcPr>
          <w:p w14:paraId="3E930371" w14:textId="1B5C6739"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Col</w:t>
            </w:r>
          </w:p>
        </w:tc>
        <w:tc>
          <w:tcPr>
            <w:tcW w:w="4394" w:type="dxa"/>
            <w:tcBorders>
              <w:top w:val="single" w:sz="4" w:space="0" w:color="auto"/>
              <w:bottom w:val="single" w:sz="4" w:space="0" w:color="auto"/>
            </w:tcBorders>
            <w:shd w:val="clear" w:color="auto" w:fill="92D050"/>
            <w:vAlign w:val="center"/>
          </w:tcPr>
          <w:p w14:paraId="28F7D9D3" w14:textId="7BBD53DD" w:rsidR="006D7AF5" w:rsidRPr="002578A1" w:rsidRDefault="006D7AF5" w:rsidP="006D7AF5">
            <w:pPr>
              <w:spacing w:after="0"/>
              <w:rPr>
                <w:rFonts w:eastAsia="Times New Roman" w:cstheme="minorHAnsi"/>
                <w:color w:val="000000"/>
                <w:lang w:eastAsia="en-AU"/>
              </w:rPr>
            </w:pPr>
            <w:r w:rsidRPr="002578A1">
              <w:rPr>
                <w:rFonts w:eastAsia="Times New Roman" w:cstheme="minorHAnsi"/>
                <w:color w:val="000000"/>
                <w:lang w:eastAsia="en-AU"/>
              </w:rPr>
              <w:t>Completed</w:t>
            </w:r>
          </w:p>
        </w:tc>
      </w:tr>
      <w:tr w:rsidR="006D7AF5" w14:paraId="5EE83A45" w14:textId="77777777" w:rsidTr="006D7AF5">
        <w:trPr>
          <w:trHeight w:val="299"/>
        </w:trPr>
        <w:tc>
          <w:tcPr>
            <w:tcW w:w="1016" w:type="dxa"/>
            <w:tcBorders>
              <w:top w:val="single" w:sz="4" w:space="0" w:color="auto"/>
              <w:bottom w:val="single" w:sz="4" w:space="0" w:color="auto"/>
            </w:tcBorders>
            <w:shd w:val="clear" w:color="auto" w:fill="92D050"/>
            <w:vAlign w:val="center"/>
          </w:tcPr>
          <w:p w14:paraId="0171930C" w14:textId="56D7015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4" w:space="0" w:color="auto"/>
              <w:bottom w:val="single" w:sz="4" w:space="0" w:color="auto"/>
            </w:tcBorders>
            <w:shd w:val="clear" w:color="auto" w:fill="92D050"/>
            <w:vAlign w:val="center"/>
          </w:tcPr>
          <w:p w14:paraId="7D22E6FB" w14:textId="115A8D72" w:rsidR="006D7AF5" w:rsidRPr="002578A1" w:rsidRDefault="006D7AF5" w:rsidP="006D7AF5">
            <w:pPr>
              <w:spacing w:after="0" w:line="240" w:lineRule="auto"/>
              <w:rPr>
                <w:rFonts w:eastAsia="Times New Roman" w:cstheme="minorHAnsi"/>
                <w:color w:val="000000"/>
                <w:lang w:eastAsia="en-AU"/>
              </w:rPr>
            </w:pPr>
            <w:r w:rsidRPr="002578A1">
              <w:rPr>
                <w:rFonts w:cstheme="minorHAnsi"/>
                <w:color w:val="000000"/>
              </w:rPr>
              <w:t>Refine UI</w:t>
            </w:r>
          </w:p>
        </w:tc>
        <w:tc>
          <w:tcPr>
            <w:tcW w:w="1417" w:type="dxa"/>
            <w:tcBorders>
              <w:top w:val="single" w:sz="4" w:space="0" w:color="auto"/>
              <w:bottom w:val="single" w:sz="4" w:space="0" w:color="auto"/>
            </w:tcBorders>
            <w:shd w:val="clear" w:color="auto" w:fill="92D050"/>
            <w:vAlign w:val="center"/>
          </w:tcPr>
          <w:p w14:paraId="3F043128" w14:textId="59F0FC0B"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Charnes</w:t>
            </w:r>
          </w:p>
        </w:tc>
        <w:tc>
          <w:tcPr>
            <w:tcW w:w="4394" w:type="dxa"/>
            <w:tcBorders>
              <w:top w:val="single" w:sz="4" w:space="0" w:color="auto"/>
              <w:bottom w:val="single" w:sz="4" w:space="0" w:color="auto"/>
            </w:tcBorders>
            <w:shd w:val="clear" w:color="auto" w:fill="92D050"/>
            <w:vAlign w:val="center"/>
          </w:tcPr>
          <w:p w14:paraId="1EDEA838" w14:textId="0D022397" w:rsidR="006D7AF5" w:rsidRPr="002578A1" w:rsidRDefault="006D7AF5" w:rsidP="006D7AF5">
            <w:pPr>
              <w:spacing w:after="0"/>
              <w:rPr>
                <w:rFonts w:eastAsia="Times New Roman" w:cstheme="minorHAnsi"/>
                <w:color w:val="000000"/>
                <w:lang w:eastAsia="en-AU"/>
              </w:rPr>
            </w:pPr>
            <w:r w:rsidRPr="002578A1">
              <w:rPr>
                <w:rFonts w:eastAsiaTheme="minorHAnsi" w:cstheme="minorHAnsi"/>
                <w:lang w:eastAsia="en-AU"/>
              </w:rPr>
              <w:t>Completed on time</w:t>
            </w:r>
          </w:p>
        </w:tc>
      </w:tr>
      <w:tr w:rsidR="006D7AF5" w14:paraId="5B2189BC" w14:textId="77777777" w:rsidTr="006D7AF5">
        <w:trPr>
          <w:trHeight w:val="299"/>
        </w:trPr>
        <w:tc>
          <w:tcPr>
            <w:tcW w:w="1016" w:type="dxa"/>
            <w:tcBorders>
              <w:top w:val="single" w:sz="4" w:space="0" w:color="auto"/>
              <w:bottom w:val="single" w:sz="4" w:space="0" w:color="auto"/>
            </w:tcBorders>
            <w:shd w:val="clear" w:color="auto" w:fill="92D050"/>
            <w:vAlign w:val="center"/>
          </w:tcPr>
          <w:p w14:paraId="739022B5" w14:textId="1F07F53D"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4" w:space="0" w:color="auto"/>
              <w:bottom w:val="single" w:sz="4" w:space="0" w:color="auto"/>
            </w:tcBorders>
            <w:shd w:val="clear" w:color="auto" w:fill="92D050"/>
            <w:vAlign w:val="center"/>
          </w:tcPr>
          <w:p w14:paraId="7B9069D8" w14:textId="3CADC26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92D050"/>
            <w:vAlign w:val="center"/>
          </w:tcPr>
          <w:p w14:paraId="6E39797A" w14:textId="3184011C"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92D050"/>
            <w:vAlign w:val="center"/>
          </w:tcPr>
          <w:p w14:paraId="2DF640D2" w14:textId="2635DA80" w:rsidR="006D7AF5" w:rsidRPr="002578A1" w:rsidRDefault="006D7AF5" w:rsidP="001112E9">
            <w:pPr>
              <w:spacing w:after="0"/>
              <w:rPr>
                <w:rFonts w:eastAsia="Times New Roman" w:cstheme="minorHAnsi"/>
                <w:color w:val="000000"/>
                <w:lang w:eastAsia="en-AU"/>
              </w:rPr>
            </w:pPr>
            <w:r w:rsidRPr="002578A1">
              <w:rPr>
                <w:rFonts w:eastAsia="Times New Roman" w:cstheme="minorHAnsi"/>
                <w:color w:val="000000"/>
                <w:lang w:eastAsia="en-AU"/>
              </w:rPr>
              <w:t>Completed</w:t>
            </w:r>
          </w:p>
        </w:tc>
      </w:tr>
      <w:tr w:rsidR="006D7AF5" w14:paraId="641C9E13" w14:textId="77777777" w:rsidTr="006D7AF5">
        <w:trPr>
          <w:trHeight w:val="299"/>
        </w:trPr>
        <w:tc>
          <w:tcPr>
            <w:tcW w:w="1016" w:type="dxa"/>
            <w:tcBorders>
              <w:top w:val="single" w:sz="4" w:space="0" w:color="auto"/>
              <w:bottom w:val="single" w:sz="18" w:space="0" w:color="auto"/>
            </w:tcBorders>
            <w:shd w:val="clear" w:color="auto" w:fill="92D050"/>
            <w:vAlign w:val="center"/>
          </w:tcPr>
          <w:p w14:paraId="170117EF" w14:textId="09DC231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C-5 </w:t>
            </w:r>
          </w:p>
        </w:tc>
        <w:tc>
          <w:tcPr>
            <w:tcW w:w="2789" w:type="dxa"/>
            <w:tcBorders>
              <w:top w:val="single" w:sz="4" w:space="0" w:color="auto"/>
              <w:bottom w:val="single" w:sz="18" w:space="0" w:color="auto"/>
            </w:tcBorders>
            <w:shd w:val="clear" w:color="auto" w:fill="92D050"/>
            <w:vAlign w:val="center"/>
          </w:tcPr>
          <w:p w14:paraId="1FFFDE8E" w14:textId="1E67F2ED"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Execution of all test scripts</w:t>
            </w:r>
          </w:p>
        </w:tc>
        <w:tc>
          <w:tcPr>
            <w:tcW w:w="1417" w:type="dxa"/>
            <w:tcBorders>
              <w:top w:val="single" w:sz="4" w:space="0" w:color="auto"/>
              <w:bottom w:val="single" w:sz="18" w:space="0" w:color="auto"/>
            </w:tcBorders>
            <w:shd w:val="clear" w:color="auto" w:fill="92D050"/>
            <w:vAlign w:val="center"/>
          </w:tcPr>
          <w:p w14:paraId="36099FF0" w14:textId="1B9EA09D"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 xml:space="preserve">Michelle </w:t>
            </w:r>
          </w:p>
        </w:tc>
        <w:tc>
          <w:tcPr>
            <w:tcW w:w="4394" w:type="dxa"/>
            <w:tcBorders>
              <w:top w:val="single" w:sz="4" w:space="0" w:color="auto"/>
              <w:bottom w:val="single" w:sz="18" w:space="0" w:color="auto"/>
            </w:tcBorders>
            <w:shd w:val="clear" w:color="auto" w:fill="92D050"/>
            <w:vAlign w:val="center"/>
          </w:tcPr>
          <w:p w14:paraId="2A49966D" w14:textId="59072FC2" w:rsidR="006D7AF5" w:rsidRPr="002578A1" w:rsidRDefault="006D7AF5" w:rsidP="006D7AF5">
            <w:pPr>
              <w:spacing w:after="0"/>
              <w:rPr>
                <w:rFonts w:eastAsia="Times New Roman" w:cstheme="minorHAnsi"/>
                <w:color w:val="000000"/>
                <w:lang w:eastAsia="en-AU"/>
              </w:rPr>
            </w:pPr>
            <w:r w:rsidRPr="002578A1">
              <w:rPr>
                <w:rFonts w:eastAsiaTheme="minorHAnsi" w:cstheme="minorHAnsi"/>
                <w:lang w:eastAsia="en-AU"/>
              </w:rPr>
              <w:t>Completed on time</w:t>
            </w:r>
          </w:p>
        </w:tc>
      </w:tr>
    </w:tbl>
    <w:p w14:paraId="4D6D9740" w14:textId="77777777" w:rsidR="00F07A57" w:rsidRPr="005D5900" w:rsidRDefault="00F07A57" w:rsidP="005D5900"/>
    <w:sectPr w:rsidR="00F07A57" w:rsidRPr="005D5900" w:rsidSect="00D10FDB">
      <w:footerReference w:type="default" r:id="rId10"/>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harnes Nell" w:date="2018-08-17T12:08:00Z" w:initials="CN">
    <w:p w14:paraId="5D5FF544" w14:textId="77777777" w:rsidR="005D5900" w:rsidRDefault="005D5900" w:rsidP="005D5900">
      <w:pPr>
        <w:pStyle w:val="CommentText"/>
      </w:pPr>
      <w:r>
        <w:rPr>
          <w:rStyle w:val="CommentReference"/>
        </w:rPr>
        <w:annotationRef/>
      </w:r>
      <w:r>
        <w:t>Justify or explain this – why was it assigned to only one team member and why to that specific team member</w:t>
      </w:r>
    </w:p>
  </w:comment>
  <w:comment w:id="5" w:author="Charnes Nell" w:date="2018-08-17T12:12:00Z" w:initials="CN">
    <w:p w14:paraId="455124B8" w14:textId="77777777" w:rsidR="005D5900" w:rsidRDefault="005D5900" w:rsidP="005D5900">
      <w:pPr>
        <w:pStyle w:val="CommentText"/>
      </w:pPr>
      <w:r>
        <w:rPr>
          <w:rStyle w:val="CommentReference"/>
        </w:rPr>
        <w:annotationRef/>
      </w:r>
      <w:r>
        <w:t>Expand on why the UI wasn’t completed to a production level</w:t>
      </w:r>
    </w:p>
  </w:comment>
  <w:comment w:id="7" w:author="Charnes Nell" w:date="2018-08-17T12:17:00Z" w:initials="CN">
    <w:p w14:paraId="54FA79B7" w14:textId="77777777" w:rsidR="005D5900" w:rsidRDefault="005D5900" w:rsidP="005D5900">
      <w:pPr>
        <w:pStyle w:val="CommentText"/>
      </w:pPr>
      <w:r>
        <w:rPr>
          <w:rStyle w:val="CommentReference"/>
        </w:rPr>
        <w:annotationRef/>
      </w:r>
      <w:r>
        <w:t>Also add that there was a delay in development due to build issues</w:t>
      </w:r>
    </w:p>
  </w:comment>
  <w:comment w:id="8" w:author="McKeahnie, Collin" w:date="2018-08-17T14:55:00Z" w:initials="MC">
    <w:p w14:paraId="7D57D8F0" w14:textId="0E7925E6" w:rsidR="006E227D" w:rsidRDefault="006E227D">
      <w:pPr>
        <w:pStyle w:val="CommentText"/>
      </w:pPr>
      <w:r>
        <w:rPr>
          <w:rStyle w:val="CommentReference"/>
        </w:rPr>
        <w:annotationRef/>
      </w:r>
      <w:r>
        <w:t xml:space="preserve"> Yep. Do we know what caused it? Was it an </w:t>
      </w:r>
      <w:r w:rsidR="007569FF">
        <w:t>incompatibility</w:t>
      </w:r>
      <w:r>
        <w:t xml:space="preserve"> between the Firebase SKD and Facebook’s SKD?</w:t>
      </w:r>
    </w:p>
  </w:comment>
  <w:comment w:id="9" w:author="Charnes Nell" w:date="2018-08-17T12:15:00Z" w:initials="CN">
    <w:p w14:paraId="281C3746" w14:textId="77777777" w:rsidR="005D5900" w:rsidRDefault="005D5900" w:rsidP="005D5900">
      <w:pPr>
        <w:pStyle w:val="CommentText"/>
      </w:pPr>
      <w:r>
        <w:rPr>
          <w:rStyle w:val="CommentReference"/>
        </w:rPr>
        <w:annotationRef/>
      </w:r>
      <w:r>
        <w:t>Did social media and push notification integration happen? You don’t address that, you only state that they were in the iteration plan</w:t>
      </w:r>
    </w:p>
  </w:comment>
  <w:comment w:id="10" w:author="McKeahnie, Collin" w:date="2018-08-17T14:56:00Z" w:initials="MC">
    <w:p w14:paraId="2B7BE25D" w14:textId="58B6C14C" w:rsidR="006E227D" w:rsidRDefault="007E36E5">
      <w:pPr>
        <w:pStyle w:val="CommentText"/>
      </w:pPr>
      <w:r>
        <w:t>Yes,</w:t>
      </w:r>
      <w:r w:rsidR="006E227D">
        <w:t xml:space="preserve"> they did, I don’t know how they went though. I know you finished yours and Michelle didn’t but not </w:t>
      </w:r>
      <w:r>
        <w:t>much</w:t>
      </w:r>
      <w:r w:rsidR="006E227D">
        <w:t xml:space="preserve"> else. </w:t>
      </w:r>
    </w:p>
    <w:p w14:paraId="6DF22C51" w14:textId="6025F6DA" w:rsidR="006E227D" w:rsidRDefault="006E227D">
      <w:pPr>
        <w:pStyle w:val="CommentText"/>
      </w:pPr>
      <w:r>
        <w:rPr>
          <w:rStyle w:val="CommentReference"/>
        </w:rPr>
        <w:annotationRef/>
      </w:r>
      <w:r>
        <w:t xml:space="preserve">I thought each of us could add a paragraph on how our individual tasks went. </w:t>
      </w:r>
    </w:p>
  </w:comment>
  <w:comment w:id="12" w:author="Charnes Nell" w:date="2018-08-17T12:27:00Z" w:initials="CN">
    <w:p w14:paraId="451E5429" w14:textId="77777777" w:rsidR="005D5900" w:rsidRDefault="005D5900" w:rsidP="005D5900">
      <w:pPr>
        <w:pStyle w:val="CommentText"/>
      </w:pPr>
      <w:r>
        <w:rPr>
          <w:rStyle w:val="CommentReference"/>
        </w:rPr>
        <w:annotationRef/>
      </w:r>
      <w:r>
        <w:t>Add which tasks were left from iteration 2</w:t>
      </w:r>
    </w:p>
  </w:comment>
  <w:comment w:id="15" w:author="Charnes Nell" w:date="2018-08-17T12:23:00Z" w:initials="CN">
    <w:p w14:paraId="13F8F08D" w14:textId="77777777" w:rsidR="005D5900" w:rsidRDefault="005D5900" w:rsidP="005D5900">
      <w:pPr>
        <w:pStyle w:val="CommentText"/>
      </w:pPr>
      <w:r>
        <w:rPr>
          <w:rStyle w:val="CommentReference"/>
        </w:rPr>
        <w:annotationRef/>
      </w:r>
      <w:r>
        <w:t>Do you have any ideas for this section or?</w:t>
      </w:r>
    </w:p>
    <w:p w14:paraId="378F8941" w14:textId="4D88CBA2" w:rsidR="002860B8" w:rsidRDefault="002860B8" w:rsidP="005D5900">
      <w:pPr>
        <w:pStyle w:val="CommentText"/>
      </w:pPr>
    </w:p>
  </w:comment>
  <w:comment w:id="23" w:author="McKeahnie, Collin" w:date="2018-08-17T15:43:00Z" w:initials="MC">
    <w:p w14:paraId="568CDBF7" w14:textId="3DE48196" w:rsidR="00E431B4" w:rsidRDefault="00E431B4">
      <w:pPr>
        <w:pStyle w:val="CommentText"/>
      </w:pPr>
      <w:r>
        <w:rPr>
          <w:rStyle w:val="CommentReference"/>
        </w:rPr>
        <w:annotationRef/>
      </w:r>
      <w:r>
        <w:t xml:space="preserve">Again here I thought individuals could add their own input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5FF544" w15:done="1"/>
  <w15:commentEx w15:paraId="455124B8" w15:done="1"/>
  <w15:commentEx w15:paraId="54FA79B7" w15:done="0"/>
  <w15:commentEx w15:paraId="7D57D8F0" w15:paraIdParent="54FA79B7" w15:done="0"/>
  <w15:commentEx w15:paraId="281C3746" w15:done="0"/>
  <w15:commentEx w15:paraId="6DF22C51" w15:paraIdParent="281C3746" w15:done="0"/>
  <w15:commentEx w15:paraId="451E5429" w15:done="1"/>
  <w15:commentEx w15:paraId="378F8941" w15:done="1"/>
  <w15:commentEx w15:paraId="568CDB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5FF544" w16cid:durableId="1F214977"/>
  <w16cid:commentId w16cid:paraId="455124B8" w16cid:durableId="1F214978"/>
  <w16cid:commentId w16cid:paraId="54FA79B7" w16cid:durableId="1F214979"/>
  <w16cid:commentId w16cid:paraId="7D57D8F0" w16cid:durableId="1F44F319"/>
  <w16cid:commentId w16cid:paraId="281C3746" w16cid:durableId="1F21497A"/>
  <w16cid:commentId w16cid:paraId="6DF22C51" w16cid:durableId="1F44F31B"/>
  <w16cid:commentId w16cid:paraId="451E5429" w16cid:durableId="1F21497C"/>
  <w16cid:commentId w16cid:paraId="378F8941" w16cid:durableId="1F21497D"/>
  <w16cid:commentId w16cid:paraId="568CDBF7" w16cid:durableId="1F44F31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1572E" w14:textId="77777777" w:rsidR="00812EBA" w:rsidRDefault="00812EBA">
      <w:pPr>
        <w:spacing w:after="0" w:line="240" w:lineRule="auto"/>
      </w:pPr>
      <w:r>
        <w:separator/>
      </w:r>
    </w:p>
  </w:endnote>
  <w:endnote w:type="continuationSeparator" w:id="0">
    <w:p w14:paraId="7FA7F0B4" w14:textId="77777777" w:rsidR="00812EBA" w:rsidRDefault="0081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014758"/>
      <w:docPartObj>
        <w:docPartGallery w:val="Page Numbers (Bottom of Page)"/>
        <w:docPartUnique/>
      </w:docPartObj>
    </w:sdtPr>
    <w:sdtEndPr>
      <w:rPr>
        <w:noProof/>
      </w:rPr>
    </w:sdtEndPr>
    <w:sdtContent>
      <w:p w14:paraId="0FFAB82A" w14:textId="240C6D82" w:rsidR="00B378AA" w:rsidRDefault="00B378AA">
        <w:pPr>
          <w:pStyle w:val="Footer"/>
          <w:jc w:val="right"/>
        </w:pPr>
        <w:r>
          <w:fldChar w:fldCharType="begin"/>
        </w:r>
        <w:r>
          <w:instrText xml:space="preserve"> PAGE   \* MERGEFORMAT </w:instrText>
        </w:r>
        <w:r>
          <w:fldChar w:fldCharType="separate"/>
        </w:r>
        <w:r w:rsidR="00EF4496">
          <w:rPr>
            <w:noProof/>
          </w:rPr>
          <w:t>viii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F1799" w14:textId="77777777" w:rsidR="00812EBA" w:rsidRDefault="00812EBA">
      <w:pPr>
        <w:spacing w:after="0" w:line="240" w:lineRule="auto"/>
      </w:pPr>
      <w:r>
        <w:separator/>
      </w:r>
    </w:p>
  </w:footnote>
  <w:footnote w:type="continuationSeparator" w:id="0">
    <w:p w14:paraId="511E126D" w14:textId="77777777" w:rsidR="00812EBA" w:rsidRDefault="00812E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rnes Nell">
    <w15:presenceInfo w15:providerId="None" w15:userId="Charnes Nell"/>
  </w15:person>
  <w15:person w15:author="McKeahnie, Collin">
    <w15:presenceInfo w15:providerId="None" w15:userId="McKeahnie, Col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7"/>
    <w:rsid w:val="000407FF"/>
    <w:rsid w:val="00063DB0"/>
    <w:rsid w:val="00064DEE"/>
    <w:rsid w:val="0009416B"/>
    <w:rsid w:val="000C37B3"/>
    <w:rsid w:val="001112E9"/>
    <w:rsid w:val="001115A0"/>
    <w:rsid w:val="00220A0D"/>
    <w:rsid w:val="002578A1"/>
    <w:rsid w:val="002860B8"/>
    <w:rsid w:val="002A6E81"/>
    <w:rsid w:val="002C4294"/>
    <w:rsid w:val="002D6375"/>
    <w:rsid w:val="00314471"/>
    <w:rsid w:val="0033750A"/>
    <w:rsid w:val="003719B4"/>
    <w:rsid w:val="00375B7F"/>
    <w:rsid w:val="0040015A"/>
    <w:rsid w:val="0040627B"/>
    <w:rsid w:val="00430B73"/>
    <w:rsid w:val="00431280"/>
    <w:rsid w:val="00475719"/>
    <w:rsid w:val="00485208"/>
    <w:rsid w:val="004B01E7"/>
    <w:rsid w:val="004B6C5F"/>
    <w:rsid w:val="00504DFD"/>
    <w:rsid w:val="00510B7F"/>
    <w:rsid w:val="00516598"/>
    <w:rsid w:val="00557A2C"/>
    <w:rsid w:val="005C575A"/>
    <w:rsid w:val="005C6AEE"/>
    <w:rsid w:val="005D5900"/>
    <w:rsid w:val="005E1C8D"/>
    <w:rsid w:val="00644CCE"/>
    <w:rsid w:val="0064738B"/>
    <w:rsid w:val="006539E2"/>
    <w:rsid w:val="00662519"/>
    <w:rsid w:val="00675989"/>
    <w:rsid w:val="00693B64"/>
    <w:rsid w:val="006A018E"/>
    <w:rsid w:val="006D7AF5"/>
    <w:rsid w:val="006E227D"/>
    <w:rsid w:val="006E66EA"/>
    <w:rsid w:val="00712071"/>
    <w:rsid w:val="00716B51"/>
    <w:rsid w:val="00725194"/>
    <w:rsid w:val="00732F5B"/>
    <w:rsid w:val="007569FF"/>
    <w:rsid w:val="00771AEC"/>
    <w:rsid w:val="007744CB"/>
    <w:rsid w:val="00796846"/>
    <w:rsid w:val="007B705F"/>
    <w:rsid w:val="007E36E5"/>
    <w:rsid w:val="007F07C0"/>
    <w:rsid w:val="007F4B4B"/>
    <w:rsid w:val="00804714"/>
    <w:rsid w:val="00812EBA"/>
    <w:rsid w:val="008526A6"/>
    <w:rsid w:val="00856D85"/>
    <w:rsid w:val="008770AB"/>
    <w:rsid w:val="00886522"/>
    <w:rsid w:val="008B1678"/>
    <w:rsid w:val="00911962"/>
    <w:rsid w:val="0094366A"/>
    <w:rsid w:val="009455A6"/>
    <w:rsid w:val="00947087"/>
    <w:rsid w:val="00974F0A"/>
    <w:rsid w:val="0099129F"/>
    <w:rsid w:val="009B2BE2"/>
    <w:rsid w:val="009F09FD"/>
    <w:rsid w:val="00A3456A"/>
    <w:rsid w:val="00A46C23"/>
    <w:rsid w:val="00A778D7"/>
    <w:rsid w:val="00AA061F"/>
    <w:rsid w:val="00AC0558"/>
    <w:rsid w:val="00AC67ED"/>
    <w:rsid w:val="00AD35B0"/>
    <w:rsid w:val="00AF4573"/>
    <w:rsid w:val="00B01B10"/>
    <w:rsid w:val="00B15DD2"/>
    <w:rsid w:val="00B378AA"/>
    <w:rsid w:val="00B42E34"/>
    <w:rsid w:val="00B62EF7"/>
    <w:rsid w:val="00B734C4"/>
    <w:rsid w:val="00B73602"/>
    <w:rsid w:val="00B8602F"/>
    <w:rsid w:val="00B869D2"/>
    <w:rsid w:val="00B9470B"/>
    <w:rsid w:val="00BA604B"/>
    <w:rsid w:val="00BD4788"/>
    <w:rsid w:val="00BD713D"/>
    <w:rsid w:val="00C423FA"/>
    <w:rsid w:val="00C62D58"/>
    <w:rsid w:val="00CA0DD8"/>
    <w:rsid w:val="00CA2D98"/>
    <w:rsid w:val="00CA6C5D"/>
    <w:rsid w:val="00CB0EB2"/>
    <w:rsid w:val="00CB6471"/>
    <w:rsid w:val="00CE19D0"/>
    <w:rsid w:val="00D040A7"/>
    <w:rsid w:val="00D10FDB"/>
    <w:rsid w:val="00D476AA"/>
    <w:rsid w:val="00DB4794"/>
    <w:rsid w:val="00DF3A54"/>
    <w:rsid w:val="00E21D77"/>
    <w:rsid w:val="00E3135E"/>
    <w:rsid w:val="00E34E35"/>
    <w:rsid w:val="00E41DA4"/>
    <w:rsid w:val="00E431B4"/>
    <w:rsid w:val="00E52878"/>
    <w:rsid w:val="00E70806"/>
    <w:rsid w:val="00E762E6"/>
    <w:rsid w:val="00EB2352"/>
    <w:rsid w:val="00ED255E"/>
    <w:rsid w:val="00EF3670"/>
    <w:rsid w:val="00EF4496"/>
    <w:rsid w:val="00EF60FA"/>
    <w:rsid w:val="00F07A57"/>
    <w:rsid w:val="00F117CE"/>
    <w:rsid w:val="00F224CA"/>
    <w:rsid w:val="00F36B41"/>
    <w:rsid w:val="00F36F88"/>
    <w:rsid w:val="00FF2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760108029">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 w:id="20339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E74B5" w:themeColor="accent1" w:themeShade="BF"/>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1E"/>
    <w:rsid w:val="0006511E"/>
    <w:rsid w:val="00067FC7"/>
    <w:rsid w:val="00154BEC"/>
    <w:rsid w:val="003737DD"/>
    <w:rsid w:val="00443A71"/>
    <w:rsid w:val="007C4ACB"/>
    <w:rsid w:val="007F49F4"/>
    <w:rsid w:val="0099449A"/>
    <w:rsid w:val="00A26376"/>
    <w:rsid w:val="00A400DF"/>
    <w:rsid w:val="00C16FED"/>
    <w:rsid w:val="00C37390"/>
    <w:rsid w:val="00C82E61"/>
    <w:rsid w:val="00D20D63"/>
    <w:rsid w:val="00E45A0F"/>
    <w:rsid w:val="00EA6BC9"/>
    <w:rsid w:val="00EE0883"/>
    <w:rsid w:val="00FC1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F5AE0-B0BB-4315-A882-FDD6C77F9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Michelle Vinall</cp:lastModifiedBy>
  <cp:revision>11</cp:revision>
  <dcterms:created xsi:type="dcterms:W3CDTF">2018-09-12T04:03:00Z</dcterms:created>
  <dcterms:modified xsi:type="dcterms:W3CDTF">2018-09-16T06:28:00Z</dcterms:modified>
</cp:coreProperties>
</file>