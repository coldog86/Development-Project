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account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</w:t>
            </w:r>
            <w:r w:rsidR="009B3DFA" w:rsidRPr="009B3DFA">
              <w:rPr>
                <w:sz w:val="24"/>
                <w:szCs w:val="24"/>
              </w:rPr>
              <w:t>-Check Editable Fields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3E3415" w:rsidP="003E341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Verify that registration form has input fields Username, email password and confirm password and that these are editable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E85E2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screen must be open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B3DFA" w:rsidRDefault="000F12CB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F12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Registration form have username input field</w:t>
            </w:r>
          </w:p>
        </w:tc>
        <w:tc>
          <w:tcPr>
            <w:tcW w:w="5596" w:type="dxa"/>
          </w:tcPr>
          <w:p w:rsidR="00DF1585" w:rsidRDefault="000F12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email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:rsidR="00DF1585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>Does Registration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F12CB" w:rsidRDefault="000F1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confirm password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F12CB" w:rsidRDefault="000F1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>
            <w:pPr>
              <w:pStyle w:val="RowHeadings"/>
              <w:spacing w:before="80" w:after="80"/>
            </w:pPr>
          </w:p>
        </w:tc>
      </w:tr>
      <w:tr w:rsidR="000F12C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12CB" w:rsidRDefault="000F12CB" w:rsidP="000F1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Type information into editable fields</w:t>
            </w:r>
          </w:p>
        </w:tc>
        <w:tc>
          <w:tcPr>
            <w:tcW w:w="5596" w:type="dxa"/>
          </w:tcPr>
          <w:p w:rsidR="000F12CB" w:rsidRDefault="000F12CB" w:rsidP="000F12CB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can type required details into input fields</w:t>
            </w:r>
          </w:p>
        </w:tc>
        <w:tc>
          <w:tcPr>
            <w:tcW w:w="714" w:type="dxa"/>
          </w:tcPr>
          <w:p w:rsidR="000F12CB" w:rsidRDefault="000F12CB" w:rsidP="000F1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12CB" w:rsidRDefault="000F12CB" w:rsidP="000F12CB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9B3DF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  <w:r w:rsidR="00CC78FD">
              <w:rPr>
                <w:color w:val="0000FF"/>
              </w:rPr>
              <w:t xml:space="preserve"> 1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9B3DFA" w:rsidTr="009B3DFA">
        <w:trPr>
          <w:trHeight w:val="440"/>
        </w:trPr>
        <w:tc>
          <w:tcPr>
            <w:tcW w:w="2448" w:type="dxa"/>
            <w:shd w:val="clear" w:color="auto" w:fill="E0E0E0"/>
          </w:tcPr>
          <w:p w:rsidR="009B3DFA" w:rsidRDefault="00CC78F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9B3DFA">
              <w:rPr>
                <w:color w:val="0000FF"/>
              </w:rPr>
              <w:t>assword</w:t>
            </w:r>
            <w:r>
              <w:rPr>
                <w:color w:val="0000FF"/>
              </w:rPr>
              <w:t xml:space="preserve"> 2</w:t>
            </w:r>
          </w:p>
        </w:tc>
        <w:tc>
          <w:tcPr>
            <w:tcW w:w="1944" w:type="dxa"/>
            <w:shd w:val="clear" w:color="auto" w:fill="auto"/>
          </w:tcPr>
          <w:p w:rsidR="009B3DFA" w:rsidRPr="00572CE5" w:rsidRDefault="00FC06B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B3DFA" w:rsidRDefault="009B3DFA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t>Register account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t>Register-Blank Username</w:t>
            </w:r>
          </w:p>
        </w:tc>
      </w:tr>
      <w:tr w:rsidR="009B3DFA" w:rsidRPr="009B3DFA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Register screen must be open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Error message should be displayed</w:t>
            </w:r>
          </w:p>
        </w:tc>
      </w:tr>
      <w:tr w:rsidR="009B3DFA" w:rsidRPr="009B3DFA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9B3DFA" w:rsidRPr="009B3DFA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B3DFA" w:rsidRPr="009B3DFA" w:rsidRDefault="009B3DFA" w:rsidP="009B3DFA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9B3DFA" w:rsidRPr="009B3DFA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9B3DFA" w:rsidRPr="009B3DFA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3DFA" w:rsidRPr="009B3DFA" w:rsidRDefault="009B3DFA" w:rsidP="009B3DFA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B3DFA" w:rsidRPr="009B3DFA" w:rsidRDefault="009B3DFA" w:rsidP="009B3DFA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9B3DFA" w:rsidRPr="009B3DFA" w:rsidRDefault="009B3DFA" w:rsidP="009B3DFA">
            <w:pPr>
              <w:pStyle w:val="bp"/>
            </w:pPr>
            <w:r w:rsidRPr="009B3DFA">
              <w:t>Error message confirm username cannot be empty is displayed</w:t>
            </w:r>
          </w:p>
        </w:tc>
        <w:tc>
          <w:tcPr>
            <w:tcW w:w="714" w:type="dxa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9B3DFA" w:rsidRPr="009B3DFA" w:rsidRDefault="009B3DFA" w:rsidP="009B3DFA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FC06BC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FC06BC" w:rsidRPr="00572CE5" w:rsidTr="00380794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C06BC" w:rsidTr="00380794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p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 account</w:t>
            </w:r>
          </w:p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-Blank Email </w:t>
            </w:r>
          </w:p>
        </w:tc>
      </w:tr>
      <w:tr w:rsidR="00FC06BC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r w:rsidRPr="00CE781D">
              <w:t>Verify that entering blank spaces on email field produces error message</w:t>
            </w:r>
          </w:p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r w:rsidRPr="00CE781D">
              <w:t>Register screen must be open</w:t>
            </w:r>
          </w:p>
        </w:tc>
      </w:tr>
      <w:tr w:rsid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CE781D" w:rsidRDefault="00FC06BC" w:rsidP="00380794">
            <w:r w:rsidRPr="00CE781D">
              <w:t>Error message should be displayed</w:t>
            </w:r>
          </w:p>
        </w:tc>
      </w:tr>
      <w:tr w:rsid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06BC" w:rsidRDefault="00FC06BC" w:rsidP="0038079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06BC" w:rsidRDefault="00FC06BC" w:rsidP="0038079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06BC" w:rsidRDefault="00FC06BC" w:rsidP="0038079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06BC" w:rsidRDefault="00FC06BC" w:rsidP="0038079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C06BC" w:rsidRDefault="00FC06BC" w:rsidP="0038079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C06BC" w:rsidRDefault="00FC06BC" w:rsidP="003807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06BC" w:rsidRDefault="00FC06BC" w:rsidP="003807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:rsidR="00FC06BC" w:rsidRDefault="00FC06BC" w:rsidP="00FC06BC">
            <w:pPr>
              <w:pStyle w:val="proc"/>
              <w:numPr>
                <w:ilvl w:val="0"/>
                <w:numId w:val="0"/>
              </w:num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06BC" w:rsidRPr="00D90F5E" w:rsidRDefault="00FC06BC" w:rsidP="00380794">
            <w:r w:rsidRPr="00D90F5E">
              <w:t xml:space="preserve">Leave </w:t>
            </w:r>
            <w:r>
              <w:t xml:space="preserve">email blank </w:t>
            </w:r>
            <w:r w:rsidRPr="00D90F5E">
              <w:t>and hit register</w:t>
            </w:r>
          </w:p>
        </w:tc>
        <w:tc>
          <w:tcPr>
            <w:tcW w:w="5596" w:type="dxa"/>
          </w:tcPr>
          <w:p w:rsidR="00FC06BC" w:rsidRDefault="00FC06BC" w:rsidP="00380794">
            <w:r w:rsidRPr="00D90F5E">
              <w:t xml:space="preserve">Error message confirm </w:t>
            </w:r>
            <w:r>
              <w:t xml:space="preserve">email </w:t>
            </w:r>
            <w:r w:rsidRPr="00D90F5E">
              <w:t>cannot be empty is displayed</w:t>
            </w:r>
          </w:p>
        </w:tc>
        <w:tc>
          <w:tcPr>
            <w:tcW w:w="714" w:type="dxa"/>
          </w:tcPr>
          <w:p w:rsidR="00FC06BC" w:rsidRDefault="00FC06BC" w:rsidP="0038079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C06BC" w:rsidRDefault="00FC06BC" w:rsidP="00380794">
            <w:pPr>
              <w:pStyle w:val="RowHeadings"/>
              <w:spacing w:before="80" w:after="80"/>
            </w:pPr>
          </w:p>
        </w:tc>
      </w:tr>
    </w:tbl>
    <w:p w:rsidR="009B3DFA" w:rsidRDefault="009B3DFA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17"/>
        <w:gridCol w:w="2154"/>
        <w:gridCol w:w="2154"/>
        <w:gridCol w:w="2154"/>
        <w:gridCol w:w="2154"/>
      </w:tblGrid>
      <w:tr w:rsidR="00FC06BC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FC06BC" w:rsidRPr="00572CE5" w:rsidTr="00380794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06BC" w:rsidRPr="00572CE5" w:rsidRDefault="00FC06BC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C06BC" w:rsidTr="00380794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 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  <w:tr w:rsidR="00FC06BC" w:rsidTr="00380794">
        <w:tc>
          <w:tcPr>
            <w:tcW w:w="2417" w:type="dxa"/>
            <w:shd w:val="clear" w:color="auto" w:fill="E0E0E0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Email </w:t>
            </w:r>
          </w:p>
        </w:tc>
        <w:tc>
          <w:tcPr>
            <w:tcW w:w="1917" w:type="dxa"/>
            <w:shd w:val="clear" w:color="auto" w:fill="auto"/>
          </w:tcPr>
          <w:p w:rsidR="00FC06BC" w:rsidRPr="00572CE5" w:rsidRDefault="00FC06BC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FC06BC" w:rsidRDefault="00FC06BC" w:rsidP="00380794">
            <w:pPr>
              <w:pStyle w:val="bp"/>
              <w:spacing w:before="0" w:after="0"/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 account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Register-Blank pas</w:t>
            </w:r>
            <w:r>
              <w:t>s</w:t>
            </w:r>
            <w:r w:rsidRPr="00FC06BC">
              <w:t>word</w:t>
            </w:r>
          </w:p>
        </w:tc>
      </w:tr>
      <w:tr w:rsidR="00FC06BC" w:rsidRPr="00FC06BC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Register screen must be open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Error message should be displayed</w:t>
            </w:r>
          </w:p>
        </w:tc>
      </w:tr>
      <w:tr w:rsidR="00FC06BC" w:rsidRP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FC06BC" w:rsidRPr="00FC06BC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06BC" w:rsidRPr="00FC06BC" w:rsidRDefault="00FC06BC" w:rsidP="00FC06B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06BC" w:rsidRPr="00FC06BC" w:rsidRDefault="00FC06BC" w:rsidP="00FC06B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FC06BC" w:rsidRPr="00FC06BC" w:rsidRDefault="00FC06BC" w:rsidP="00FC06B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16608B" w:rsidRPr="003F7E88" w:rsidTr="00380794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6608B" w:rsidRPr="00572CE5" w:rsidTr="0038079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6608B" w:rsidRPr="00572CE5" w:rsidRDefault="0016608B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6608B" w:rsidTr="00380794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c>
          <w:tcPr>
            <w:tcW w:w="2448" w:type="dxa"/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rPr>
          <w:trHeight w:val="413"/>
        </w:trPr>
        <w:tc>
          <w:tcPr>
            <w:tcW w:w="2448" w:type="dxa"/>
            <w:shd w:val="clear" w:color="auto" w:fill="E0E0E0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  <w:r w:rsidR="00CC78FD">
              <w:rPr>
                <w:color w:val="0000FF"/>
              </w:rPr>
              <w:t xml:space="preserve"> 1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  <w:tr w:rsidR="0016608B" w:rsidTr="00380794">
        <w:trPr>
          <w:trHeight w:val="530"/>
        </w:trPr>
        <w:tc>
          <w:tcPr>
            <w:tcW w:w="2448" w:type="dxa"/>
            <w:shd w:val="clear" w:color="auto" w:fill="E0E0E0"/>
          </w:tcPr>
          <w:p w:rsidR="0016608B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 w:rsidR="0016608B">
              <w:rPr>
                <w:color w:val="0000FF"/>
              </w:rPr>
              <w:t>assword</w:t>
            </w:r>
            <w:r>
              <w:rPr>
                <w:color w:val="0000FF"/>
              </w:rPr>
              <w:t xml:space="preserve"> 2</w:t>
            </w:r>
          </w:p>
        </w:tc>
        <w:tc>
          <w:tcPr>
            <w:tcW w:w="1944" w:type="dxa"/>
            <w:shd w:val="clear" w:color="auto" w:fill="auto"/>
          </w:tcPr>
          <w:p w:rsidR="0016608B" w:rsidRPr="00572CE5" w:rsidRDefault="0016608B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16608B" w:rsidRDefault="0016608B" w:rsidP="00380794">
            <w:pPr>
              <w:pStyle w:val="bp"/>
              <w:spacing w:before="0" w:after="0"/>
            </w:pPr>
          </w:p>
        </w:tc>
      </w:tr>
    </w:tbl>
    <w:p w:rsidR="00FC06BC" w:rsidRDefault="00FC06BC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p w:rsidR="0016608B" w:rsidRDefault="0016608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 account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Register-Blank confirm password</w:t>
            </w:r>
          </w:p>
        </w:tc>
      </w:tr>
      <w:tr w:rsidR="0016608B" w:rsidRPr="0016608B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Verify that entering blank spaces on password field produces error message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Register screen must be open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Error message should be displayed</w:t>
            </w:r>
          </w:p>
        </w:tc>
      </w:tr>
      <w:tr w:rsidR="0016608B" w:rsidRPr="0016608B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F</w:t>
            </w:r>
          </w:p>
        </w:tc>
      </w:tr>
      <w:tr w:rsidR="0016608B" w:rsidRPr="0016608B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608B" w:rsidRPr="0016608B" w:rsidRDefault="0016608B" w:rsidP="0016608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608B" w:rsidRPr="0016608B" w:rsidRDefault="0016608B" w:rsidP="0016608B">
            <w:pPr>
              <w:pStyle w:val="bp"/>
            </w:pPr>
            <w:r w:rsidRPr="0016608B">
              <w:t>Leave confirm password blank and hit register</w:t>
            </w:r>
          </w:p>
        </w:tc>
        <w:tc>
          <w:tcPr>
            <w:tcW w:w="5596" w:type="dxa"/>
          </w:tcPr>
          <w:p w:rsidR="0016608B" w:rsidRPr="0016608B" w:rsidRDefault="0016608B" w:rsidP="0016608B">
            <w:pPr>
              <w:pStyle w:val="bp"/>
            </w:pPr>
            <w:r w:rsidRPr="0016608B">
              <w:t>Error message confirm password cannot be empty is displayed</w:t>
            </w:r>
          </w:p>
        </w:tc>
        <w:tc>
          <w:tcPr>
            <w:tcW w:w="714" w:type="dxa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16608B" w:rsidRDefault="0016608B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  <w:r>
              <w:rPr>
                <w:color w:val="0000FF"/>
              </w:rPr>
              <w:t xml:space="preserve"> 1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09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color w:val="0000FF"/>
              </w:rPr>
              <w:t>assword</w:t>
            </w:r>
            <w:r>
              <w:rPr>
                <w:color w:val="0000FF"/>
              </w:rPr>
              <w:t xml:space="preserve"> 2</w:t>
            </w:r>
          </w:p>
        </w:tc>
        <w:tc>
          <w:tcPr>
            <w:tcW w:w="1917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15"/>
        <w:gridCol w:w="2723"/>
        <w:gridCol w:w="30"/>
        <w:gridCol w:w="2686"/>
        <w:gridCol w:w="5596"/>
        <w:gridCol w:w="714"/>
        <w:gridCol w:w="714"/>
      </w:tblGrid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 account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Register-Passwords Match</w:t>
            </w:r>
          </w:p>
        </w:tc>
      </w:tr>
      <w:tr w:rsidR="00CC78FD" w:rsidRPr="00CC78FD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 xml:space="preserve">Verify whether the password and confirm password send error message when they don’t match each other 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Register screen must be open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Error message should be displayed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CC78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43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:rsidTr="00CC78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15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ind w:left="360"/>
            </w:pPr>
            <w:r>
              <w:t>1</w:t>
            </w:r>
          </w:p>
        </w:tc>
        <w:tc>
          <w:tcPr>
            <w:tcW w:w="5439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</w:pPr>
            <w:r w:rsidRPr="00CC78FD">
              <w:t>Enter to different passwords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</w:pPr>
            <w:r w:rsidRPr="00CC78FD">
              <w:t>Error message passwords must match is displayed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CC78FD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CC78FD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Email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C78FD" w:rsidTr="00380794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  <w:r>
              <w:rPr>
                <w:color w:val="0000FF"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tes124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Register account 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 Submittal</w:t>
            </w:r>
          </w:p>
        </w:tc>
      </w:tr>
      <w:tr w:rsidR="00CC78FD" w:rsidRPr="00CC78FD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Verify that clicking on register button after entering all the mandatory fields, submits the data to the server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 screen must be open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User must successfully register</w:t>
            </w: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email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Email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password a second time to confirm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Hit register button</w:t>
            </w:r>
          </w:p>
        </w:tc>
        <w:tc>
          <w:tcPr>
            <w:tcW w:w="5596" w:type="dxa"/>
          </w:tcPr>
          <w:p w:rsidR="00CC78FD" w:rsidRPr="00CC78FD" w:rsidRDefault="00CC78FD" w:rsidP="00CC78FD">
            <w:pPr>
              <w:pStyle w:val="bp"/>
              <w:spacing w:before="0" w:after="0"/>
            </w:pPr>
            <w:r w:rsidRPr="00CC78FD">
              <w:t>Details should be sent to server and account created</w:t>
            </w: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CC78FD" w:rsidRPr="003F7E88" w:rsidTr="0038079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:rsidTr="00380794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8FD" w:rsidRPr="00572CE5" w:rsidRDefault="00CC78FD" w:rsidP="0038079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C78FD" w:rsidTr="00380794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test@test.com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rPr>
          <w:trHeight w:val="287"/>
        </w:trPr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  <w:tr w:rsidR="00CC78FD" w:rsidTr="00380794">
        <w:tc>
          <w:tcPr>
            <w:tcW w:w="2418" w:type="dxa"/>
            <w:shd w:val="clear" w:color="auto" w:fill="E0E0E0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6" w:type="dxa"/>
            <w:shd w:val="clear" w:color="auto" w:fill="auto"/>
          </w:tcPr>
          <w:p w:rsidR="00CC78FD" w:rsidRPr="00572CE5" w:rsidRDefault="00CC78FD" w:rsidP="0038079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CC78FD" w:rsidRDefault="00CC78FD" w:rsidP="00380794">
            <w:pPr>
              <w:pStyle w:val="bp"/>
              <w:spacing w:before="0" w:after="0"/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p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 account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Register-Skip Registration</w:t>
            </w:r>
          </w:p>
        </w:tc>
      </w:tr>
      <w:tr w:rsidR="00AD40C1" w:rsidRPr="00AD40C1" w:rsidTr="0038079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Verify that pressing skip button works to advance forward or go back to register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Register screen must be open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AD40C1" w:rsidRPr="00AD40C1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D40C1" w:rsidRPr="00AD40C1" w:rsidTr="0038079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</w:pPr>
            <w:r w:rsidRPr="00AD40C1">
              <w:t>Should display warning that informs user registering as a guest limits what you can do with a confirmation</w:t>
            </w:r>
            <w:bookmarkStart w:id="0" w:name="_GoBack"/>
            <w:bookmarkEnd w:id="0"/>
            <w:r w:rsidRPr="00AD40C1">
              <w:t xml:space="preserve"> button or cancel button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 xml:space="preserve">Press confirmation button(register) on warning panel 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:rsidTr="003807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AD40C1" w:rsidRPr="00AD40C1" w:rsidRDefault="00AD40C1" w:rsidP="00AD40C1">
            <w:pPr>
              <w:pStyle w:val="bp"/>
              <w:spacing w:before="0" w:after="0"/>
            </w:pPr>
            <w:r w:rsidRPr="00AD40C1">
              <w:t>Should return to register panel</w:t>
            </w: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CC78FD" w:rsidRDefault="00CC78FD" w:rsidP="00374830">
      <w:pPr>
        <w:pStyle w:val="bp"/>
        <w:spacing w:before="0" w:after="0"/>
      </w:pPr>
    </w:p>
    <w:sectPr w:rsidR="00CC78F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D1" w:rsidRDefault="009924D1">
      <w:r>
        <w:separator/>
      </w:r>
    </w:p>
  </w:endnote>
  <w:endnote w:type="continuationSeparator" w:id="0">
    <w:p w:rsidR="009924D1" w:rsidRDefault="0099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0C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40C1">
      <w:rPr>
        <w:rStyle w:val="PageNumber"/>
        <w:noProof/>
      </w:rPr>
      <w:t>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D1" w:rsidRDefault="009924D1">
      <w:r>
        <w:separator/>
      </w:r>
    </w:p>
  </w:footnote>
  <w:footnote w:type="continuationSeparator" w:id="0">
    <w:p w:rsidR="009924D1" w:rsidRDefault="00992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E3415" w:rsidP="00B71A35">
          <w:r>
            <w:t>Register account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AE0BF3"/>
    <w:multiLevelType w:val="hybridMultilevel"/>
    <w:tmpl w:val="3ED04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90A99"/>
    <w:rsid w:val="00096482"/>
    <w:rsid w:val="000D5952"/>
    <w:rsid w:val="000E3C24"/>
    <w:rsid w:val="000F12CB"/>
    <w:rsid w:val="000F4382"/>
    <w:rsid w:val="00127DBF"/>
    <w:rsid w:val="00154D6A"/>
    <w:rsid w:val="0015543B"/>
    <w:rsid w:val="0016608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249E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24D1"/>
    <w:rsid w:val="009B3DFA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0C1"/>
    <w:rsid w:val="00AD452D"/>
    <w:rsid w:val="00B12289"/>
    <w:rsid w:val="00B137E9"/>
    <w:rsid w:val="00B220C2"/>
    <w:rsid w:val="00B3013D"/>
    <w:rsid w:val="00B3144A"/>
    <w:rsid w:val="00B5620B"/>
    <w:rsid w:val="00B71A35"/>
    <w:rsid w:val="00BA717F"/>
    <w:rsid w:val="00BB62D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C78FD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67E0"/>
    <w:rsid w:val="00E11BB0"/>
    <w:rsid w:val="00E303EF"/>
    <w:rsid w:val="00E334AF"/>
    <w:rsid w:val="00E34904"/>
    <w:rsid w:val="00E3603E"/>
    <w:rsid w:val="00E430D5"/>
    <w:rsid w:val="00E5553C"/>
    <w:rsid w:val="00E66D94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06B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23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8</cp:revision>
  <cp:lastPrinted>2003-10-05T22:49:00Z</cp:lastPrinted>
  <dcterms:created xsi:type="dcterms:W3CDTF">2018-05-09T12:11:00Z</dcterms:created>
  <dcterms:modified xsi:type="dcterms:W3CDTF">2018-05-10T02:38:00Z</dcterms:modified>
</cp:coreProperties>
</file>