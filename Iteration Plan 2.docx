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107E" w14:textId="77777777" w:rsidR="003C7438" w:rsidRDefault="00462329">
      <w:pPr>
        <w:pStyle w:val="Title"/>
      </w:pPr>
      <w:r>
        <w:t>Let’s Quiz</w:t>
      </w:r>
    </w:p>
    <w:p w14:paraId="75595C2E" w14:textId="77777777" w:rsidR="003C7438" w:rsidRDefault="003031E7">
      <w:pPr>
        <w:pStyle w:val="Title"/>
      </w:pPr>
      <w:r>
        <w:t>Inception Iteration 2 (2)</w:t>
      </w:r>
    </w:p>
    <w:p w14:paraId="00324993" w14:textId="77777777" w:rsidR="003C7438" w:rsidRDefault="003C7438">
      <w:pPr>
        <w:pStyle w:val="Title"/>
        <w:jc w:val="left"/>
      </w:pPr>
    </w:p>
    <w:p w14:paraId="243D3F6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CB72D30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7A4D649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37C3A98A" w14:textId="77777777" w:rsidTr="000F239C">
        <w:tc>
          <w:tcPr>
            <w:tcW w:w="7794" w:type="dxa"/>
          </w:tcPr>
          <w:p w14:paraId="061848F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6CB35B5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01E00652" w14:textId="77777777" w:rsidTr="000F239C">
        <w:tc>
          <w:tcPr>
            <w:tcW w:w="7794" w:type="dxa"/>
          </w:tcPr>
          <w:p w14:paraId="684BEF11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441F5A82" w14:textId="77777777" w:rsidR="003C7438" w:rsidRDefault="00F36701">
            <w:r>
              <w:t>29</w:t>
            </w:r>
            <w:r w:rsidR="00462329">
              <w:t>-March</w:t>
            </w:r>
          </w:p>
        </w:tc>
      </w:tr>
      <w:tr w:rsidR="003C7438" w14:paraId="631A9BE5" w14:textId="77777777" w:rsidTr="000F239C">
        <w:tc>
          <w:tcPr>
            <w:tcW w:w="7794" w:type="dxa"/>
          </w:tcPr>
          <w:p w14:paraId="0A5F2A25" w14:textId="77777777" w:rsidR="003C7438" w:rsidRDefault="003C7438"/>
        </w:tc>
        <w:tc>
          <w:tcPr>
            <w:tcW w:w="3167" w:type="dxa"/>
          </w:tcPr>
          <w:p w14:paraId="7FE08350" w14:textId="77777777" w:rsidR="003C7438" w:rsidRDefault="003C7438"/>
        </w:tc>
      </w:tr>
      <w:tr w:rsidR="003C7438" w14:paraId="327DADC5" w14:textId="77777777" w:rsidTr="000F239C">
        <w:tc>
          <w:tcPr>
            <w:tcW w:w="7794" w:type="dxa"/>
          </w:tcPr>
          <w:p w14:paraId="0EDB9D40" w14:textId="77777777" w:rsidR="003C7438" w:rsidRDefault="003C7438"/>
        </w:tc>
        <w:tc>
          <w:tcPr>
            <w:tcW w:w="3167" w:type="dxa"/>
          </w:tcPr>
          <w:p w14:paraId="1A2C59CC" w14:textId="77777777" w:rsidR="003C7438" w:rsidRDefault="003C7438"/>
        </w:tc>
      </w:tr>
      <w:tr w:rsidR="003C7438" w14:paraId="3158A470" w14:textId="77777777" w:rsidTr="000F239C">
        <w:tc>
          <w:tcPr>
            <w:tcW w:w="7794" w:type="dxa"/>
          </w:tcPr>
          <w:p w14:paraId="1A801D0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3FE78EA8" w14:textId="77777777" w:rsidR="003C7438" w:rsidRDefault="00462329">
            <w:r>
              <w:t>9-April</w:t>
            </w:r>
          </w:p>
        </w:tc>
      </w:tr>
      <w:bookmarkEnd w:id="0"/>
    </w:tbl>
    <w:p w14:paraId="30A93B9F" w14:textId="77777777" w:rsidR="003C7438" w:rsidRDefault="003C7438">
      <w:pPr>
        <w:pStyle w:val="BodyText"/>
        <w:ind w:left="0"/>
      </w:pPr>
    </w:p>
    <w:p w14:paraId="676121EB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145F2870" w14:textId="77777777" w:rsidR="00462329" w:rsidRDefault="00462329" w:rsidP="00462329">
      <w:r>
        <w:t>1.</w:t>
      </w:r>
      <w:r>
        <w:tab/>
        <w:t>Complete your assigned high level task</w:t>
      </w:r>
    </w:p>
    <w:p w14:paraId="219F1207" w14:textId="77777777" w:rsidR="00462329" w:rsidRPr="00462329" w:rsidRDefault="00462329" w:rsidP="00462329">
      <w:r>
        <w:t>2.</w:t>
      </w:r>
      <w:r>
        <w:tab/>
        <w:t>Complete your assigned low level task</w:t>
      </w:r>
    </w:p>
    <w:p w14:paraId="6E835900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3FFA59A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024D1616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6254FDFE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71A0D55C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2262455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4C4C98B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18C458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6D552995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24426EDD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7729208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FD1CE5B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2EE667E1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582BEF1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288022B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56C0ACC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38B065F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6245A11B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51B04139" w14:textId="77777777" w:rsidTr="0044662A">
        <w:trPr>
          <w:trHeight w:val="255"/>
        </w:trPr>
        <w:tc>
          <w:tcPr>
            <w:tcW w:w="710" w:type="dxa"/>
          </w:tcPr>
          <w:p w14:paraId="23A3D6E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5F77FB63" w14:textId="77777777" w:rsidR="000F239C" w:rsidRPr="00187905" w:rsidRDefault="000F239C" w:rsidP="0044662A">
            <w:r w:rsidRPr="00B30E33">
              <w:t>Master Test Plan</w:t>
            </w:r>
          </w:p>
        </w:tc>
        <w:tc>
          <w:tcPr>
            <w:tcW w:w="2509" w:type="dxa"/>
          </w:tcPr>
          <w:p w14:paraId="18F3E9E5" w14:textId="77777777" w:rsidR="000F239C" w:rsidRPr="00F176FE" w:rsidRDefault="000F239C" w:rsidP="0044662A">
            <w:r w:rsidRPr="00B30E33">
              <w:t>Michelle to submit first draft to version control (1/4/18</w:t>
            </w:r>
            <w:r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14:paraId="6060C35E" w14:textId="3C087CF2" w:rsidR="000F239C" w:rsidRPr="00A97A39" w:rsidRDefault="00B84348" w:rsidP="0044662A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hyperlink r:id="rId7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7B33CA6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0CE9E3A3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03CE997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27E32FD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44BE171" w14:textId="77777777" w:rsidTr="0044662A">
        <w:trPr>
          <w:trHeight w:val="255"/>
        </w:trPr>
        <w:tc>
          <w:tcPr>
            <w:tcW w:w="710" w:type="dxa"/>
          </w:tcPr>
          <w:p w14:paraId="71C2FEE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60BA8E0E" w14:textId="77777777" w:rsidR="000F239C" w:rsidRDefault="000F239C" w:rsidP="0044662A">
            <w:r>
              <w:t>Master Test Plan Review</w:t>
            </w:r>
          </w:p>
        </w:tc>
        <w:tc>
          <w:tcPr>
            <w:tcW w:w="2509" w:type="dxa"/>
          </w:tcPr>
          <w:p w14:paraId="6FE8A5B2" w14:textId="77777777" w:rsidR="000F239C" w:rsidRDefault="000F239C" w:rsidP="0044662A">
            <w:r w:rsidRPr="00C5018B">
              <w:t>Collin to review Michelle’s Master Test draft (</w:t>
            </w:r>
            <w:r>
              <w:t>3/4</w:t>
            </w:r>
            <w:r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B298C1C" w14:textId="3D65A8C4" w:rsidR="000F239C" w:rsidRPr="00A15332" w:rsidRDefault="00B84348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F0DE2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1A861DD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63354AA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43C0E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0AF2C856" w14:textId="77777777" w:rsidTr="0044662A">
        <w:trPr>
          <w:trHeight w:val="255"/>
        </w:trPr>
        <w:tc>
          <w:tcPr>
            <w:tcW w:w="710" w:type="dxa"/>
          </w:tcPr>
          <w:p w14:paraId="5E14742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51B80C26" w14:textId="77777777" w:rsidR="000F239C" w:rsidRDefault="000F239C" w:rsidP="0044662A">
            <w:r w:rsidRPr="00802C79">
              <w:t>Proposed Architecture</w:t>
            </w:r>
          </w:p>
        </w:tc>
        <w:tc>
          <w:tcPr>
            <w:tcW w:w="2509" w:type="dxa"/>
          </w:tcPr>
          <w:p w14:paraId="1CB6F8CE" w14:textId="77777777" w:rsidR="000F239C" w:rsidRDefault="000F239C" w:rsidP="0044662A">
            <w:r>
              <w:t>Aaron to submit first draft to version control (1/4/18)</w:t>
            </w:r>
          </w:p>
          <w:p w14:paraId="3273B900" w14:textId="77777777" w:rsidR="000F239C" w:rsidRPr="00C5018B" w:rsidRDefault="000F239C" w:rsidP="0044662A"/>
        </w:tc>
        <w:tc>
          <w:tcPr>
            <w:tcW w:w="1170" w:type="dxa"/>
            <w:shd w:val="clear" w:color="auto" w:fill="auto"/>
            <w:noWrap/>
          </w:tcPr>
          <w:p w14:paraId="1C8CF764" w14:textId="77777777" w:rsidR="000F239C" w:rsidRPr="00802C79" w:rsidRDefault="00521091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3031E7"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6FB684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55DB76E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5F6D6E55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042E9AB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14:paraId="7B0FAE73" w14:textId="77777777" w:rsidTr="0044662A">
        <w:trPr>
          <w:trHeight w:val="255"/>
        </w:trPr>
        <w:tc>
          <w:tcPr>
            <w:tcW w:w="710" w:type="dxa"/>
          </w:tcPr>
          <w:p w14:paraId="1EFC3AE6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4D6C511C" w14:textId="77777777" w:rsidR="000F239C" w:rsidRDefault="000F239C" w:rsidP="0044662A">
            <w:r w:rsidRPr="00802C79">
              <w:t>Proposed Architecture Review</w:t>
            </w:r>
          </w:p>
        </w:tc>
        <w:tc>
          <w:tcPr>
            <w:tcW w:w="2509" w:type="dxa"/>
          </w:tcPr>
          <w:p w14:paraId="4F708AEB" w14:textId="77777777" w:rsidR="000F239C" w:rsidRPr="00C5018B" w:rsidRDefault="000F239C" w:rsidP="0044662A">
            <w:r>
              <w:t xml:space="preserve">Michelle to review Aaron’s </w:t>
            </w:r>
            <w:r w:rsidRPr="00802C79">
              <w:t>Proposed Architecture draft</w:t>
            </w:r>
            <w:r>
              <w:t xml:space="preserve"> (3.4.18)</w:t>
            </w:r>
          </w:p>
        </w:tc>
        <w:tc>
          <w:tcPr>
            <w:tcW w:w="1170" w:type="dxa"/>
            <w:shd w:val="clear" w:color="auto" w:fill="auto"/>
            <w:noWrap/>
          </w:tcPr>
          <w:p w14:paraId="2B8E3ADB" w14:textId="77777777" w:rsidR="000F239C" w:rsidRPr="00802C79" w:rsidRDefault="00521091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A74A31A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37A1D11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5E06056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14:paraId="1BDCA76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3031E7" w:rsidRPr="00A15332" w14:paraId="50C58246" w14:textId="77777777" w:rsidTr="00516E0E">
        <w:trPr>
          <w:trHeight w:val="255"/>
        </w:trPr>
        <w:tc>
          <w:tcPr>
            <w:tcW w:w="710" w:type="dxa"/>
          </w:tcPr>
          <w:p w14:paraId="23A4784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77A6F110" w14:textId="77777777" w:rsidR="003031E7" w:rsidRPr="00187905" w:rsidRDefault="003031E7" w:rsidP="0044662A">
            <w:r w:rsidRPr="00187905">
              <w:t>Vision Document</w:t>
            </w:r>
          </w:p>
        </w:tc>
        <w:tc>
          <w:tcPr>
            <w:tcW w:w="2509" w:type="dxa"/>
          </w:tcPr>
          <w:p w14:paraId="5A7AF8A2" w14:textId="77777777" w:rsidR="003031E7" w:rsidRPr="00F176FE" w:rsidRDefault="003031E7" w:rsidP="0044662A">
            <w:r w:rsidRPr="00F176FE">
              <w:t>Collin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AA14893" w14:textId="77777777" w:rsidR="003031E7" w:rsidRPr="00DC39F2" w:rsidRDefault="003031E7" w:rsidP="00C15CA5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"https://github.com/coldog86/Development-Project/blob/Col/Documentation/Vision Draft.docx"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DC39F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86A148E" w14:textId="77777777" w:rsidR="003031E7" w:rsidRPr="00F066C9" w:rsidRDefault="003031E7" w:rsidP="00C15CA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8A36DAA" w14:textId="77777777" w:rsidR="003031E7" w:rsidRPr="00E9133C" w:rsidRDefault="003031E7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14:paraId="30B30A0B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F95286D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CD508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5EC112FF" w14:textId="77777777" w:rsidTr="0044662A">
        <w:trPr>
          <w:trHeight w:val="255"/>
        </w:trPr>
        <w:tc>
          <w:tcPr>
            <w:tcW w:w="710" w:type="dxa"/>
          </w:tcPr>
          <w:p w14:paraId="4423A6B3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26BEF0C1" w14:textId="77777777" w:rsidR="003031E7" w:rsidRPr="00187905" w:rsidRDefault="003031E7" w:rsidP="0044662A">
            <w:r w:rsidRPr="00187905">
              <w:t>Proposed Architecture</w:t>
            </w:r>
          </w:p>
        </w:tc>
        <w:tc>
          <w:tcPr>
            <w:tcW w:w="2509" w:type="dxa"/>
          </w:tcPr>
          <w:p w14:paraId="0626D9C8" w14:textId="77777777" w:rsidR="003031E7" w:rsidRPr="00F176FE" w:rsidRDefault="003031E7" w:rsidP="0044662A">
            <w:r w:rsidRPr="00F176FE">
              <w:t>Aaron submit fi</w:t>
            </w:r>
            <w:r>
              <w:t>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B7D93F1" w14:textId="54029CC1" w:rsidR="003031E7" w:rsidRPr="00A15332" w:rsidRDefault="00B84348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3BA14690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351CDD2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F5BF429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B29312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3F5FB8C0" w14:textId="77777777" w:rsidTr="0044662A">
        <w:trPr>
          <w:trHeight w:val="255"/>
        </w:trPr>
        <w:tc>
          <w:tcPr>
            <w:tcW w:w="710" w:type="dxa"/>
          </w:tcPr>
          <w:p w14:paraId="3002AB6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7176AEC3" w14:textId="77777777" w:rsidR="003031E7" w:rsidRPr="00187905" w:rsidRDefault="003031E7" w:rsidP="0044662A">
            <w:r w:rsidRPr="00187905">
              <w:t>Technical Competency</w:t>
            </w:r>
          </w:p>
        </w:tc>
        <w:tc>
          <w:tcPr>
            <w:tcW w:w="2509" w:type="dxa"/>
          </w:tcPr>
          <w:p w14:paraId="711B63F3" w14:textId="77777777" w:rsidR="003031E7" w:rsidRPr="00F176FE" w:rsidRDefault="003031E7" w:rsidP="0044662A">
            <w:r w:rsidRPr="00F176FE">
              <w:t>Charnes submit f</w:t>
            </w:r>
            <w:r>
              <w:t>inal</w:t>
            </w:r>
            <w:r w:rsidRPr="00F176FE">
              <w:t xml:space="preserve"> draft </w:t>
            </w:r>
            <w:r w:rsidRPr="00F176FE">
              <w:lastRenderedPageBreak/>
              <w:t>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2D65DE2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"https://github.com/coldog86/Development-Project/tree/Charnes/Techinal Compentency"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4DC83A4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lastRenderedPageBreak/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0AB2EA92" w14:textId="77777777" w:rsidR="003031E7" w:rsidRPr="00E9133C" w:rsidRDefault="003031E7" w:rsidP="0044662A">
            <w:r w:rsidRPr="00E9133C">
              <w:lastRenderedPageBreak/>
              <w:t>Charnes</w:t>
            </w:r>
          </w:p>
        </w:tc>
        <w:tc>
          <w:tcPr>
            <w:tcW w:w="1080" w:type="dxa"/>
          </w:tcPr>
          <w:p w14:paraId="0CDD9B2A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C964F9C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D78D3BD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3A7B5453" w14:textId="77777777" w:rsidTr="0044662A">
        <w:trPr>
          <w:trHeight w:val="255"/>
        </w:trPr>
        <w:tc>
          <w:tcPr>
            <w:tcW w:w="710" w:type="dxa"/>
          </w:tcPr>
          <w:p w14:paraId="563F755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14:paraId="5B857168" w14:textId="77777777" w:rsidR="003031E7" w:rsidRPr="00187905" w:rsidRDefault="003031E7" w:rsidP="0044662A">
            <w:r w:rsidRPr="00187905">
              <w:t>Initial Requirement Model</w:t>
            </w:r>
          </w:p>
        </w:tc>
        <w:tc>
          <w:tcPr>
            <w:tcW w:w="2509" w:type="dxa"/>
          </w:tcPr>
          <w:p w14:paraId="295C84B7" w14:textId="77777777" w:rsidR="003031E7" w:rsidRPr="00F176FE" w:rsidRDefault="003031E7" w:rsidP="006E4C95">
            <w:r w:rsidRPr="00F176FE">
              <w:t>Michelle submit f</w:t>
            </w:r>
            <w:r>
              <w:t>irst</w:t>
            </w:r>
            <w:r w:rsidRPr="00F176FE">
              <w:t xml:space="preserve"> draft to version control (</w:t>
            </w:r>
            <w:r>
              <w:t>4</w:t>
            </w:r>
            <w:r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14:paraId="5D5C2377" w14:textId="77777777" w:rsidR="003031E7" w:rsidRPr="005C1FA1" w:rsidRDefault="00521091" w:rsidP="0044662A">
            <w:pPr>
              <w:rPr>
                <w:color w:val="00B050"/>
              </w:rPr>
            </w:pPr>
            <w:hyperlink r:id="rId12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32C974E8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7596B89A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34E15C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1B6522D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2E1D3848" w14:textId="77777777" w:rsidTr="0044662A">
        <w:trPr>
          <w:trHeight w:val="255"/>
        </w:trPr>
        <w:tc>
          <w:tcPr>
            <w:tcW w:w="710" w:type="dxa"/>
          </w:tcPr>
          <w:p w14:paraId="285ED50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14:paraId="591F8ECA" w14:textId="77777777" w:rsidR="003031E7" w:rsidRPr="00187905" w:rsidRDefault="003031E7" w:rsidP="0044662A">
            <w:r w:rsidRPr="00187905">
              <w:t>Vision Document Review</w:t>
            </w:r>
          </w:p>
        </w:tc>
        <w:tc>
          <w:tcPr>
            <w:tcW w:w="2509" w:type="dxa"/>
          </w:tcPr>
          <w:p w14:paraId="2AB5B107" w14:textId="77777777" w:rsidR="003031E7" w:rsidRPr="00F176FE" w:rsidRDefault="003031E7" w:rsidP="0044662A">
            <w:r w:rsidRPr="00F176FE">
              <w:t>Charnes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175524A0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"https://github.com/coldog86/Development-Project/pull/8"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86AC1C0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297C25B" w14:textId="77777777" w:rsidR="003031E7" w:rsidRPr="00E9133C" w:rsidRDefault="003031E7" w:rsidP="0044662A">
            <w:r w:rsidRPr="00E9133C">
              <w:t>Charnes</w:t>
            </w:r>
          </w:p>
        </w:tc>
        <w:tc>
          <w:tcPr>
            <w:tcW w:w="1080" w:type="dxa"/>
          </w:tcPr>
          <w:p w14:paraId="43081492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809F417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0E5E209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21B555DB" w14:textId="77777777" w:rsidTr="0044662A">
        <w:trPr>
          <w:trHeight w:val="255"/>
        </w:trPr>
        <w:tc>
          <w:tcPr>
            <w:tcW w:w="710" w:type="dxa"/>
          </w:tcPr>
          <w:p w14:paraId="3204E0C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14:paraId="0030C642" w14:textId="77777777" w:rsidR="003031E7" w:rsidRPr="00187905" w:rsidRDefault="003031E7" w:rsidP="0044662A">
            <w:r w:rsidRPr="00187905">
              <w:t>Technical Competency Review</w:t>
            </w:r>
          </w:p>
        </w:tc>
        <w:tc>
          <w:tcPr>
            <w:tcW w:w="2509" w:type="dxa"/>
          </w:tcPr>
          <w:p w14:paraId="6A3284C7" w14:textId="77777777" w:rsidR="003031E7" w:rsidRPr="00F176FE" w:rsidRDefault="003031E7" w:rsidP="0044662A">
            <w:r w:rsidRPr="00F176FE">
              <w:t xml:space="preserve">Aaron to review Charnes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F1CA5FB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"https://github.com/coldog86/Development-Project/pull/9"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79184E52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34818C36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68ECC72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EA15E0A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FA17FEB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020D3BF6" w14:textId="77777777" w:rsidTr="0044662A">
        <w:trPr>
          <w:trHeight w:val="255"/>
        </w:trPr>
        <w:tc>
          <w:tcPr>
            <w:tcW w:w="710" w:type="dxa"/>
          </w:tcPr>
          <w:p w14:paraId="44AB733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14:paraId="0070222F" w14:textId="77777777" w:rsidR="003031E7" w:rsidRPr="00187905" w:rsidRDefault="003031E7" w:rsidP="0044662A">
            <w:r w:rsidRPr="00187905">
              <w:t>Initial Requirement Model Review</w:t>
            </w:r>
          </w:p>
        </w:tc>
        <w:tc>
          <w:tcPr>
            <w:tcW w:w="2509" w:type="dxa"/>
          </w:tcPr>
          <w:p w14:paraId="68DC1BB2" w14:textId="77777777" w:rsidR="003031E7" w:rsidRPr="00F176FE" w:rsidRDefault="003031E7" w:rsidP="0044662A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F1F6576" w14:textId="77777777" w:rsidR="003031E7" w:rsidRDefault="00521091" w:rsidP="0044662A">
            <w:hyperlink r:id="rId13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52845774" w14:textId="77777777" w:rsidR="003031E7" w:rsidRPr="00E9133C" w:rsidRDefault="003031E7" w:rsidP="0044662A">
            <w:r w:rsidRPr="00E9133C">
              <w:t>Collin</w:t>
            </w:r>
          </w:p>
        </w:tc>
        <w:tc>
          <w:tcPr>
            <w:tcW w:w="1080" w:type="dxa"/>
          </w:tcPr>
          <w:p w14:paraId="3A1BD316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87DB394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95F24A2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676010A2" w14:textId="77777777" w:rsidTr="0044662A">
        <w:trPr>
          <w:trHeight w:val="255"/>
        </w:trPr>
        <w:tc>
          <w:tcPr>
            <w:tcW w:w="710" w:type="dxa"/>
          </w:tcPr>
          <w:p w14:paraId="50C20F6D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14:paraId="3FD6B83E" w14:textId="77777777" w:rsidR="003031E7" w:rsidRPr="00187905" w:rsidRDefault="003031E7" w:rsidP="0044662A">
            <w:r w:rsidRPr="00187905">
              <w:t>Proposed Architecture Review</w:t>
            </w:r>
          </w:p>
        </w:tc>
        <w:tc>
          <w:tcPr>
            <w:tcW w:w="2509" w:type="dxa"/>
          </w:tcPr>
          <w:p w14:paraId="2B6705BB" w14:textId="77777777" w:rsidR="003031E7" w:rsidRPr="00F176FE" w:rsidRDefault="003031E7" w:rsidP="0044662A">
            <w:r w:rsidRPr="00F176FE">
              <w:t xml:space="preserve">Michelle to review Aaron’s Proposed Architecture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A539D4B" w14:textId="77777777" w:rsidR="003031E7" w:rsidRDefault="00521091" w:rsidP="0044662A">
            <w:hyperlink r:id="rId14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4C60F39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1D42FAC4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9AEAC0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2C8E69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6A3FA1F4" w14:textId="77777777" w:rsidTr="0044662A">
        <w:trPr>
          <w:trHeight w:val="255"/>
        </w:trPr>
        <w:tc>
          <w:tcPr>
            <w:tcW w:w="710" w:type="dxa"/>
          </w:tcPr>
          <w:p w14:paraId="6B6B036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14:paraId="036F27A5" w14:textId="77777777" w:rsidR="003031E7" w:rsidRPr="00187905" w:rsidRDefault="003031E7" w:rsidP="0044662A">
            <w:r w:rsidRPr="00187905">
              <w:t>Risk List</w:t>
            </w:r>
          </w:p>
        </w:tc>
        <w:tc>
          <w:tcPr>
            <w:tcW w:w="2509" w:type="dxa"/>
          </w:tcPr>
          <w:p w14:paraId="5A509D83" w14:textId="77777777" w:rsidR="003031E7" w:rsidRDefault="003031E7" w:rsidP="0044662A">
            <w:r w:rsidRPr="00F176FE">
              <w:t>Aaron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61B789BF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"https://github.com/coldog86/Development-Project/blob/Aaron/Risk mangaement Log.xlsx"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92C5873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154A1B7B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570D0025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8CB69B4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EA2E533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26BDA069" w14:textId="77777777" w:rsidTr="0044662A">
        <w:trPr>
          <w:trHeight w:val="255"/>
        </w:trPr>
        <w:tc>
          <w:tcPr>
            <w:tcW w:w="710" w:type="dxa"/>
          </w:tcPr>
          <w:p w14:paraId="2634F1F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14:paraId="58339940" w14:textId="77777777" w:rsidR="003031E7" w:rsidRDefault="003031E7" w:rsidP="0044662A">
            <w:r w:rsidRPr="00187905">
              <w:t>Project Plan</w:t>
            </w:r>
          </w:p>
        </w:tc>
        <w:tc>
          <w:tcPr>
            <w:tcW w:w="2509" w:type="dxa"/>
          </w:tcPr>
          <w:p w14:paraId="4E8B0424" w14:textId="77777777" w:rsidR="003031E7" w:rsidRPr="00F176FE" w:rsidRDefault="003031E7" w:rsidP="0044662A">
            <w:r w:rsidRPr="00F176FE">
              <w:t>C</w:t>
            </w:r>
            <w:r>
              <w:t>harnes</w:t>
            </w:r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62AB564" w14:textId="77777777" w:rsidR="003031E7" w:rsidRDefault="00521091" w:rsidP="0044662A">
            <w:hyperlink r:id="rId15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F7D8EC6" w14:textId="77777777" w:rsidR="003031E7" w:rsidRPr="00E9133C" w:rsidRDefault="003031E7" w:rsidP="0044662A">
            <w:r w:rsidRPr="00E9133C">
              <w:t>Charnes</w:t>
            </w:r>
          </w:p>
        </w:tc>
        <w:tc>
          <w:tcPr>
            <w:tcW w:w="1080" w:type="dxa"/>
          </w:tcPr>
          <w:p w14:paraId="3EDB2CC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1A907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CCE7079" w14:textId="77777777" w:rsidR="003031E7" w:rsidRDefault="003031E7" w:rsidP="0044662A">
            <w:r w:rsidRPr="00424726">
              <w:t>2</w:t>
            </w:r>
          </w:p>
        </w:tc>
      </w:tr>
      <w:tr w:rsidR="003031E7" w:rsidRPr="00A15332" w14:paraId="199FC665" w14:textId="77777777" w:rsidTr="003031E7">
        <w:trPr>
          <w:trHeight w:val="780"/>
        </w:trPr>
        <w:tc>
          <w:tcPr>
            <w:tcW w:w="710" w:type="dxa"/>
          </w:tcPr>
          <w:p w14:paraId="53BF967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14:paraId="77FB2CA9" w14:textId="77777777" w:rsidR="003031E7" w:rsidRPr="003A2537" w:rsidRDefault="003031E7" w:rsidP="0044662A">
            <w:r w:rsidRPr="003A2537">
              <w:t>Master Test Plan</w:t>
            </w:r>
          </w:p>
        </w:tc>
        <w:tc>
          <w:tcPr>
            <w:tcW w:w="2509" w:type="dxa"/>
          </w:tcPr>
          <w:p w14:paraId="79ED57C3" w14:textId="77777777" w:rsidR="003031E7" w:rsidRPr="00F176FE" w:rsidRDefault="003031E7" w:rsidP="0044662A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14CC429" w14:textId="77777777" w:rsidR="003031E7" w:rsidRDefault="00521091" w:rsidP="0044662A">
            <w:hyperlink r:id="rId16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90E172A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4C9B578F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E7AF6B7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E57CEA7" w14:textId="77777777" w:rsidR="003031E7" w:rsidRPr="00894770" w:rsidRDefault="003031E7" w:rsidP="0044662A">
            <w:r w:rsidRPr="00894770">
              <w:t>2</w:t>
            </w:r>
          </w:p>
        </w:tc>
      </w:tr>
      <w:tr w:rsidR="003031E7" w:rsidRPr="00A15332" w14:paraId="6292F703" w14:textId="77777777" w:rsidTr="0044662A">
        <w:trPr>
          <w:trHeight w:val="255"/>
        </w:trPr>
        <w:tc>
          <w:tcPr>
            <w:tcW w:w="710" w:type="dxa"/>
          </w:tcPr>
          <w:p w14:paraId="218ACF7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14:paraId="654683C3" w14:textId="77777777" w:rsidR="003031E7" w:rsidRPr="003A2537" w:rsidRDefault="003031E7" w:rsidP="0044662A">
            <w:r w:rsidRPr="003A2537">
              <w:t>Inception Phase Status</w:t>
            </w:r>
          </w:p>
        </w:tc>
        <w:tc>
          <w:tcPr>
            <w:tcW w:w="2509" w:type="dxa"/>
          </w:tcPr>
          <w:p w14:paraId="5D39C720" w14:textId="77777777" w:rsidR="003031E7" w:rsidRPr="00F176FE" w:rsidRDefault="003031E7" w:rsidP="0044662A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C98F710" w14:textId="77777777" w:rsidR="003031E7" w:rsidRDefault="00521091" w:rsidP="0044662A">
            <w:hyperlink r:id="rId17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34ACB85" w14:textId="77777777" w:rsidR="003031E7" w:rsidRPr="00E9133C" w:rsidRDefault="003031E7" w:rsidP="0044662A">
            <w:r w:rsidRPr="00E9133C">
              <w:t>Collin</w:t>
            </w:r>
          </w:p>
        </w:tc>
        <w:tc>
          <w:tcPr>
            <w:tcW w:w="1080" w:type="dxa"/>
          </w:tcPr>
          <w:p w14:paraId="476E9BB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777C4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9A8953" w14:textId="77777777" w:rsidR="003031E7" w:rsidRPr="00894770" w:rsidRDefault="003031E7" w:rsidP="0044662A">
            <w:r w:rsidRPr="00894770">
              <w:t>2</w:t>
            </w:r>
          </w:p>
        </w:tc>
      </w:tr>
      <w:tr w:rsidR="003031E7" w:rsidRPr="00A15332" w14:paraId="3F7DDE91" w14:textId="77777777" w:rsidTr="0044662A">
        <w:trPr>
          <w:trHeight w:val="255"/>
        </w:trPr>
        <w:tc>
          <w:tcPr>
            <w:tcW w:w="710" w:type="dxa"/>
          </w:tcPr>
          <w:p w14:paraId="3B1B2155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14:paraId="1ADA7B4B" w14:textId="77777777" w:rsidR="003031E7" w:rsidRPr="003A2537" w:rsidRDefault="003031E7" w:rsidP="0044662A">
            <w:r w:rsidRPr="003A2537">
              <w:t>Risk List Review</w:t>
            </w:r>
          </w:p>
        </w:tc>
        <w:tc>
          <w:tcPr>
            <w:tcW w:w="2509" w:type="dxa"/>
          </w:tcPr>
          <w:p w14:paraId="4AB8B5AD" w14:textId="77777777" w:rsidR="003031E7" w:rsidRPr="00534861" w:rsidRDefault="003031E7" w:rsidP="0044662A">
            <w:r w:rsidRPr="00534861">
              <w:t xml:space="preserve">Michelle to review Aaron’s Risk List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B1E87FD" w14:textId="77777777" w:rsidR="003031E7" w:rsidRDefault="00521091" w:rsidP="0044662A">
            <w:hyperlink r:id="rId18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D53BC17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2063ADA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B08A2DA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55C42DD" w14:textId="77777777" w:rsidR="003031E7" w:rsidRPr="00894770" w:rsidRDefault="003031E7" w:rsidP="0044662A">
            <w:r w:rsidRPr="00894770">
              <w:t>1</w:t>
            </w:r>
          </w:p>
        </w:tc>
      </w:tr>
      <w:tr w:rsidR="003031E7" w:rsidRPr="00A15332" w14:paraId="06A92D3A" w14:textId="77777777" w:rsidTr="0044662A">
        <w:trPr>
          <w:trHeight w:val="255"/>
        </w:trPr>
        <w:tc>
          <w:tcPr>
            <w:tcW w:w="710" w:type="dxa"/>
          </w:tcPr>
          <w:p w14:paraId="5AD0490D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14:paraId="038F528A" w14:textId="77777777" w:rsidR="003031E7" w:rsidRPr="003A2537" w:rsidRDefault="003031E7" w:rsidP="0044662A">
            <w:r w:rsidRPr="003A2537">
              <w:t>Project Plan Review</w:t>
            </w:r>
          </w:p>
        </w:tc>
        <w:tc>
          <w:tcPr>
            <w:tcW w:w="2509" w:type="dxa"/>
          </w:tcPr>
          <w:p w14:paraId="2C5E314E" w14:textId="77777777" w:rsidR="003031E7" w:rsidRPr="00534861" w:rsidRDefault="003031E7" w:rsidP="0044662A">
            <w:r>
              <w:t>Aaron to review Charne</w:t>
            </w:r>
            <w:r w:rsidRPr="00534861">
              <w:t xml:space="preserve">s Project Plan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4964784" w14:textId="77777777" w:rsidR="003031E7" w:rsidRDefault="00521091" w:rsidP="0044662A">
            <w:hyperlink r:id="rId19" w:history="1">
              <w:r w:rsidR="003031E7" w:rsidRPr="00EF4B3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42660D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0251C51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019D1B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6F4C151" w14:textId="77777777" w:rsidR="003031E7" w:rsidRPr="00894770" w:rsidRDefault="003031E7" w:rsidP="0044662A">
            <w:r w:rsidRPr="00894770">
              <w:t>1</w:t>
            </w:r>
          </w:p>
        </w:tc>
      </w:tr>
      <w:tr w:rsidR="003031E7" w:rsidRPr="00A15332" w14:paraId="41B9EC5C" w14:textId="77777777" w:rsidTr="0044662A">
        <w:trPr>
          <w:trHeight w:val="255"/>
        </w:trPr>
        <w:tc>
          <w:tcPr>
            <w:tcW w:w="710" w:type="dxa"/>
          </w:tcPr>
          <w:p w14:paraId="2338B3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14:paraId="5151069A" w14:textId="77777777" w:rsidR="003031E7" w:rsidRPr="003A2537" w:rsidRDefault="003031E7" w:rsidP="002B6D25">
            <w:r w:rsidRPr="003A2537">
              <w:t>Master Test Plan Review</w:t>
            </w:r>
          </w:p>
        </w:tc>
        <w:tc>
          <w:tcPr>
            <w:tcW w:w="2509" w:type="dxa"/>
          </w:tcPr>
          <w:p w14:paraId="2C77223B" w14:textId="77777777" w:rsidR="003031E7" w:rsidRPr="00534861" w:rsidRDefault="003031E7" w:rsidP="002B6D25">
            <w:r w:rsidRPr="00534861">
              <w:t xml:space="preserve">Collin to review Michelle’s Master Test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168F491" w14:textId="77777777" w:rsidR="003031E7" w:rsidRDefault="00521091" w:rsidP="002B6D25">
            <w:hyperlink r:id="rId20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27B5549" w14:textId="77777777" w:rsidR="003031E7" w:rsidRPr="00E9133C" w:rsidRDefault="003031E7" w:rsidP="002B6D25">
            <w:r w:rsidRPr="00E9133C">
              <w:t>Collin</w:t>
            </w:r>
          </w:p>
        </w:tc>
        <w:tc>
          <w:tcPr>
            <w:tcW w:w="1080" w:type="dxa"/>
          </w:tcPr>
          <w:p w14:paraId="3083C00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96B1666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C472DEF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69E7A6D4" w14:textId="77777777" w:rsidTr="0044662A">
        <w:trPr>
          <w:trHeight w:val="255"/>
        </w:trPr>
        <w:tc>
          <w:tcPr>
            <w:tcW w:w="710" w:type="dxa"/>
          </w:tcPr>
          <w:p w14:paraId="14AD6AA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14:paraId="5BE14B5A" w14:textId="77777777" w:rsidR="003031E7" w:rsidRPr="003A2537" w:rsidRDefault="003031E7" w:rsidP="002B6D25">
            <w:r w:rsidRPr="003A2537">
              <w:t>Inception Phase Status Review</w:t>
            </w:r>
          </w:p>
        </w:tc>
        <w:tc>
          <w:tcPr>
            <w:tcW w:w="2509" w:type="dxa"/>
          </w:tcPr>
          <w:p w14:paraId="6D14AEDC" w14:textId="77777777" w:rsidR="003031E7" w:rsidRDefault="003031E7" w:rsidP="002B6D25">
            <w:r w:rsidRPr="00534861">
              <w:t xml:space="preserve">Charnes to review Collin’s Inception Phase Status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D850EBB" w14:textId="77777777" w:rsidR="003031E7" w:rsidRDefault="00521091" w:rsidP="002B6D25">
            <w:hyperlink r:id="rId21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92E97D" w14:textId="77777777" w:rsidR="003031E7" w:rsidRDefault="003031E7" w:rsidP="002B6D25">
            <w:r w:rsidRPr="00E9133C">
              <w:t>Charnes</w:t>
            </w:r>
          </w:p>
        </w:tc>
        <w:tc>
          <w:tcPr>
            <w:tcW w:w="1080" w:type="dxa"/>
          </w:tcPr>
          <w:p w14:paraId="131413D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448DD4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A5D5736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5486738A" w14:textId="77777777" w:rsidTr="0044662A">
        <w:trPr>
          <w:trHeight w:val="255"/>
        </w:trPr>
        <w:tc>
          <w:tcPr>
            <w:tcW w:w="710" w:type="dxa"/>
          </w:tcPr>
          <w:p w14:paraId="76F808B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2473AF20" w14:textId="77777777" w:rsidR="003031E7" w:rsidRPr="00CA40C9" w:rsidRDefault="003031E7" w:rsidP="002B6D25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14:paraId="0512134E" w14:textId="77777777" w:rsidR="003031E7" w:rsidRPr="001656E6" w:rsidRDefault="003031E7" w:rsidP="002B6D25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17B3F0D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02E938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65DEE95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33AB01D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271FD9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19EF42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FFC7E4F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DE94880" w14:textId="77777777" w:rsidTr="0044662A">
        <w:trPr>
          <w:trHeight w:val="255"/>
        </w:trPr>
        <w:tc>
          <w:tcPr>
            <w:tcW w:w="710" w:type="dxa"/>
          </w:tcPr>
          <w:p w14:paraId="450B62F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60E0F599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14:paraId="313AD430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Charn</w:t>
            </w:r>
            <w:r>
              <w:t>es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EAF49A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8B69682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7FB8B58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C1977C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2815D94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93E331D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23BDF11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36AE7164" w14:textId="77777777" w:rsidTr="0044662A">
        <w:trPr>
          <w:trHeight w:val="255"/>
        </w:trPr>
        <w:tc>
          <w:tcPr>
            <w:tcW w:w="710" w:type="dxa"/>
          </w:tcPr>
          <w:p w14:paraId="198F0841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1F3C7078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14:paraId="6CB370AD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AF688D2" w14:textId="77777777" w:rsidR="003031E7" w:rsidRDefault="00521091" w:rsidP="002B6D25">
            <w:hyperlink r:id="rId22" w:history="1">
              <w:r w:rsidR="003031E7"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EEBB06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52DAA679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2931480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62A3EBE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459D2CA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9C787B8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CFF7D7C" w14:textId="77777777" w:rsidTr="0044662A">
        <w:trPr>
          <w:trHeight w:val="255"/>
        </w:trPr>
        <w:tc>
          <w:tcPr>
            <w:tcW w:w="710" w:type="dxa"/>
          </w:tcPr>
          <w:p w14:paraId="5D40D11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1AA2F977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14:paraId="7948F8FC" w14:textId="77777777" w:rsidR="003031E7" w:rsidRDefault="003031E7" w:rsidP="002B6D25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F84C292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32951F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339BB5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58D38BFB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6AE049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CF1D3C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455DCAD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0F66AF88" w14:textId="77777777" w:rsidTr="0044662A">
        <w:trPr>
          <w:trHeight w:val="255"/>
        </w:trPr>
        <w:tc>
          <w:tcPr>
            <w:tcW w:w="710" w:type="dxa"/>
          </w:tcPr>
          <w:p w14:paraId="207DF76F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14:paraId="1B8A1AB1" w14:textId="199C5DF2" w:rsidR="003031E7" w:rsidRPr="00CA40C9" w:rsidRDefault="003031E7" w:rsidP="002B6D25">
            <w:r w:rsidRPr="003F4F83">
              <w:t xml:space="preserve">Global </w:t>
            </w:r>
            <w:r w:rsidRPr="00CA40C9">
              <w:t>Risk List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1C2EC913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9E4B066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550125E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4BDD8DC5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0D948E7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72950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707FB13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7CAA9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2F0D0AA8" w14:textId="77777777" w:rsidTr="0044662A">
        <w:trPr>
          <w:trHeight w:val="255"/>
        </w:trPr>
        <w:tc>
          <w:tcPr>
            <w:tcW w:w="710" w:type="dxa"/>
          </w:tcPr>
          <w:p w14:paraId="7168AAE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14:paraId="57705599" w14:textId="1ECCC6FC" w:rsidR="003031E7" w:rsidRPr="00CA40C9" w:rsidRDefault="003031E7" w:rsidP="002B6D25">
            <w:r w:rsidRPr="003F4F83">
              <w:t xml:space="preserve">Global </w:t>
            </w:r>
            <w:r w:rsidRPr="00CA40C9">
              <w:t>Project Plan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0B90C319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revi</w:t>
            </w:r>
            <w:r>
              <w:t>ew Charnes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B995ADE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53FC6BF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AB86DE6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05CC23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61943BAE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14:paraId="0EC271C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493CAE4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4DB6060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85E5156" w14:textId="77777777" w:rsidTr="0044662A">
        <w:trPr>
          <w:trHeight w:val="255"/>
        </w:trPr>
        <w:tc>
          <w:tcPr>
            <w:tcW w:w="710" w:type="dxa"/>
          </w:tcPr>
          <w:p w14:paraId="225EA95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14:paraId="249283E9" w14:textId="30FA829F" w:rsidR="003031E7" w:rsidRPr="00CA40C9" w:rsidRDefault="003031E7" w:rsidP="002B6D25">
            <w:r w:rsidRPr="003F4F83">
              <w:t xml:space="preserve">Global </w:t>
            </w:r>
            <w:r w:rsidRPr="00CA40C9">
              <w:t>Master Test Plan</w:t>
            </w:r>
            <w:r w:rsidR="00027959">
              <w:t xml:space="preserve"> </w:t>
            </w:r>
            <w:r w:rsidR="00027959">
              <w:lastRenderedPageBreak/>
              <w:t>Review</w:t>
            </w:r>
          </w:p>
        </w:tc>
        <w:tc>
          <w:tcPr>
            <w:tcW w:w="2509" w:type="dxa"/>
          </w:tcPr>
          <w:p w14:paraId="23DB424F" w14:textId="77777777" w:rsidR="003031E7" w:rsidRPr="002F5D4D" w:rsidRDefault="003031E7" w:rsidP="002B6D25">
            <w:r w:rsidRPr="00B001D7">
              <w:lastRenderedPageBreak/>
              <w:t>Every team member</w:t>
            </w:r>
            <w:r w:rsidRPr="002F5D4D">
              <w:t xml:space="preserve"> to </w:t>
            </w:r>
            <w:r w:rsidRPr="002F5D4D">
              <w:lastRenderedPageBreak/>
              <w:t>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D8BA12C" w14:textId="77777777" w:rsidR="003031E7" w:rsidRDefault="00521091" w:rsidP="002B6D25">
            <w:hyperlink r:id="rId23" w:history="1">
              <w:r w:rsidR="003031E7"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0B2F1F8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4BF9A0E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Collin</w:t>
            </w:r>
          </w:p>
          <w:p w14:paraId="429E36F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AAEE63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C3837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196FC6B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31FCE79" w14:textId="77777777" w:rsidTr="0044662A">
        <w:trPr>
          <w:trHeight w:val="255"/>
        </w:trPr>
        <w:tc>
          <w:tcPr>
            <w:tcW w:w="710" w:type="dxa"/>
          </w:tcPr>
          <w:p w14:paraId="0563407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14:paraId="4BADB2A2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14:paraId="61AAC5AB" w14:textId="77777777" w:rsidR="003031E7" w:rsidRDefault="003031E7" w:rsidP="002B6D25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F6E22A3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</w:t>
            </w:r>
            <w:bookmarkStart w:id="1" w:name="_GoBack"/>
            <w:bookmarkEnd w:id="1"/>
            <w:r w:rsidRPr="009E3DFC">
              <w:rPr>
                <w:rFonts w:ascii="Arial" w:hAnsi="Arial" w:cs="Arial"/>
                <w:color w:val="00B050"/>
                <w:lang w:eastAsia="ja-JP"/>
              </w:rPr>
              <w:t>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F33A82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2BC77BA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EDE624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546DC7C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296637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E732A05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9861CE5" w14:textId="77777777" w:rsidTr="0044662A">
        <w:trPr>
          <w:trHeight w:val="255"/>
        </w:trPr>
        <w:tc>
          <w:tcPr>
            <w:tcW w:w="710" w:type="dxa"/>
          </w:tcPr>
          <w:p w14:paraId="4640A47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8F23F06" w14:textId="77777777" w:rsidR="003031E7" w:rsidRPr="00187905" w:rsidRDefault="003031E7" w:rsidP="002B6D25">
            <w:r>
              <w:t>Upload links to LCOM page on wiki</w:t>
            </w:r>
          </w:p>
        </w:tc>
        <w:tc>
          <w:tcPr>
            <w:tcW w:w="2509" w:type="dxa"/>
          </w:tcPr>
          <w:p w14:paraId="4068A232" w14:textId="77777777" w:rsidR="003031E7" w:rsidRPr="00F176FE" w:rsidRDefault="003031E7" w:rsidP="002B6D25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92329EA" w14:textId="0A43B88C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  <w:r w:rsidR="00027959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4B22AF65" wp14:editId="712DEF56">
                  <wp:extent cx="609600" cy="609600"/>
                  <wp:effectExtent l="0" t="0" r="0" b="0"/>
                  <wp:docPr id="1" name="Picture 1" descr="../../../../Desktop/Screen%20Shot%202018-05-01%20at%202.21.1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Desktop/Screen%20Shot%202018-05-01%20at%202.21.1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50BB001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4C6BE07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618F27B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4BF3ACA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5E33C20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2A7A9AA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24A2CA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7FC7AFE7" w14:textId="77777777" w:rsidTr="0044662A">
        <w:trPr>
          <w:trHeight w:val="255"/>
        </w:trPr>
        <w:tc>
          <w:tcPr>
            <w:tcW w:w="710" w:type="dxa"/>
          </w:tcPr>
          <w:p w14:paraId="490F2AD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65EAABE1" w14:textId="77777777" w:rsidR="003031E7" w:rsidRPr="00187905" w:rsidRDefault="003031E7" w:rsidP="002B6D25">
            <w:r>
              <w:t xml:space="preserve">Sign off meeting </w:t>
            </w:r>
          </w:p>
        </w:tc>
        <w:tc>
          <w:tcPr>
            <w:tcW w:w="2509" w:type="dxa"/>
          </w:tcPr>
          <w:p w14:paraId="76D0BEA9" w14:textId="77777777" w:rsidR="003031E7" w:rsidRPr="00F176FE" w:rsidRDefault="003031E7" w:rsidP="002B6D25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12F5720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2E38AC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1840F45B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0EEB00AF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6885E0D6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730F527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DBD8E7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61CF3F3" w14:textId="77777777" w:rsidR="003031E7" w:rsidRDefault="003031E7" w:rsidP="002B6D25">
            <w:r w:rsidRPr="00894770">
              <w:t>1</w:t>
            </w:r>
          </w:p>
        </w:tc>
      </w:tr>
    </w:tbl>
    <w:p w14:paraId="2AB43013" w14:textId="77777777" w:rsidR="000F239C" w:rsidRPr="000F239C" w:rsidRDefault="000F239C" w:rsidP="000F239C">
      <w:pPr>
        <w:sectPr w:rsidR="000F239C" w:rsidRPr="000F239C" w:rsidSect="004D621B">
          <w:headerReference w:type="default" r:id="rId25"/>
          <w:footerReference w:type="default" r:id="rId26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DA505D1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1EDD169E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16"/>
        <w:gridCol w:w="1431"/>
        <w:gridCol w:w="4803"/>
      </w:tblGrid>
      <w:tr w:rsidR="00D8366F" w14:paraId="05B3C50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B9704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146B0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5B616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3DA0CBF1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112E" w14:textId="77777777" w:rsidR="00D8366F" w:rsidRDefault="002B6D25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ECAD" w14:textId="77777777" w:rsidR="00D8366F" w:rsidRPr="002B6D25" w:rsidRDefault="002B6D25">
            <w:pPr>
              <w:pStyle w:val="BodyText"/>
              <w:ind w:left="0"/>
              <w:rPr>
                <w:color w:val="00B050"/>
              </w:rPr>
            </w:pPr>
            <w:r>
              <w:rPr>
                <w:color w:val="00B050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FF5" w14:textId="77777777" w:rsidR="00D8366F" w:rsidRDefault="00D8366F">
            <w:pPr>
              <w:pStyle w:val="BodyText"/>
              <w:ind w:left="0"/>
            </w:pPr>
          </w:p>
        </w:tc>
      </w:tr>
    </w:tbl>
    <w:p w14:paraId="5CBCB065" w14:textId="77777777" w:rsidR="00D8366F" w:rsidRDefault="00D8366F" w:rsidP="00D8366F"/>
    <w:p w14:paraId="4DC80D59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EB4F67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CE79D59" w14:textId="77777777">
        <w:tc>
          <w:tcPr>
            <w:tcW w:w="1778" w:type="dxa"/>
          </w:tcPr>
          <w:p w14:paraId="4F5ED7C4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04885312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62668E1" w14:textId="77777777">
        <w:tc>
          <w:tcPr>
            <w:tcW w:w="1778" w:type="dxa"/>
          </w:tcPr>
          <w:p w14:paraId="5C8C47EE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CB0652F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3C2AF4F" w14:textId="77777777">
        <w:tc>
          <w:tcPr>
            <w:tcW w:w="1778" w:type="dxa"/>
          </w:tcPr>
          <w:p w14:paraId="6A927167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0F156B51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6640AF44" w14:textId="77777777">
        <w:tc>
          <w:tcPr>
            <w:tcW w:w="1778" w:type="dxa"/>
          </w:tcPr>
          <w:p w14:paraId="1ECC3BF9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C2583D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5A90B8D1" w14:textId="77777777" w:rsidR="00766B33" w:rsidRPr="00AB7CE1" w:rsidRDefault="00766B33" w:rsidP="00766B33"/>
    <w:p w14:paraId="7D0F0017" w14:textId="77777777" w:rsid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3836E36" w14:textId="77777777" w:rsidR="002B6D25" w:rsidRPr="002B6D25" w:rsidRDefault="002B6D25" w:rsidP="002B6D25">
      <w:r>
        <w:t>All objectives met in time with nothing outstanding</w:t>
      </w:r>
    </w:p>
    <w:p w14:paraId="2427F133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B5CF45D" w14:textId="77777777" w:rsidR="002B6D25" w:rsidRPr="002B6D25" w:rsidRDefault="002B6D25" w:rsidP="002B6D25">
      <w:r>
        <w:t>All work items were completed on time and in the estimated timeframe</w:t>
      </w:r>
    </w:p>
    <w:p w14:paraId="28176E86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25F7E33F" w14:textId="77777777" w:rsidR="002B6D25" w:rsidRPr="002B6D25" w:rsidRDefault="002B6D25" w:rsidP="002B6D25">
      <w:r>
        <w:t>All team members completed their goals and finished all work items</w:t>
      </w:r>
    </w:p>
    <w:p w14:paraId="31D5B630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6EBB2228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C7474" w14:textId="77777777" w:rsidR="00521091" w:rsidRDefault="00521091">
      <w:r>
        <w:separator/>
      </w:r>
    </w:p>
  </w:endnote>
  <w:endnote w:type="continuationSeparator" w:id="0">
    <w:p w14:paraId="44C2F3FB" w14:textId="77777777" w:rsidR="00521091" w:rsidRDefault="0052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616A0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48950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049084" w14:textId="77777777" w:rsidR="00D1755E" w:rsidRDefault="00D1755E">
          <w:pPr>
            <w:jc w:val="center"/>
          </w:pPr>
          <w:r>
            <w:sym w:font="Symbol" w:char="F0D3"/>
          </w:r>
          <w:r w:rsidR="00521091">
            <w:fldChar w:fldCharType="begin"/>
          </w:r>
          <w:r w:rsidR="00521091">
            <w:instrText xml:space="preserve"> DOCPROPERTY "Company"  \* MERGEFORMAT </w:instrText>
          </w:r>
          <w:r w:rsidR="00521091">
            <w:fldChar w:fldCharType="separate"/>
          </w:r>
          <w:r w:rsidR="00FA2BB5">
            <w:t>&lt;Company Name&gt;</w:t>
          </w:r>
          <w:r w:rsidR="0052109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434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8D23F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279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2795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D26374B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6FCE9" w14:textId="77777777" w:rsidR="00521091" w:rsidRDefault="00521091">
      <w:r>
        <w:separator/>
      </w:r>
    </w:p>
  </w:footnote>
  <w:footnote w:type="continuationSeparator" w:id="0">
    <w:p w14:paraId="54DC313B" w14:textId="77777777" w:rsidR="00521091" w:rsidRDefault="00521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697F8F8C" w14:textId="77777777">
      <w:tc>
        <w:tcPr>
          <w:tcW w:w="6379" w:type="dxa"/>
        </w:tcPr>
        <w:p w14:paraId="4389058D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AA6BBCD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8B3294" w14:textId="77777777">
      <w:tc>
        <w:tcPr>
          <w:tcW w:w="6379" w:type="dxa"/>
        </w:tcPr>
        <w:p w14:paraId="5DB2D33C" w14:textId="77777777" w:rsidR="00D1755E" w:rsidRDefault="0052109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305E9BC9" w14:textId="77777777" w:rsidR="00D1755E" w:rsidRDefault="00D1755E" w:rsidP="00430419">
          <w:r>
            <w:t xml:space="preserve">  Date:  </w:t>
          </w:r>
          <w:r w:rsidR="00462329">
            <w:t>March 2</w:t>
          </w:r>
          <w:r w:rsidR="00430419">
            <w:t>9</w:t>
          </w:r>
          <w:r w:rsidR="00462329">
            <w:t>, 2018</w:t>
          </w:r>
        </w:p>
      </w:tc>
    </w:tr>
  </w:tbl>
  <w:p w14:paraId="4F203952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 w:numId="39">
    <w:abstractNumId w:val="28"/>
  </w:num>
  <w:num w:numId="40">
    <w:abstractNumId w:val="27"/>
  </w:num>
  <w:num w:numId="41">
    <w:abstractNumId w:val="37"/>
  </w:num>
  <w:num w:numId="42">
    <w:abstractNumId w:val="3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4AC2"/>
    <w:rsid w:val="00027959"/>
    <w:rsid w:val="000561FC"/>
    <w:rsid w:val="00083367"/>
    <w:rsid w:val="000B6D46"/>
    <w:rsid w:val="000F239C"/>
    <w:rsid w:val="00114EAC"/>
    <w:rsid w:val="00170DD9"/>
    <w:rsid w:val="00176824"/>
    <w:rsid w:val="001E146F"/>
    <w:rsid w:val="00241C30"/>
    <w:rsid w:val="00256BE5"/>
    <w:rsid w:val="002B6D25"/>
    <w:rsid w:val="003031E7"/>
    <w:rsid w:val="00327EBC"/>
    <w:rsid w:val="003B5F67"/>
    <w:rsid w:val="003C1EA9"/>
    <w:rsid w:val="003C7438"/>
    <w:rsid w:val="003D20BC"/>
    <w:rsid w:val="003F4F83"/>
    <w:rsid w:val="00430419"/>
    <w:rsid w:val="00462329"/>
    <w:rsid w:val="004C1BE0"/>
    <w:rsid w:val="004D621B"/>
    <w:rsid w:val="004E307A"/>
    <w:rsid w:val="00521091"/>
    <w:rsid w:val="005C1FA1"/>
    <w:rsid w:val="005F1C17"/>
    <w:rsid w:val="005F5C34"/>
    <w:rsid w:val="00602991"/>
    <w:rsid w:val="00612E0C"/>
    <w:rsid w:val="00660596"/>
    <w:rsid w:val="00676232"/>
    <w:rsid w:val="006E4C95"/>
    <w:rsid w:val="00766B33"/>
    <w:rsid w:val="007717D7"/>
    <w:rsid w:val="007733E8"/>
    <w:rsid w:val="007F7226"/>
    <w:rsid w:val="00802C79"/>
    <w:rsid w:val="008A4D87"/>
    <w:rsid w:val="009367DD"/>
    <w:rsid w:val="00954E46"/>
    <w:rsid w:val="00977FFC"/>
    <w:rsid w:val="00997DEA"/>
    <w:rsid w:val="009D6937"/>
    <w:rsid w:val="00A15332"/>
    <w:rsid w:val="00A23B74"/>
    <w:rsid w:val="00A31804"/>
    <w:rsid w:val="00A97A39"/>
    <w:rsid w:val="00AB4260"/>
    <w:rsid w:val="00AC5C10"/>
    <w:rsid w:val="00B001D7"/>
    <w:rsid w:val="00B30E33"/>
    <w:rsid w:val="00B5408F"/>
    <w:rsid w:val="00B62EF7"/>
    <w:rsid w:val="00B7002B"/>
    <w:rsid w:val="00B84348"/>
    <w:rsid w:val="00B94DE6"/>
    <w:rsid w:val="00BB2A09"/>
    <w:rsid w:val="00C36B91"/>
    <w:rsid w:val="00C40D04"/>
    <w:rsid w:val="00C55459"/>
    <w:rsid w:val="00C72CDA"/>
    <w:rsid w:val="00C93D0D"/>
    <w:rsid w:val="00CB4A37"/>
    <w:rsid w:val="00D1755E"/>
    <w:rsid w:val="00D8366F"/>
    <w:rsid w:val="00DB3AE9"/>
    <w:rsid w:val="00DD596D"/>
    <w:rsid w:val="00F36701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D2A9A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oldog86/Development-Project/blob/Aaron/Proposed%20Architecture.docx" TargetMode="External"/><Relationship Id="rId20" Type="http://schemas.openxmlformats.org/officeDocument/2006/relationships/hyperlink" Target="https://github.com/coldog86/Development-Project/pull/14" TargetMode="External"/><Relationship Id="rId21" Type="http://schemas.openxmlformats.org/officeDocument/2006/relationships/hyperlink" Target="https://github.com/coldog86/Development-Project/blob/Charnes/Documentation/ProjectPlan.doc" TargetMode="External"/><Relationship Id="rId22" Type="http://schemas.openxmlformats.org/officeDocument/2006/relationships/hyperlink" Target="https://github.com/coldog86/Development-Project/pull/14" TargetMode="External"/><Relationship Id="rId23" Type="http://schemas.openxmlformats.org/officeDocument/2006/relationships/hyperlink" Target="https://github.com/coldog86/Development-Project/pull/14" TargetMode="External"/><Relationship Id="rId24" Type="http://schemas.openxmlformats.org/officeDocument/2006/relationships/image" Target="media/image1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coldog86/Development-Project/pull/7" TargetMode="External"/><Relationship Id="rId11" Type="http://schemas.openxmlformats.org/officeDocument/2006/relationships/hyperlink" Target="https://github.com/coldog86/Development-Project/blob/Aaron/Proposed%20Architecture.docx" TargetMode="External"/><Relationship Id="rId12" Type="http://schemas.openxmlformats.org/officeDocument/2006/relationships/hyperlink" Target="https://github.com/coldog86/Development-Project/blob/Michelle/Initial%20Requirement%20Model.docx" TargetMode="External"/><Relationship Id="rId13" Type="http://schemas.openxmlformats.org/officeDocument/2006/relationships/hyperlink" Target="https://github.com/coldog86/Development-Project/pull/10" TargetMode="External"/><Relationship Id="rId14" Type="http://schemas.openxmlformats.org/officeDocument/2006/relationships/hyperlink" Target="https://github.com/coldog86/Development-Project/pull/7" TargetMode="External"/><Relationship Id="rId15" Type="http://schemas.openxmlformats.org/officeDocument/2006/relationships/hyperlink" Target="https://github.com/coldog86/Development-Project/blob/Charnes/Documentation/ProjectPlan.doc" TargetMode="External"/><Relationship Id="rId16" Type="http://schemas.openxmlformats.org/officeDocument/2006/relationships/hyperlink" Target="https://github.com/coldog86/Development-Project/blob/Michelle/Master%20Test%20Plan.docx" TargetMode="External"/><Relationship Id="rId17" Type="http://schemas.openxmlformats.org/officeDocument/2006/relationships/hyperlink" Target="https://github.com/coldog86/Development-Project/blob/Col/Documentation/Inception%20Phase%20Status%20Assessment.docx" TargetMode="External"/><Relationship Id="rId18" Type="http://schemas.openxmlformats.org/officeDocument/2006/relationships/hyperlink" Target="https://github.com/coldog86/Development-Project/pull/7" TargetMode="External"/><Relationship Id="rId19" Type="http://schemas.openxmlformats.org/officeDocument/2006/relationships/hyperlink" Target="https://github.com/coldog86/Development-Project/pull/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blob/Michelle/Master%20Test%20Plan.docx" TargetMode="External"/><Relationship Id="rId8" Type="http://schemas.openxmlformats.org/officeDocument/2006/relationships/hyperlink" Target="https://github.com/coldog86/Development-Project/pull/1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188</TotalTime>
  <Pages>4</Pages>
  <Words>1031</Words>
  <Characters>5881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Microsoft Office User</cp:lastModifiedBy>
  <cp:revision>12</cp:revision>
  <cp:lastPrinted>1899-12-31T14:00:00Z</cp:lastPrinted>
  <dcterms:created xsi:type="dcterms:W3CDTF">2016-07-14T03:56:00Z</dcterms:created>
  <dcterms:modified xsi:type="dcterms:W3CDTF">2018-05-01T04:22:00Z</dcterms:modified>
</cp:coreProperties>
</file>