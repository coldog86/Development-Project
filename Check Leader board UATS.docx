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F32B49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F37742">
              <w:rPr>
                <w:sz w:val="24"/>
                <w:szCs w:val="24"/>
              </w:rPr>
              <w:t xml:space="preserve"> leader board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F32B49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Leader board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screen should display ten top scores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F37742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screen must be open screen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F37742" w:rsidP="0005069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be able to see top 10 scores plus their own if not in top 10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04425" w:rsidRDefault="0050442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Shows top 10 but the 10</w:t>
            </w:r>
            <w:r w:rsidRPr="00504425">
              <w:rPr>
                <w:b/>
                <w:bCs/>
                <w:color w:val="FF0000"/>
                <w:sz w:val="24"/>
                <w:vertAlign w:val="superscript"/>
              </w:rPr>
              <w:t>th</w:t>
            </w:r>
            <w:r>
              <w:rPr>
                <w:b/>
                <w:bCs/>
                <w:color w:val="FF0000"/>
                <w:sz w:val="24"/>
              </w:rPr>
              <w:t xml:space="preserve"> is nearly off the screen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note worthy</w:t>
            </w:r>
            <w:proofErr w:type="spellEnd"/>
            <w:r>
              <w:rPr>
                <w:b/>
                <w:bCs/>
                <w:color w:val="FF0000"/>
                <w:sz w:val="24"/>
              </w:rPr>
              <w:t>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37742" w:rsidRDefault="00F37742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F37742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F3774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F37742">
              <w:rPr>
                <w:sz w:val="24"/>
              </w:rPr>
              <w:t>clicks Leader board button on menu page</w:t>
            </w:r>
            <w:r w:rsidR="00F2079A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0E76F5" w:rsidRDefault="00F37742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show Leader board screen with </w:t>
            </w:r>
            <w:r w:rsidRPr="00F37742">
              <w:rPr>
                <w:sz w:val="24"/>
              </w:rPr>
              <w:t>top 10 scores plus their own if not in top 10</w:t>
            </w:r>
          </w:p>
        </w:tc>
        <w:tc>
          <w:tcPr>
            <w:tcW w:w="714" w:type="dxa"/>
          </w:tcPr>
          <w:p w:rsidR="000E76F5" w:rsidRPr="006A73A9" w:rsidRDefault="00F37742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0.5pt;margin-top:22.6pt;width:204pt;height:361.5pt;z-index:251659264;mso-position-horizontal-relative:margin;mso-position-vertical-relative:margin">
            <v:imagedata r:id="rId7" o:title="2018-05-23_21-04-42"/>
            <w10:wrap type="square" anchorx="margin" anchory="margin"/>
          </v:shape>
        </w:pict>
      </w:r>
    </w:p>
    <w:p w:rsidR="00725FB4" w:rsidRDefault="00725FB4" w:rsidP="00780A9A">
      <w:pPr>
        <w:pStyle w:val="bp"/>
        <w:spacing w:before="0" w:after="0"/>
      </w:pPr>
      <w:r>
        <w:pict>
          <v:shape id="_x0000_i1025" type="#_x0000_t75" style="width:204.75pt;height:361.5pt">
            <v:imagedata r:id="rId8" o:title="2018-05-23_21-19-38"/>
          </v:shape>
        </w:pict>
      </w: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</w:pPr>
    </w:p>
    <w:p w:rsidR="00725FB4" w:rsidRDefault="00725FB4" w:rsidP="00780A9A">
      <w:pPr>
        <w:pStyle w:val="bp"/>
        <w:spacing w:before="0" w:after="0"/>
        <w:sectPr w:rsidR="00725FB4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Pressing Leader board button                                                            </w:t>
      </w:r>
      <w:r w:rsidR="00504425">
        <w:t xml:space="preserve">Shows top10 scores                  </w:t>
      </w:r>
      <w:bookmarkStart w:id="0" w:name="_GoBack"/>
      <w:bookmarkEnd w:id="0"/>
    </w:p>
    <w:p w:rsidR="00780A9A" w:rsidRDefault="00780A9A" w:rsidP="00504425">
      <w:pPr>
        <w:pStyle w:val="bp"/>
        <w:spacing w:before="0" w:after="0"/>
      </w:pPr>
    </w:p>
    <w:sectPr w:rsidR="00780A9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6E0" w:rsidRDefault="006C16E0">
      <w:r>
        <w:separator/>
      </w:r>
    </w:p>
  </w:endnote>
  <w:endnote w:type="continuationSeparator" w:id="0">
    <w:p w:rsidR="006C16E0" w:rsidRDefault="006C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4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0442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6E0" w:rsidRDefault="006C16E0">
      <w:r>
        <w:separator/>
      </w:r>
    </w:p>
  </w:footnote>
  <w:footnote w:type="continuationSeparator" w:id="0">
    <w:p w:rsidR="006C16E0" w:rsidRDefault="006C1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32B49" w:rsidP="000E76F5">
          <w:r>
            <w:t>Check</w:t>
          </w:r>
          <w:r w:rsidR="00F37742">
            <w:t xml:space="preserve"> Leader board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4425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A73A9"/>
    <w:rsid w:val="006B5D41"/>
    <w:rsid w:val="006C16E0"/>
    <w:rsid w:val="006D4DE0"/>
    <w:rsid w:val="00702D6A"/>
    <w:rsid w:val="00720507"/>
    <w:rsid w:val="00725FB4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32B49"/>
    <w:rsid w:val="00F37742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3</cp:revision>
  <cp:lastPrinted>2003-10-05T22:49:00Z</cp:lastPrinted>
  <dcterms:created xsi:type="dcterms:W3CDTF">2018-05-23T11:17:00Z</dcterms:created>
  <dcterms:modified xsi:type="dcterms:W3CDTF">2018-05-23T11:27:00Z</dcterms:modified>
</cp:coreProperties>
</file>