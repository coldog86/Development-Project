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34720A" w:rsidRDefault="0034720A" w:rsidP="0034720A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34720A" w:rsidRPr="00AB2DEE" w:rsidRDefault="00050695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="00AB2DEE" w:rsidRP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50695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</w:t>
            </w:r>
            <w:r w:rsidR="00AB2DEE">
              <w:rPr>
                <w:sz w:val="24"/>
                <w:szCs w:val="24"/>
              </w:rPr>
              <w:t xml:space="preserve"> </w:t>
            </w:r>
          </w:p>
        </w:tc>
      </w:tr>
      <w:tr w:rsidR="000E76F5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that fields are editable</w:t>
            </w:r>
          </w:p>
          <w:p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AB2DEE" w:rsidRPr="009B3DFA" w:rsidRDefault="00050695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0E76F5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0E76F5" w:rsidRPr="009B3DFA" w:rsidRDefault="000E76F5" w:rsidP="00050695">
            <w:pPr>
              <w:pStyle w:val="bp"/>
              <w:rPr>
                <w:sz w:val="24"/>
                <w:szCs w:val="24"/>
              </w:rPr>
            </w:pPr>
            <w:r w:rsidRPr="009B3DFA">
              <w:rPr>
                <w:sz w:val="24"/>
                <w:szCs w:val="24"/>
              </w:rPr>
              <w:t>That all input fields</w:t>
            </w:r>
            <w:r w:rsidR="00050695">
              <w:rPr>
                <w:sz w:val="24"/>
                <w:szCs w:val="24"/>
              </w:rPr>
              <w:t xml:space="preserve"> can be edited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0E76F5" w:rsidRPr="00854E58" w:rsidRDefault="00050695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User writes in </w:t>
            </w:r>
            <w:r w:rsidR="00F2079A">
              <w:rPr>
                <w:sz w:val="24"/>
              </w:rPr>
              <w:t xml:space="preserve">question field 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 should be editable</w:t>
            </w:r>
          </w:p>
        </w:tc>
        <w:tc>
          <w:tcPr>
            <w:tcW w:w="714" w:type="dxa"/>
          </w:tcPr>
          <w:p w:rsidR="000E76F5" w:rsidRPr="00F2079A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0F12CB" w:rsidRDefault="00F2079A" w:rsidP="000E76F5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User writes in all answer fields</w:t>
            </w:r>
          </w:p>
        </w:tc>
        <w:tc>
          <w:tcPr>
            <w:tcW w:w="5596" w:type="dxa"/>
          </w:tcPr>
          <w:p w:rsidR="000E76F5" w:rsidRDefault="00F2079A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Fields should be editable</w:t>
            </w:r>
          </w:p>
        </w:tc>
        <w:tc>
          <w:tcPr>
            <w:tcW w:w="714" w:type="dxa"/>
          </w:tcPr>
          <w:p w:rsidR="000E76F5" w:rsidRPr="00F2079A" w:rsidRDefault="000E76F5" w:rsidP="000E76F5">
            <w:pPr>
              <w:pStyle w:val="RowHeadings"/>
              <w:spacing w:before="80" w:after="80"/>
              <w:jc w:val="center"/>
              <w:rPr>
                <w:color w:val="538135" w:themeColor="accent6" w:themeShade="BF"/>
              </w:rPr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  <w:tr w:rsidR="000E76F5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0E76F5" w:rsidRPr="00316E2B" w:rsidRDefault="000E76F5" w:rsidP="000E76F5"/>
        </w:tc>
        <w:tc>
          <w:tcPr>
            <w:tcW w:w="5596" w:type="dxa"/>
          </w:tcPr>
          <w:p w:rsidR="000E76F5" w:rsidRDefault="000E76F5" w:rsidP="000E76F5"/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0E76F5" w:rsidRDefault="000E76F5" w:rsidP="000E76F5">
            <w:pPr>
              <w:pStyle w:val="RowHeadings"/>
              <w:spacing w:before="80" w:after="80"/>
            </w:pPr>
          </w:p>
        </w:tc>
      </w:tr>
    </w:tbl>
    <w:p w:rsidR="00A30AD6" w:rsidRDefault="00A30AD6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1944"/>
        <w:gridCol w:w="2196"/>
        <w:gridCol w:w="2196"/>
        <w:gridCol w:w="2196"/>
        <w:gridCol w:w="2196"/>
      </w:tblGrid>
      <w:tr w:rsidR="000E76F5" w:rsidRPr="003F7E88" w:rsidTr="00F377AC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:rsidTr="00F377AC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:rsidTr="00F377AC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0E76F5" w:rsidRPr="00572CE5" w:rsidRDefault="00F2079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Question</w:t>
            </w:r>
          </w:p>
        </w:tc>
        <w:tc>
          <w:tcPr>
            <w:tcW w:w="1944" w:type="dxa"/>
            <w:tcBorders>
              <w:top w:val="single" w:sz="4" w:space="0" w:color="auto"/>
            </w:tcBorders>
            <w:shd w:val="clear" w:color="auto" w:fill="auto"/>
          </w:tcPr>
          <w:p w:rsidR="000E76F5" w:rsidRPr="00572CE5" w:rsidRDefault="00F2079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Answer 1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F2079A" w:rsidP="00F377AC">
            <w:pPr>
              <w:pStyle w:val="bp"/>
              <w:spacing w:before="0" w:after="0"/>
              <w:rPr>
                <w:color w:val="0000FF"/>
              </w:rPr>
            </w:pPr>
            <w:r w:rsidRPr="00F2079A">
              <w:rPr>
                <w:color w:val="0000FF"/>
              </w:rPr>
              <w:t>Answer 2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F2079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Answer 3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Pr="00F2079A" w:rsidRDefault="00F2079A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Answer 4</w:t>
            </w:r>
          </w:p>
        </w:tc>
        <w:tc>
          <w:tcPr>
            <w:tcW w:w="2196" w:type="dxa"/>
            <w:tcBorders>
              <w:top w:val="single" w:sz="4" w:space="0" w:color="auto"/>
            </w:tcBorders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  <w:tr w:rsidR="000E76F5" w:rsidTr="00F377AC">
        <w:tc>
          <w:tcPr>
            <w:tcW w:w="2448" w:type="dxa"/>
            <w:shd w:val="clear" w:color="auto" w:fill="E0E0E0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1944" w:type="dxa"/>
            <w:shd w:val="clear" w:color="auto" w:fill="auto"/>
          </w:tcPr>
          <w:p w:rsidR="000E76F5" w:rsidRPr="00572CE5" w:rsidRDefault="000E76F5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96" w:type="dxa"/>
            <w:shd w:val="clear" w:color="auto" w:fill="auto"/>
          </w:tcPr>
          <w:p w:rsidR="000E76F5" w:rsidRDefault="000E76F5" w:rsidP="00F377AC">
            <w:pPr>
              <w:pStyle w:val="bp"/>
              <w:spacing w:before="0" w:after="0"/>
            </w:pPr>
          </w:p>
        </w:tc>
      </w:tr>
    </w:tbl>
    <w:p w:rsidR="00A37650" w:rsidRDefault="00A37650" w:rsidP="00780A9A">
      <w:pPr>
        <w:pStyle w:val="bp"/>
        <w:spacing w:before="0" w:after="0"/>
        <w:rPr>
          <w:color w:val="0000FF"/>
        </w:rPr>
      </w:pPr>
    </w:p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Default="00780A9A" w:rsidP="00780A9A">
      <w:pPr>
        <w:pStyle w:val="bp"/>
        <w:spacing w:before="0" w:after="0"/>
      </w:pPr>
    </w:p>
    <w:p w:rsidR="00780A9A" w:rsidRDefault="00780A9A" w:rsidP="00780A9A">
      <w:pPr>
        <w:pStyle w:val="bp"/>
        <w:spacing w:before="0" w:after="0"/>
      </w:pPr>
    </w:p>
    <w:p w:rsidR="0004651B" w:rsidRDefault="0004651B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AB2DEE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new question</w:t>
            </w:r>
            <w:r w:rsidRPr="00AB2DEE">
              <w:rPr>
                <w:sz w:val="24"/>
                <w:szCs w:val="24"/>
              </w:rPr>
              <w:t xml:space="preserve"> 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Submit question </w:t>
            </w:r>
          </w:p>
        </w:tc>
      </w:tr>
      <w:tr w:rsidR="001B557B" w:rsidTr="00CD65F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>
              <w:rPr>
                <w:sz w:val="24"/>
                <w:szCs w:val="24"/>
              </w:rPr>
              <w:t>submit button adds new question to datacbase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of logged in </w:t>
            </w:r>
          </w:p>
          <w:p w:rsidR="001B557B" w:rsidRPr="009B3DFA" w:rsidRDefault="001B557B" w:rsidP="00CD65F7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question scene should be open</w:t>
            </w:r>
          </w:p>
        </w:tc>
      </w:tr>
      <w:tr w:rsidR="001B557B" w:rsidTr="00CD65F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Pr="009B3DFA" w:rsidRDefault="001B557B" w:rsidP="00CD65F7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 should be added to the question database</w:t>
            </w: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1B557B" w:rsidRDefault="001B557B" w:rsidP="00CD65F7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1B557B" w:rsidRDefault="001B557B" w:rsidP="00CD65F7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1B557B" w:rsidRDefault="001B557B" w:rsidP="00CD65F7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1B557B" w:rsidRDefault="001B557B" w:rsidP="00CD65F7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1B557B" w:rsidRDefault="001B557B" w:rsidP="00CD65F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B557B" w:rsidRPr="00854E58" w:rsidRDefault="001B557B" w:rsidP="001B557B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z w:val="24"/>
              </w:rPr>
              <w:t xml:space="preserve"> question 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>Question will be entered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0F12CB" w:rsidRDefault="001B557B" w:rsidP="00CD65F7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Enter four answers</w:t>
            </w:r>
          </w:p>
        </w:tc>
        <w:tc>
          <w:tcPr>
            <w:tcW w:w="5596" w:type="dxa"/>
          </w:tcPr>
          <w:p w:rsidR="001B557B" w:rsidRDefault="001B557B" w:rsidP="00CD65F7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Four answers will be entered </w:t>
            </w:r>
          </w:p>
        </w:tc>
        <w:tc>
          <w:tcPr>
            <w:tcW w:w="714" w:type="dxa"/>
          </w:tcPr>
          <w:p w:rsidR="001B557B" w:rsidRPr="001B557B" w:rsidRDefault="001B557B" w:rsidP="00CD65F7">
            <w:pPr>
              <w:pStyle w:val="RowHeadings"/>
              <w:spacing w:before="80" w:after="80"/>
              <w:jc w:val="center"/>
              <w:rPr>
                <w:color w:val="538135"/>
              </w:rPr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  <w:tr w:rsidR="001B557B" w:rsidTr="00CD65F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:rsidR="001B557B" w:rsidRDefault="001B557B" w:rsidP="001B557B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416" w:type="dxa"/>
            <w:gridSpan w:val="3"/>
            <w:tcBorders>
              <w:left w:val="single" w:sz="4" w:space="0" w:color="auto"/>
            </w:tcBorders>
          </w:tcPr>
          <w:p w:rsidR="001B557B" w:rsidRPr="00316E2B" w:rsidRDefault="001B557B" w:rsidP="00CD65F7">
            <w:r>
              <w:t>Hit submit question button</w:t>
            </w:r>
          </w:p>
        </w:tc>
        <w:tc>
          <w:tcPr>
            <w:tcW w:w="5596" w:type="dxa"/>
          </w:tcPr>
          <w:p w:rsidR="001B557B" w:rsidRDefault="001B557B" w:rsidP="001B557B">
            <w:r w:rsidRPr="001B557B">
              <w:t xml:space="preserve">Details should be sent to server and </w:t>
            </w:r>
            <w:r>
              <w:t>added to the question pool/answer pool</w:t>
            </w: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1B557B" w:rsidRDefault="001B557B" w:rsidP="00CD65F7">
            <w:pPr>
              <w:pStyle w:val="RowHeadings"/>
              <w:spacing w:before="80" w:after="80"/>
            </w:pPr>
          </w:p>
        </w:tc>
      </w:tr>
    </w:tbl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  <w:bookmarkStart w:id="0" w:name="_GoBack"/>
      <w:bookmarkEnd w:id="0"/>
    </w:p>
    <w:p w:rsidR="000E76F5" w:rsidRDefault="000E76F5" w:rsidP="00374830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0E76F5">
      <w:pPr>
        <w:pStyle w:val="bp"/>
        <w:spacing w:before="0" w:after="0"/>
      </w:pPr>
    </w:p>
    <w:p w:rsidR="000E76F5" w:rsidRDefault="000E76F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p w:rsidR="009B2145" w:rsidRDefault="009B2145" w:rsidP="00374830">
      <w:pPr>
        <w:pStyle w:val="bp"/>
        <w:spacing w:before="0" w:after="0"/>
      </w:pPr>
    </w:p>
    <w:sectPr w:rsidR="009B214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EC0" w:rsidRDefault="00AA2EC0">
      <w:r>
        <w:separator/>
      </w:r>
    </w:p>
  </w:endnote>
  <w:endnote w:type="continuationSeparator" w:id="0">
    <w:p w:rsidR="00AA2EC0" w:rsidRDefault="00AA2E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52E8F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2E8F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EC0" w:rsidRDefault="00AA2EC0">
      <w:r>
        <w:separator/>
      </w:r>
    </w:p>
  </w:footnote>
  <w:footnote w:type="continuationSeparator" w:id="0">
    <w:p w:rsidR="00AA2EC0" w:rsidRDefault="00AA2E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050695" w:rsidP="000E76F5">
          <w:r>
            <w:t>Submit Question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&lt;dd/mmm/yy&gt;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6ABF"/>
    <w:rsid w:val="00037A8E"/>
    <w:rsid w:val="000449EF"/>
    <w:rsid w:val="0004651B"/>
    <w:rsid w:val="00050695"/>
    <w:rsid w:val="000549E7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557B"/>
    <w:rsid w:val="001D00C4"/>
    <w:rsid w:val="001F01F4"/>
    <w:rsid w:val="001F6448"/>
    <w:rsid w:val="001F7C68"/>
    <w:rsid w:val="002052B0"/>
    <w:rsid w:val="00205D7F"/>
    <w:rsid w:val="00212269"/>
    <w:rsid w:val="00212A3D"/>
    <w:rsid w:val="002736F0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4720A"/>
    <w:rsid w:val="00353537"/>
    <w:rsid w:val="00362280"/>
    <w:rsid w:val="00374830"/>
    <w:rsid w:val="00382D26"/>
    <w:rsid w:val="003910B3"/>
    <w:rsid w:val="003A25C3"/>
    <w:rsid w:val="003D2ED7"/>
    <w:rsid w:val="003E3415"/>
    <w:rsid w:val="003E438C"/>
    <w:rsid w:val="003F1D6E"/>
    <w:rsid w:val="00434231"/>
    <w:rsid w:val="004451D2"/>
    <w:rsid w:val="00452E8F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145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A2EC0"/>
    <w:rsid w:val="00AB1975"/>
    <w:rsid w:val="00AB1A12"/>
    <w:rsid w:val="00AB2DEE"/>
    <w:rsid w:val="00AC35E1"/>
    <w:rsid w:val="00AD452D"/>
    <w:rsid w:val="00B12289"/>
    <w:rsid w:val="00B137E9"/>
    <w:rsid w:val="00B3013D"/>
    <w:rsid w:val="00B3144A"/>
    <w:rsid w:val="00B51973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38F7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5553C"/>
    <w:rsid w:val="00E62209"/>
    <w:rsid w:val="00E70BB1"/>
    <w:rsid w:val="00E769D2"/>
    <w:rsid w:val="00E85E2F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2079A"/>
    <w:rsid w:val="00F30EEB"/>
    <w:rsid w:val="00F45076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57B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0</TotalTime>
  <Pages>3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</cp:revision>
  <cp:lastPrinted>2003-10-05T22:49:00Z</cp:lastPrinted>
  <dcterms:created xsi:type="dcterms:W3CDTF">2018-05-21T13:47:00Z</dcterms:created>
  <dcterms:modified xsi:type="dcterms:W3CDTF">2018-05-21T13:47:00Z</dcterms:modified>
</cp:coreProperties>
</file>