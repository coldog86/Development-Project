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045F4B13" w:rsidR="00E8016E" w:rsidRDefault="00E8016E" w:rsidP="00E8016E">
      <w:pPr>
        <w:pStyle w:val="Title"/>
      </w:pPr>
      <w:r>
        <w:t>Elaboration Iteration 3 (5)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27E126AC" w:rsidR="00E8016E" w:rsidRDefault="00E8016E">
            <w:r>
              <w:t>7-05-18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2A8F91D9" w:rsidR="00E8016E" w:rsidRDefault="00004722">
            <w:r>
              <w:t>Architecture</w:t>
            </w:r>
            <w:r w:rsidR="00E8016E">
              <w:t>, Vision, Requirement Model &amp; Project Plan documents submitted</w:t>
            </w:r>
            <w:r w:rsidR="007659C8">
              <w:t xml:space="preserve">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2EE90BE4" w:rsidR="00E8016E" w:rsidRDefault="007659C8">
            <w:r>
              <w:t>13-05-18</w:t>
            </w:r>
          </w:p>
        </w:tc>
      </w:tr>
      <w:tr w:rsidR="00E8016E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148B2719" w:rsidR="00E8016E" w:rsidRDefault="007659C8">
            <w:r>
              <w:t>Reviewer to return marked documents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65CCADC5" w:rsidR="00E8016E" w:rsidRDefault="007659C8">
            <w:r>
              <w:t>15/05/18</w:t>
            </w:r>
          </w:p>
        </w:tc>
      </w:tr>
      <w:tr w:rsidR="007659C8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35E3AED" w:rsidR="007659C8" w:rsidRDefault="007659C8">
            <w:r>
              <w:t>Have working program for the CCRD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7659C8" w:rsidRDefault="007659C8" w:rsidP="002619E4">
            <w:r>
              <w:t>2</w:t>
            </w:r>
            <w:r w:rsidR="002619E4">
              <w:t>0</w:t>
            </w:r>
            <w:r>
              <w:t>-05-18</w:t>
            </w:r>
          </w:p>
        </w:tc>
      </w:tr>
      <w:tr w:rsidR="00004722" w14:paraId="66318BE4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7356" w14:textId="2ED7C158" w:rsidR="00004722" w:rsidRDefault="00004722" w:rsidP="00004722">
            <w:r>
              <w:t>Resubmit Architecture, Vision, Requirement Model &amp; Project Plan documents submitted for review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7133" w14:textId="262108C3" w:rsidR="00004722" w:rsidRDefault="00004722" w:rsidP="00004722">
            <w:r>
              <w:t>20-05-18</w:t>
            </w:r>
          </w:p>
        </w:tc>
      </w:tr>
      <w:tr w:rsidR="00004722" w14:paraId="312E9C28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6E71C" w14:textId="77777777" w:rsidR="00004722" w:rsidRDefault="00004722" w:rsidP="00004722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D405" w14:textId="1AE02545" w:rsidR="00004722" w:rsidRDefault="00004722" w:rsidP="00004722">
            <w:r>
              <w:t>21-05-18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46C34BD3" w14:textId="0B2EBEA9" w:rsidR="00E8016E" w:rsidRDefault="00E8016E" w:rsidP="002619E4">
      <w:pPr>
        <w:pStyle w:val="Heading1"/>
      </w:pPr>
      <w:r>
        <w:t>2.  High-level objectives</w:t>
      </w:r>
    </w:p>
    <w:p w14:paraId="0421EA91" w14:textId="1B0C14CD" w:rsidR="00E8016E" w:rsidRDefault="002619E4" w:rsidP="002619E4">
      <w:r>
        <w:t>1</w:t>
      </w:r>
      <w:r w:rsidR="00E8016E">
        <w:t xml:space="preserve">. </w:t>
      </w:r>
      <w:r w:rsidR="00E8016E">
        <w:tab/>
      </w:r>
      <w:r>
        <w:t>Have major documents drafted, reviewed and changes made to meet reviewer’s critics</w:t>
      </w:r>
      <w:r w:rsidR="00E8016E">
        <w:t xml:space="preserve"> </w:t>
      </w:r>
      <w:r w:rsidR="00E8016E">
        <w:tab/>
        <w:t xml:space="preserve"> </w:t>
      </w:r>
    </w:p>
    <w:p w14:paraId="163FD825" w14:textId="78164A32" w:rsidR="002619E4" w:rsidRDefault="002619E4" w:rsidP="002619E4">
      <w:r>
        <w:t>2.</w:t>
      </w:r>
      <w:r>
        <w:tab/>
        <w:t xml:space="preserve">Working game </w:t>
      </w:r>
      <w:r w:rsidR="00CB3BE3">
        <w:t xml:space="preserve">capable of executing the </w:t>
      </w:r>
      <w:r>
        <w:t>CCRD</w:t>
      </w:r>
    </w:p>
    <w:p w14:paraId="0A294A57" w14:textId="418F0F62" w:rsidR="00CB3BE3" w:rsidRDefault="00CB3BE3" w:rsidP="002619E4">
      <w:r>
        <w:t>3.</w:t>
      </w:r>
      <w:r>
        <w:tab/>
        <w:t xml:space="preserve">Begin writing and executing user acceptance tests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3F6AB3E8" w14:textId="3BAD7B60" w:rsidR="002619E4" w:rsidRPr="00004722" w:rsidRDefault="00E8016E" w:rsidP="00E8016E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</w:t>
      </w:r>
      <w:r w:rsidR="002619E4" w:rsidRPr="00004722">
        <w:rPr>
          <w:rFonts w:ascii="Times New Roman" w:hAnsi="Times New Roman"/>
          <w:vanish w:val="0"/>
          <w:color w:val="4472C4" w:themeColor="accent1"/>
        </w:rPr>
        <w:t>1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2619E4" w:rsidRPr="00004722">
        <w:rPr>
          <w:rFonts w:ascii="Times New Roman" w:hAnsi="Times New Roman"/>
          <w:vanish w:val="0"/>
          <w:color w:val="4472C4" w:themeColor="accent1"/>
        </w:rPr>
        <w:t>Vision Document</w:t>
      </w:r>
    </w:p>
    <w:p w14:paraId="457A142C" w14:textId="3AA70782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Vision criteria. </w:t>
      </w:r>
    </w:p>
    <w:p w14:paraId="4478B79A" w14:textId="637F6118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case is clearly addressed in non-technical terms and captures the business value of the proposed system.</w:t>
      </w:r>
    </w:p>
    <w:p w14:paraId="34F89355" w14:textId="31B0B876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Justifies the proposed system specifically in business terms.</w:t>
      </w:r>
    </w:p>
    <w:p w14:paraId="0916C5C2" w14:textId="46745F8C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Most stakeholders and their interests clearly and specifically identified and defined.</w:t>
      </w:r>
    </w:p>
    <w:p w14:paraId="1D0CBC5D" w14:textId="5452CD4A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Business needs clearly expressed in business terms.</w:t>
      </w:r>
    </w:p>
    <w:p w14:paraId="6279A6BC" w14:textId="13D15EF9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identified and described in business terms.</w:t>
      </w:r>
    </w:p>
    <w:p w14:paraId="0B954CE4" w14:textId="0B1E1811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Functional requirements clearly related to business needs.</w:t>
      </w:r>
    </w:p>
    <w:p w14:paraId="7403640B" w14:textId="5C64C195" w:rsidR="000B6AE9" w:rsidRPr="00004722" w:rsidRDefault="000B6AE9" w:rsidP="00CA45D2">
      <w:pPr>
        <w:pStyle w:val="ListParagraph"/>
        <w:numPr>
          <w:ilvl w:val="1"/>
          <w:numId w:val="8"/>
        </w:numPr>
      </w:pPr>
      <w:r w:rsidRPr="00004722">
        <w:t>Features specifically detail software characteristics that support business needs</w:t>
      </w:r>
    </w:p>
    <w:p w14:paraId="34D7D414" w14:textId="2FF67451" w:rsidR="000B6AE9" w:rsidRPr="00004722" w:rsidRDefault="000B6AE9" w:rsidP="000B6AE9">
      <w:pPr>
        <w:pStyle w:val="ListParagraph"/>
        <w:numPr>
          <w:ilvl w:val="1"/>
          <w:numId w:val="8"/>
        </w:numPr>
        <w:rPr>
          <w:rFonts w:eastAsiaTheme="minorHAnsi"/>
          <w:lang w:val="en-AU"/>
        </w:rPr>
      </w:pPr>
      <w:r w:rsidRPr="00004722">
        <w:t>Most important non-functional requirements clearly identified and justified against business needs.</w:t>
      </w:r>
      <w:r w:rsidRPr="00004722">
        <w:rPr>
          <w:rFonts w:eastAsiaTheme="minorHAnsi"/>
          <w:lang w:val="en-AU"/>
        </w:rPr>
        <w:t xml:space="preserve"> </w:t>
      </w:r>
    </w:p>
    <w:p w14:paraId="7764B658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has been updated to reflect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changes in project scope. </w:t>
      </w:r>
    </w:p>
    <w:p w14:paraId="6DB4506B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is mostly consistent with the revised requirement model. </w:t>
      </w:r>
    </w:p>
    <w:p w14:paraId="397DFBDA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3133B216" w14:textId="77777777" w:rsidR="002619E4" w:rsidRPr="00004722" w:rsidRDefault="002619E4" w:rsidP="0041556C">
      <w:pPr>
        <w:pStyle w:val="ListParagraph"/>
        <w:numPr>
          <w:ilvl w:val="0"/>
          <w:numId w:val="8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289A60A3" w14:textId="77777777" w:rsidR="002619E4" w:rsidRPr="00004722" w:rsidRDefault="002619E4" w:rsidP="00E8016E">
      <w:pPr>
        <w:pStyle w:val="InfoBlue"/>
        <w:rPr>
          <w:rFonts w:ascii="Times New Roman" w:hAnsi="Times New Roman"/>
          <w:vanish w:val="0"/>
          <w:color w:val="auto"/>
        </w:rPr>
      </w:pPr>
    </w:p>
    <w:p w14:paraId="75865989" w14:textId="3BB79D97" w:rsidR="00E8016E" w:rsidRPr="00004722" w:rsidRDefault="002619E4" w:rsidP="002619E4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1.2</w:t>
      </w:r>
      <w:r w:rsidR="00E8016E" w:rsidRPr="00004722">
        <w:rPr>
          <w:rFonts w:ascii="Times New Roman" w:hAnsi="Times New Roman"/>
          <w:vanish w:val="0"/>
          <w:color w:val="4472C4" w:themeColor="accent1"/>
        </w:rPr>
        <w:tab/>
      </w:r>
      <w:r w:rsidRPr="00004722">
        <w:rPr>
          <w:rFonts w:ascii="Times New Roman" w:hAnsi="Times New Roman"/>
          <w:vanish w:val="0"/>
          <w:color w:val="4472C4" w:themeColor="accent1"/>
        </w:rPr>
        <w:t>Requirement Model</w:t>
      </w:r>
    </w:p>
    <w:p w14:paraId="7A5B9575" w14:textId="28BCBAA6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DI criteria as specified in LCOM Requirement Model criteria. </w:t>
      </w:r>
    </w:p>
    <w:p w14:paraId="747313CA" w14:textId="1F2E5BC2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‘end-goal’ and ‘sub-function use cases demonstrated.</w:t>
      </w:r>
    </w:p>
    <w:p w14:paraId="72DF91D3" w14:textId="0D2E5FD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All critical and significant use cases identified and correctly named.</w:t>
      </w:r>
    </w:p>
    <w:p w14:paraId="077B6D2C" w14:textId="16E31D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external actors identified, including external systems and events.</w:t>
      </w:r>
    </w:p>
    <w:p w14:paraId="21C0E7BD" w14:textId="03797D3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use of &lt;&lt;includes&gt;&gt; and &lt;&lt;extends&gt;&gt; relationships.</w:t>
      </w:r>
    </w:p>
    <w:p w14:paraId="55E5E5FA" w14:textId="351CF9A6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Completely correct UML syntax.</w:t>
      </w:r>
    </w:p>
    <w:p w14:paraId="7E010972" w14:textId="037D4F8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lastRenderedPageBreak/>
        <w:t>Short use case descriptions provided for all identified use cases.</w:t>
      </w:r>
    </w:p>
    <w:p w14:paraId="54913D8F" w14:textId="61C77CF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Use cases mostly consistent with needs and features as expressed in Vision</w:t>
      </w:r>
    </w:p>
    <w:p w14:paraId="3300C71D" w14:textId="2D0426F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domain objects demonstrated.</w:t>
      </w:r>
    </w:p>
    <w:p w14:paraId="122BA1A2" w14:textId="2F7B617E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Nearly all critical and significant domain objects identified</w:t>
      </w:r>
    </w:p>
    <w:p w14:paraId="0D8645E8" w14:textId="7D87BDA7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Relationships between domain objects correct.</w:t>
      </w:r>
    </w:p>
    <w:p w14:paraId="42D69BFC" w14:textId="7CAE182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completely correct concept of inheritance and aggregation/composition shown (if appropriate)</w:t>
      </w:r>
    </w:p>
    <w:p w14:paraId="0D37809C" w14:textId="64B13653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No application concepts such as databases or user interfaces present in domain model.</w:t>
      </w:r>
    </w:p>
    <w:p w14:paraId="2C84041E" w14:textId="713AFF7C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Correct UML syntax</w:t>
      </w:r>
    </w:p>
    <w:p w14:paraId="6580F59D" w14:textId="7DA6A8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Almost all critical and significant NFRs addressed and justified. Both runtime and non-runtime quality characteristics considered.</w:t>
      </w:r>
    </w:p>
    <w:p w14:paraId="1130CFC1" w14:textId="30AE5A7F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Consideration of NFRs detailed and specific.</w:t>
      </w:r>
    </w:p>
    <w:p w14:paraId="229C9E87" w14:textId="3259E721" w:rsidR="000B6AE9" w:rsidRPr="00004722" w:rsidRDefault="00957674" w:rsidP="00CA45D2">
      <w:pPr>
        <w:pStyle w:val="ListParagraph"/>
        <w:numPr>
          <w:ilvl w:val="1"/>
          <w:numId w:val="7"/>
        </w:numPr>
      </w:pPr>
      <w:r w:rsidRPr="00004722">
        <w:t>Prioritization</w:t>
      </w:r>
      <w:r w:rsidR="000B6AE9" w:rsidRPr="00004722">
        <w:t xml:space="preserve"> of NFRs justified against specific needs of project.</w:t>
      </w:r>
    </w:p>
    <w:p w14:paraId="096AFF98" w14:textId="60FA0199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Costs and benefits of addressing most important NFRs clearly identified and discussed in relation to specific needs of project.</w:t>
      </w:r>
    </w:p>
    <w:p w14:paraId="615A7117" w14:textId="049BBADD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wide services identified.</w:t>
      </w:r>
    </w:p>
    <w:p w14:paraId="62A8C2F3" w14:textId="7C95ADF1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external interfaces identified.</w:t>
      </w:r>
    </w:p>
    <w:p w14:paraId="1CA31EB4" w14:textId="04500C5B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critical and significant business rules identified.</w:t>
      </w:r>
    </w:p>
    <w:p w14:paraId="2AB67986" w14:textId="52CE34C0" w:rsidR="000B6AE9" w:rsidRPr="00004722" w:rsidRDefault="000B6AE9" w:rsidP="00CA45D2">
      <w:pPr>
        <w:pStyle w:val="ListParagraph"/>
        <w:numPr>
          <w:ilvl w:val="1"/>
          <w:numId w:val="7"/>
        </w:numPr>
      </w:pPr>
      <w:r w:rsidRPr="00004722">
        <w:t>Most important system constraints identified.</w:t>
      </w:r>
    </w:p>
    <w:p w14:paraId="6B513F7A" w14:textId="77777777" w:rsidR="000B6AE9" w:rsidRPr="00004722" w:rsidRDefault="000B6AE9" w:rsidP="000B6AE9">
      <w:pPr>
        <w:pStyle w:val="ListParagraph"/>
        <w:ind w:left="1440"/>
        <w:rPr>
          <w:rFonts w:eastAsiaTheme="minorHAnsi"/>
          <w:lang w:val="en-AU"/>
        </w:rPr>
      </w:pPr>
    </w:p>
    <w:p w14:paraId="268193C1" w14:textId="77777777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</w:t>
      </w:r>
      <w:r w:rsidRPr="00004722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004722">
        <w:rPr>
          <w:rFonts w:eastAsiaTheme="minorHAnsi"/>
          <w:lang w:val="en-AU"/>
        </w:rPr>
        <w:t xml:space="preserve">which identifies the normal and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004722">
        <w:rPr>
          <w:rFonts w:eastAsiaTheme="minorHAnsi"/>
          <w:b/>
          <w:bCs/>
          <w:lang w:val="en-AU"/>
        </w:rPr>
        <w:t xml:space="preserve">identifies non-functional requirements </w:t>
      </w:r>
      <w:r w:rsidRPr="00004722">
        <w:rPr>
          <w:rFonts w:eastAsiaTheme="minorHAnsi"/>
          <w:lang w:val="en-AU"/>
        </w:rPr>
        <w:t xml:space="preserve">for the use </w:t>
      </w:r>
      <w:proofErr w:type="gramStart"/>
      <w:r w:rsidRPr="00004722">
        <w:rPr>
          <w:rFonts w:eastAsiaTheme="minorHAnsi"/>
          <w:lang w:val="en-AU"/>
        </w:rPr>
        <w:t>case..</w:t>
      </w:r>
      <w:proofErr w:type="gramEnd"/>
      <w:r w:rsidRPr="00004722">
        <w:rPr>
          <w:rFonts w:eastAsiaTheme="minorHAnsi"/>
          <w:lang w:val="en-AU"/>
        </w:rPr>
        <w:t xml:space="preserve"> </w:t>
      </w:r>
    </w:p>
    <w:p w14:paraId="540E1C78" w14:textId="77777777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sets out a </w:t>
      </w:r>
      <w:r w:rsidRPr="00004722">
        <w:rPr>
          <w:rFonts w:eastAsiaTheme="minorHAnsi"/>
          <w:b/>
          <w:bCs/>
          <w:lang w:val="en-AU"/>
        </w:rPr>
        <w:t xml:space="preserve">reasonably thorough </w:t>
      </w:r>
      <w:r w:rsidRPr="00004722">
        <w:rPr>
          <w:rFonts w:eastAsiaTheme="minorHAnsi"/>
          <w:lang w:val="en-AU"/>
        </w:rPr>
        <w:t xml:space="preserve">set of </w:t>
      </w:r>
      <w:r w:rsidRPr="00004722">
        <w:rPr>
          <w:rFonts w:eastAsiaTheme="minorHAnsi"/>
          <w:b/>
          <w:bCs/>
          <w:lang w:val="en-AU"/>
        </w:rPr>
        <w:t xml:space="preserve">realistic and </w:t>
      </w:r>
      <w:proofErr w:type="spellStart"/>
      <w:r w:rsidRPr="00004722">
        <w:rPr>
          <w:rFonts w:eastAsiaTheme="minorHAnsi"/>
          <w:b/>
          <w:bCs/>
          <w:lang w:val="en-AU"/>
        </w:rPr>
        <w:t>achieveable</w:t>
      </w:r>
      <w:proofErr w:type="spellEnd"/>
      <w:r w:rsidRPr="00004722">
        <w:rPr>
          <w:rFonts w:eastAsiaTheme="minorHAnsi"/>
          <w:b/>
          <w:bCs/>
          <w:lang w:val="en-AU"/>
        </w:rPr>
        <w:t xml:space="preserve"> specific </w:t>
      </w:r>
      <w:r w:rsidRPr="00004722">
        <w:rPr>
          <w:rFonts w:eastAsiaTheme="minorHAnsi"/>
          <w:lang w:val="en-AU"/>
        </w:rPr>
        <w:t xml:space="preserve">functional and non-functional goals for the project. </w:t>
      </w:r>
    </w:p>
    <w:p w14:paraId="5BEBA667" w14:textId="137F190F" w:rsidR="002619E4" w:rsidRPr="00004722" w:rsidRDefault="002619E4" w:rsidP="0041556C">
      <w:pPr>
        <w:pStyle w:val="ListParagraph"/>
        <w:numPr>
          <w:ilvl w:val="0"/>
          <w:numId w:val="7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requirement model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50CFF1AD" w14:textId="77777777" w:rsidR="0041556C" w:rsidRPr="00004722" w:rsidRDefault="0041556C" w:rsidP="0041556C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0DF10262" w14:textId="7D3AB8C9" w:rsidR="002B4482" w:rsidRPr="00004722" w:rsidRDefault="002B4482" w:rsidP="0041556C">
      <w:pPr>
        <w:pStyle w:val="InfoBlue"/>
        <w:rPr>
          <w:rFonts w:ascii="Times New Roman" w:eastAsiaTheme="minorHAnsi" w:hAnsi="Times New Roman"/>
          <w:color w:val="4472C4" w:themeColor="accent1"/>
          <w:lang w:val="en-AU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1.3</w:t>
      </w:r>
      <w:r w:rsidRPr="00004722">
        <w:rPr>
          <w:rFonts w:ascii="Times New Roman" w:hAnsi="Times New Roman"/>
          <w:vanish w:val="0"/>
          <w:color w:val="4472C4" w:themeColor="accent1"/>
        </w:rPr>
        <w:tab/>
      </w:r>
      <w:r w:rsidR="0041556C" w:rsidRPr="00004722">
        <w:rPr>
          <w:rFonts w:ascii="Times New Roman" w:hAnsi="Times New Roman"/>
          <w:vanish w:val="0"/>
          <w:color w:val="4472C4" w:themeColor="accent1"/>
        </w:rPr>
        <w:t>Architecture</w:t>
      </w:r>
      <w:r w:rsidRPr="00004722">
        <w:rPr>
          <w:rFonts w:ascii="Times New Roman" w:hAnsi="Times New Roman"/>
          <w:vanish w:val="0"/>
          <w:color w:val="4472C4" w:themeColor="accent1"/>
        </w:rPr>
        <w:t xml:space="preserve"> Model</w:t>
      </w:r>
    </w:p>
    <w:p w14:paraId="4C94CAF2" w14:textId="03181C0A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All DI criteria as specified in LCOM Proposed Architecture criteria. </w:t>
      </w:r>
    </w:p>
    <w:p w14:paraId="1E9CE3A4" w14:textId="2E589782" w:rsidR="00AE2502" w:rsidRPr="00004722" w:rsidRDefault="00C00BF8" w:rsidP="00CA45D2">
      <w:pPr>
        <w:pStyle w:val="ListParagraph"/>
        <w:numPr>
          <w:ilvl w:val="1"/>
          <w:numId w:val="9"/>
        </w:numPr>
      </w:pPr>
      <w:r w:rsidRPr="00004722">
        <w:t>Almost all </w:t>
      </w:r>
      <w:r w:rsidR="00AE2502" w:rsidRPr="00004722">
        <w:t>goals and philosophies well explained, and consistent with high priority NFRs.</w:t>
      </w:r>
    </w:p>
    <w:p w14:paraId="3D8966FC" w14:textId="46BDF90E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 xml:space="preserve">Almost all critical architecturally significant requirements correctly </w:t>
      </w:r>
      <w:proofErr w:type="gramStart"/>
      <w:r w:rsidRPr="00004722">
        <w:t>identified</w:t>
      </w:r>
      <w:proofErr w:type="gramEnd"/>
      <w:r w:rsidRPr="00004722">
        <w:t xml:space="preserve"> and implications explained.</w:t>
      </w:r>
    </w:p>
    <w:p w14:paraId="5CA8135E" w14:textId="468D10C4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Many decisions and constraints identified. Decisions completely consistent with goals and philosophies, sensible, and well justified with reference to specific needs of project.</w:t>
      </w:r>
    </w:p>
    <w:p w14:paraId="76599ABE" w14:textId="23C7FD3C" w:rsidR="00AE2502" w:rsidRPr="00004722" w:rsidRDefault="00AE2502" w:rsidP="00CA45D2">
      <w:pPr>
        <w:pStyle w:val="ListParagraph"/>
        <w:numPr>
          <w:ilvl w:val="1"/>
          <w:numId w:val="9"/>
        </w:numPr>
      </w:pPr>
      <w:r w:rsidRPr="00004722">
        <w:t>Most architectural mechanisms identified. Mechanisms related to architecturally significant requirements.</w:t>
      </w:r>
    </w:p>
    <w:p w14:paraId="4EF85777" w14:textId="1D64AC47" w:rsidR="00AE2502" w:rsidRPr="00004722" w:rsidRDefault="00AE2502" w:rsidP="00CA45D2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t>Framework/architectural style sensible and appropriate to project. Almost all NFRs addressed.</w:t>
      </w:r>
    </w:p>
    <w:p w14:paraId="033A8C45" w14:textId="77777777" w:rsidR="002B4482" w:rsidRPr="00004722" w:rsidRDefault="002B4482" w:rsidP="0041556C">
      <w:pPr>
        <w:pStyle w:val="ListParagraph"/>
        <w:numPr>
          <w:ilvl w:val="0"/>
          <w:numId w:val="9"/>
        </w:numPr>
        <w:rPr>
          <w:rFonts w:eastAsiaTheme="minorHAnsi"/>
          <w:lang w:val="en-AU"/>
        </w:rPr>
      </w:pPr>
      <w:r w:rsidRPr="00004722">
        <w:rPr>
          <w:rFonts w:eastAsiaTheme="minorHAnsi"/>
          <w:lang w:val="en-AU"/>
        </w:rPr>
        <w:t xml:space="preserve">The architecture </w:t>
      </w:r>
      <w:r w:rsidRPr="00004722">
        <w:rPr>
          <w:rFonts w:eastAsiaTheme="minorHAnsi"/>
          <w:b/>
          <w:bCs/>
          <w:lang w:val="en-AU"/>
        </w:rPr>
        <w:t xml:space="preserve">explains </w:t>
      </w:r>
      <w:r w:rsidRPr="00004722">
        <w:rPr>
          <w:rFonts w:eastAsiaTheme="minorHAnsi"/>
          <w:lang w:val="en-AU"/>
        </w:rPr>
        <w:t xml:space="preserve">the approach used to implement the CCRD use </w:t>
      </w:r>
      <w:proofErr w:type="gramStart"/>
      <w:r w:rsidRPr="00004722">
        <w:rPr>
          <w:rFonts w:eastAsiaTheme="minorHAnsi"/>
          <w:lang w:val="en-AU"/>
        </w:rPr>
        <w:t>case, and</w:t>
      </w:r>
      <w:proofErr w:type="gramEnd"/>
      <w:r w:rsidRPr="00004722">
        <w:rPr>
          <w:rFonts w:eastAsiaTheme="minorHAnsi"/>
          <w:lang w:val="en-AU"/>
        </w:rPr>
        <w:t xml:space="preserve"> supports </w:t>
      </w:r>
      <w:r w:rsidRPr="00004722">
        <w:rPr>
          <w:rFonts w:eastAsiaTheme="minorHAnsi"/>
          <w:b/>
          <w:bCs/>
          <w:lang w:val="en-AU"/>
        </w:rPr>
        <w:t xml:space="preserve">all </w:t>
      </w:r>
      <w:r w:rsidRPr="00004722">
        <w:rPr>
          <w:rFonts w:eastAsiaTheme="minorHAnsi"/>
          <w:lang w:val="en-AU"/>
        </w:rPr>
        <w:t xml:space="preserve">remaining functionality and system qualities to be implemented. </w:t>
      </w:r>
    </w:p>
    <w:p w14:paraId="027C4CF6" w14:textId="23FCB284" w:rsidR="002B4482" w:rsidRPr="00004722" w:rsidRDefault="002B4482" w:rsidP="0041556C">
      <w:pPr>
        <w:pStyle w:val="ListParagraph"/>
        <w:numPr>
          <w:ilvl w:val="0"/>
          <w:numId w:val="9"/>
        </w:numPr>
      </w:pPr>
      <w:r w:rsidRPr="00004722">
        <w:rPr>
          <w:rFonts w:eastAsiaTheme="minorHAnsi"/>
          <w:lang w:val="en-AU"/>
        </w:rPr>
        <w:t xml:space="preserve">The architecture reflects </w:t>
      </w:r>
      <w:r w:rsidRPr="00004722">
        <w:rPr>
          <w:rFonts w:eastAsiaTheme="minorHAnsi"/>
          <w:b/>
          <w:bCs/>
          <w:lang w:val="en-AU"/>
        </w:rPr>
        <w:t xml:space="preserve">most </w:t>
      </w:r>
      <w:r w:rsidRPr="00004722">
        <w:rPr>
          <w:rFonts w:eastAsiaTheme="minorHAnsi"/>
          <w:lang w:val="en-AU"/>
        </w:rPr>
        <w:t>lessons learned during the Elaboration Phase.</w:t>
      </w:r>
    </w:p>
    <w:p w14:paraId="2C863171" w14:textId="77777777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B1F8F0A" w14:textId="04C23546" w:rsidR="001656A1" w:rsidRPr="00004722" w:rsidRDefault="001656A1" w:rsidP="001656A1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004722">
        <w:rPr>
          <w:rFonts w:ascii="Times New Roman" w:hAnsi="Times New Roman"/>
          <w:vanish w:val="0"/>
          <w:color w:val="4472C4" w:themeColor="accent1"/>
        </w:rPr>
        <w:t>1.4</w:t>
      </w:r>
      <w:r w:rsidRPr="00004722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C4AF244" w14:textId="7EA41DD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 xml:space="preserve">The plan is </w:t>
      </w:r>
      <w:proofErr w:type="gramStart"/>
      <w:r w:rsidRPr="00004722">
        <w:t>fairly specific</w:t>
      </w:r>
      <w:proofErr w:type="gramEnd"/>
      <w:r w:rsidRPr="00004722">
        <w:t>, with many project specific outcomes mentioned. It is relatively easy to tell what is deliverable at what point in the project.</w:t>
      </w:r>
    </w:p>
    <w:p w14:paraId="398692C3" w14:textId="090F58F0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The plan shows roughly when each architectural element and element of functionality will be delivered.</w:t>
      </w:r>
    </w:p>
    <w:p w14:paraId="27F04F04" w14:textId="010C9DE1" w:rsidR="006026AD" w:rsidRPr="00004722" w:rsidRDefault="006026AD" w:rsidP="00CA45D2">
      <w:pPr>
        <w:pStyle w:val="ListParagraph"/>
        <w:numPr>
          <w:ilvl w:val="0"/>
          <w:numId w:val="10"/>
        </w:numPr>
      </w:pPr>
      <w:r w:rsidRPr="00004722">
        <w:t>Some specific risk management elements and contingency planning are apparent.</w:t>
      </w:r>
    </w:p>
    <w:p w14:paraId="298276C7" w14:textId="4914270B" w:rsidR="006026AD" w:rsidRPr="00004722" w:rsidRDefault="006026AD" w:rsidP="006026AD">
      <w:pPr>
        <w:pStyle w:val="BodyText"/>
        <w:numPr>
          <w:ilvl w:val="0"/>
          <w:numId w:val="10"/>
        </w:numPr>
        <w:rPr>
          <w:rFonts w:eastAsiaTheme="minorHAnsi"/>
        </w:rPr>
      </w:pPr>
      <w:r w:rsidRPr="00004722">
        <w:t>The plan is related to specific concepts of the Unified Process</w:t>
      </w:r>
    </w:p>
    <w:p w14:paraId="30594101" w14:textId="77777777" w:rsidR="001656A1" w:rsidRPr="00004722" w:rsidRDefault="001656A1" w:rsidP="001656A1">
      <w:pPr>
        <w:pStyle w:val="ListParagraph"/>
      </w:pPr>
    </w:p>
    <w:p w14:paraId="3E25E1B1" w14:textId="77777777" w:rsidR="00E8016E" w:rsidRPr="00004722" w:rsidRDefault="00E8016E" w:rsidP="00E8016E"/>
    <w:p w14:paraId="4E502621" w14:textId="4C14B7AF" w:rsidR="00E8016E" w:rsidRPr="00004722" w:rsidRDefault="00C00BF8" w:rsidP="00C00BF8">
      <w:pPr>
        <w:rPr>
          <w:color w:val="4472C4" w:themeColor="accent1"/>
        </w:rPr>
      </w:pPr>
      <w:r w:rsidRPr="00004722">
        <w:rPr>
          <w:color w:val="4472C4" w:themeColor="accent1"/>
        </w:rPr>
        <w:t>2.</w:t>
      </w:r>
      <w:r w:rsidRPr="00004722">
        <w:rPr>
          <w:color w:val="4472C4" w:themeColor="accent1"/>
        </w:rPr>
        <w:tab/>
        <w:t>Executable CCRD</w:t>
      </w:r>
    </w:p>
    <w:p w14:paraId="51D7A364" w14:textId="2DC25125" w:rsidR="00C00BF8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All scenes animated where appropriate</w:t>
      </w:r>
    </w:p>
    <w:p w14:paraId="12AFD5F4" w14:textId="0D38A66A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Users able to create an account</w:t>
      </w:r>
    </w:p>
    <w:p w14:paraId="5154DFB6" w14:textId="345743C8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lastRenderedPageBreak/>
        <w:t>Users able to login using existing accounts</w:t>
      </w:r>
    </w:p>
    <w:p w14:paraId="12D01737" w14:textId="3032AC9B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Application to get questions from database</w:t>
      </w:r>
    </w:p>
    <w:p w14:paraId="456CC96B" w14:textId="4A949151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 xml:space="preserve">Users able to play through a single round </w:t>
      </w:r>
    </w:p>
    <w:p w14:paraId="79256194" w14:textId="77777777" w:rsidR="00B9181B" w:rsidRPr="00004722" w:rsidRDefault="00B9181B" w:rsidP="00B9181B">
      <w:pPr>
        <w:pStyle w:val="ListParagraph"/>
        <w:numPr>
          <w:ilvl w:val="0"/>
          <w:numId w:val="13"/>
        </w:numPr>
      </w:pPr>
      <w:r w:rsidRPr="00004722">
        <w:t>Users score updated on DB and score board</w:t>
      </w:r>
    </w:p>
    <w:p w14:paraId="4097B55B" w14:textId="31F5102F" w:rsidR="00B9181B" w:rsidRPr="00004722" w:rsidRDefault="00B9181B" w:rsidP="00C00BF8">
      <w:pPr>
        <w:pStyle w:val="ListParagraph"/>
        <w:numPr>
          <w:ilvl w:val="0"/>
          <w:numId w:val="13"/>
        </w:numPr>
      </w:pPr>
      <w:r w:rsidRPr="00004722">
        <w:t>Global score board pulled from DB and displayed to user</w:t>
      </w:r>
    </w:p>
    <w:p w14:paraId="73D3B03A" w14:textId="284DED4F" w:rsidR="00E8016E" w:rsidRPr="00004722" w:rsidRDefault="00E8016E" w:rsidP="00E8016E"/>
    <w:p w14:paraId="5095A6D9" w14:textId="180EDA85" w:rsidR="00CB3BE3" w:rsidRPr="00004722" w:rsidRDefault="00CB3BE3" w:rsidP="00E8016E"/>
    <w:p w14:paraId="505E4F35" w14:textId="45E9662B" w:rsidR="00CB3BE3" w:rsidRPr="00004722" w:rsidRDefault="00CB3BE3" w:rsidP="00CB3BE3">
      <w:pPr>
        <w:rPr>
          <w:color w:val="4472C4" w:themeColor="accent1"/>
        </w:rPr>
      </w:pPr>
      <w:r w:rsidRPr="00004722">
        <w:rPr>
          <w:color w:val="4472C4" w:themeColor="accent1"/>
        </w:rPr>
        <w:t>3.</w:t>
      </w:r>
      <w:r w:rsidRPr="00004722">
        <w:rPr>
          <w:color w:val="4472C4" w:themeColor="accent1"/>
        </w:rPr>
        <w:tab/>
        <w:t>User Acceptance Tests</w:t>
      </w:r>
    </w:p>
    <w:p w14:paraId="148DF3C7" w14:textId="4F19EFE1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Tests conform with the objectives of master test plan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4CDD803" w14:textId="77777777" w:rsidR="00CB3BE3" w:rsidRPr="00004722" w:rsidRDefault="00CB3BE3" w:rsidP="00CB3BE3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004722">
        <w:rPr>
          <w:color w:val="000000"/>
          <w:sz w:val="20"/>
          <w:szCs w:val="20"/>
        </w:rPr>
        <w:t>A suite of user acceptance tests for the CCRD use case covering normal and </w:t>
      </w:r>
      <w:r w:rsidRPr="00004722">
        <w:rPr>
          <w:rStyle w:val="Strong"/>
          <w:color w:val="000000"/>
          <w:sz w:val="20"/>
          <w:szCs w:val="20"/>
        </w:rPr>
        <w:t>all </w:t>
      </w:r>
      <w:r w:rsidRPr="00004722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7784C4CC" w14:textId="3CE50B01" w:rsidR="00E8016E" w:rsidRPr="00004722" w:rsidRDefault="00CB3BE3" w:rsidP="00CA45D2">
      <w:pPr>
        <w:pStyle w:val="NormalWeb"/>
        <w:numPr>
          <w:ilvl w:val="0"/>
          <w:numId w:val="15"/>
        </w:numPr>
        <w:spacing w:before="150" w:beforeAutospacing="0" w:after="150" w:afterAutospacing="0"/>
        <w:ind w:right="150"/>
        <w:rPr>
          <w:sz w:val="20"/>
          <w:szCs w:val="20"/>
        </w:rPr>
      </w:pPr>
      <w:r w:rsidRPr="00004722">
        <w:rPr>
          <w:color w:val="000000"/>
          <w:sz w:val="20"/>
          <w:szCs w:val="20"/>
        </w:rPr>
        <w:t>A </w:t>
      </w:r>
      <w:r w:rsidRPr="00004722">
        <w:rPr>
          <w:rStyle w:val="Strong"/>
          <w:color w:val="000000"/>
          <w:sz w:val="20"/>
          <w:szCs w:val="20"/>
        </w:rPr>
        <w:t>clear and comprehensive </w:t>
      </w:r>
      <w:r w:rsidRPr="00004722">
        <w:rPr>
          <w:color w:val="000000"/>
          <w:sz w:val="20"/>
          <w:szCs w:val="20"/>
        </w:rPr>
        <w:t>report detailing the results of carrying out those UATs is available.</w:t>
      </w:r>
    </w:p>
    <w:p w14:paraId="1BD974CC" w14:textId="77777777" w:rsidR="00E8016E" w:rsidRDefault="00E8016E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41556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8016E" w:rsidRPr="00004722" w14:paraId="4A78C25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E08BE6" w14:textId="603488F2" w:rsidR="00E8016E" w:rsidRPr="00004722" w:rsidRDefault="00E8016E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</w:t>
            </w:r>
            <w:r w:rsidR="002B4482"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563F124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6ABD9" w14:textId="3C3B3C48" w:rsidR="00E8016E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Charnes as reviewer.</w:t>
            </w:r>
          </w:p>
          <w:p w14:paraId="4784746A" w14:textId="3F72F3AE" w:rsidR="002619E4" w:rsidRPr="00004722" w:rsidRDefault="002619E4">
            <w:pPr>
              <w:rPr>
                <w:rFonts w:ascii="Arial" w:hAnsi="Arial" w:cs="Arial"/>
              </w:rPr>
            </w:pPr>
          </w:p>
          <w:p w14:paraId="37FB26A3" w14:textId="63071274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will comment directly on the document and upload to version control</w:t>
            </w:r>
          </w:p>
          <w:p w14:paraId="215BC861" w14:textId="5922FBB7" w:rsidR="002619E4" w:rsidRPr="00004722" w:rsidRDefault="002619E4">
            <w:pPr>
              <w:rPr>
                <w:rFonts w:ascii="Arial" w:hAnsi="Arial" w:cs="Arial"/>
              </w:rPr>
            </w:pPr>
          </w:p>
          <w:p w14:paraId="2E1F8A73" w14:textId="0A76E48B" w:rsidR="002619E4" w:rsidRPr="00004722" w:rsidRDefault="002619E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to make alterations as appropriate and upload to version control</w:t>
            </w:r>
          </w:p>
          <w:p w14:paraId="69B1A016" w14:textId="77777777" w:rsidR="00E8016E" w:rsidRPr="00004722" w:rsidRDefault="00E8016E">
            <w:pPr>
              <w:rPr>
                <w:rFonts w:ascii="Arial" w:hAnsi="Arial" w:cs="Arial"/>
              </w:rPr>
            </w:pPr>
          </w:p>
          <w:p w14:paraId="5E575198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(22/4/18)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D36BB03" w14:textId="77777777" w:rsidR="00E8016E" w:rsidRPr="00004722" w:rsidRDefault="00102A13" w:rsidP="002619E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5" w:history="1">
              <w:r w:rsidR="002619E4" w:rsidRPr="00004722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  <w:p w14:paraId="2F4A70B6" w14:textId="77777777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6E219BF" w14:textId="2141F181" w:rsidR="00910324" w:rsidRPr="00004722" w:rsidRDefault="00910324" w:rsidP="002619E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0292F2" w14:textId="77777777" w:rsidR="00E8016E" w:rsidRPr="00004722" w:rsidRDefault="00E8016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CC3098" w14:textId="07F72CC0" w:rsidR="00E8016E" w:rsidRPr="00004722" w:rsidRDefault="00690D3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0711986" w14:textId="2958D676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DED0F82" w14:textId="33FD08F9" w:rsidR="00E8016E" w:rsidRPr="00004722" w:rsidRDefault="00690D3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</w:tr>
      <w:tr w:rsidR="00E44CC4" w:rsidRPr="00004722" w14:paraId="36B2FF0A" w14:textId="77777777" w:rsidTr="00BF5975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A64694" w14:textId="13A9355C" w:rsidR="00E44CC4" w:rsidRPr="00004722" w:rsidRDefault="00E44CC4" w:rsidP="002B448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1D28CC" w14:textId="79DAAD17" w:rsidR="00E44CC4" w:rsidRPr="00004722" w:rsidRDefault="00102A13">
            <w:pPr>
              <w:rPr>
                <w:rFonts w:ascii="Arial" w:hAnsi="Arial" w:cs="Arial"/>
              </w:rPr>
            </w:pPr>
            <w:hyperlink r:id="rId6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https://github.com/coldog86/Development-Project/blob/Col/Documentation/Vision%20Draft.docx</w:t>
              </w:r>
            </w:hyperlink>
          </w:p>
        </w:tc>
      </w:tr>
      <w:tr w:rsidR="00E44CC4" w:rsidRPr="00004722" w14:paraId="67305E92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3BC53B" w14:textId="67D43B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00A0DC0" w14:textId="540014C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 Model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B1F1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Col as reviewer.</w:t>
            </w:r>
          </w:p>
          <w:p w14:paraId="6B53AF28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473858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 will comment directly on the document and upload to version control</w:t>
            </w:r>
          </w:p>
          <w:p w14:paraId="5ED6200C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98594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make alterations as appropriate and upload to version control</w:t>
            </w:r>
          </w:p>
          <w:p w14:paraId="6CBE43C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A6E33A" w14:textId="77777777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7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3F67CC09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A3A5CD9" w14:textId="393FB1E9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08C821" w14:textId="29FAAA6E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F23E8E" w14:textId="10690B5D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5699A4" w14:textId="28E5BA9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C50EA11" w14:textId="1034EBFC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</w:tr>
      <w:tr w:rsidR="00E44CC4" w:rsidRPr="00004722" w14:paraId="365079E2" w14:textId="77777777" w:rsidTr="00D0037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C58FAE" w14:textId="137951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B6A411A" w14:textId="29FC1731" w:rsidR="00E44CC4" w:rsidRPr="00004722" w:rsidRDefault="00102A13" w:rsidP="00E44CC4">
            <w:pPr>
              <w:rPr>
                <w:rFonts w:ascii="Arial" w:hAnsi="Arial" w:cs="Arial"/>
              </w:rPr>
            </w:pPr>
            <w:hyperlink r:id="rId8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C9583AA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75AC1F3" w14:textId="58B826A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FCF6324" w14:textId="2BAECA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9CBCA" w14:textId="7C0110B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control. A pull request </w:t>
            </w:r>
            <w:r w:rsidR="00842335" w:rsidRPr="00004722">
              <w:rPr>
                <w:rFonts w:ascii="Arial" w:hAnsi="Arial" w:cs="Arial"/>
              </w:rPr>
              <w:t xml:space="preserve">will be made specifying Michelle </w:t>
            </w:r>
            <w:r w:rsidRPr="00004722">
              <w:rPr>
                <w:rFonts w:ascii="Arial" w:hAnsi="Arial" w:cs="Arial"/>
              </w:rPr>
              <w:t>as reviewer.</w:t>
            </w:r>
          </w:p>
          <w:p w14:paraId="6BFBEB1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A776C36" w14:textId="20B0547A" w:rsidR="00E44CC4" w:rsidRPr="00004722" w:rsidRDefault="0031092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will comment directly on the document and upload to version control</w:t>
            </w:r>
          </w:p>
          <w:p w14:paraId="127F21C5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323F475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21B2A14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2A1E7A" w14:textId="13C5895B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9" w:history="1">
              <w:r w:rsidR="00C03DBA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E006A9" w14:textId="7F1AA74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6126" w14:textId="6D25818A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D7F440" w14:textId="5866C68A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DC2286C" w14:textId="0D17A656" w:rsidR="00E44CC4" w:rsidRPr="00004722" w:rsidRDefault="00C03DBA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F56105" w:rsidRPr="00004722" w14:paraId="05560FDD" w14:textId="77777777" w:rsidTr="00F56105">
        <w:trPr>
          <w:trHeight w:val="306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B21EA3" w14:textId="51AB3314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4E2BEF" w14:textId="2FD35D09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Game Design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A4E2C8" w14:textId="77777777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Document will be submitted to version control requesting a review from Michelle. </w:t>
            </w:r>
          </w:p>
          <w:p w14:paraId="171A3DD1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  <w:p w14:paraId="64C23A8A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0A4CA225" w14:textId="77777777" w:rsidR="00F56105" w:rsidRPr="00004722" w:rsidRDefault="00F56105" w:rsidP="00F56105">
            <w:pPr>
              <w:rPr>
                <w:rFonts w:ascii="Arial" w:hAnsi="Arial" w:cs="Arial"/>
              </w:rPr>
            </w:pPr>
          </w:p>
          <w:p w14:paraId="38F50908" w14:textId="77777777" w:rsidR="00F56105" w:rsidRPr="00004722" w:rsidRDefault="00F56105" w:rsidP="00F5610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 to make alterations as appropriate and upload to version control</w:t>
            </w:r>
          </w:p>
          <w:p w14:paraId="67F825B2" w14:textId="77777777" w:rsidR="00F56105" w:rsidRPr="00004722" w:rsidRDefault="00F56105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5CB0E82" w14:textId="7EFA6B13" w:rsidR="00F56105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0" w:history="1">
              <w:r w:rsidR="00F56105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F859D5" w14:textId="67EAB2A2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1A97" w14:textId="31D3DF13" w:rsidR="00F56105" w:rsidRPr="00004722" w:rsidRDefault="00F56105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58075E" w14:textId="282196C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1F8C4B" w14:textId="2BA2E11C" w:rsidR="00F56105" w:rsidRPr="00004722" w:rsidRDefault="00F56105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75A6F9DD" w14:textId="77777777" w:rsidTr="001656A1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8609B42" w14:textId="029CFB8F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3109BE" w14:textId="0BEF5DE9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F82EE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Document will be submitted to version control. A pull request will be made specifying Michelle as reviewer.</w:t>
            </w:r>
          </w:p>
          <w:p w14:paraId="020EBE3B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0AA481C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will comment directly on the document and upload to version control</w:t>
            </w:r>
          </w:p>
          <w:p w14:paraId="6413667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</w:p>
          <w:p w14:paraId="574DE1E5" w14:textId="42B9C08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 to make alterations as appropriate and upload to version control</w:t>
            </w:r>
          </w:p>
          <w:p w14:paraId="7E495252" w14:textId="6CC7CC5C" w:rsidR="00E44CC4" w:rsidRPr="00004722" w:rsidRDefault="00E44CC4" w:rsidP="00E44CC4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690DD9" w14:textId="5365D80B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EDB27FB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807B4" w14:textId="6FF13175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7C5E3B" w14:textId="08642B1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CF1C" w14:textId="1EEDF3F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9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F111833" w14:textId="4E9C0E98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DA2AC1" w14:textId="7F266EAD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0611CA42" w14:textId="77777777" w:rsidTr="00BF7AB8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E3610C" w14:textId="1429108B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0A4BFB" w14:textId="5E94CDB3" w:rsidR="00E44CC4" w:rsidRPr="00004722" w:rsidRDefault="00102A13" w:rsidP="00E44CC4">
            <w:pPr>
              <w:rPr>
                <w:rFonts w:ascii="Arial" w:hAnsi="Arial" w:cs="Arial"/>
              </w:rPr>
            </w:pPr>
            <w:hyperlink r:id="rId1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https://github.com/coldog86/Development-Project/blob/Charnes/Documentation/Lets%20Quiz%20Project%20Plan.docx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2261AD59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908B7A" w14:textId="6117729E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B438CDA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F974D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review the Vision Document using the criteria stated above Appropriate and thorough comments should be made. </w:t>
            </w:r>
          </w:p>
          <w:p w14:paraId="797F769C" w14:textId="2BD6061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9F642B2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769829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C422EA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7C441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1A4D4BCD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E44CC4" w:rsidRPr="00004722" w14:paraId="776E88AF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0D7EAA" w14:textId="23CE6E58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AC0FAF3" w14:textId="416BE0F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Requirements Model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12F27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review the Requirements Model using the criteria stated above. Appropriate and thorough comments should be made. </w:t>
            </w:r>
          </w:p>
          <w:p w14:paraId="68682925" w14:textId="5C9ACE72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EEDF1B" w14:textId="77777777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3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  <w:p w14:paraId="1BF1D3AC" w14:textId="77777777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7EFF6DB8" w14:textId="1B741A5F" w:rsidR="00E44CC4" w:rsidRPr="00004722" w:rsidRDefault="00E44CC4" w:rsidP="00E44CC4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2120A9" w14:textId="145CF3D4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EADC4" w14:textId="4D02BE1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8CFEC8" w14:textId="7D4278E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01742E7" w14:textId="7A2510E1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3E978207" w14:textId="77777777" w:rsidTr="00EB4EF9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843F9D0" w14:textId="15276A5C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2AF2F" w14:textId="5DF4E40B" w:rsidR="00E44CC4" w:rsidRPr="00004722" w:rsidRDefault="00102A13" w:rsidP="00E44CC4">
            <w:pPr>
              <w:rPr>
                <w:rFonts w:ascii="Arial" w:hAnsi="Arial" w:cs="Arial"/>
              </w:rPr>
            </w:pPr>
            <w:hyperlink r:id="rId14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https://github.com/coldog86/Development-Project/blob/Michelle/Initial%20Requirement%20Model.docx</w:t>
              </w:r>
            </w:hyperlink>
            <w:r w:rsidR="00E44CC4" w:rsidRPr="00004722">
              <w:rPr>
                <w:rFonts w:ascii="Arial" w:hAnsi="Arial" w:cs="Arial"/>
                <w:color w:val="FF0000"/>
                <w:lang w:eastAsia="ja-JP"/>
              </w:rPr>
              <w:t xml:space="preserve"> </w:t>
            </w:r>
          </w:p>
        </w:tc>
      </w:tr>
      <w:tr w:rsidR="00E44CC4" w:rsidRPr="00004722" w14:paraId="15C7A043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642C38" w14:textId="071CA1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014CD6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2B78D" w14:textId="0E5DB39F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  <w:r w:rsidR="00E44CC4" w:rsidRPr="00004722">
              <w:rPr>
                <w:rFonts w:ascii="Arial" w:hAnsi="Arial" w:cs="Arial"/>
              </w:rPr>
              <w:t xml:space="preserve"> to review the Architecture Document using the criteria stated above. Appropriate and thorough comments should be made. </w:t>
            </w:r>
          </w:p>
          <w:p w14:paraId="6FEDAE8B" w14:textId="7C387FE0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Commented document to be 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C4DEDA1" w14:textId="6CCC8F35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4A1F8F4" w14:textId="293B1D4C" w:rsidR="00E44CC4" w:rsidRPr="00004722" w:rsidRDefault="0095767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D87CB5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352451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01BEF4F2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10924" w:rsidRPr="00004722" w14:paraId="27DF8438" w14:textId="77777777" w:rsidTr="00534DC6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96F32D" w14:textId="627745DB" w:rsidR="00310924" w:rsidRPr="00004722" w:rsidRDefault="0031092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5DC1A08" w14:textId="6BCB45B6" w:rsidR="00310924" w:rsidRPr="00004722" w:rsidRDefault="00102A13" w:rsidP="00E44CC4">
            <w:pPr>
              <w:rPr>
                <w:rFonts w:ascii="Arial" w:hAnsi="Arial" w:cs="Arial"/>
              </w:rPr>
            </w:pPr>
            <w:hyperlink r:id="rId16" w:history="1">
              <w:r w:rsidR="00310924" w:rsidRPr="00004722">
                <w:rPr>
                  <w:rStyle w:val="Hyperlink"/>
                  <w:rFonts w:ascii="Arial" w:hAnsi="Arial" w:cs="Arial"/>
                </w:rPr>
                <w:t>https://github.com/coldog86/Development-Project/blob/Aaron/Architecture.docx</w:t>
              </w:r>
            </w:hyperlink>
            <w:r w:rsidR="0031092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5E0648B0" w14:textId="77777777" w:rsidTr="0041556C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BF499" w14:textId="5F3C89B4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0C35C49" w14:textId="77777777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Project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83A07" w14:textId="1725EFA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9712C2" w14:textId="5C489862" w:rsidR="00E44CC4" w:rsidRPr="00004722" w:rsidRDefault="00102A13" w:rsidP="00E44CC4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17" w:history="1">
              <w:r w:rsidR="00004722" w:rsidRPr="00004722">
                <w:rPr>
                  <w:rStyle w:val="Hyperlink"/>
                  <w:rFonts w:ascii="Arial" w:hAnsi="Arial" w:cs="Arial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5B76BBF" w14:textId="2D3816AF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D8556" w14:textId="77777777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3E0ECF6" w14:textId="04C3CFCB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76EF8676" w14:textId="1DED31C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957674" w:rsidRPr="00004722" w14:paraId="6787E8A8" w14:textId="77777777" w:rsidTr="006C4E7B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BBA220" w14:textId="63F5552A" w:rsidR="00957674" w:rsidRPr="00004722" w:rsidRDefault="0095767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28B5D51" w14:textId="0C9A2067" w:rsidR="00957674" w:rsidRPr="00004722" w:rsidRDefault="00102A13" w:rsidP="00E44CC4">
            <w:pPr>
              <w:rPr>
                <w:rFonts w:ascii="Arial" w:hAnsi="Arial" w:cs="Arial"/>
              </w:rPr>
            </w:pPr>
            <w:hyperlink r:id="rId18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https://github.com/coldog86/Development-Project/blob/Charnes/Documentation/Lets%20Quiz%20Project%20Plan.docx</w:t>
              </w:r>
            </w:hyperlink>
            <w:r w:rsidR="00957674" w:rsidRPr="00004722">
              <w:rPr>
                <w:rFonts w:ascii="Arial" w:hAnsi="Arial" w:cs="Arial"/>
              </w:rPr>
              <w:t xml:space="preserve"> </w:t>
            </w:r>
          </w:p>
        </w:tc>
      </w:tr>
      <w:tr w:rsidR="00E44CC4" w:rsidRPr="00004722" w14:paraId="1F2B6FF1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9882F" w14:textId="32F66813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2DA1CA9" w14:textId="5FC3DADF" w:rsidR="00E44CC4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A51F8" w14:textId="53A3D987" w:rsidR="00E44CC4" w:rsidRPr="00004722" w:rsidRDefault="00E44CC4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Write the </w:t>
            </w:r>
            <w:r w:rsidR="00C12DB3" w:rsidRPr="00004722">
              <w:rPr>
                <w:rFonts w:ascii="Arial" w:hAnsi="Arial" w:cs="Arial"/>
              </w:rPr>
              <w:t>PHP</w:t>
            </w:r>
            <w:r w:rsidRPr="00004722">
              <w:rPr>
                <w:rFonts w:ascii="Arial" w:hAnsi="Arial" w:cs="Arial"/>
              </w:rPr>
              <w:t xml:space="preserve"> scripts to handle score submission and update user data</w:t>
            </w:r>
            <w:r w:rsidR="00C12DB3" w:rsidRPr="00004722">
              <w:rPr>
                <w:rFonts w:ascii="Arial" w:hAnsi="Arial" w:cs="Arial"/>
              </w:rPr>
              <w:t xml:space="preserve"> + </w:t>
            </w:r>
            <w:proofErr w:type="spellStart"/>
            <w:r w:rsidR="00C12DB3" w:rsidRPr="00004722">
              <w:rPr>
                <w:rFonts w:ascii="Arial" w:hAnsi="Arial" w:cs="Arial"/>
              </w:rPr>
              <w:t>retrival</w:t>
            </w:r>
            <w:proofErr w:type="spellEnd"/>
            <w:r w:rsidR="00C12DB3" w:rsidRPr="00004722">
              <w:rPr>
                <w:rFonts w:ascii="Arial" w:hAnsi="Arial" w:cs="Arial"/>
              </w:rPr>
              <w:t xml:space="preserve"> of data for scoreboards</w:t>
            </w:r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2F21090" w14:textId="27DDFDB6" w:rsidR="00E44CC4" w:rsidRPr="00004722" w:rsidRDefault="00102A13" w:rsidP="00E44CC4">
            <w:pPr>
              <w:rPr>
                <w:rFonts w:ascii="Arial" w:hAnsi="Arial" w:cs="Arial"/>
                <w:lang w:eastAsia="ja-JP"/>
              </w:rPr>
            </w:pPr>
            <w:hyperlink r:id="rId19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411864B3" w14:textId="0CF60D87" w:rsidR="00E44CC4" w:rsidRPr="00004722" w:rsidRDefault="00102A13" w:rsidP="00E44CC4">
            <w:pPr>
              <w:rPr>
                <w:rFonts w:ascii="Arial" w:hAnsi="Arial" w:cs="Arial"/>
                <w:lang w:eastAsia="ja-JP"/>
              </w:rPr>
            </w:pPr>
            <w:hyperlink r:id="rId20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PHP</w:t>
              </w:r>
            </w:hyperlink>
          </w:p>
          <w:p w14:paraId="159E7BE2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3ED5A0C8" w14:textId="77777777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</w:p>
          <w:p w14:paraId="19775104" w14:textId="4514352C" w:rsidR="00E44CC4" w:rsidRPr="00004722" w:rsidRDefault="00E44CC4" w:rsidP="00E44CC4">
            <w:pPr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16BC998" w14:textId="7184BFE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1761A" w14:textId="25376C41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1BCB1E3" w14:textId="4A03B366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F0147C6" w14:textId="09B26323" w:rsidR="00E44CC4" w:rsidRPr="00004722" w:rsidRDefault="00E44CC4" w:rsidP="00E44CC4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E44CC4" w:rsidRPr="00004722" w14:paraId="57BE594A" w14:textId="77777777" w:rsidTr="007A4EFD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1DB5D0" w14:textId="30BB2A92" w:rsidR="00E44CC4" w:rsidRPr="00004722" w:rsidRDefault="00E44CC4" w:rsidP="00E44CC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348AFFA" w14:textId="74734417" w:rsidR="00E44CC4" w:rsidRPr="00004722" w:rsidRDefault="00102A13" w:rsidP="00E44CC4">
            <w:pPr>
              <w:rPr>
                <w:rFonts w:ascii="Arial" w:hAnsi="Arial" w:cs="Arial"/>
                <w:lang w:eastAsia="ja-JP"/>
              </w:rPr>
            </w:pPr>
            <w:hyperlink r:id="rId21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https://github.com/coldog86/Development-Project/blob/Col/evidence%20of%20work/viewHighScores</w:t>
              </w:r>
            </w:hyperlink>
          </w:p>
          <w:p w14:paraId="7BFA98A1" w14:textId="0693DF3E" w:rsidR="00E44CC4" w:rsidRPr="00004722" w:rsidRDefault="00102A13" w:rsidP="00E44CC4">
            <w:pPr>
              <w:rPr>
                <w:rFonts w:ascii="Arial" w:hAnsi="Arial" w:cs="Arial"/>
              </w:rPr>
            </w:pPr>
            <w:hyperlink r:id="rId22" w:history="1">
              <w:r w:rsidR="00E44CC4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https://github.com/coldog86/Development-Project/blob/Col/evidence%20of%20work/ranking.php</w:t>
              </w:r>
            </w:hyperlink>
          </w:p>
        </w:tc>
      </w:tr>
      <w:tr w:rsidR="00542FAE" w:rsidRPr="00004722" w14:paraId="420269A4" w14:textId="77777777" w:rsidTr="0041556C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53EF3D0" w14:textId="1DD65F6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1C3A0A" w14:textId="4B3056E9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High Score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9CC7" w14:textId="17DB7821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game objects to hold </w:t>
            </w:r>
            <w:r w:rsidR="00957674" w:rsidRPr="00004722">
              <w:rPr>
                <w:rFonts w:ascii="Arial" w:hAnsi="Arial" w:cs="Arial"/>
              </w:rPr>
              <w:t>high scores</w:t>
            </w:r>
            <w:r w:rsidRPr="00004722">
              <w:rPr>
                <w:rFonts w:ascii="Arial" w:hAnsi="Arial" w:cs="Arial"/>
              </w:rPr>
              <w:t xml:space="preserve"> data </w:t>
            </w:r>
            <w:r w:rsidR="00957674" w:rsidRPr="00004722">
              <w:rPr>
                <w:rFonts w:ascii="Arial" w:hAnsi="Arial" w:cs="Arial"/>
              </w:rPr>
              <w:t>retrieved</w:t>
            </w:r>
            <w:r w:rsidRPr="00004722">
              <w:rPr>
                <w:rFonts w:ascii="Arial" w:hAnsi="Arial" w:cs="Arial"/>
              </w:rPr>
              <w:t xml:space="preserve">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67984B" w14:textId="77777777" w:rsidR="00542FAE" w:rsidRPr="00004722" w:rsidRDefault="00102A13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3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94A4EA3" w14:textId="77777777" w:rsidR="00542FAE" w:rsidRPr="00004722" w:rsidRDefault="00102A13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4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C#</w:t>
              </w:r>
            </w:hyperlink>
          </w:p>
          <w:p w14:paraId="22B79171" w14:textId="77777777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  <w:p w14:paraId="5DEA3D9B" w14:textId="37A71D3B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4A4FCD" w14:textId="0B876854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46C47" w14:textId="64BA1B21" w:rsidR="00542FAE" w:rsidRPr="00004722" w:rsidRDefault="00C12DB3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A9C8F" w14:textId="19799CD8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0F4FFB4" w14:textId="3B45A9F7" w:rsidR="00542FAE" w:rsidRPr="00004722" w:rsidRDefault="00C12DB3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542FAE" w:rsidRPr="00004722" w14:paraId="08903A65" w14:textId="77777777" w:rsidTr="00340217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8B169E" w14:textId="0FA87F23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E2208AD" w14:textId="77777777" w:rsidR="00542FAE" w:rsidRPr="00004722" w:rsidRDefault="00102A13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5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https://github.com/coldog86/Development-Project/blob/communal/Let's%20Quiz/Assets/_Game/Scripts/HighScore/highScoresObject.cs</w:t>
              </w:r>
            </w:hyperlink>
          </w:p>
          <w:p w14:paraId="31403DD1" w14:textId="73A7505D" w:rsidR="00542FAE" w:rsidRPr="00004722" w:rsidRDefault="00102A13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6" w:history="1">
              <w:r w:rsidR="00542FAE" w:rsidRPr="00004722">
                <w:rPr>
                  <w:rStyle w:val="Hyperlink"/>
                  <w:rFonts w:ascii="Arial" w:hAnsi="Arial" w:cs="Arial"/>
                  <w:lang w:eastAsia="ja-JP"/>
                </w:rPr>
                <w:t>https://github.com/coldog86/Development-Project/blob/communal/Let's%20Quiz/Assets/_Game/Scripts/HighScore/HighScoresContainer.cs</w:t>
              </w:r>
            </w:hyperlink>
          </w:p>
        </w:tc>
      </w:tr>
      <w:tr w:rsidR="00542FAE" w:rsidRPr="00004722" w14:paraId="64F9E86F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23183" w14:textId="2461D415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7E25AF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C#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775B0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Charnes to write the C# code inside of Unity for all the classes that will need access to the database.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3BFACC3C" w14:textId="53D25B7F" w:rsidR="00542FAE" w:rsidRPr="00004722" w:rsidRDefault="00542FAE" w:rsidP="00542FAE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1F79F7D6" w14:textId="7777777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57EA5" w14:textId="23D6C2CD" w:rsidR="00542FAE" w:rsidRPr="00004722" w:rsidRDefault="00542FAE" w:rsidP="00542FA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A7858BC" w14:textId="5E12A605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65F0E123" w14:textId="72C1E9D7" w:rsidR="00542FAE" w:rsidRPr="00004722" w:rsidRDefault="00542FAE" w:rsidP="00542FAE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5</w:t>
            </w:r>
          </w:p>
        </w:tc>
      </w:tr>
      <w:tr w:rsidR="00A76006" w:rsidRPr="00004722" w14:paraId="726AEEB8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2784EE8" w14:textId="1A66CD31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77D433" w14:textId="671C5E7C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149206" w14:textId="77777777" w:rsidR="00A76006" w:rsidRPr="00004722" w:rsidRDefault="00A76006" w:rsidP="00A760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32FDCB" w14:textId="2BC41195" w:rsidR="00A76006" w:rsidRPr="00004722" w:rsidRDefault="00004722" w:rsidP="00A76006">
            <w:pPr>
              <w:rPr>
                <w:rFonts w:ascii="Arial" w:hAnsi="Arial" w:cs="Arial"/>
                <w:color w:val="FF0000"/>
                <w:lang w:eastAsia="ja-JP"/>
              </w:rPr>
            </w:pPr>
            <w:r w:rsidRPr="00004722"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3F3A47" w14:textId="4661B40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B6DFE" w14:textId="2D456457" w:rsidR="00A76006" w:rsidRPr="00004722" w:rsidRDefault="00A76006" w:rsidP="00A7600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76598" w14:textId="5A271C9E" w:rsidR="00A76006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AF13429" w14:textId="7A934E41" w:rsidR="00A76006" w:rsidRPr="00004722" w:rsidRDefault="00004722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FA98EE5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2D42AAD" w14:textId="13FA42D2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lastRenderedPageBreak/>
              <w:t>2.5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075F38E" w14:textId="269DFDDA" w:rsidR="00C12DB3" w:rsidRPr="00004722" w:rsidRDefault="00A76006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Color coding the answer buttons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7E13" w14:textId="190F5611" w:rsidR="00C12DB3" w:rsidRPr="00004722" w:rsidRDefault="00A76006" w:rsidP="00A76006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When a user presses the correct </w:t>
            </w:r>
            <w:proofErr w:type="gramStart"/>
            <w:r w:rsidRPr="00004722">
              <w:rPr>
                <w:rFonts w:ascii="Arial" w:hAnsi="Arial" w:cs="Arial"/>
              </w:rPr>
              <w:t>button</w:t>
            </w:r>
            <w:proofErr w:type="gramEnd"/>
            <w:r w:rsidRPr="00004722">
              <w:rPr>
                <w:rFonts w:ascii="Arial" w:hAnsi="Arial" w:cs="Arial"/>
              </w:rPr>
              <w:t xml:space="preserve"> it should light up green. </w:t>
            </w:r>
            <w:proofErr w:type="gramStart"/>
            <w:r w:rsidRPr="00004722">
              <w:rPr>
                <w:rFonts w:ascii="Arial" w:hAnsi="Arial" w:cs="Arial"/>
              </w:rPr>
              <w:t>An</w:t>
            </w:r>
            <w:proofErr w:type="gramEnd"/>
            <w:r w:rsidRPr="00004722">
              <w:rPr>
                <w:rFonts w:ascii="Arial" w:hAnsi="Arial" w:cs="Arial"/>
              </w:rPr>
              <w:t xml:space="preserve"> wrong button should light up red &amp; the correct should also light up green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976E34" w14:textId="77777777" w:rsidR="00C12DB3" w:rsidRPr="00004722" w:rsidRDefault="00102A13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7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Screen Shot</w:t>
              </w:r>
            </w:hyperlink>
          </w:p>
          <w:p w14:paraId="38AAA9E5" w14:textId="336B74E4" w:rsidR="00C12DB3" w:rsidRPr="00004722" w:rsidRDefault="00102A13" w:rsidP="00C12DB3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28" w:history="1">
              <w:r w:rsidR="00C12DB3" w:rsidRPr="00004722">
                <w:rPr>
                  <w:rStyle w:val="Hyperlink"/>
                  <w:rFonts w:ascii="Arial" w:hAnsi="Arial" w:cs="Arial"/>
                  <w:lang w:eastAsia="ja-JP"/>
                </w:rPr>
                <w:t>code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48DF0" w14:textId="3C702AEA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5D834" w14:textId="362B35EA" w:rsidR="00C12DB3" w:rsidRPr="00004722" w:rsidRDefault="00C12DB3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E43F637" w14:textId="32C022DB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8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0498614" w14:textId="10060507" w:rsidR="00C12DB3" w:rsidRPr="00004722" w:rsidRDefault="00C12DB3" w:rsidP="00C12DB3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C12DB3" w:rsidRPr="00004722" w14:paraId="5C8E156E" w14:textId="77777777" w:rsidTr="003A4F6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78E323" w14:textId="62F0B5B1" w:rsidR="00C12DB3" w:rsidRPr="00004722" w:rsidRDefault="00A76006" w:rsidP="00C12DB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7CD9808" w14:textId="77777777" w:rsidR="00C12DB3" w:rsidRPr="00004722" w:rsidRDefault="00102A13" w:rsidP="00C12DB3">
            <w:pPr>
              <w:rPr>
                <w:rFonts w:ascii="Arial" w:hAnsi="Arial" w:cs="Arial"/>
              </w:rPr>
            </w:pPr>
            <w:hyperlink r:id="rId29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https://github.com/coldog86/Development-Project/blob/communal/Let's%20Quiz/Assets/_Game/Scripts/Object/AnswerButton.cs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  <w:p w14:paraId="647AF822" w14:textId="454E2679" w:rsidR="00C12DB3" w:rsidRPr="00004722" w:rsidRDefault="00102A13" w:rsidP="00C12DB3">
            <w:pPr>
              <w:rPr>
                <w:rFonts w:ascii="Arial" w:hAnsi="Arial" w:cs="Arial"/>
              </w:rPr>
            </w:pPr>
            <w:hyperlink r:id="rId30" w:history="1">
              <w:r w:rsidR="00C12DB3" w:rsidRPr="00004722">
                <w:rPr>
                  <w:rStyle w:val="Hyperlink"/>
                  <w:rFonts w:ascii="Arial" w:hAnsi="Arial" w:cs="Arial"/>
                </w:rPr>
                <w:t>https://github.com/coldog86/Development-Project/blob/Col/evidence%20of%20work/snip%20of%20color%20coded%20game.PNG</w:t>
              </w:r>
            </w:hyperlink>
            <w:r w:rsidR="00C12DB3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E93883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47047B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983C45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Animation of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F24E7" w14:textId="7E85B07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Michelle to animate screen changes, button reactions, user inputs </w:t>
            </w:r>
            <w:proofErr w:type="spellStart"/>
            <w:r w:rsidR="00004722">
              <w:rPr>
                <w:rFonts w:ascii="Arial" w:hAnsi="Arial" w:cs="Arial"/>
              </w:rPr>
              <w:t>etc</w:t>
            </w:r>
            <w:proofErr w:type="spellEnd"/>
            <w:r w:rsidRPr="000047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0784B7" w14:textId="5A65B3C7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1" w:history="1">
              <w:r w:rsidR="00957674" w:rsidRPr="00004722">
                <w:rPr>
                  <w:rStyle w:val="Hyperlink"/>
                  <w:rFonts w:ascii="Arial" w:hAnsi="Arial" w:cs="Arial"/>
                  <w:lang w:eastAsia="ja-JP"/>
                </w:rPr>
                <w:t>In progress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7B2F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2A078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D63136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EC415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957674" w:rsidRPr="00004722" w14:paraId="6BD2D05B" w14:textId="77777777" w:rsidTr="00635EB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465FB7" w14:textId="382845E7" w:rsidR="00957674" w:rsidRPr="00004722" w:rsidRDefault="00957674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2.56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A436B0" w14:textId="002E1013" w:rsidR="00957674" w:rsidRPr="00004722" w:rsidRDefault="00102A13" w:rsidP="00363CF5">
            <w:pPr>
              <w:rPr>
                <w:rFonts w:ascii="Arial" w:hAnsi="Arial" w:cs="Arial"/>
              </w:rPr>
            </w:pPr>
            <w:hyperlink r:id="rId32" w:history="1">
              <w:r w:rsidR="00957674" w:rsidRPr="00004722">
                <w:rPr>
                  <w:rStyle w:val="Hyperlink"/>
                  <w:rFonts w:ascii="Arial" w:hAnsi="Arial" w:cs="Arial"/>
                </w:rPr>
                <w:t>https://github.com/coldog86/Development-Project/blob/Michelle/Let's%20Quiz/Assets/_Game/Animation/Controller/Buttons/AnswerButtonController.controller</w:t>
              </w:r>
            </w:hyperlink>
          </w:p>
        </w:tc>
      </w:tr>
      <w:tr w:rsidR="00363CF5" w:rsidRPr="00004722" w14:paraId="14DF32D1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256D9AA" w14:textId="6DDF3B01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8E94BD0" w14:textId="4273056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Get questions and answers to display in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E4A78" w14:textId="25A1A5B1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Deserialising</w:t>
            </w:r>
            <w:proofErr w:type="spellEnd"/>
            <w:r w:rsidRPr="00004722">
              <w:rPr>
                <w:rFonts w:ascii="Arial" w:hAnsi="Arial" w:cs="Arial"/>
              </w:rPr>
              <w:t xml:space="preserve"> question JSON into </w:t>
            </w:r>
            <w:proofErr w:type="spellStart"/>
            <w:r w:rsidRPr="00004722">
              <w:rPr>
                <w:rFonts w:ascii="Arial" w:hAnsi="Arial" w:cs="Arial"/>
              </w:rPr>
              <w:t>GameData</w:t>
            </w:r>
            <w:proofErr w:type="spellEnd"/>
            <w:r w:rsidRPr="00004722">
              <w:rPr>
                <w:rFonts w:ascii="Arial" w:hAnsi="Arial" w:cs="Arial"/>
              </w:rPr>
              <w:t xml:space="preserve"> was causing an error. After some </w:t>
            </w:r>
            <w:proofErr w:type="gramStart"/>
            <w:r w:rsidRPr="00004722">
              <w:rPr>
                <w:rFonts w:ascii="Arial" w:hAnsi="Arial" w:cs="Arial"/>
              </w:rPr>
              <w:t>time</w:t>
            </w:r>
            <w:proofErr w:type="gramEnd"/>
            <w:r w:rsidRPr="00004722">
              <w:rPr>
                <w:rFonts w:ascii="Arial" w:hAnsi="Arial" w:cs="Arial"/>
              </w:rPr>
              <w:t xml:space="preserve"> we managed to solve the problem.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4BCA9D" w14:textId="567A091A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16112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Aaron</w:t>
            </w:r>
          </w:p>
          <w:p w14:paraId="4AA8CDE3" w14:textId="443106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307B4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  <w:p w14:paraId="48EF6A09" w14:textId="62E682D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2121B8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  <w:p w14:paraId="23C3BCAE" w14:textId="64177C0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331117E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  <w:p w14:paraId="272A17C9" w14:textId="0C78C5D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3D27DF09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8CC0755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421D4C" w14:textId="3492A6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Create </w:t>
            </w:r>
            <w:proofErr w:type="spellStart"/>
            <w:r w:rsidRPr="00004722">
              <w:rPr>
                <w:rFonts w:ascii="Arial" w:hAnsi="Arial" w:cs="Arial"/>
              </w:rPr>
              <w:t>AllCatatgories</w:t>
            </w:r>
            <w:proofErr w:type="spellEnd"/>
            <w:r w:rsidRPr="00004722">
              <w:rPr>
                <w:rFonts w:ascii="Arial" w:hAnsi="Arial" w:cs="Arial"/>
              </w:rPr>
              <w:t xml:space="preserve"> ‘category’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AC926" w14:textId="7C3F30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Combine all question categories into a single giant category to be used as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B376CC" w14:textId="628DCC8E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7E1283B" w14:textId="7A3AAF8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13B25" w14:textId="0BCCC2A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CD6E0DF" w14:textId="4C50809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A7D8A19" w14:textId="40FEF3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5AF4A6EA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6B56F2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F382A4" w14:textId="10F59A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7A9D1" w14:textId="3517071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Each game should ask the user random questions to prevent repetition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E6A8167" w14:textId="6627A543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F33B63" w14:textId="1ADA25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1F41" w14:textId="391E0C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CDD5BB" w14:textId="145A6DA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F8D4DF6" w14:textId="1920AFD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29C2059D" w14:textId="77777777" w:rsidTr="00782928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4DAE5E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B270F36" w14:textId="4F2C6D6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Randomizing Answer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F53E5" w14:textId="52CEFD5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The position of each answer button needs to be </w:t>
            </w:r>
            <w:proofErr w:type="gramStart"/>
            <w:r w:rsidRPr="00004722">
              <w:rPr>
                <w:rFonts w:ascii="Arial" w:hAnsi="Arial" w:cs="Arial"/>
              </w:rPr>
              <w:t>random</w:t>
            </w:r>
            <w:proofErr w:type="gramEnd"/>
            <w:r w:rsidRPr="00004722">
              <w:rPr>
                <w:rFonts w:ascii="Arial" w:hAnsi="Arial" w:cs="Arial"/>
              </w:rPr>
              <w:t xml:space="preserve"> so the correct answer isn’t always at the top of the list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C26AC3" w14:textId="344BFC2B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8663E6" w14:textId="057912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35D13" w14:textId="3931AD2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0678AB" w14:textId="55E14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1501EFF" w14:textId="181E89E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4D95F0C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72569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2720DB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LoginController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29C6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436F0B" w14:textId="77777777" w:rsidR="00363CF5" w:rsidRPr="00004722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07B1D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F6651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451502" w14:textId="118AB164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943B090" w14:textId="50E1012B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56C8E63D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204E4A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683B55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DataController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B90C8A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22C9C0" w14:textId="77777777" w:rsidR="00363CF5" w:rsidRPr="00004722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A28664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A9AA6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BDB9091" w14:textId="10C40606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14608B5" w14:textId="62F6A490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39FF1887" w14:textId="77777777" w:rsidTr="00D2123E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4358DD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5908A70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proofErr w:type="spellStart"/>
            <w:r w:rsidRPr="00004722">
              <w:rPr>
                <w:rFonts w:ascii="Arial" w:hAnsi="Arial" w:cs="Arial"/>
              </w:rPr>
              <w:t>PlayerController</w:t>
            </w:r>
            <w:proofErr w:type="spellEnd"/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1BD037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0FAC8B" w14:textId="77777777" w:rsidR="00363CF5" w:rsidRPr="00004722" w:rsidRDefault="00363CF5" w:rsidP="00363CF5">
            <w:pPr>
              <w:rPr>
                <w:rFonts w:ascii="Arial" w:hAnsi="Arial" w:cs="Arial"/>
                <w:color w:val="FF0000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F5B0CD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769D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754F7A" w14:textId="4B27CC9A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76CF65" w14:textId="2B140F44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7DCFA396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AD49A0" w14:textId="435487A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7FEE66D2" w14:textId="517117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HTML question submission form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EB9579" w14:textId="6260044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a simple way for team members to add questions to the question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3D247A8" w14:textId="77516591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lang w:eastAsia="ja-JP"/>
                </w:rPr>
                <w:t>C</w:t>
              </w:r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5513C5E1" w14:textId="7FA81C8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B3E5F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8B4C975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5AA16C96" w14:textId="1CCED9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2</w:t>
            </w:r>
          </w:p>
        </w:tc>
      </w:tr>
      <w:tr w:rsidR="00363CF5" w:rsidRPr="00004722" w14:paraId="30EF7C6B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EDDD64F" w14:textId="3ED4454C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F737A13" w14:textId="10F56F3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 unity game scene for Question submission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F21E3" w14:textId="4130B4C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Make necessary alterations to the submit question scene to make it work.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63EC64" w14:textId="6B9A0CDE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07398" w14:textId="48A7CA2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F8210" w14:textId="6803A9C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7FD57C9" w14:textId="6F957FE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D1D87CC" w14:textId="555797E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17638BF4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6F4D56" w14:textId="36D61B0B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F6C8A9" w14:textId="1EAE39C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Allow for server to take user submitted questions and add them to the question pool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B4B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necessary PHP script to allow users to submit questions from in game</w:t>
            </w:r>
          </w:p>
          <w:p w14:paraId="767CF54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DB791E" w14:textId="61371F01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34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C24E57" w14:textId="7D34DCF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41C4C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E6E64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DDE9E9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</w:tr>
      <w:tr w:rsidR="00363CF5" w:rsidRPr="00004722" w14:paraId="08191CD5" w14:textId="77777777" w:rsidTr="00E30EC6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8EEC6B5" w14:textId="28C1359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B49FE00" w14:textId="3ABB795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Complete unity backend to allow for </w:t>
            </w:r>
            <w:r w:rsidRPr="00004722">
              <w:rPr>
                <w:rFonts w:ascii="Arial" w:hAnsi="Arial" w:cs="Arial"/>
              </w:rPr>
              <w:lastRenderedPageBreak/>
              <w:t>communication with scene and server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1FD39" w14:textId="6ABD345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lastRenderedPageBreak/>
              <w:t>Alter C# scripts to allow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7C4886" w14:textId="4838E97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5F257D" w14:textId="7777777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  <w:p w14:paraId="47F72E32" w14:textId="073432F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41532" w14:textId="77777777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9E019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B0FE51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</w:tr>
      <w:tr w:rsidR="00363CF5" w:rsidRPr="00004722" w14:paraId="6AE96140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13F507" w14:textId="52D49A4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4</w:t>
            </w:r>
            <w:r w:rsidR="00363CF5" w:rsidRPr="00004722">
              <w:rPr>
                <w:rFonts w:ascii="Arial" w:hAnsi="Arial" w:cs="Arial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ABCD01" w14:textId="727C135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Change data structure of JSON being returned by PHP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499CD" w14:textId="4EE70C4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Col to change database call to pass JSON in more useable </w:t>
            </w:r>
            <w:proofErr w:type="spellStart"/>
            <w:r w:rsidRPr="00004722">
              <w:rPr>
                <w:rFonts w:ascii="Arial" w:hAnsi="Arial" w:cs="Arial"/>
              </w:rPr>
              <w:t>formate</w:t>
            </w:r>
            <w:proofErr w:type="spellEnd"/>
            <w:r w:rsidRPr="00004722">
              <w:rPr>
                <w:rFonts w:ascii="Arial" w:hAnsi="Arial" w:cs="Arial"/>
              </w:rPr>
              <w:t xml:space="preserve"> for Aaron to </w:t>
            </w:r>
            <w:proofErr w:type="spellStart"/>
            <w:r w:rsidRPr="00004722">
              <w:rPr>
                <w:rFonts w:ascii="Arial" w:hAnsi="Arial" w:cs="Arial"/>
              </w:rPr>
              <w:t>serialise</w:t>
            </w:r>
            <w:proofErr w:type="spellEnd"/>
            <w:r w:rsidRPr="00004722">
              <w:rPr>
                <w:rFonts w:ascii="Arial" w:hAnsi="Arial" w:cs="Arial"/>
              </w:rPr>
              <w:t xml:space="preserve"> into game objects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9790C8B" w14:textId="08B2680F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5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(output)</w:t>
              </w:r>
            </w:hyperlink>
          </w:p>
          <w:p w14:paraId="7EECF94D" w14:textId="7A112DBE" w:rsidR="00363CF5" w:rsidRPr="00004722" w:rsidRDefault="00102A13" w:rsidP="00363CF5">
            <w:pPr>
              <w:rPr>
                <w:rFonts w:ascii="Arial" w:hAnsi="Arial" w:cs="Arial"/>
                <w:color w:val="FF0000"/>
                <w:lang w:eastAsia="ja-JP"/>
              </w:rPr>
            </w:pPr>
            <w:hyperlink r:id="rId36" w:history="1">
              <w:r w:rsidR="00363CF5" w:rsidRPr="00004722">
                <w:rPr>
                  <w:rStyle w:val="Hyperlink"/>
                  <w:rFonts w:ascii="Arial" w:hAnsi="Arial" w:cs="Arial"/>
                  <w:lang w:eastAsia="ja-JP"/>
                </w:rPr>
                <w:t>Complete (PHP code)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4250923" w14:textId="32FDAB1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DC81D1" w14:textId="4899F96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6D23AA" w14:textId="24C8B5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12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6FE0A99" w14:textId="42EC046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363CF5" w:rsidRPr="00004722" w14:paraId="7C5B5D72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18B432" w14:textId="04E836A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9C5AB5F" w14:textId="0F25D26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4C20BF" w14:textId="77FA76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112EF" w14:textId="7E29830C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37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690229A" w14:textId="5C5787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8C6E9A" w14:textId="39055F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7BB8C7" w14:textId="2F53DB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56C71ED" w14:textId="449A85B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1AC39EAD" w14:textId="77777777" w:rsidTr="008D1300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EAFC34" w14:textId="229C7742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.1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3ED1ECE" w14:textId="6365D4C8" w:rsidR="004458BD" w:rsidRPr="00004722" w:rsidRDefault="00102A13" w:rsidP="00363CF5">
            <w:pPr>
              <w:rPr>
                <w:rFonts w:ascii="Arial" w:hAnsi="Arial" w:cs="Arial"/>
              </w:rPr>
            </w:pPr>
            <w:hyperlink r:id="rId38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3BD98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2CB48B" w14:textId="487126C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D1701A0" w14:textId="1A93D41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3BC1" w14:textId="65B14A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4F32DB" w14:textId="29D21D70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39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35EC9EF" w14:textId="745C1EB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5AF84" w14:textId="153E5508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BDB1EB1" w14:textId="6A66A5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0352791" w14:textId="1F00552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3BA7B5CE" w14:textId="77777777" w:rsidTr="00F47F0F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38BFDD" w14:textId="293ABBF6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.2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01408F1" w14:textId="22C59CB7" w:rsidR="004458BD" w:rsidRPr="00004722" w:rsidRDefault="00102A13" w:rsidP="00363CF5">
            <w:pPr>
              <w:rPr>
                <w:rFonts w:ascii="Arial" w:hAnsi="Arial" w:cs="Arial"/>
              </w:rPr>
            </w:pPr>
            <w:hyperlink r:id="rId40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826EBF3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25A0EE" w14:textId="19697FB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B9D42" w14:textId="799664B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BBCE" w14:textId="5D9575C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ED849C" w14:textId="765B665E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41" w:history="1">
              <w:r w:rsidR="004458BD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105260B" w14:textId="5C68E65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9157E0" w14:textId="3F59FFE2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E50B15" w14:textId="5A9D784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CE7153E" w14:textId="5ABE1B8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10A15986" w14:textId="77777777" w:rsidTr="004F5F52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7C79B3C" w14:textId="323C793C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.3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FA3A74" w14:textId="225DBCF5" w:rsidR="00704951" w:rsidRPr="00004722" w:rsidRDefault="00102A13" w:rsidP="00363CF5">
            <w:pPr>
              <w:rPr>
                <w:rFonts w:ascii="Arial" w:hAnsi="Arial" w:cs="Arial"/>
              </w:rPr>
            </w:pPr>
            <w:hyperlink r:id="rId42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42B69F15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7D89D9E" w14:textId="0D0AE3AF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2380E0" w14:textId="57388F1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058" w14:textId="49D3B519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Design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F5E0A41" w14:textId="35ED72B4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43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C5B18" w14:textId="11F16F5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F8EBF" w14:textId="7648409A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1405DD" w14:textId="00E9ACC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331A5E9" w14:textId="471D533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62A2AC00" w14:textId="77777777" w:rsidTr="00333AF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746C80" w14:textId="653344FE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.4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50D19C7" w14:textId="0A3809A7" w:rsidR="004458BD" w:rsidRPr="00004722" w:rsidRDefault="00102A13" w:rsidP="00363CF5">
            <w:pPr>
              <w:rPr>
                <w:rFonts w:ascii="Arial" w:hAnsi="Arial" w:cs="Arial"/>
              </w:rPr>
            </w:pPr>
            <w:hyperlink r:id="rId44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5E868A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622C08" w14:textId="1AC85646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FDBEF" w14:textId="6A571E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 xml:space="preserve">Login UAT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6666" w14:textId="10FE10F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961338" w14:textId="61420AA1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45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6C4614" w14:textId="1B2B59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3520" w14:textId="431436C5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B07C784" w14:textId="38B765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47E0A50" w14:textId="2C79C1E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4D8A1347" w14:textId="77777777" w:rsidTr="006429F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AB1A56" w14:textId="7BC214BE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.5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F8C89A9" w14:textId="0DE3E108" w:rsidR="00704951" w:rsidRPr="00004722" w:rsidRDefault="00102A13" w:rsidP="00363CF5">
            <w:pPr>
              <w:rPr>
                <w:rFonts w:ascii="Arial" w:hAnsi="Arial" w:cs="Arial"/>
              </w:rPr>
            </w:pPr>
            <w:hyperlink r:id="rId46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https://github.com/coldog86/Development-Project/blob/communal/Login%20UATs.docx</w:t>
              </w:r>
            </w:hyperlink>
          </w:p>
        </w:tc>
      </w:tr>
      <w:tr w:rsidR="00363CF5" w:rsidRPr="00004722" w14:paraId="74B916F6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E3C145" w14:textId="02F1586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7A2B4A" w14:textId="561080C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Launch App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B8AB4" w14:textId="65D3E25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64E68B" w14:textId="69FA226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4ED4375" w14:textId="3C060D4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194A1" w14:textId="393D5CE9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EFB603" w14:textId="069E0522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265C8A" w14:textId="0E74C5F4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6E746E5B" w14:textId="77777777" w:rsidTr="005219B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EBB80EA" w14:textId="481DB99B" w:rsidR="00704951" w:rsidRPr="00004722" w:rsidRDefault="00004722" w:rsidP="0070495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5.</w:t>
            </w:r>
            <w:r w:rsidR="00704951" w:rsidRPr="00004722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C8F3F1A" w14:textId="468944DD" w:rsidR="00704951" w:rsidRPr="00004722" w:rsidRDefault="00102A13" w:rsidP="00704951">
            <w:pPr>
              <w:rPr>
                <w:rFonts w:ascii="Arial" w:hAnsi="Arial" w:cs="Arial"/>
              </w:rPr>
            </w:pPr>
            <w:hyperlink r:id="rId47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https://github.com/coldog86/Development-Project/blob/communal/Launch%20App%20UAT.docx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222368B7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A9F7C11" w14:textId="6898796B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674882" w14:textId="30DAE4DA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Play Game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55CC5" w14:textId="63D6CB6B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1D4DE97" w14:textId="7A4BB137" w:rsidR="00704951" w:rsidRPr="00004722" w:rsidRDefault="00102A13" w:rsidP="00363CF5">
            <w:pPr>
              <w:rPr>
                <w:rFonts w:ascii="Arial" w:hAnsi="Arial" w:cs="Arial"/>
              </w:rPr>
            </w:pPr>
            <w:hyperlink r:id="rId48" w:history="1">
              <w:r w:rsidR="00704951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E6C0558" w14:textId="05469FC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5ED8A" w14:textId="366DE4C6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46BF8A" w14:textId="29325D97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422F0D70" w14:textId="55F5D8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704951" w:rsidRPr="00004722" w14:paraId="51A6BA2F" w14:textId="77777777" w:rsidTr="0040172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5A5448" w14:textId="36974EC8" w:rsidR="00704951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704951" w:rsidRPr="00004722">
              <w:rPr>
                <w:rFonts w:ascii="Arial" w:hAnsi="Arial" w:cs="Arial"/>
                <w:lang w:eastAsia="ja-JP"/>
              </w:rPr>
              <w:t>.7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8D9ABF4" w14:textId="3EF5B21F" w:rsidR="00704951" w:rsidRPr="00004722" w:rsidRDefault="00102A13" w:rsidP="00363CF5">
            <w:pPr>
              <w:rPr>
                <w:rFonts w:ascii="Arial" w:hAnsi="Arial" w:cs="Arial"/>
              </w:rPr>
            </w:pPr>
            <w:hyperlink r:id="rId49" w:history="1">
              <w:r w:rsidR="00704951" w:rsidRPr="00004722">
                <w:rPr>
                  <w:rStyle w:val="Hyperlink"/>
                  <w:rFonts w:ascii="Arial" w:hAnsi="Arial" w:cs="Arial"/>
                </w:rPr>
                <w:t>https://github.com/coldog86/Development-Project/blob/communal/Play%20game%20UAT.docx</w:t>
              </w:r>
            </w:hyperlink>
            <w:r w:rsidR="00704951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39D3695F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04FCAC" w14:textId="16455872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E17F1" w14:textId="5383D038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Register Account UAT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960FF" w14:textId="2FD839B0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Perform and record test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9B1EC8" w14:textId="76FE3F48" w:rsidR="00363CF5" w:rsidRPr="00004722" w:rsidRDefault="00102A13" w:rsidP="00363CF5">
            <w:pPr>
              <w:rPr>
                <w:rFonts w:ascii="Arial" w:hAnsi="Arial" w:cs="Arial"/>
              </w:rPr>
            </w:pPr>
            <w:hyperlink r:id="rId50" w:history="1">
              <w:r w:rsidR="00363CF5" w:rsidRPr="00004722">
                <w:rPr>
                  <w:rStyle w:val="Hyperlink"/>
                  <w:rFonts w:ascii="Arial" w:hAnsi="Arial" w:cs="Arial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F8BA26" w14:textId="45BE139D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9EEF6" w14:textId="75C2C2BD" w:rsidR="00363CF5" w:rsidRPr="00004722" w:rsidRDefault="00363CF5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21452F" w14:textId="2189814F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767F29F" w14:textId="32AA5F4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</w:tr>
      <w:tr w:rsidR="004458BD" w:rsidRPr="00004722" w14:paraId="206AF552" w14:textId="77777777" w:rsidTr="00BC633A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8BA264" w14:textId="35E16A99" w:rsidR="004458BD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5</w:t>
            </w:r>
            <w:r w:rsidR="004458BD" w:rsidRPr="00004722">
              <w:rPr>
                <w:rFonts w:ascii="Arial" w:hAnsi="Arial" w:cs="Arial"/>
                <w:lang w:eastAsia="ja-JP"/>
              </w:rPr>
              <w:t>.8</w:t>
            </w:r>
          </w:p>
        </w:tc>
        <w:tc>
          <w:tcPr>
            <w:tcW w:w="1025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D3E7A9" w14:textId="7B82DD87" w:rsidR="004458BD" w:rsidRPr="00004722" w:rsidRDefault="00102A13" w:rsidP="00363CF5">
            <w:pPr>
              <w:rPr>
                <w:rFonts w:ascii="Arial" w:hAnsi="Arial" w:cs="Arial"/>
              </w:rPr>
            </w:pPr>
            <w:hyperlink r:id="rId51" w:history="1">
              <w:r w:rsidR="004458BD" w:rsidRPr="00004722">
                <w:rPr>
                  <w:rStyle w:val="Hyperlink"/>
                  <w:rFonts w:ascii="Arial" w:hAnsi="Arial" w:cs="Arial"/>
                </w:rPr>
                <w:t>https://github.com/coldog86/Development-Project/blob/communal/Register%20Account%20%20UATs.docx</w:t>
              </w:r>
            </w:hyperlink>
            <w:r w:rsidR="004458BD" w:rsidRPr="00004722">
              <w:rPr>
                <w:rFonts w:ascii="Arial" w:hAnsi="Arial" w:cs="Arial"/>
              </w:rPr>
              <w:t xml:space="preserve"> </w:t>
            </w:r>
          </w:p>
        </w:tc>
      </w:tr>
      <w:tr w:rsidR="00363CF5" w:rsidRPr="00004722" w14:paraId="6BF536D4" w14:textId="77777777" w:rsidTr="00532BAD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2D8A9A9" w14:textId="24963B8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CF1A410" w14:textId="666C1016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FFAC3" w14:textId="6A21468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4B3FBE9" w14:textId="7831B87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D3D0CA" w14:textId="270C690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DC998" w14:textId="71E2D54C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2BC1DB" w14:textId="7F3E368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BB8CF4B" w14:textId="6A7A9246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8710AF6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9ADD379" w14:textId="4A7C5B95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96A9B0" w14:textId="3E7842AE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8B1E2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1CD08FD" w14:textId="415C5483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1DE9C3C" w14:textId="36E0C3CC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CB132" w14:textId="261DC723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BC68755" w14:textId="10BF1DB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29C3F" w14:textId="7B4A750C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13A5041B" w14:textId="77777777" w:rsidTr="00944C29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B6F784" w14:textId="1C5421CE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6.2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2424E69" w14:textId="3F2C0471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6C240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16DC42" w14:textId="0E22FDC9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00C93A3" w14:textId="76F6AB23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8AEE1" w14:textId="5F6D4D60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9BF56" w14:textId="0EE4616F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E1E18A9" w14:textId="72794398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3</w:t>
            </w:r>
          </w:p>
        </w:tc>
      </w:tr>
      <w:tr w:rsidR="00363CF5" w:rsidRPr="00004722" w14:paraId="2883FEA6" w14:textId="77777777" w:rsidTr="0041556C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B1262" w14:textId="1D0C4061" w:rsidR="00363CF5" w:rsidRPr="00004722" w:rsidRDefault="00004722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04722">
              <w:rPr>
                <w:rFonts w:ascii="Arial" w:hAnsi="Arial" w:cs="Arial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E2CF5C6" w14:textId="724C0105" w:rsidR="00363CF5" w:rsidRPr="00004722" w:rsidRDefault="00363CF5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Create high score scene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D5AEF" w14:textId="77777777" w:rsidR="00363CF5" w:rsidRPr="00004722" w:rsidRDefault="00363CF5" w:rsidP="00363CF5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5FF670E4" w14:textId="0FC88A40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0C55D497" w14:textId="2E9085B5" w:rsidR="00363CF5" w:rsidRPr="00004722" w:rsidRDefault="00004722" w:rsidP="00363CF5">
            <w:pPr>
              <w:rPr>
                <w:rFonts w:ascii="Arial" w:hAnsi="Arial" w:cs="Arial"/>
              </w:rPr>
            </w:pPr>
            <w:r w:rsidRPr="00004722">
              <w:rPr>
                <w:rFonts w:ascii="Arial" w:hAnsi="Arial" w:cs="Arial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3C95EB3" w14:textId="3F4ECF02" w:rsidR="00363CF5" w:rsidRPr="00004722" w:rsidRDefault="00102A13" w:rsidP="00363C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noWrap/>
          </w:tcPr>
          <w:p w14:paraId="6F42DB8E" w14:textId="4D68451C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EDD151" w14:textId="343024A8" w:rsidR="00363CF5" w:rsidRPr="00004722" w:rsidRDefault="00102A13" w:rsidP="00363C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21C39D51" w14:textId="77777777" w:rsidR="00E8016E" w:rsidRDefault="00E8016E" w:rsidP="00E8016E">
      <w:pPr>
        <w:widowControl/>
        <w:spacing w:line="240" w:lineRule="auto"/>
        <w:sectPr w:rsidR="00E8016E">
          <w:pgSz w:w="12240" w:h="15840"/>
          <w:pgMar w:top="1440" w:right="1440" w:bottom="1440" w:left="1440" w:header="720" w:footer="720" w:gutter="0"/>
          <w:cols w:space="720"/>
        </w:sectPr>
      </w:pPr>
      <w:bookmarkStart w:id="1" w:name="_GoBack"/>
      <w:bookmarkEnd w:id="1"/>
    </w:p>
    <w:p w14:paraId="6876EE96" w14:textId="77777777" w:rsidR="00E8016E" w:rsidRDefault="00E8016E" w:rsidP="00E8016E">
      <w:pPr>
        <w:pStyle w:val="Heading1"/>
        <w:rPr>
          <w:b w:val="0"/>
        </w:rPr>
      </w:pPr>
      <w:r>
        <w:lastRenderedPageBreak/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5"/>
        <w:gridCol w:w="1414"/>
        <w:gridCol w:w="4597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484489F" w:rsidR="00690D33" w:rsidRDefault="00A62636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Task </w:t>
            </w:r>
            <w:r w:rsidR="00004722">
              <w:rPr>
                <w:lang w:eastAsia="en-AU"/>
              </w:rPr>
              <w:t>4.</w:t>
            </w:r>
            <w:r>
              <w:rPr>
                <w:lang w:eastAsia="en-AU"/>
              </w:rPr>
              <w:t>0 was a reactionary task</w:t>
            </w:r>
            <w:r w:rsidR="00690D33">
              <w:rPr>
                <w:lang w:eastAsia="en-AU"/>
              </w:rPr>
              <w:t>. The data being passed to the game was not structured correctly</w:t>
            </w:r>
            <w:r>
              <w:rPr>
                <w:lang w:eastAsia="en-AU"/>
              </w:rPr>
              <w:t xml:space="preserve">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6870" w14:textId="77777777" w:rsidR="00E8016E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Complete. </w:t>
            </w:r>
          </w:p>
          <w:p w14:paraId="0549394A" w14:textId="62E12B0E" w:rsidR="00690D33" w:rsidRDefault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See task </w:t>
            </w:r>
            <w:r w:rsidR="00004722">
              <w:rPr>
                <w:lang w:eastAsia="en-AU"/>
              </w:rPr>
              <w:t>4</w:t>
            </w:r>
            <w:r>
              <w:rPr>
                <w:lang w:eastAsia="en-AU"/>
              </w:rPr>
              <w:t>.0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357" w14:textId="714A3BB6" w:rsidR="00690D33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Due to the class structure of the </w:t>
            </w:r>
            <w:proofErr w:type="spellStart"/>
            <w:r>
              <w:rPr>
                <w:lang w:eastAsia="en-AU"/>
              </w:rPr>
              <w:t>gameData</w:t>
            </w:r>
            <w:proofErr w:type="spellEnd"/>
            <w:r>
              <w:rPr>
                <w:lang w:eastAsia="en-AU"/>
              </w:rPr>
              <w:t xml:space="preserve">, </w:t>
            </w:r>
            <w:proofErr w:type="spellStart"/>
            <w:r>
              <w:rPr>
                <w:lang w:eastAsia="en-AU"/>
              </w:rPr>
              <w:t>questionData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ect</w:t>
            </w:r>
            <w:proofErr w:type="spellEnd"/>
            <w:r>
              <w:rPr>
                <w:lang w:eastAsia="en-AU"/>
              </w:rPr>
              <w:t xml:space="preserve"> the JSON string being passed from the server to the game has to be structured in a particular way. </w:t>
            </w:r>
          </w:p>
          <w:p w14:paraId="65276D13" w14:textId="2ACE2C96" w:rsidR="00E8016E" w:rsidRDefault="00690D33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Reorganizing the data received from the database into this structure was very time consuming.</w:t>
            </w: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761A09B1" w:rsidR="00944C29" w:rsidRDefault="00201138" w:rsidP="00690D3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Intermittent fault 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145C3DCC" w:rsidR="00944C29" w:rsidRDefault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Complete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4451BBB1" w:rsidR="00944C29" w:rsidRDefault="00201138" w:rsidP="00201138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 xml:space="preserve">There was an intermittent fault that caused the game to crash. After some time diagnosing Aaron isolated the fault to a timing issue where an object returned by the database was being called before it was initialized. </w:t>
            </w: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020406C7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E8016E" w14:paraId="358A49B8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A801" w14:textId="77777777" w:rsidR="00E8016E" w:rsidRDefault="00E8016E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128B" w14:textId="77777777" w:rsidR="00E8016E" w:rsidRDefault="00E8016E">
            <w:pPr>
              <w:spacing w:before="40" w:after="40"/>
              <w:rPr>
                <w:bCs/>
                <w:iCs/>
              </w:rPr>
            </w:pPr>
          </w:p>
        </w:tc>
      </w:tr>
      <w:tr w:rsidR="00E8016E" w14:paraId="51EE3452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EEEA" w14:textId="77777777" w:rsidR="00E8016E" w:rsidRDefault="00E8016E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3D09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0B948C7B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1484" w14:textId="77777777" w:rsidR="00E8016E" w:rsidRDefault="00E8016E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E6E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  <w:tr w:rsidR="00E8016E" w14:paraId="357234F7" w14:textId="77777777" w:rsidTr="0000472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E0C9E" w14:textId="77777777" w:rsidR="00E8016E" w:rsidRDefault="00E8016E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039B" w14:textId="77777777" w:rsidR="00E8016E" w:rsidRDefault="00E8016E">
            <w:pPr>
              <w:spacing w:before="40" w:after="40"/>
              <w:rPr>
                <w:iCs/>
              </w:rPr>
            </w:pPr>
          </w:p>
        </w:tc>
      </w:tr>
    </w:tbl>
    <w:p w14:paraId="7966B188" w14:textId="77777777" w:rsidR="00E8016E" w:rsidRDefault="00E8016E" w:rsidP="00E8016E"/>
    <w:p w14:paraId="7ED50FDD" w14:textId="77777777" w:rsidR="00AA061F" w:rsidRDefault="00AA061F"/>
    <w:sectPr w:rsidR="00A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1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656A1"/>
    <w:rsid w:val="001F6A98"/>
    <w:rsid w:val="00201138"/>
    <w:rsid w:val="002619E4"/>
    <w:rsid w:val="002B4482"/>
    <w:rsid w:val="002D4189"/>
    <w:rsid w:val="00310470"/>
    <w:rsid w:val="00310924"/>
    <w:rsid w:val="00363CF5"/>
    <w:rsid w:val="0039006A"/>
    <w:rsid w:val="0041556C"/>
    <w:rsid w:val="004458BD"/>
    <w:rsid w:val="00491A06"/>
    <w:rsid w:val="00532BAD"/>
    <w:rsid w:val="00542FAE"/>
    <w:rsid w:val="00554453"/>
    <w:rsid w:val="005E534A"/>
    <w:rsid w:val="006026AD"/>
    <w:rsid w:val="006651AA"/>
    <w:rsid w:val="0068206D"/>
    <w:rsid w:val="00690D33"/>
    <w:rsid w:val="006F70E2"/>
    <w:rsid w:val="00704951"/>
    <w:rsid w:val="007659C8"/>
    <w:rsid w:val="00782928"/>
    <w:rsid w:val="00842335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E2502"/>
    <w:rsid w:val="00B9181B"/>
    <w:rsid w:val="00B91A23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F750C"/>
    <w:rsid w:val="00E20631"/>
    <w:rsid w:val="00E30EC6"/>
    <w:rsid w:val="00E44CC4"/>
    <w:rsid w:val="00E45845"/>
    <w:rsid w:val="00E8016E"/>
    <w:rsid w:val="00EB2742"/>
    <w:rsid w:val="00F3762D"/>
    <w:rsid w:val="00F44BCC"/>
    <w:rsid w:val="00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oldog86/Development-Project/blob/Michelle/Initial%20Requirement%20Model.docx" TargetMode="External"/><Relationship Id="rId18" Type="http://schemas.openxmlformats.org/officeDocument/2006/relationships/hyperlink" Target="https://github.com/coldog86/Development-Project/blob/Charnes/Documentation/Lets%20Quiz%20Project%20Plan.docx" TargetMode="External"/><Relationship Id="rId26" Type="http://schemas.openxmlformats.org/officeDocument/2006/relationships/hyperlink" Target="https://github.com/coldog86/Development-Project/blob/communal/Let's%20Quiz/Assets/_Game/Scripts/HighScore/HighScoresContainer.cs" TargetMode="External"/><Relationship Id="rId39" Type="http://schemas.openxmlformats.org/officeDocument/2006/relationships/hyperlink" Target="https://github.com/coldog86/Development-Project/blob/communal/Launch%20App%20UAT.doc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oldog86/Development-Project/blob/Col/evidence%20of%20work/viewHighScores" TargetMode="External"/><Relationship Id="rId34" Type="http://schemas.openxmlformats.org/officeDocument/2006/relationships/hyperlink" Target="https://github.com/coldog86/Development-Project/blob/Col/evidence%20of%20work/PullQuestionsFromDB.php" TargetMode="External"/><Relationship Id="rId42" Type="http://schemas.openxmlformats.org/officeDocument/2006/relationships/hyperlink" Target="https://github.com/coldog86/Development-Project/blob/communal/Play%20game%20UAT.docx" TargetMode="External"/><Relationship Id="rId47" Type="http://schemas.openxmlformats.org/officeDocument/2006/relationships/hyperlink" Target="https://github.com/coldog86/Development-Project/blob/communal/Launch%20App%20UAT.docx" TargetMode="External"/><Relationship Id="rId50" Type="http://schemas.openxmlformats.org/officeDocument/2006/relationships/hyperlink" Target="https://github.com/coldog86/Development-Project/blob/communal/Register%20Account%20%20UATs.docx" TargetMode="External"/><Relationship Id="rId7" Type="http://schemas.openxmlformats.org/officeDocument/2006/relationships/hyperlink" Target="https://github.com/coldog86/Development-Project/blob/Michelle/Initial%20Requirement%20Model.docx" TargetMode="External"/><Relationship Id="rId12" Type="http://schemas.openxmlformats.org/officeDocument/2006/relationships/hyperlink" Target="https://github.com/coldog86/Development-Project/blob/Charnes/Documentation/Lets%20Quiz%20Project%20Plan.docx" TargetMode="External"/><Relationship Id="rId17" Type="http://schemas.openxmlformats.org/officeDocument/2006/relationships/hyperlink" Target="https://github.com/coldog86/Development-Project/blob/Charnes/Documentation/Lets%20Quiz%20Project%20Plan.docx" TargetMode="External"/><Relationship Id="rId25" Type="http://schemas.openxmlformats.org/officeDocument/2006/relationships/hyperlink" Target="https://github.com/coldog86/Development-Project/blob/communal/Let's%20Quiz/Assets/_Game/Scripts/HighScore/highScoresObject.cs" TargetMode="External"/><Relationship Id="rId33" Type="http://schemas.openxmlformats.org/officeDocument/2006/relationships/hyperlink" Target="http://www.41melquizgame.xyz/LQ/quickSubmit.html" TargetMode="External"/><Relationship Id="rId38" Type="http://schemas.openxmlformats.org/officeDocument/2006/relationships/hyperlink" Target="https://github.com/coldog86/Development-Project/blob/communal/Login%20UATs.docx" TargetMode="External"/><Relationship Id="rId46" Type="http://schemas.openxmlformats.org/officeDocument/2006/relationships/hyperlink" Target="https://github.com/coldog86/Development-Project/blob/communal/Login%20UATs.doc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blob/Aaron/Architecture.docx" TargetMode="External"/><Relationship Id="rId20" Type="http://schemas.openxmlformats.org/officeDocument/2006/relationships/hyperlink" Target="https://github.com/coldog86/Development-Project/blob/Col/evidence%20of%20work/ranking.php" TargetMode="External"/><Relationship Id="rId29" Type="http://schemas.openxmlformats.org/officeDocument/2006/relationships/hyperlink" Target="https://github.com/coldog86/Development-Project/blob/communal/Let's%20Quiz/Assets/_Game/Scripts/Object/AnswerButton.cs" TargetMode="External"/><Relationship Id="rId41" Type="http://schemas.openxmlformats.org/officeDocument/2006/relationships/hyperlink" Target="https://github.com/coldog86/Development-Project/blob/communal/Play%20game%20UAT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l/Documentation/Vision%20Draft.docx" TargetMode="External"/><Relationship Id="rId11" Type="http://schemas.openxmlformats.org/officeDocument/2006/relationships/hyperlink" Target="https://github.com/coldog86/Development-Project/blob/Charnes/Documentation/Lets%20Quiz%20Project%20Plan.docx" TargetMode="External"/><Relationship Id="rId24" Type="http://schemas.openxmlformats.org/officeDocument/2006/relationships/hyperlink" Target="https://github.com/coldog86/Development-Project/blob/communal/Let's%20Quiz/Assets/_Game/Scripts/HighScore/HighScoresContainer.cs" TargetMode="External"/><Relationship Id="rId32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37" Type="http://schemas.openxmlformats.org/officeDocument/2006/relationships/hyperlink" Target="https://github.com/coldog86/Development-Project/blob/communal/Login%20UATs.docx" TargetMode="External"/><Relationship Id="rId40" Type="http://schemas.openxmlformats.org/officeDocument/2006/relationships/hyperlink" Target="https://github.com/coldog86/Development-Project/blob/communal/Launch%20App%20UAT.docx" TargetMode="External"/><Relationship Id="rId45" Type="http://schemas.openxmlformats.org/officeDocument/2006/relationships/hyperlink" Target="https://github.com/coldog86/Development-Project/blob/communal/Login%20UATs.docx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ithub.com/coldog86/Development-Project/blob/Col/Documentation/Vision%20Draft.docx" TargetMode="External"/><Relationship Id="rId15" Type="http://schemas.openxmlformats.org/officeDocument/2006/relationships/hyperlink" Target="https://github.com/coldog86/Development-Project/blob/Aaron/Architecture.docx" TargetMode="External"/><Relationship Id="rId23" Type="http://schemas.openxmlformats.org/officeDocument/2006/relationships/hyperlink" Target="https://github.com/coldog86/Development-Project/blob/communal/Let's%20Quiz/Assets/_Game/Scripts/HighScore/highScoresObject.cs" TargetMode="External"/><Relationship Id="rId28" Type="http://schemas.openxmlformats.org/officeDocument/2006/relationships/hyperlink" Target="https://github.com/coldog86/Development-Project/blob/communal/Let's%20Quiz/Assets/_Game/Scripts/Object/AnswerButton.cs" TargetMode="External"/><Relationship Id="rId36" Type="http://schemas.openxmlformats.org/officeDocument/2006/relationships/hyperlink" Target="https://github.com/coldog86/Development-Project/blob/Col/evidence%20of%20work/PullQuestionsFromDB.php" TargetMode="External"/><Relationship Id="rId49" Type="http://schemas.openxmlformats.org/officeDocument/2006/relationships/hyperlink" Target="https://github.com/coldog86/Development-Project/blob/communal/Play%20game%20UAT.docx" TargetMode="External"/><Relationship Id="rId10" Type="http://schemas.openxmlformats.org/officeDocument/2006/relationships/hyperlink" Target="https://github.com/coldog86/Development-Project/blob/Aaron/Game%20Design.docx" TargetMode="External"/><Relationship Id="rId19" Type="http://schemas.openxmlformats.org/officeDocument/2006/relationships/hyperlink" Target="https://github.com/coldog86/Development-Project/blob/Col/evidence%20of%20work/viewHighScores" TargetMode="External"/><Relationship Id="rId31" Type="http://schemas.openxmlformats.org/officeDocument/2006/relationships/hyperlink" Target="https://github.com/coldog86/Development-Project/blob/Michelle/Let's%20Quiz/Assets/_Game/Animation/Controller/Buttons/AnswerButtonController.controller" TargetMode="External"/><Relationship Id="rId44" Type="http://schemas.openxmlformats.org/officeDocument/2006/relationships/hyperlink" Target="https://github.com/coldog86/Development-Project/blob/communal/Register%20Account%20%20UATs.docx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blob/Aaron/Architecture.docx" TargetMode="External"/><Relationship Id="rId14" Type="http://schemas.openxmlformats.org/officeDocument/2006/relationships/hyperlink" Target="https://github.com/coldog86/Development-Project/blob/Michelle/Initial%20Requirement%20Model.docx" TargetMode="External"/><Relationship Id="rId22" Type="http://schemas.openxmlformats.org/officeDocument/2006/relationships/hyperlink" Target="https://github.com/coldog86/Development-Project/blob/Col/evidence%20of%20work/ranking.php" TargetMode="External"/><Relationship Id="rId27" Type="http://schemas.openxmlformats.org/officeDocument/2006/relationships/hyperlink" Target="https://github.com/coldog86/Development-Project/blob/Col/evidence%20of%20work/snip%20of%20color%20coded%20game.PNG" TargetMode="External"/><Relationship Id="rId30" Type="http://schemas.openxmlformats.org/officeDocument/2006/relationships/hyperlink" Target="https://github.com/coldog86/Development-Project/blob/Col/evidence%20of%20work/snip%20of%20color%20coded%20game.PNG" TargetMode="External"/><Relationship Id="rId35" Type="http://schemas.openxmlformats.org/officeDocument/2006/relationships/hyperlink" Target="http://41melquizgame.xyz/LQ/pullAllQuestions.php" TargetMode="External"/><Relationship Id="rId43" Type="http://schemas.openxmlformats.org/officeDocument/2006/relationships/hyperlink" Target="https://github.com/coldog86/Development-Project/blob/communal/Register%20Account%20%20UATs.docx" TargetMode="External"/><Relationship Id="rId48" Type="http://schemas.openxmlformats.org/officeDocument/2006/relationships/hyperlink" Target="https://github.com/coldog86/Development-Project/blob/communal/Play%20game%20UAT.docx" TargetMode="External"/><Relationship Id="rId8" Type="http://schemas.openxmlformats.org/officeDocument/2006/relationships/hyperlink" Target="https://github.com/coldog86/Development-Project/blob/Michelle/Initial%20Requirement%20Model.docx" TargetMode="External"/><Relationship Id="rId51" Type="http://schemas.openxmlformats.org/officeDocument/2006/relationships/hyperlink" Target="https://github.com/coldog86/Development-Project/blob/communal/Register%20Account%20%20UA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8</Pages>
  <Words>2976</Words>
  <Characters>16967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Charnes Nell</cp:lastModifiedBy>
  <cp:revision>16</cp:revision>
  <dcterms:created xsi:type="dcterms:W3CDTF">2018-05-16T03:28:00Z</dcterms:created>
  <dcterms:modified xsi:type="dcterms:W3CDTF">2018-05-23T00:54:00Z</dcterms:modified>
</cp:coreProperties>
</file>