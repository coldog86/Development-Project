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D21CF" w14:textId="77777777" w:rsidR="003C7438" w:rsidRDefault="00462329">
      <w:pPr>
        <w:pStyle w:val="Title"/>
      </w:pPr>
      <w:r>
        <w:t>Let’s Quiz</w:t>
      </w:r>
    </w:p>
    <w:p w14:paraId="0806C770" w14:textId="58250470" w:rsidR="003C7438" w:rsidRDefault="00534E42">
      <w:pPr>
        <w:pStyle w:val="Title"/>
      </w:pPr>
      <w:r>
        <w:t xml:space="preserve">Elaboration </w:t>
      </w:r>
      <w:r w:rsidR="00A51BE5">
        <w:t>Iteration 1</w:t>
      </w:r>
      <w:r>
        <w:t xml:space="preserve"> (</w:t>
      </w:r>
      <w:r w:rsidR="000D1A4B">
        <w:t>3</w:t>
      </w:r>
      <w:r>
        <w:t>)</w:t>
      </w:r>
    </w:p>
    <w:p w14:paraId="237B3009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47EE9E63" w14:textId="77777777" w:rsidR="003C7438" w:rsidRDefault="003C7438" w:rsidP="00612E0C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4"/>
        <w:gridCol w:w="3167"/>
      </w:tblGrid>
      <w:tr w:rsidR="003C7438" w14:paraId="1D908E60" w14:textId="77777777" w:rsidTr="000F239C">
        <w:tc>
          <w:tcPr>
            <w:tcW w:w="7794" w:type="dxa"/>
          </w:tcPr>
          <w:p w14:paraId="283F22FE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</w:tcPr>
          <w:p w14:paraId="192E3AC0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5A186C3F" w14:textId="77777777" w:rsidTr="000F239C">
        <w:tc>
          <w:tcPr>
            <w:tcW w:w="7794" w:type="dxa"/>
          </w:tcPr>
          <w:p w14:paraId="4DB2BC4F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3167" w:type="dxa"/>
          </w:tcPr>
          <w:p w14:paraId="5CEF0ED2" w14:textId="45E73B73" w:rsidR="003C7438" w:rsidRDefault="009A68C3">
            <w:r>
              <w:t>09-04-2018</w:t>
            </w:r>
          </w:p>
        </w:tc>
      </w:tr>
      <w:tr w:rsidR="003C7438" w14:paraId="3E994766" w14:textId="77777777" w:rsidTr="000F239C">
        <w:tc>
          <w:tcPr>
            <w:tcW w:w="7794" w:type="dxa"/>
          </w:tcPr>
          <w:p w14:paraId="75FDA48B" w14:textId="77777777" w:rsidR="003C7438" w:rsidRDefault="003C7438"/>
        </w:tc>
        <w:tc>
          <w:tcPr>
            <w:tcW w:w="3167" w:type="dxa"/>
          </w:tcPr>
          <w:p w14:paraId="1E9E6BC6" w14:textId="77777777" w:rsidR="003C7438" w:rsidRDefault="003C7438"/>
        </w:tc>
      </w:tr>
      <w:tr w:rsidR="003C7438" w14:paraId="236A4BF7" w14:textId="77777777" w:rsidTr="000F239C">
        <w:tc>
          <w:tcPr>
            <w:tcW w:w="7794" w:type="dxa"/>
          </w:tcPr>
          <w:p w14:paraId="1954DDF0" w14:textId="77777777" w:rsidR="003C7438" w:rsidRDefault="003C7438"/>
        </w:tc>
        <w:tc>
          <w:tcPr>
            <w:tcW w:w="3167" w:type="dxa"/>
          </w:tcPr>
          <w:p w14:paraId="67D2F768" w14:textId="77777777" w:rsidR="003C7438" w:rsidRDefault="003C7438"/>
        </w:tc>
      </w:tr>
      <w:tr w:rsidR="003C7438" w14:paraId="4940B2F0" w14:textId="77777777" w:rsidTr="000F239C">
        <w:tc>
          <w:tcPr>
            <w:tcW w:w="7794" w:type="dxa"/>
          </w:tcPr>
          <w:p w14:paraId="3FF10DE2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3167" w:type="dxa"/>
          </w:tcPr>
          <w:p w14:paraId="1DAE7810" w14:textId="5FBA79DE" w:rsidR="003C7438" w:rsidRDefault="0075006F">
            <w:r>
              <w:t>23</w:t>
            </w:r>
            <w:r w:rsidR="00462329">
              <w:t>-April</w:t>
            </w:r>
          </w:p>
        </w:tc>
      </w:tr>
      <w:bookmarkEnd w:id="0"/>
    </w:tbl>
    <w:p w14:paraId="521D72B5" w14:textId="77777777" w:rsidR="003C7438" w:rsidRDefault="003C7438">
      <w:pPr>
        <w:pStyle w:val="BodyText"/>
        <w:ind w:left="0"/>
      </w:pPr>
    </w:p>
    <w:p w14:paraId="4EC67B92" w14:textId="77777777" w:rsidR="003C7438" w:rsidRDefault="008A4D87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2F7F6682" w14:textId="4F6965C6" w:rsidR="00462329" w:rsidRDefault="00462329" w:rsidP="00462329">
      <w:r>
        <w:t>1.</w:t>
      </w:r>
      <w:r>
        <w:tab/>
      </w:r>
      <w:r w:rsidR="00AE46FA">
        <w:t>Database Connectivity</w:t>
      </w:r>
      <w:r>
        <w:t xml:space="preserve"> </w:t>
      </w:r>
    </w:p>
    <w:p w14:paraId="092D51AB" w14:textId="575C56DB" w:rsidR="00AE46FA" w:rsidRDefault="00462329" w:rsidP="00462329">
      <w:r>
        <w:t>2.</w:t>
      </w:r>
      <w:r>
        <w:tab/>
      </w:r>
      <w:r w:rsidR="00645772">
        <w:t xml:space="preserve">Set up Facebook accounts and review SKD </w:t>
      </w:r>
    </w:p>
    <w:p w14:paraId="60777ECB" w14:textId="150E60AC" w:rsidR="00AE46FA" w:rsidRDefault="00AE46FA" w:rsidP="005933A6">
      <w:r>
        <w:t xml:space="preserve">3. </w:t>
      </w:r>
      <w:r>
        <w:tab/>
        <w:t>Game GUI development</w:t>
      </w:r>
    </w:p>
    <w:p w14:paraId="0C7CF910" w14:textId="4D378FE2" w:rsidR="00645772" w:rsidRDefault="00645772" w:rsidP="005933A6">
      <w:r>
        <w:t xml:space="preserve">4. </w:t>
      </w:r>
      <w:r>
        <w:tab/>
        <w:t xml:space="preserve">Revise LCOM documents for LCAM </w:t>
      </w:r>
    </w:p>
    <w:p w14:paraId="458C543B" w14:textId="0F2C364A" w:rsidR="00462329" w:rsidRPr="00462329" w:rsidRDefault="00462329" w:rsidP="00AE46FA">
      <w:pPr>
        <w:pStyle w:val="ListParagraph"/>
        <w:ind w:left="768"/>
      </w:pPr>
    </w:p>
    <w:p w14:paraId="33882E75" w14:textId="77777777" w:rsidR="00C40D04" w:rsidRPr="000245C9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492E0E27" w14:textId="450D88B3" w:rsidR="00534E42" w:rsidRDefault="00462329" w:rsidP="00534E42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1.</w:t>
      </w:r>
      <w:r w:rsidRPr="00462329">
        <w:rPr>
          <w:vanish w:val="0"/>
        </w:rPr>
        <w:tab/>
      </w:r>
      <w:r w:rsidR="00534E42">
        <w:rPr>
          <w:vanish w:val="0"/>
          <w:color w:val="auto"/>
        </w:rPr>
        <w:t>Screen shots and a ERD diagram</w:t>
      </w:r>
      <w:r w:rsidR="00557521">
        <w:rPr>
          <w:vanish w:val="0"/>
          <w:color w:val="auto"/>
        </w:rPr>
        <w:t xml:space="preserve"> of diagram set up</w:t>
      </w:r>
    </w:p>
    <w:p w14:paraId="46067384" w14:textId="28972C62" w:rsidR="00462329" w:rsidRDefault="00534E42" w:rsidP="00462329">
      <w:pPr>
        <w:pStyle w:val="InfoBlue"/>
        <w:rPr>
          <w:vanish w:val="0"/>
          <w:color w:val="auto"/>
        </w:rPr>
      </w:pPr>
      <w:r>
        <w:rPr>
          <w:vanish w:val="0"/>
          <w:color w:val="auto"/>
        </w:rPr>
        <w:t xml:space="preserve">2. </w:t>
      </w:r>
      <w:r>
        <w:rPr>
          <w:vanish w:val="0"/>
          <w:color w:val="auto"/>
        </w:rPr>
        <w:tab/>
      </w:r>
      <w:r w:rsidR="002C1AFF">
        <w:rPr>
          <w:vanish w:val="0"/>
          <w:color w:val="auto"/>
        </w:rPr>
        <w:t xml:space="preserve">Screen shots </w:t>
      </w:r>
      <w:r w:rsidR="00557521">
        <w:rPr>
          <w:vanish w:val="0"/>
          <w:color w:val="auto"/>
        </w:rPr>
        <w:t>of documents and accounts set up through Facebook</w:t>
      </w:r>
    </w:p>
    <w:p w14:paraId="18843979" w14:textId="792C3DDB" w:rsidR="002C1AFF" w:rsidRDefault="002C1AFF">
      <w:pPr>
        <w:widowControl/>
        <w:spacing w:line="240" w:lineRule="auto"/>
      </w:pPr>
      <w:r>
        <w:t>3.</w:t>
      </w:r>
      <w:r>
        <w:tab/>
        <w:t>Screen shot</w:t>
      </w:r>
      <w:r w:rsidR="00557521">
        <w:t xml:space="preserve"> of the GUI</w:t>
      </w:r>
    </w:p>
    <w:p w14:paraId="0F68851B" w14:textId="7CF91EFE" w:rsidR="005933A6" w:rsidRDefault="002C1AFF">
      <w:pPr>
        <w:widowControl/>
        <w:spacing w:line="240" w:lineRule="auto"/>
        <w:rPr>
          <w:rFonts w:ascii="Arial" w:hAnsi="Arial"/>
          <w:b/>
          <w:sz w:val="24"/>
        </w:rPr>
      </w:pPr>
      <w:r>
        <w:t xml:space="preserve">4. </w:t>
      </w:r>
      <w:r>
        <w:tab/>
        <w:t>Documents submitted to version control</w:t>
      </w:r>
      <w:r w:rsidR="005E7977">
        <w:t xml:space="preserve"> when they meet the criteria for distinction</w:t>
      </w:r>
      <w:r w:rsidR="005933A6">
        <w:br w:type="page"/>
      </w:r>
    </w:p>
    <w:p w14:paraId="1466CE08" w14:textId="446C7244" w:rsidR="00A15332" w:rsidRPr="00A15332" w:rsidRDefault="00C40D04" w:rsidP="00B7002B">
      <w:pPr>
        <w:pStyle w:val="Heading1"/>
      </w:pPr>
      <w:r>
        <w:lastRenderedPageBreak/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46FAB99C" w14:textId="77777777"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p w14:paraId="1BAF7210" w14:textId="77777777" w:rsidR="00D8366F" w:rsidRDefault="00D8366F" w:rsidP="000F239C">
      <w:pPr>
        <w:pStyle w:val="Heading1"/>
      </w:pPr>
    </w:p>
    <w:tbl>
      <w:tblPr>
        <w:tblpPr w:leftFromText="180" w:rightFromText="180" w:vertAnchor="text" w:horzAnchor="margin" w:tblpXSpec="center" w:tblpY="212"/>
        <w:tblW w:w="10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170"/>
        <w:gridCol w:w="1080"/>
        <w:gridCol w:w="1080"/>
        <w:gridCol w:w="900"/>
        <w:gridCol w:w="1136"/>
      </w:tblGrid>
      <w:tr w:rsidR="000F239C" w:rsidRPr="009D6937" w14:paraId="51A7DC1A" w14:textId="77777777" w:rsidTr="00DD4A50">
        <w:trPr>
          <w:trHeight w:val="707"/>
        </w:trPr>
        <w:tc>
          <w:tcPr>
            <w:tcW w:w="710" w:type="dxa"/>
            <w:shd w:val="clear" w:color="auto" w:fill="D9D9D9"/>
          </w:tcPr>
          <w:p w14:paraId="34B781DE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14:paraId="7EFDE202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</w:tcPr>
          <w:p w14:paraId="6CD4680D" w14:textId="77777777" w:rsidR="000F239C" w:rsidRPr="00AE46FA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AE46FA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/>
          </w:tcPr>
          <w:p w14:paraId="2BA8A858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shd w:val="clear" w:color="auto" w:fill="D9D9D9"/>
          </w:tcPr>
          <w:p w14:paraId="004F07EC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1080" w:type="dxa"/>
            <w:shd w:val="clear" w:color="auto" w:fill="D9D9D9"/>
          </w:tcPr>
          <w:p w14:paraId="72EF94F0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14:paraId="6C31C1D5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/>
          </w:tcPr>
          <w:p w14:paraId="4BE60057" w14:textId="77777777" w:rsidR="000F239C" w:rsidRPr="008A4D87" w:rsidRDefault="000F239C" w:rsidP="00DD4A50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0F239C" w:rsidRPr="00A15332" w14:paraId="3F6B8C7E" w14:textId="77777777" w:rsidTr="00DD4A50">
        <w:trPr>
          <w:trHeight w:val="255"/>
        </w:trPr>
        <w:tc>
          <w:tcPr>
            <w:tcW w:w="710" w:type="dxa"/>
          </w:tcPr>
          <w:p w14:paraId="2FB3AAC3" w14:textId="3A651C51" w:rsidR="000F239C" w:rsidRPr="00A15332" w:rsidRDefault="0075006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14:paraId="1AAAC219" w14:textId="378684DA" w:rsidR="000F239C" w:rsidRPr="00187905" w:rsidRDefault="00AE46FA" w:rsidP="00DD4A50">
            <w:r>
              <w:t>Set up database</w:t>
            </w:r>
          </w:p>
        </w:tc>
        <w:tc>
          <w:tcPr>
            <w:tcW w:w="2509" w:type="dxa"/>
          </w:tcPr>
          <w:p w14:paraId="71FB3563" w14:textId="77777777" w:rsidR="000F239C" w:rsidRDefault="00AE46FA" w:rsidP="00DD4A50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 xml:space="preserve">Col to set up database + </w:t>
            </w:r>
            <w:proofErr w:type="spellStart"/>
            <w:r w:rsidRPr="00AE46FA">
              <w:rPr>
                <w:rFonts w:ascii="Arial" w:hAnsi="Arial" w:cs="Arial"/>
              </w:rPr>
              <w:t>sql</w:t>
            </w:r>
            <w:proofErr w:type="spellEnd"/>
            <w:r w:rsidRPr="00AE46FA">
              <w:rPr>
                <w:rFonts w:ascii="Arial" w:hAnsi="Arial" w:cs="Arial"/>
              </w:rPr>
              <w:t xml:space="preserve"> tables and give other team members access</w:t>
            </w:r>
          </w:p>
          <w:p w14:paraId="23E508F5" w14:textId="1D584227" w:rsidR="00B132BF" w:rsidRPr="00AE46FA" w:rsidRDefault="00B132BF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(13/4/18)</w:t>
            </w:r>
          </w:p>
        </w:tc>
        <w:tc>
          <w:tcPr>
            <w:tcW w:w="1170" w:type="dxa"/>
            <w:shd w:val="clear" w:color="auto" w:fill="auto"/>
            <w:noWrap/>
          </w:tcPr>
          <w:p w14:paraId="24956A9C" w14:textId="0717C8B5" w:rsidR="000F239C" w:rsidRPr="00802C79" w:rsidRDefault="000F150A" w:rsidP="00DD4A50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hyperlink r:id="rId7" w:history="1">
              <w:r w:rsidR="00974B34" w:rsidRPr="00E6402E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1327A0B7" w14:textId="3BAC4C04" w:rsidR="000F239C" w:rsidRPr="00A15332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1080" w:type="dxa"/>
          </w:tcPr>
          <w:p w14:paraId="724D4F3D" w14:textId="6F9F4BFF" w:rsidR="000F239C" w:rsidRPr="00A15332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1AE5D14C" w14:textId="68DA5F01" w:rsidR="000F239C" w:rsidRPr="00A15332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7D9B0714" w14:textId="7E91EDD7" w:rsidR="000F239C" w:rsidRPr="00A15332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0F239C" w:rsidRPr="00A15332" w14:paraId="7DE88DB3" w14:textId="77777777" w:rsidTr="00DD4A50">
        <w:trPr>
          <w:trHeight w:val="255"/>
        </w:trPr>
        <w:tc>
          <w:tcPr>
            <w:tcW w:w="710" w:type="dxa"/>
          </w:tcPr>
          <w:p w14:paraId="1BF98BED" w14:textId="77777777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</w:tcPr>
          <w:p w14:paraId="4F79C7E2" w14:textId="3C3F0945" w:rsidR="000F239C" w:rsidRDefault="00AE46FA" w:rsidP="00DD4A50">
            <w:r>
              <w:t xml:space="preserve">Test logins </w:t>
            </w:r>
          </w:p>
        </w:tc>
        <w:tc>
          <w:tcPr>
            <w:tcW w:w="2509" w:type="dxa"/>
          </w:tcPr>
          <w:p w14:paraId="233C1499" w14:textId="77777777" w:rsidR="000F239C" w:rsidRDefault="00AE46FA" w:rsidP="00DD4A50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>Team members to verify they have access to read and write to the database FTP</w:t>
            </w:r>
          </w:p>
          <w:p w14:paraId="0DF5F934" w14:textId="296F4880" w:rsidR="00B132BF" w:rsidRPr="00AE46FA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B132B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065FA09" w14:textId="1C9F47CA" w:rsidR="000F239C" w:rsidRPr="00974B34" w:rsidRDefault="00974B34" w:rsidP="00DD4A50">
            <w:pPr>
              <w:widowControl/>
              <w:spacing w:line="240" w:lineRule="auto"/>
              <w:rPr>
                <w:rFonts w:ascii="Arial" w:hAnsi="Arial" w:cs="Arial"/>
                <w:color w:val="00B050"/>
                <w:lang w:eastAsia="ja-JP"/>
              </w:rPr>
            </w:pPr>
            <w:r>
              <w:rPr>
                <w:rFonts w:ascii="Arial" w:hAnsi="Arial" w:cs="Arial"/>
                <w:color w:val="00B050"/>
                <w:lang w:eastAsia="ja-JP"/>
              </w:rPr>
              <w:t>Complet</w:t>
            </w:r>
            <w:r w:rsidR="005D7D2F">
              <w:rPr>
                <w:rFonts w:ascii="Arial" w:hAnsi="Arial" w:cs="Arial"/>
                <w:color w:val="00B050"/>
                <w:lang w:eastAsia="ja-JP"/>
              </w:rPr>
              <w:t>e</w:t>
            </w:r>
            <w:r w:rsidR="005D7D2F">
              <w:rPr>
                <w:rFonts w:ascii="Arial" w:hAnsi="Arial" w:cs="Arial"/>
                <w:noProof/>
                <w:color w:val="00B050"/>
                <w:lang w:val="en-AU" w:eastAsia="en-AU"/>
              </w:rPr>
              <w:drawing>
                <wp:inline distT="0" distB="0" distL="0" distR="0" wp14:anchorId="53981D99" wp14:editId="1D31DE04">
                  <wp:extent cx="596900" cy="192405"/>
                  <wp:effectExtent l="0" t="0" r="12700" b="10795"/>
                  <wp:docPr id="3" name="Picture 3" descr="../../../Desktop/Screen%20Shot%202018-05-02%20at%2011.03.23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Desktop/Screen%20Shot%202018-05-02%20at%2011.03.23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auto"/>
            <w:noWrap/>
          </w:tcPr>
          <w:p w14:paraId="496BE04B" w14:textId="77777777" w:rsidR="000F239C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  <w:p w14:paraId="1D2E98E7" w14:textId="3958E3EE" w:rsidR="00AE46FA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  <w:p w14:paraId="5336034F" w14:textId="72FFE83E" w:rsidR="00AE46FA" w:rsidRPr="00A15332" w:rsidRDefault="00AE46FA" w:rsidP="00AE46F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</w:tc>
        <w:tc>
          <w:tcPr>
            <w:tcW w:w="1080" w:type="dxa"/>
          </w:tcPr>
          <w:p w14:paraId="6766C113" w14:textId="31E7CA5B" w:rsidR="009573EB" w:rsidRDefault="005D7D2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6CD073F5" w14:textId="0CED62C2" w:rsidR="00974B34" w:rsidRDefault="005D7D2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5A29D7F2" w14:textId="1CDE9CED" w:rsidR="00974B34" w:rsidRPr="00A15332" w:rsidRDefault="005D7D2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16CFC5FD" w14:textId="3E1D647B" w:rsidR="009573EB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08A49F39" w14:textId="2E08C4B0" w:rsidR="00974B34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216E5EA5" w14:textId="2B23B3FF" w:rsidR="00974B34" w:rsidRDefault="00974B34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124E4E7C" w14:textId="254658F7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14:paraId="4867FD40" w14:textId="641936D4" w:rsidR="000F239C" w:rsidRDefault="005D7D2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04C188A2" w14:textId="4D75DF94" w:rsidR="009573EB" w:rsidRDefault="005D7D2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6125B047" w14:textId="67A89756" w:rsidR="009573EB" w:rsidRPr="00A15332" w:rsidRDefault="005D7D2F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0F239C" w:rsidRPr="00A15332" w14:paraId="41CBA282" w14:textId="77777777" w:rsidTr="00DD4A50">
        <w:trPr>
          <w:trHeight w:val="255"/>
        </w:trPr>
        <w:tc>
          <w:tcPr>
            <w:tcW w:w="710" w:type="dxa"/>
          </w:tcPr>
          <w:p w14:paraId="5D90FA2C" w14:textId="77777777" w:rsidR="000F239C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</w:tcPr>
          <w:p w14:paraId="1DDA446D" w14:textId="34CF9A64" w:rsidR="000F239C" w:rsidRDefault="00AE46FA" w:rsidP="00DD4A50">
            <w:r>
              <w:t>Pull question</w:t>
            </w:r>
          </w:p>
        </w:tc>
        <w:tc>
          <w:tcPr>
            <w:tcW w:w="2509" w:type="dxa"/>
          </w:tcPr>
          <w:p w14:paraId="597FC64A" w14:textId="0A9CF1FC" w:rsidR="000F239C" w:rsidRPr="00AE46FA" w:rsidRDefault="00AE46FA" w:rsidP="00DD4A50">
            <w:pPr>
              <w:rPr>
                <w:rFonts w:ascii="Arial" w:hAnsi="Arial" w:cs="Arial"/>
              </w:rPr>
            </w:pPr>
            <w:r w:rsidRPr="00AE46FA">
              <w:rPr>
                <w:rFonts w:ascii="Arial" w:hAnsi="Arial" w:cs="Arial"/>
              </w:rPr>
              <w:t xml:space="preserve">On start up game to </w:t>
            </w:r>
            <w:r>
              <w:rPr>
                <w:rFonts w:ascii="Arial" w:hAnsi="Arial" w:cs="Arial"/>
              </w:rPr>
              <w:t>get questions from Question Pool database</w:t>
            </w:r>
          </w:p>
          <w:p w14:paraId="15E6E3AC" w14:textId="5DC165EB" w:rsidR="000F239C" w:rsidRPr="00AE46FA" w:rsidRDefault="009573EB" w:rsidP="00593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5933A6"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55B8E858" w14:textId="77777777" w:rsidR="000F239C" w:rsidRPr="00802C79" w:rsidRDefault="000F239C" w:rsidP="00DD4A50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 w:rsidRPr="00802C79"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31B64DEA" w14:textId="20381DFE" w:rsidR="000F239C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1080" w:type="dxa"/>
          </w:tcPr>
          <w:p w14:paraId="39D7CA99" w14:textId="77777777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14:paraId="26841917" w14:textId="453A8F4C" w:rsidR="000F239C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34C3421A" w14:textId="52932871" w:rsidR="000F239C" w:rsidRPr="00A15332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</w:tr>
      <w:tr w:rsidR="009573EB" w:rsidRPr="00A15332" w14:paraId="3ABF735C" w14:textId="77777777" w:rsidTr="00DD4A50">
        <w:trPr>
          <w:trHeight w:val="255"/>
        </w:trPr>
        <w:tc>
          <w:tcPr>
            <w:tcW w:w="710" w:type="dxa"/>
          </w:tcPr>
          <w:p w14:paraId="748B12AA" w14:textId="22758FA4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2376" w:type="dxa"/>
            <w:shd w:val="clear" w:color="auto" w:fill="auto"/>
            <w:noWrap/>
          </w:tcPr>
          <w:p w14:paraId="16580935" w14:textId="26344697" w:rsidR="009573EB" w:rsidRDefault="009573EB" w:rsidP="00DD4A50">
            <w:r>
              <w:t>Sign in page</w:t>
            </w:r>
          </w:p>
        </w:tc>
        <w:tc>
          <w:tcPr>
            <w:tcW w:w="2509" w:type="dxa"/>
          </w:tcPr>
          <w:p w14:paraId="7EAF2F97" w14:textId="77777777" w:rsidR="009573EB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in game sign in page (draft)</w:t>
            </w:r>
          </w:p>
          <w:p w14:paraId="4A65FD10" w14:textId="72A17626" w:rsidR="009573EB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5AA1B3D" w14:textId="4F2368FC" w:rsidR="009573EB" w:rsidRDefault="000F150A" w:rsidP="00751572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hyperlink r:id="rId9" w:history="1">
              <w:r w:rsidR="00751572" w:rsidRPr="00E6402E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29E3D77E" w14:textId="1844B35F" w:rsidR="009573EB" w:rsidRDefault="00C478BD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Charnes</w:t>
            </w:r>
            <w:proofErr w:type="spellEnd"/>
          </w:p>
        </w:tc>
        <w:tc>
          <w:tcPr>
            <w:tcW w:w="1080" w:type="dxa"/>
          </w:tcPr>
          <w:p w14:paraId="24CEB891" w14:textId="373E921B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298B6A92" w14:textId="7677EAD9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48418FC" w14:textId="54824CAE" w:rsidR="009573EB" w:rsidRDefault="009573EB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0F239C" w:rsidRPr="00A15332" w14:paraId="35E721AE" w14:textId="77777777" w:rsidTr="00DD4A50">
        <w:trPr>
          <w:trHeight w:val="255"/>
        </w:trPr>
        <w:tc>
          <w:tcPr>
            <w:tcW w:w="710" w:type="dxa"/>
          </w:tcPr>
          <w:p w14:paraId="5BC6B060" w14:textId="7FC4F480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5933A6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2376" w:type="dxa"/>
            <w:shd w:val="clear" w:color="auto" w:fill="auto"/>
            <w:noWrap/>
          </w:tcPr>
          <w:p w14:paraId="70693481" w14:textId="1B8BF2A5" w:rsidR="000F239C" w:rsidRPr="00187905" w:rsidRDefault="00AE46FA" w:rsidP="00DD4A50">
            <w:r>
              <w:t>Facebook Developer</w:t>
            </w:r>
          </w:p>
        </w:tc>
        <w:tc>
          <w:tcPr>
            <w:tcW w:w="2509" w:type="dxa"/>
          </w:tcPr>
          <w:p w14:paraId="10840876" w14:textId="77777777" w:rsidR="000F239C" w:rsidRDefault="00AE46FA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Facebook developer’s account for Lets Quiz and all team members</w:t>
            </w:r>
          </w:p>
          <w:p w14:paraId="0F102CB5" w14:textId="34455D4D" w:rsidR="005366A5" w:rsidRPr="00AE46FA" w:rsidRDefault="005366A5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7A8FC855" w14:textId="557BA495" w:rsidR="000F239C" w:rsidRPr="00A15332" w:rsidRDefault="00AE46F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AE46FA">
              <w:rPr>
                <w:rFonts w:ascii="Arial" w:hAnsi="Arial" w:cs="Arial"/>
                <w:color w:val="70AD47" w:themeColor="accent6"/>
                <w:lang w:eastAsia="ja-JP"/>
              </w:rPr>
              <w:t>C</w:t>
            </w:r>
            <w:bookmarkStart w:id="1" w:name="_GoBack"/>
            <w:bookmarkEnd w:id="1"/>
            <w:r w:rsidRPr="00AE46FA">
              <w:rPr>
                <w:rFonts w:ascii="Arial" w:hAnsi="Arial" w:cs="Arial"/>
                <w:color w:val="70AD47" w:themeColor="accent6"/>
                <w:lang w:eastAsia="ja-JP"/>
              </w:rPr>
              <w:t>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481F9184" w14:textId="77777777" w:rsidR="00AE46FA" w:rsidRDefault="00AE46FA" w:rsidP="00AE46F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  <w:p w14:paraId="79056800" w14:textId="731001BC" w:rsidR="000F239C" w:rsidRPr="00E9133C" w:rsidRDefault="000F239C" w:rsidP="00DD4A50"/>
        </w:tc>
        <w:tc>
          <w:tcPr>
            <w:tcW w:w="1080" w:type="dxa"/>
          </w:tcPr>
          <w:p w14:paraId="5F73C368" w14:textId="77777777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771C4CE9" w14:textId="2BF531C4" w:rsidR="000F239C" w:rsidRDefault="00AE46FA" w:rsidP="00DD4A50">
            <w:r>
              <w:t>2</w:t>
            </w:r>
          </w:p>
        </w:tc>
        <w:tc>
          <w:tcPr>
            <w:tcW w:w="1136" w:type="dxa"/>
            <w:shd w:val="clear" w:color="auto" w:fill="auto"/>
            <w:noWrap/>
          </w:tcPr>
          <w:p w14:paraId="13BF8893" w14:textId="52F96348" w:rsidR="000F239C" w:rsidRPr="00424726" w:rsidRDefault="00AE46FA" w:rsidP="00DD4A50">
            <w:r>
              <w:t>0</w:t>
            </w:r>
          </w:p>
        </w:tc>
      </w:tr>
      <w:tr w:rsidR="000F239C" w:rsidRPr="00A15332" w14:paraId="38318818" w14:textId="77777777" w:rsidTr="00DD4A50">
        <w:trPr>
          <w:trHeight w:val="255"/>
        </w:trPr>
        <w:tc>
          <w:tcPr>
            <w:tcW w:w="710" w:type="dxa"/>
          </w:tcPr>
          <w:p w14:paraId="3144B2D7" w14:textId="023A97BA" w:rsidR="000F239C" w:rsidRPr="00A15332" w:rsidRDefault="000F239C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5933A6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2376" w:type="dxa"/>
            <w:shd w:val="clear" w:color="auto" w:fill="auto"/>
            <w:noWrap/>
          </w:tcPr>
          <w:p w14:paraId="338DA1CC" w14:textId="0C26537B" w:rsidR="000F239C" w:rsidRPr="00187905" w:rsidRDefault="005933A6" w:rsidP="005933A6">
            <w:r>
              <w:t>Review updates to Facebook SKD</w:t>
            </w:r>
          </w:p>
        </w:tc>
        <w:tc>
          <w:tcPr>
            <w:tcW w:w="2509" w:type="dxa"/>
          </w:tcPr>
          <w:p w14:paraId="53FF26E0" w14:textId="77777777" w:rsidR="005933A6" w:rsidRDefault="005933A6" w:rsidP="00DD4A50">
            <w:pPr>
              <w:rPr>
                <w:rFonts w:ascii="Arial" w:hAnsi="Arial" w:cs="Arial"/>
              </w:rPr>
            </w:pPr>
            <w:r>
              <w:t>Review updates to Facebook SKD</w:t>
            </w:r>
            <w:r>
              <w:rPr>
                <w:rFonts w:ascii="Arial" w:hAnsi="Arial" w:cs="Arial"/>
              </w:rPr>
              <w:t xml:space="preserve"> </w:t>
            </w:r>
          </w:p>
          <w:p w14:paraId="5B84D1B8" w14:textId="7E833F21" w:rsidR="009573EB" w:rsidRPr="00AE46FA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116E6C0B" w14:textId="4C4B7A67" w:rsidR="000F239C" w:rsidRDefault="00C478BD" w:rsidP="00DD4A50">
            <w:r w:rsidRPr="008D6BD6">
              <w:rPr>
                <w:rFonts w:ascii="Arial" w:hAnsi="Arial" w:cs="Arial"/>
                <w:color w:val="00B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5433A08F" w14:textId="77777777" w:rsidR="000F239C" w:rsidRPr="00E9133C" w:rsidRDefault="000F239C" w:rsidP="00DD4A50">
            <w:r w:rsidRPr="00E9133C">
              <w:t>Michelle</w:t>
            </w:r>
          </w:p>
        </w:tc>
        <w:tc>
          <w:tcPr>
            <w:tcW w:w="1080" w:type="dxa"/>
          </w:tcPr>
          <w:p w14:paraId="5BA3817D" w14:textId="34BB7230" w:rsidR="000F239C" w:rsidRPr="00A15332" w:rsidRDefault="005933A6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2AAB75B3" w14:textId="43B6D232" w:rsidR="000F239C" w:rsidRDefault="005933A6" w:rsidP="00DD4A50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0ECF0CFA" w14:textId="4AA254AE" w:rsidR="000F239C" w:rsidRPr="00424726" w:rsidRDefault="005933A6" w:rsidP="00DD4A50">
            <w:r>
              <w:t>0</w:t>
            </w:r>
          </w:p>
        </w:tc>
      </w:tr>
      <w:tr w:rsidR="00166C49" w:rsidRPr="00A15332" w14:paraId="20CA5BB9" w14:textId="77777777" w:rsidTr="00DD4A50">
        <w:trPr>
          <w:trHeight w:val="255"/>
        </w:trPr>
        <w:tc>
          <w:tcPr>
            <w:tcW w:w="710" w:type="dxa"/>
          </w:tcPr>
          <w:p w14:paraId="3C50E756" w14:textId="5AC6F5FE" w:rsidR="00166C49" w:rsidRPr="00A15332" w:rsidRDefault="00C1500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3.4</w:t>
            </w:r>
          </w:p>
        </w:tc>
        <w:tc>
          <w:tcPr>
            <w:tcW w:w="2376" w:type="dxa"/>
            <w:shd w:val="clear" w:color="auto" w:fill="auto"/>
            <w:noWrap/>
          </w:tcPr>
          <w:p w14:paraId="06C7B1FA" w14:textId="6CC22398" w:rsidR="00166C49" w:rsidRDefault="00C1500A" w:rsidP="00DD4A50">
            <w:r>
              <w:t>Game Interface</w:t>
            </w:r>
          </w:p>
        </w:tc>
        <w:tc>
          <w:tcPr>
            <w:tcW w:w="2509" w:type="dxa"/>
          </w:tcPr>
          <w:p w14:paraId="597DF04D" w14:textId="18751234" w:rsidR="00166C49" w:rsidRDefault="00C1500A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the actual quiz game interface</w:t>
            </w:r>
            <w:r w:rsidR="009573EB">
              <w:rPr>
                <w:rFonts w:ascii="Arial" w:hAnsi="Arial" w:cs="Arial"/>
              </w:rPr>
              <w:t xml:space="preserve"> (draft)</w:t>
            </w:r>
          </w:p>
          <w:p w14:paraId="36036E3B" w14:textId="4F789BFA" w:rsidR="009573EB" w:rsidRPr="00AE46FA" w:rsidRDefault="009573EB" w:rsidP="00DD4A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(15/4/18)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CA89FEE" w14:textId="7DD47A4E" w:rsidR="00166C49" w:rsidRDefault="00751572" w:rsidP="00DD4A50">
            <w:r>
              <w:rPr>
                <w:rFonts w:ascii="Arial" w:hAnsi="Arial" w:cs="Arial"/>
                <w:color w:val="00B050"/>
                <w:lang w:eastAsia="ja-JP"/>
              </w:rPr>
              <w:t>Complete</w:t>
            </w:r>
            <w:r w:rsidR="00C60C93">
              <w:rPr>
                <w:rFonts w:ascii="Arial" w:hAnsi="Arial" w:cs="Arial"/>
                <w:noProof/>
                <w:color w:val="00B050"/>
                <w:lang w:val="en-AU" w:eastAsia="en-AU"/>
              </w:rPr>
              <w:drawing>
                <wp:inline distT="0" distB="0" distL="0" distR="0" wp14:anchorId="32043ED2" wp14:editId="2DEC7D62">
                  <wp:extent cx="596900" cy="317500"/>
                  <wp:effectExtent l="0" t="0" r="12700" b="12700"/>
                  <wp:docPr id="1" name="Picture 1" descr="../../../Desktop/Screen%20Shot%202018-05-02%20at%2010.56.44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Desktop/Screen%20Shot%202018-05-02%20at%2010.56.44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60C93">
              <w:rPr>
                <w:rFonts w:ascii="Arial" w:hAnsi="Arial" w:cs="Arial"/>
                <w:noProof/>
                <w:color w:val="00B050"/>
                <w:lang w:val="en-AU" w:eastAsia="en-AU"/>
              </w:rPr>
              <w:drawing>
                <wp:inline distT="0" distB="0" distL="0" distR="0" wp14:anchorId="26DE204B" wp14:editId="56D328E3">
                  <wp:extent cx="606425" cy="327025"/>
                  <wp:effectExtent l="0" t="0" r="3175" b="3175"/>
                  <wp:docPr id="2" name="Picture 2" descr="../../../Desktop/Screen%20Shot%202018-05-02%20at%2010.56.49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Desktop/Screen%20Shot%202018-05-02%20at%2010.56.49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425" cy="32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auto"/>
            <w:noWrap/>
          </w:tcPr>
          <w:p w14:paraId="2C0C46C7" w14:textId="6B74D5DB" w:rsidR="00166C49" w:rsidRPr="00E9133C" w:rsidRDefault="00C1500A" w:rsidP="00DD4A50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</w:tcPr>
          <w:p w14:paraId="6E04078C" w14:textId="417CD1A1" w:rsidR="00166C49" w:rsidRPr="00A15332" w:rsidRDefault="00C1500A" w:rsidP="00DD4A5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2BA27C19" w14:textId="76C01E5D" w:rsidR="00166C49" w:rsidRDefault="00C1500A" w:rsidP="00DD4A50">
            <w: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137F96D6" w14:textId="66B2B0D4" w:rsidR="00166C49" w:rsidRDefault="00C1500A" w:rsidP="00DD4A50">
            <w:r>
              <w:t>7</w:t>
            </w:r>
          </w:p>
        </w:tc>
      </w:tr>
      <w:tr w:rsidR="00645772" w:rsidRPr="00A15332" w14:paraId="10706E27" w14:textId="77777777" w:rsidTr="00DD4A50">
        <w:trPr>
          <w:trHeight w:val="255"/>
        </w:trPr>
        <w:tc>
          <w:tcPr>
            <w:tcW w:w="710" w:type="dxa"/>
          </w:tcPr>
          <w:p w14:paraId="08D6F54D" w14:textId="443E7DBF" w:rsidR="00645772" w:rsidRDefault="00645772" w:rsidP="0064577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4.1</w:t>
            </w:r>
          </w:p>
        </w:tc>
        <w:tc>
          <w:tcPr>
            <w:tcW w:w="2376" w:type="dxa"/>
            <w:shd w:val="clear" w:color="auto" w:fill="auto"/>
            <w:noWrap/>
          </w:tcPr>
          <w:p w14:paraId="398D4112" w14:textId="2C6AEF57" w:rsidR="00645772" w:rsidRDefault="00645772" w:rsidP="00645772">
            <w:r>
              <w:t>Vision Document</w:t>
            </w:r>
          </w:p>
        </w:tc>
        <w:tc>
          <w:tcPr>
            <w:tcW w:w="2509" w:type="dxa"/>
          </w:tcPr>
          <w:p w14:paraId="32F7CFE5" w14:textId="77777777" w:rsidR="00645772" w:rsidRDefault="00645772" w:rsidP="00645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vision document and submit for first review</w:t>
            </w:r>
          </w:p>
          <w:p w14:paraId="7B062EEB" w14:textId="67EF5CAE" w:rsidR="00645772" w:rsidRDefault="00645772" w:rsidP="00645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742F657" w14:textId="0C928355" w:rsidR="00645772" w:rsidRDefault="000F150A" w:rsidP="00645772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2" w:history="1">
              <w:r w:rsidR="00974B34" w:rsidRPr="00E6402E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</w:tcPr>
          <w:p w14:paraId="1EF142F2" w14:textId="69BF4C63" w:rsidR="00645772" w:rsidRDefault="00645772" w:rsidP="00645772">
            <w:r>
              <w:t>Col</w:t>
            </w:r>
          </w:p>
        </w:tc>
        <w:tc>
          <w:tcPr>
            <w:tcW w:w="1080" w:type="dxa"/>
          </w:tcPr>
          <w:p w14:paraId="28A20180" w14:textId="1C9D3B61" w:rsidR="00645772" w:rsidRDefault="00645772" w:rsidP="0064577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6A205F31" w14:textId="7FF0F364" w:rsidR="00645772" w:rsidRDefault="00645772" w:rsidP="00645772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6F0D6E1" w14:textId="31CE7655" w:rsidR="00645772" w:rsidRDefault="00974B34" w:rsidP="00645772">
            <w:r>
              <w:t>10</w:t>
            </w:r>
          </w:p>
        </w:tc>
      </w:tr>
      <w:tr w:rsidR="00C514F1" w:rsidRPr="00A15332" w14:paraId="7FC51177" w14:textId="77777777" w:rsidTr="00DD4A50">
        <w:trPr>
          <w:trHeight w:val="255"/>
        </w:trPr>
        <w:tc>
          <w:tcPr>
            <w:tcW w:w="710" w:type="dxa"/>
          </w:tcPr>
          <w:p w14:paraId="4E1B98F7" w14:textId="64C36CE7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4.2</w:t>
            </w:r>
          </w:p>
        </w:tc>
        <w:tc>
          <w:tcPr>
            <w:tcW w:w="2376" w:type="dxa"/>
            <w:shd w:val="clear" w:color="auto" w:fill="auto"/>
            <w:noWrap/>
          </w:tcPr>
          <w:p w14:paraId="13C815B9" w14:textId="3835D720" w:rsidR="00C514F1" w:rsidRDefault="00C514F1" w:rsidP="00C514F1">
            <w:r>
              <w:t>Requirement Model</w:t>
            </w:r>
          </w:p>
        </w:tc>
        <w:tc>
          <w:tcPr>
            <w:tcW w:w="2509" w:type="dxa"/>
          </w:tcPr>
          <w:p w14:paraId="048AAE1C" w14:textId="77777777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Adjust </w:t>
            </w:r>
            <w:proofErr w:type="spellStart"/>
            <w:r>
              <w:rPr>
                <w:rFonts w:ascii="Arial" w:hAnsi="Arial" w:cs="Arial"/>
              </w:rPr>
              <w:t>req</w:t>
            </w:r>
            <w:proofErr w:type="spellEnd"/>
            <w:r>
              <w:rPr>
                <w:rFonts w:ascii="Arial" w:hAnsi="Arial" w:cs="Arial"/>
              </w:rPr>
              <w:t xml:space="preserve"> model and submit for first review</w:t>
            </w:r>
          </w:p>
          <w:p w14:paraId="7DF61373" w14:textId="39432E18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64551A49" w14:textId="35D5F2FE" w:rsidR="00C514F1" w:rsidRPr="008D2E4A" w:rsidRDefault="00974B34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2FDE57EF" w14:textId="717EB188" w:rsidR="00C514F1" w:rsidRDefault="00C514F1" w:rsidP="00C514F1">
            <w:r w:rsidRPr="00E9133C">
              <w:t>Michelle</w:t>
            </w:r>
          </w:p>
        </w:tc>
        <w:tc>
          <w:tcPr>
            <w:tcW w:w="1080" w:type="dxa"/>
          </w:tcPr>
          <w:p w14:paraId="7FE03780" w14:textId="597B65BC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57BE14DF" w14:textId="6DFACE23" w:rsidR="00C514F1" w:rsidRPr="006B1C6A" w:rsidRDefault="00C514F1" w:rsidP="00C514F1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2339417" w14:textId="49C303AF" w:rsidR="00C514F1" w:rsidRDefault="00C514F1" w:rsidP="00C514F1">
            <w:r>
              <w:t>0</w:t>
            </w:r>
          </w:p>
        </w:tc>
      </w:tr>
      <w:tr w:rsidR="00C514F1" w:rsidRPr="00A15332" w14:paraId="4E9275E1" w14:textId="77777777" w:rsidTr="00DD4A50">
        <w:trPr>
          <w:trHeight w:val="255"/>
        </w:trPr>
        <w:tc>
          <w:tcPr>
            <w:tcW w:w="710" w:type="dxa"/>
          </w:tcPr>
          <w:p w14:paraId="247BF6D2" w14:textId="63C10A2F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4.3</w:t>
            </w:r>
          </w:p>
        </w:tc>
        <w:tc>
          <w:tcPr>
            <w:tcW w:w="2376" w:type="dxa"/>
            <w:shd w:val="clear" w:color="auto" w:fill="auto"/>
            <w:noWrap/>
          </w:tcPr>
          <w:p w14:paraId="42B8A4AA" w14:textId="7FB097EB" w:rsidR="00C514F1" w:rsidRDefault="00C514F1" w:rsidP="00C514F1">
            <w:r>
              <w:t>Architecture Document</w:t>
            </w:r>
          </w:p>
        </w:tc>
        <w:tc>
          <w:tcPr>
            <w:tcW w:w="2509" w:type="dxa"/>
          </w:tcPr>
          <w:p w14:paraId="34C11353" w14:textId="77777777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arc doc and submit for first review</w:t>
            </w:r>
          </w:p>
          <w:p w14:paraId="4091E773" w14:textId="5592AC11" w:rsidR="00C514F1" w:rsidRDefault="00C514F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868EA83" w14:textId="22331AD3" w:rsidR="00C514F1" w:rsidRPr="008D2E4A" w:rsidRDefault="00974B34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2BF98539" w14:textId="18052174" w:rsidR="00C514F1" w:rsidRDefault="00C514F1" w:rsidP="00C514F1">
            <w:r>
              <w:t>Aaron</w:t>
            </w:r>
          </w:p>
        </w:tc>
        <w:tc>
          <w:tcPr>
            <w:tcW w:w="1080" w:type="dxa"/>
          </w:tcPr>
          <w:p w14:paraId="1E78A92F" w14:textId="3DE7AD65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15FF42DF" w14:textId="7BF3D587" w:rsidR="00C514F1" w:rsidRPr="006B1C6A" w:rsidRDefault="00C514F1" w:rsidP="00C514F1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CB533D5" w14:textId="54539414" w:rsidR="00C514F1" w:rsidRDefault="00C514F1" w:rsidP="00C514F1">
            <w:r>
              <w:t>0</w:t>
            </w:r>
          </w:p>
        </w:tc>
      </w:tr>
      <w:tr w:rsidR="00C514F1" w:rsidRPr="00A15332" w14:paraId="4AB08277" w14:textId="77777777" w:rsidTr="00DD4A50">
        <w:trPr>
          <w:trHeight w:val="255"/>
        </w:trPr>
        <w:tc>
          <w:tcPr>
            <w:tcW w:w="710" w:type="dxa"/>
          </w:tcPr>
          <w:p w14:paraId="28647DED" w14:textId="28B19892" w:rsidR="00C514F1" w:rsidRDefault="00A82566" w:rsidP="00A8256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4.4</w:t>
            </w:r>
          </w:p>
        </w:tc>
        <w:tc>
          <w:tcPr>
            <w:tcW w:w="2376" w:type="dxa"/>
            <w:shd w:val="clear" w:color="auto" w:fill="auto"/>
            <w:noWrap/>
          </w:tcPr>
          <w:p w14:paraId="323FB631" w14:textId="5D2F8F99" w:rsidR="00C514F1" w:rsidRDefault="00021A22" w:rsidP="00C514F1">
            <w:r>
              <w:t>Project Plan</w:t>
            </w:r>
          </w:p>
        </w:tc>
        <w:tc>
          <w:tcPr>
            <w:tcW w:w="2509" w:type="dxa"/>
          </w:tcPr>
          <w:p w14:paraId="4B06FE94" w14:textId="77777777" w:rsidR="00C514F1" w:rsidRDefault="00021A22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Project Plan and submit for first review</w:t>
            </w:r>
          </w:p>
          <w:p w14:paraId="513D43C3" w14:textId="66614BA8" w:rsidR="001B53D1" w:rsidRDefault="001B53D1" w:rsidP="00C51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65D7CC0" w14:textId="0F18B0D4" w:rsidR="00C514F1" w:rsidRPr="008D2E4A" w:rsidRDefault="008B649B" w:rsidP="00C514F1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3B879902" w14:textId="0BC65E37" w:rsidR="00C514F1" w:rsidRDefault="00C514F1" w:rsidP="00C514F1">
            <w:proofErr w:type="spellStart"/>
            <w:r>
              <w:t>Charnes</w:t>
            </w:r>
            <w:proofErr w:type="spellEnd"/>
          </w:p>
        </w:tc>
        <w:tc>
          <w:tcPr>
            <w:tcW w:w="1080" w:type="dxa"/>
          </w:tcPr>
          <w:p w14:paraId="5C05B199" w14:textId="3680B565" w:rsidR="00C514F1" w:rsidRDefault="00C514F1" w:rsidP="00C514F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617B2C8C" w14:textId="62001563" w:rsidR="00C514F1" w:rsidRPr="006B1C6A" w:rsidRDefault="008B649B" w:rsidP="00C514F1">
            <w: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14:paraId="4D68DB43" w14:textId="3D7AD85C" w:rsidR="00C514F1" w:rsidRDefault="008B649B" w:rsidP="00C514F1">
            <w:r>
              <w:t>7</w:t>
            </w:r>
          </w:p>
        </w:tc>
      </w:tr>
      <w:tr w:rsidR="008D6BD6" w:rsidRPr="00A15332" w14:paraId="7F0D3504" w14:textId="77777777" w:rsidTr="00DD4A50">
        <w:trPr>
          <w:trHeight w:val="255"/>
        </w:trPr>
        <w:tc>
          <w:tcPr>
            <w:tcW w:w="710" w:type="dxa"/>
          </w:tcPr>
          <w:p w14:paraId="592B4D32" w14:textId="5D959472" w:rsidR="008D6BD6" w:rsidRDefault="008D6BD6" w:rsidP="008D6BD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5.1</w:t>
            </w:r>
          </w:p>
        </w:tc>
        <w:tc>
          <w:tcPr>
            <w:tcW w:w="2376" w:type="dxa"/>
            <w:shd w:val="clear" w:color="auto" w:fill="auto"/>
            <w:noWrap/>
          </w:tcPr>
          <w:p w14:paraId="6D3D6E99" w14:textId="4339089C" w:rsidR="008D6BD6" w:rsidRDefault="008D6BD6" w:rsidP="008D6BD6">
            <w:r>
              <w:t>Update Risk List</w:t>
            </w:r>
          </w:p>
        </w:tc>
        <w:tc>
          <w:tcPr>
            <w:tcW w:w="2509" w:type="dxa"/>
          </w:tcPr>
          <w:p w14:paraId="68C8D1F3" w14:textId="146B2160" w:rsidR="008D6BD6" w:rsidRDefault="008D6BD6" w:rsidP="008D6BD6">
            <w:pPr>
              <w:rPr>
                <w:rFonts w:ascii="Arial" w:hAnsi="Arial" w:cs="Arial"/>
              </w:rPr>
            </w:pPr>
            <w:r>
              <w:t>Update Risk List</w:t>
            </w:r>
          </w:p>
        </w:tc>
        <w:tc>
          <w:tcPr>
            <w:tcW w:w="1170" w:type="dxa"/>
            <w:shd w:val="clear" w:color="auto" w:fill="auto"/>
            <w:noWrap/>
          </w:tcPr>
          <w:p w14:paraId="7B2B468B" w14:textId="53577F3F" w:rsidR="008D6BD6" w:rsidRDefault="008D6BD6" w:rsidP="008D6BD6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Ongoing task</w:t>
            </w:r>
          </w:p>
        </w:tc>
        <w:tc>
          <w:tcPr>
            <w:tcW w:w="1080" w:type="dxa"/>
            <w:shd w:val="clear" w:color="auto" w:fill="auto"/>
            <w:noWrap/>
          </w:tcPr>
          <w:p w14:paraId="463E3895" w14:textId="0F3E9968" w:rsidR="008D6BD6" w:rsidRDefault="008D6BD6" w:rsidP="008D6BD6">
            <w:r>
              <w:t>Col</w:t>
            </w:r>
          </w:p>
        </w:tc>
        <w:tc>
          <w:tcPr>
            <w:tcW w:w="1080" w:type="dxa"/>
          </w:tcPr>
          <w:p w14:paraId="5C0D9028" w14:textId="44DCB0A4" w:rsidR="008D6BD6" w:rsidRDefault="008D6BD6" w:rsidP="008D6BD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shd w:val="clear" w:color="auto" w:fill="auto"/>
            <w:noWrap/>
          </w:tcPr>
          <w:p w14:paraId="0F603B2E" w14:textId="59FE6428" w:rsidR="008D6BD6" w:rsidRDefault="008D6BD6" w:rsidP="008D6BD6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9CB15B8" w14:textId="20876F1F" w:rsidR="008D6BD6" w:rsidRDefault="008D6BD6" w:rsidP="008D6BD6">
            <w:r>
              <w:t>0.5</w:t>
            </w:r>
          </w:p>
        </w:tc>
      </w:tr>
    </w:tbl>
    <w:p w14:paraId="51A13358" w14:textId="6E0F21DA" w:rsidR="000F239C" w:rsidRPr="000F239C" w:rsidRDefault="000F239C" w:rsidP="000F239C">
      <w:pPr>
        <w:sectPr w:rsidR="000F239C" w:rsidRPr="000F239C" w:rsidSect="004D621B">
          <w:headerReference w:type="default" r:id="rId13"/>
          <w:footerReference w:type="default" r:id="rId14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303BA950" w14:textId="77777777" w:rsidR="000245C9" w:rsidRDefault="00C40D04" w:rsidP="000245C9">
      <w:pPr>
        <w:pStyle w:val="Heading1"/>
        <w:rPr>
          <w:b w:val="0"/>
        </w:rPr>
      </w:pPr>
      <w:r>
        <w:lastRenderedPageBreak/>
        <w:t>5</w:t>
      </w:r>
      <w:r w:rsidR="000245C9">
        <w:t>.  Issues</w:t>
      </w:r>
    </w:p>
    <w:p w14:paraId="7BDB1C94" w14:textId="77777777"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14:paraId="392A7F0C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E454A6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59039F3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90BEA5B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52162135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CEF8" w14:textId="30270F3B" w:rsidR="00D8366F" w:rsidRDefault="00974B34">
            <w:pPr>
              <w:pStyle w:val="BodyText"/>
              <w:ind w:left="0"/>
            </w:pPr>
            <w:r>
              <w:t xml:space="preserve">Team members noted progress is slow on adjusting LCOM documents without receiving marked documents back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D13E" w14:textId="4169919B" w:rsidR="00D8366F" w:rsidRDefault="00974B34">
            <w:pPr>
              <w:pStyle w:val="BodyText"/>
              <w:ind w:left="0"/>
            </w:pPr>
            <w:r>
              <w:t>Unresolved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0680" w14:textId="6F810798" w:rsidR="00D8366F" w:rsidRDefault="00974B34">
            <w:pPr>
              <w:pStyle w:val="BodyText"/>
              <w:ind w:left="0"/>
            </w:pPr>
            <w:r>
              <w:t xml:space="preserve">Have contacted James Tulip 3 times via email, he has not replied. </w:t>
            </w:r>
          </w:p>
        </w:tc>
      </w:tr>
      <w:tr w:rsidR="00751572" w14:paraId="7C657068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191" w14:textId="481BAE77" w:rsidR="00751572" w:rsidRDefault="00751572" w:rsidP="00751572">
            <w:pPr>
              <w:pStyle w:val="BodyText"/>
              <w:ind w:left="0"/>
            </w:pPr>
            <w:r>
              <w:t>Multiple assignments due in other courses over the course of this iteration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6EF16" w14:textId="799DB31F" w:rsidR="00751572" w:rsidRDefault="00751572">
            <w:pPr>
              <w:pStyle w:val="BodyText"/>
              <w:ind w:left="0"/>
            </w:pPr>
            <w:r>
              <w:t>Resolved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D671" w14:textId="00C02346" w:rsidR="00751572" w:rsidRDefault="00751572" w:rsidP="00751572">
            <w:pPr>
              <w:pStyle w:val="BodyText"/>
              <w:ind w:left="0"/>
            </w:pPr>
            <w:r>
              <w:t>Progress is overall still acceptable. Noted that we cannot afford many more iterations where our goals are not met</w:t>
            </w:r>
          </w:p>
        </w:tc>
      </w:tr>
    </w:tbl>
    <w:p w14:paraId="3604DDC0" w14:textId="77777777" w:rsidR="00D8366F" w:rsidRDefault="00D8366F" w:rsidP="00D8366F"/>
    <w:p w14:paraId="73BBCD03" w14:textId="77777777"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14:paraId="06B4EA20" w14:textId="77777777" w:rsidR="00766B33" w:rsidRDefault="00766B33" w:rsidP="000245C9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13092EF8" w14:textId="77777777">
        <w:tc>
          <w:tcPr>
            <w:tcW w:w="1778" w:type="dxa"/>
          </w:tcPr>
          <w:p w14:paraId="65866ED1" w14:textId="77777777"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715633AC" w14:textId="77777777" w:rsidR="00766B33" w:rsidRPr="001E146F" w:rsidRDefault="00766B33" w:rsidP="001E146F">
            <w:pPr>
              <w:spacing w:before="40" w:after="40"/>
              <w:rPr>
                <w:bCs/>
                <w:iCs/>
              </w:rPr>
            </w:pPr>
          </w:p>
        </w:tc>
      </w:tr>
      <w:tr w:rsidR="00766B33" w14:paraId="682B36CB" w14:textId="77777777">
        <w:tc>
          <w:tcPr>
            <w:tcW w:w="1778" w:type="dxa"/>
          </w:tcPr>
          <w:p w14:paraId="625B9FB5" w14:textId="77777777"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700AC4C2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4ABB8BE7" w14:textId="77777777">
        <w:tc>
          <w:tcPr>
            <w:tcW w:w="1778" w:type="dxa"/>
          </w:tcPr>
          <w:p w14:paraId="5CE1EE60" w14:textId="77777777"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6282B08A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3D177166" w14:textId="77777777">
        <w:tc>
          <w:tcPr>
            <w:tcW w:w="1778" w:type="dxa"/>
          </w:tcPr>
          <w:p w14:paraId="17F2FABB" w14:textId="77777777"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5F899B4B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</w:tbl>
    <w:p w14:paraId="47663823" w14:textId="77777777" w:rsidR="00766B33" w:rsidRPr="00AB7CE1" w:rsidRDefault="00766B33" w:rsidP="00766B33"/>
    <w:p w14:paraId="378467A3" w14:textId="77777777"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14:paraId="6D88B8A5" w14:textId="77777777"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14:paraId="2EC7571F" w14:textId="7F6F29A5" w:rsidR="00524729" w:rsidRPr="00524729" w:rsidRDefault="00524729" w:rsidP="00524729">
      <w:pPr>
        <w:ind w:left="720"/>
      </w:pPr>
      <w:r>
        <w:t>Quite poor this iteration. Primary reason; commitment clashes with other courses.</w:t>
      </w:r>
    </w:p>
    <w:p w14:paraId="31208961" w14:textId="77777777" w:rsidR="00766B33" w:rsidRDefault="00766B33" w:rsidP="00954E46">
      <w:pPr>
        <w:pStyle w:val="Heading2"/>
        <w:numPr>
          <w:ilvl w:val="0"/>
          <w:numId w:val="29"/>
        </w:numPr>
      </w:pPr>
      <w:r>
        <w:t xml:space="preserve">Assessment against Evaluation Criteria Test </w:t>
      </w:r>
      <w:r w:rsidR="005F5C34">
        <w:t>r</w:t>
      </w:r>
      <w:r>
        <w:t>esults</w:t>
      </w:r>
    </w:p>
    <w:p w14:paraId="48431665" w14:textId="77777777"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50BEF775" w14:textId="77777777" w:rsidR="00766B33" w:rsidRDefault="00766B33" w:rsidP="001E146F">
      <w:pPr>
        <w:pStyle w:val="InfoBluelistitem"/>
      </w:pP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BDACCF" w14:textId="77777777" w:rsidR="000F150A" w:rsidRDefault="000F150A">
      <w:r>
        <w:separator/>
      </w:r>
    </w:p>
  </w:endnote>
  <w:endnote w:type="continuationSeparator" w:id="0">
    <w:p w14:paraId="7C99677D" w14:textId="77777777" w:rsidR="000F150A" w:rsidRDefault="000F1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252EF7E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B7E6B3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1A504C" w14:textId="6443F747"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FA2BB5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51BE5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874356" w14:textId="7E47DA7A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D7D2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5D7D2F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15E96BEE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1BFAC3" w14:textId="77777777" w:rsidR="000F150A" w:rsidRDefault="000F150A">
      <w:r>
        <w:separator/>
      </w:r>
    </w:p>
  </w:footnote>
  <w:footnote w:type="continuationSeparator" w:id="0">
    <w:p w14:paraId="6E2EB2AC" w14:textId="77777777" w:rsidR="000F150A" w:rsidRDefault="000F15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74A95F0C" w14:textId="77777777">
      <w:tc>
        <w:tcPr>
          <w:tcW w:w="6379" w:type="dxa"/>
        </w:tcPr>
        <w:p w14:paraId="3687381F" w14:textId="77777777" w:rsidR="00D1755E" w:rsidRDefault="00462329">
          <w:pPr>
            <w:pStyle w:val="Header"/>
            <w:tabs>
              <w:tab w:val="clear" w:pos="4320"/>
              <w:tab w:val="clear" w:pos="8640"/>
            </w:tabs>
          </w:pPr>
          <w:r>
            <w:t>Let’s Quiz</w:t>
          </w:r>
        </w:p>
      </w:tc>
      <w:tc>
        <w:tcPr>
          <w:tcW w:w="3179" w:type="dxa"/>
        </w:tcPr>
        <w:p w14:paraId="7C80CF9B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420AF3AD" w14:textId="77777777">
      <w:tc>
        <w:tcPr>
          <w:tcW w:w="6379" w:type="dxa"/>
        </w:tcPr>
        <w:p w14:paraId="20B04560" w14:textId="77777777" w:rsidR="00D1755E" w:rsidRDefault="00432D0B">
          <w:fldSimple w:instr=" TITLE  \* MERGEFORMAT ">
            <w:r w:rsidR="00FA2BB5">
              <w:t>Iteration Plan</w:t>
            </w:r>
          </w:fldSimple>
        </w:p>
      </w:tc>
      <w:tc>
        <w:tcPr>
          <w:tcW w:w="3179" w:type="dxa"/>
        </w:tcPr>
        <w:p w14:paraId="25622AA6" w14:textId="5309D4E0" w:rsidR="00D1755E" w:rsidRDefault="00D1755E" w:rsidP="00462329">
          <w:r>
            <w:t xml:space="preserve">  Date:  </w:t>
          </w:r>
          <w:r w:rsidR="00823188">
            <w:t>April</w:t>
          </w:r>
          <w:r w:rsidR="00462329">
            <w:t xml:space="preserve"> </w:t>
          </w:r>
          <w:r w:rsidR="00823188">
            <w:t>11</w:t>
          </w:r>
          <w:r w:rsidR="00462329">
            <w:t>, 2018</w:t>
          </w:r>
        </w:p>
      </w:tc>
    </w:tr>
  </w:tbl>
  <w:p w14:paraId="393317BA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AA23E8F"/>
    <w:multiLevelType w:val="hybridMultilevel"/>
    <w:tmpl w:val="72186AFE"/>
    <w:lvl w:ilvl="0" w:tplc="0C09000F">
      <w:start w:val="1"/>
      <w:numFmt w:val="decimal"/>
      <w:lvlText w:val="%1."/>
      <w:lvlJc w:val="left"/>
      <w:pPr>
        <w:ind w:left="768" w:hanging="360"/>
      </w:pPr>
    </w:lvl>
    <w:lvl w:ilvl="1" w:tplc="0C090019" w:tentative="1">
      <w:start w:val="1"/>
      <w:numFmt w:val="lowerLetter"/>
      <w:lvlText w:val="%2."/>
      <w:lvlJc w:val="left"/>
      <w:pPr>
        <w:ind w:left="1488" w:hanging="360"/>
      </w:pPr>
    </w:lvl>
    <w:lvl w:ilvl="2" w:tplc="0C09001B" w:tentative="1">
      <w:start w:val="1"/>
      <w:numFmt w:val="lowerRoman"/>
      <w:lvlText w:val="%3."/>
      <w:lvlJc w:val="right"/>
      <w:pPr>
        <w:ind w:left="2208" w:hanging="180"/>
      </w:pPr>
    </w:lvl>
    <w:lvl w:ilvl="3" w:tplc="0C09000F" w:tentative="1">
      <w:start w:val="1"/>
      <w:numFmt w:val="decimal"/>
      <w:lvlText w:val="%4."/>
      <w:lvlJc w:val="left"/>
      <w:pPr>
        <w:ind w:left="2928" w:hanging="360"/>
      </w:pPr>
    </w:lvl>
    <w:lvl w:ilvl="4" w:tplc="0C090019" w:tentative="1">
      <w:start w:val="1"/>
      <w:numFmt w:val="lowerLetter"/>
      <w:lvlText w:val="%5."/>
      <w:lvlJc w:val="left"/>
      <w:pPr>
        <w:ind w:left="3648" w:hanging="360"/>
      </w:pPr>
    </w:lvl>
    <w:lvl w:ilvl="5" w:tplc="0C09001B" w:tentative="1">
      <w:start w:val="1"/>
      <w:numFmt w:val="lowerRoman"/>
      <w:lvlText w:val="%6."/>
      <w:lvlJc w:val="right"/>
      <w:pPr>
        <w:ind w:left="4368" w:hanging="180"/>
      </w:pPr>
    </w:lvl>
    <w:lvl w:ilvl="6" w:tplc="0C09000F" w:tentative="1">
      <w:start w:val="1"/>
      <w:numFmt w:val="decimal"/>
      <w:lvlText w:val="%7."/>
      <w:lvlJc w:val="left"/>
      <w:pPr>
        <w:ind w:left="5088" w:hanging="360"/>
      </w:pPr>
    </w:lvl>
    <w:lvl w:ilvl="7" w:tplc="0C090019" w:tentative="1">
      <w:start w:val="1"/>
      <w:numFmt w:val="lowerLetter"/>
      <w:lvlText w:val="%8."/>
      <w:lvlJc w:val="left"/>
      <w:pPr>
        <w:ind w:left="5808" w:hanging="360"/>
      </w:pPr>
    </w:lvl>
    <w:lvl w:ilvl="8" w:tplc="0C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9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5C4CFC"/>
    <w:multiLevelType w:val="hybridMultilevel"/>
    <w:tmpl w:val="6C0096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5"/>
  </w:num>
  <w:num w:numId="12">
    <w:abstractNumId w:val="13"/>
  </w:num>
  <w:num w:numId="13">
    <w:abstractNumId w:val="34"/>
  </w:num>
  <w:num w:numId="14">
    <w:abstractNumId w:val="12"/>
  </w:num>
  <w:num w:numId="15">
    <w:abstractNumId w:val="5"/>
  </w:num>
  <w:num w:numId="16">
    <w:abstractNumId w:val="33"/>
  </w:num>
  <w:num w:numId="17">
    <w:abstractNumId w:val="21"/>
  </w:num>
  <w:num w:numId="18">
    <w:abstractNumId w:val="8"/>
  </w:num>
  <w:num w:numId="19">
    <w:abstractNumId w:val="17"/>
  </w:num>
  <w:num w:numId="20">
    <w:abstractNumId w:val="11"/>
  </w:num>
  <w:num w:numId="21">
    <w:abstractNumId w:val="32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7"/>
  </w:num>
  <w:num w:numId="30">
    <w:abstractNumId w:val="20"/>
  </w:num>
  <w:num w:numId="31">
    <w:abstractNumId w:val="23"/>
  </w:num>
  <w:num w:numId="32">
    <w:abstractNumId w:val="6"/>
  </w:num>
  <w:num w:numId="33">
    <w:abstractNumId w:val="18"/>
  </w:num>
  <w:num w:numId="34">
    <w:abstractNumId w:val="4"/>
  </w:num>
  <w:num w:numId="35">
    <w:abstractNumId w:val="9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7"/>
  </w:num>
  <w:num w:numId="39">
    <w:abstractNumId w:val="29"/>
  </w:num>
  <w:num w:numId="40">
    <w:abstractNumId w:val="28"/>
  </w:num>
  <w:num w:numId="41">
    <w:abstractNumId w:val="38"/>
  </w:num>
  <w:num w:numId="42">
    <w:abstractNumId w:val="37"/>
  </w:num>
  <w:num w:numId="43">
    <w:abstractNumId w:val="22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5"/>
    <w:rsid w:val="000178C5"/>
    <w:rsid w:val="00021A22"/>
    <w:rsid w:val="000245C9"/>
    <w:rsid w:val="00024AC2"/>
    <w:rsid w:val="00052411"/>
    <w:rsid w:val="000561FC"/>
    <w:rsid w:val="00083367"/>
    <w:rsid w:val="000B6D46"/>
    <w:rsid w:val="000D1A4B"/>
    <w:rsid w:val="000F150A"/>
    <w:rsid w:val="000F239C"/>
    <w:rsid w:val="00144D54"/>
    <w:rsid w:val="00166C49"/>
    <w:rsid w:val="00170DD9"/>
    <w:rsid w:val="00176824"/>
    <w:rsid w:val="001B53D1"/>
    <w:rsid w:val="001D2DBF"/>
    <w:rsid w:val="001E146F"/>
    <w:rsid w:val="00241C30"/>
    <w:rsid w:val="00256BE5"/>
    <w:rsid w:val="00266B30"/>
    <w:rsid w:val="002C1AFF"/>
    <w:rsid w:val="00351605"/>
    <w:rsid w:val="003725ED"/>
    <w:rsid w:val="003A21F4"/>
    <w:rsid w:val="003C7438"/>
    <w:rsid w:val="003D20BC"/>
    <w:rsid w:val="003F4F83"/>
    <w:rsid w:val="00432D0B"/>
    <w:rsid w:val="00462329"/>
    <w:rsid w:val="004C1BE0"/>
    <w:rsid w:val="004D621B"/>
    <w:rsid w:val="004E307A"/>
    <w:rsid w:val="004E36DD"/>
    <w:rsid w:val="00521D98"/>
    <w:rsid w:val="00524729"/>
    <w:rsid w:val="00534E42"/>
    <w:rsid w:val="005366A5"/>
    <w:rsid w:val="00557521"/>
    <w:rsid w:val="005933A6"/>
    <w:rsid w:val="005D7D2F"/>
    <w:rsid w:val="005E7977"/>
    <w:rsid w:val="005F5C34"/>
    <w:rsid w:val="00612E0C"/>
    <w:rsid w:val="00645772"/>
    <w:rsid w:val="00650FCC"/>
    <w:rsid w:val="00676232"/>
    <w:rsid w:val="0075006F"/>
    <w:rsid w:val="00751572"/>
    <w:rsid w:val="00766B33"/>
    <w:rsid w:val="007717D7"/>
    <w:rsid w:val="007733E8"/>
    <w:rsid w:val="00794BBC"/>
    <w:rsid w:val="007F7226"/>
    <w:rsid w:val="00802C79"/>
    <w:rsid w:val="00823188"/>
    <w:rsid w:val="008A4D87"/>
    <w:rsid w:val="008B649B"/>
    <w:rsid w:val="008D6BD6"/>
    <w:rsid w:val="009367DD"/>
    <w:rsid w:val="00954E46"/>
    <w:rsid w:val="009573EB"/>
    <w:rsid w:val="00974B34"/>
    <w:rsid w:val="00977FFC"/>
    <w:rsid w:val="00997DEA"/>
    <w:rsid w:val="009A68C3"/>
    <w:rsid w:val="009D6937"/>
    <w:rsid w:val="00A15332"/>
    <w:rsid w:val="00A31804"/>
    <w:rsid w:val="00A51BE5"/>
    <w:rsid w:val="00A82566"/>
    <w:rsid w:val="00AB4260"/>
    <w:rsid w:val="00AC5C10"/>
    <w:rsid w:val="00AE46FA"/>
    <w:rsid w:val="00B001D7"/>
    <w:rsid w:val="00B132BF"/>
    <w:rsid w:val="00B30E33"/>
    <w:rsid w:val="00B5408F"/>
    <w:rsid w:val="00B62EF7"/>
    <w:rsid w:val="00B7002B"/>
    <w:rsid w:val="00B71F37"/>
    <w:rsid w:val="00BB2A09"/>
    <w:rsid w:val="00BC3EFF"/>
    <w:rsid w:val="00C1500A"/>
    <w:rsid w:val="00C40D04"/>
    <w:rsid w:val="00C478BD"/>
    <w:rsid w:val="00C514F1"/>
    <w:rsid w:val="00C55459"/>
    <w:rsid w:val="00C60C93"/>
    <w:rsid w:val="00C72CDA"/>
    <w:rsid w:val="00C93D0D"/>
    <w:rsid w:val="00CA0103"/>
    <w:rsid w:val="00CB4A37"/>
    <w:rsid w:val="00D1755E"/>
    <w:rsid w:val="00D8366F"/>
    <w:rsid w:val="00DB3AE9"/>
    <w:rsid w:val="00DD4A50"/>
    <w:rsid w:val="00DD596D"/>
    <w:rsid w:val="00E62830"/>
    <w:rsid w:val="00E6402E"/>
    <w:rsid w:val="00F36701"/>
    <w:rsid w:val="00FA118F"/>
    <w:rsid w:val="00FA2BB5"/>
    <w:rsid w:val="00FA493A"/>
    <w:rsid w:val="00FB1FB8"/>
    <w:rsid w:val="00FC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FA058"/>
  <w15:docId w15:val="{832E3623-EBFE-4801-A43C-E22A8E7E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39C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46F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40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s://github.com/coldog86/Development-Project/blob/Col/Documentation/Vision%20Draft.docx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coldog86/Development-Project/tree/Col/evidence%20of%20work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github.com/coldog86/Development-Project/tree/Charnes/Let's%20Quiz" TargetMode="External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C:\Users\jtuli\Downloads\openup_published_1.5.1.5_20121212\openup\practice.mgmt.iterative_dev.base\guidances\templates\resources\iteration_plan_tpl.dot</Template>
  <TotalTime>18</TotalTime>
  <Pages>3</Pages>
  <Words>465</Words>
  <Characters>2652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lastModifiedBy>Microsoft Office User</cp:lastModifiedBy>
  <cp:revision>9</cp:revision>
  <cp:lastPrinted>1900-12-31T14:00:00Z</cp:lastPrinted>
  <dcterms:created xsi:type="dcterms:W3CDTF">2018-04-30T08:10:00Z</dcterms:created>
  <dcterms:modified xsi:type="dcterms:W3CDTF">2018-05-02T01:04:00Z</dcterms:modified>
</cp:coreProperties>
</file>