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>
              <w:rPr>
                <w:sz w:val="24"/>
                <w:szCs w:val="24"/>
              </w:rPr>
              <w:t xml:space="preserve">play new game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user can choose to play a game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or </w:t>
            </w:r>
            <w:r w:rsidR="002149B2">
              <w:rPr>
                <w:sz w:val="24"/>
                <w:szCs w:val="24"/>
              </w:rPr>
              <w:t xml:space="preserve">have </w:t>
            </w:r>
            <w:r>
              <w:rPr>
                <w:sz w:val="24"/>
                <w:szCs w:val="24"/>
              </w:rPr>
              <w:t>skipped login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AB2DEE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:rsidR="000E76F5" w:rsidRPr="003B1FBF" w:rsidRDefault="003B1FBF" w:rsidP="000E76F5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5675E5" w:rsidRDefault="00A17853" w:rsidP="00374830">
      <w:pPr>
        <w:pStyle w:val="bp"/>
        <w:spacing w:before="0"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4.75pt;margin-top:0;width:220.5pt;height:400.6pt;z-index:251659264;mso-position-horizontal-relative:margin;mso-position-vertical-relative:margin">
            <v:imagedata r:id="rId7" o:title="2018-05-19_16-07-58"/>
            <w10:wrap type="square" anchorx="margin" anchory="margin"/>
          </v:shape>
        </w:pict>
      </w:r>
      <w:r>
        <w:pict>
          <v:shape id="_x0000_i1025" type="#_x0000_t75" style="width:223.5pt;height:402.75pt">
            <v:imagedata r:id="rId8" o:title="2018-05-19_17-41-37"/>
          </v:shape>
        </w:pict>
      </w:r>
    </w:p>
    <w:p w:rsidR="005675E5" w:rsidRDefault="005675E5" w:rsidP="00374830">
      <w:pPr>
        <w:pStyle w:val="bp"/>
        <w:spacing w:before="0" w:after="0"/>
      </w:pPr>
    </w:p>
    <w:p w:rsidR="005675E5" w:rsidRDefault="00822647" w:rsidP="00374830">
      <w:pPr>
        <w:pStyle w:val="bp"/>
        <w:spacing w:before="0" w:after="0"/>
      </w:pPr>
      <w:r>
        <w:t xml:space="preserve">Pressing new game button                                                                  Opens up game </w:t>
      </w:r>
      <w:r w:rsidR="002135B0">
        <w:t>screen</w:t>
      </w: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5675E5" w:rsidRDefault="005675E5" w:rsidP="00374830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:rsidR="00540012" w:rsidRPr="009B3DFA" w:rsidRDefault="00540012" w:rsidP="00F377AC">
            <w:pPr>
              <w:pStyle w:val="bp"/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602F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602FF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  <w:r w:rsidR="00221BB5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1.2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Pr="00221BB5" w:rsidRDefault="000602FF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1.0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0.5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602FF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295525" cy="3886119"/>
            <wp:effectExtent l="0" t="0" r="0" b="635"/>
            <wp:docPr id="1" name="Picture 1" descr="C:\Users\Michelle\AppData\Local\Microsoft\Windows\INetCache\Content.Word\2018-05-19_17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le\AppData\Local\Microsoft\Windows\INetCache\Content.Word\2018-05-19_17-51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41" cy="39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  <w:spacing w:before="0" w:after="0"/>
            </w:pPr>
            <w:r>
              <w:t>Answer question- correct answer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>answering a question correctly adds points to  Players score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What is the name of the protocol droid that greets Qui-Gon and Obi-Wan on the Trade Federation flagship?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TC-14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Score 20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285FE4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285FE4" w:rsidRDefault="00285FE4" w:rsidP="00285FE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Score 30</w:t>
            </w:r>
          </w:p>
          <w:p w:rsidR="00285FE4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285FE4" w:rsidRDefault="00285FE4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A17853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28" type="#_x0000_t75" style="position:absolute;margin-left:297.75pt;margin-top:0;width:184.5pt;height:309.85pt;z-index:251661312;mso-position-horizontal-relative:margin;mso-position-vertical-relative:margin">
            <v:imagedata r:id="rId10" o:title="2018-05-19_17-51-24"/>
            <w10:wrap type="square" anchorx="margin" anchory="margin"/>
          </v:shape>
        </w:pict>
      </w:r>
      <w:r w:rsidR="00BF5FC1">
        <w:rPr>
          <w:b/>
          <w:bCs/>
          <w:noProof/>
          <w:lang w:val="en-AU" w:eastAsia="en-AU"/>
        </w:rPr>
        <w:pict>
          <v:shape id="_x0000_i1026" type="#_x0000_t75" style="width:192pt;height:313.5pt">
            <v:imagedata r:id="rId11" o:title="2018-05-19_17-51-22"/>
          </v:shape>
        </w:pict>
      </w: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:rsidR="00221BB5" w:rsidRPr="00FC06BC" w:rsidRDefault="00DC15E8" w:rsidP="001F16C5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$50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:rsidR="00DC15E8" w:rsidRDefault="00DC15E8" w:rsidP="00652699">
            <w:pPr>
              <w:pStyle w:val="bp"/>
              <w:spacing w:before="0" w:after="0"/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437765" cy="4038600"/>
            <wp:effectExtent l="0" t="0" r="635" b="0"/>
            <wp:docPr id="2" name="Picture 2" descr="C:\Users\Michelle\AppData\Local\Microsoft\Windows\INetCache\Content.Word\2018-05-21_14-0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1_14-01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40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Wong answer shown red -5 points score and correct answer shown in green</w:t>
      </w: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822647" w:rsidRDefault="00822647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A17853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31" type="#_x0000_t75" style="position:absolute;margin-left:272.25pt;margin-top:0;width:227.25pt;height:380.25pt;z-index:251663360;mso-position-horizontal-relative:margin;mso-position-vertical-relative:margin">
            <v:imagedata r:id="rId13" o:title="2018-05-19_17-51-18"/>
            <w10:wrap type="square" anchorx="margin" anchory="margin"/>
          </v:shape>
        </w:pict>
      </w:r>
      <w:r w:rsidR="00BF5FC1">
        <w:pict>
          <v:shape id="_x0000_i1027" type="#_x0000_t75" style="width:231.75pt;height:381.75pt">
            <v:imagedata r:id="rId14" o:title="2018-05-19_17-51-12"/>
          </v:shape>
        </w:pic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1F16C5" w:rsidP="00374830">
      <w:pPr>
        <w:pStyle w:val="bp"/>
        <w:spacing w:before="0" w:after="0"/>
      </w:pPr>
      <w:r>
        <w:t>Timer bar green nearly full                                                              Timer bar less and turned red</w:t>
      </w: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DC15E8" w:rsidP="00374830">
      <w:pPr>
        <w:pStyle w:val="bp"/>
        <w:spacing w:before="0" w:after="0"/>
      </w:pPr>
    </w:p>
    <w:p w:rsidR="00DC15E8" w:rsidRDefault="00A17853" w:rsidP="00374830">
      <w:pPr>
        <w:pStyle w:val="bp"/>
        <w:spacing w:before="0" w:after="0"/>
      </w:pPr>
      <w:r>
        <w:rPr>
          <w:noProof/>
        </w:rPr>
        <w:pict>
          <v:shape id="_x0000_s1033" type="#_x0000_t75" style="position:absolute;margin-left:303pt;margin-top:14.25pt;width:199.45pt;height:367.6pt;z-index:251667456;mso-position-horizontal-relative:margin;mso-position-vertical-relative:margin">
            <v:imagedata r:id="rId10" o:title="2018-05-19_17-51-24"/>
            <w10:wrap type="square" anchorx="margin" anchory="margin"/>
          </v:shape>
        </w:pict>
      </w:r>
      <w:r w:rsidR="00BF5FC1">
        <w:pict>
          <v:shape id="_x0000_i1028" type="#_x0000_t75" style="width:200.25pt;height:369.75pt">
            <v:imagedata r:id="rId11" o:title="2018-05-19_17-51-22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  <w:r>
        <w:t>Timer red and less still on both screenshots</w:t>
      </w:r>
    </w:p>
    <w:p w:rsidR="001F16C5" w:rsidRDefault="00A17853" w:rsidP="00374830">
      <w:pPr>
        <w:pStyle w:val="bp"/>
        <w:spacing w:before="0" w:after="0"/>
      </w:pPr>
      <w:r>
        <w:rPr>
          <w:noProof/>
        </w:rPr>
        <w:lastRenderedPageBreak/>
        <w:pict>
          <v:shape id="_x0000_s1044" type="#_x0000_t75" style="position:absolute;margin-left:263.45pt;margin-top:12pt;width:226.25pt;height:362.35pt;z-index:251673600;mso-position-horizontal-relative:margin;mso-position-vertical-relative:margin">
            <v:imagedata r:id="rId15" o:title="2018-05-23_20-56-47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23.25pt;margin-top:12pt;width:206.3pt;height:362.35pt;z-index:251665408;mso-position-horizontal-relative:margin;mso-position-vertical-relative:margin">
            <v:imagedata r:id="rId16" o:title="2018-05-19_17-51-27"/>
            <w10:wrap type="square" anchorx="margin" anchory="margin"/>
          </v:shape>
        </w:pict>
      </w: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374830">
      <w:pPr>
        <w:pStyle w:val="bp"/>
        <w:spacing w:before="0" w:after="0"/>
      </w:pPr>
    </w:p>
    <w:p w:rsidR="001F16C5" w:rsidRDefault="001F16C5" w:rsidP="00EE0CA9">
      <w:pPr>
        <w:pStyle w:val="bp"/>
        <w:spacing w:before="0" w:after="0"/>
        <w:ind w:firstLine="720"/>
      </w:pPr>
      <w:r>
        <w:t xml:space="preserve">Timer bar nearly </w:t>
      </w:r>
      <w:r w:rsidR="00EE0CA9">
        <w:t>gone</w:t>
      </w:r>
      <w:r w:rsidR="00415751">
        <w:t xml:space="preserve">                                                          Timer ran out end of round screen displays</w:t>
      </w: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p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finished a round or game</w:t>
            </w:r>
            <w:r>
              <w:t xml:space="preserve"> </w:t>
            </w:r>
          </w:p>
          <w:p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15751" w:rsidRPr="00FC06BC" w:rsidRDefault="002135B0" w:rsidP="00935F60">
            <w:pPr>
              <w:pStyle w:val="bp"/>
              <w:spacing w:before="0" w:after="0"/>
              <w:rPr>
                <w:b/>
                <w:bCs/>
              </w:rPr>
            </w:pPr>
            <w:r w:rsidRPr="002135B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:rsidR="00415751" w:rsidRPr="00FC06BC" w:rsidRDefault="00273D38" w:rsidP="002135B0">
            <w:pPr>
              <w:pStyle w:val="bp"/>
            </w:pPr>
            <w:r>
              <w:t>Score should be submit to the database.</w:t>
            </w:r>
          </w:p>
        </w:tc>
        <w:tc>
          <w:tcPr>
            <w:tcW w:w="714" w:type="dxa"/>
          </w:tcPr>
          <w:p w:rsidR="00415751" w:rsidRPr="002135B0" w:rsidRDefault="002135B0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2135B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415751" w:rsidRDefault="00415751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A17853" w:rsidP="00EE0CA9">
      <w:pPr>
        <w:pStyle w:val="bp"/>
        <w:spacing w:before="0" w:after="0"/>
        <w:ind w:firstLine="720"/>
      </w:pPr>
      <w:r>
        <w:rPr>
          <w:noProof/>
        </w:rPr>
        <w:lastRenderedPageBreak/>
        <w:pict>
          <v:shape id="_x0000_s1039" type="#_x0000_t75" style="position:absolute;left:0;text-align:left;margin-left:339.75pt;margin-top:12.75pt;width:300.75pt;height:374.35pt;z-index:251671552;mso-position-horizontal-relative:margin;mso-position-vertical-relative:margin">
            <v:imagedata r:id="rId17" o:title="chrome_2018-05-23_20-42-01"/>
            <w10:wrap type="square" anchorx="margin" anchory="margin"/>
          </v:shape>
        </w:pict>
      </w:r>
    </w:p>
    <w:p w:rsidR="002135B0" w:rsidRDefault="002135B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71FDD36E" wp14:editId="31A5227D">
            <wp:extent cx="2714625" cy="4752975"/>
            <wp:effectExtent l="0" t="0" r="9525" b="9525"/>
            <wp:docPr id="3" name="Picture 3" descr="C:\Users\Michelle\AppData\Local\Microsoft\Windows\INetCache\Content.Word\2018-05-23_20-5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elle\AppData\Local\Microsoft\Windows\INetCache\Content.Word\2018-05-23_20-56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  <w:r>
        <w:t>Tester1 gets a new high score                                                                     Database showing tester1’s high score</w:t>
      </w:r>
    </w:p>
    <w:p w:rsidR="002135B0" w:rsidRDefault="002135B0" w:rsidP="00EE0CA9">
      <w:pPr>
        <w:pStyle w:val="bp"/>
        <w:spacing w:before="0" w:after="0"/>
        <w:ind w:firstLine="720"/>
      </w:pPr>
    </w:p>
    <w:p w:rsidR="002135B0" w:rsidRDefault="002135B0" w:rsidP="00EE0CA9">
      <w:pPr>
        <w:pStyle w:val="bp"/>
        <w:spacing w:before="0" w:after="0"/>
        <w:ind w:firstLine="720"/>
      </w:pPr>
      <w:bookmarkStart w:id="0" w:name="_GoBack"/>
      <w:bookmarkEnd w:id="0"/>
    </w:p>
    <w:sectPr w:rsidR="002135B0" w:rsidSect="00A37650">
      <w:headerReference w:type="default" r:id="rId19"/>
      <w:footerReference w:type="even" r:id="rId20"/>
      <w:footerReference w:type="default" r:id="rId2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853" w:rsidRDefault="00A17853">
      <w:r>
        <w:separator/>
      </w:r>
    </w:p>
  </w:endnote>
  <w:endnote w:type="continuationSeparator" w:id="0">
    <w:p w:rsidR="00A17853" w:rsidRDefault="00A1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5FC1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5FC1">
      <w:rPr>
        <w:rStyle w:val="PageNumber"/>
        <w:noProof/>
      </w:rPr>
      <w:t>14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853" w:rsidRDefault="00A17853">
      <w:r>
        <w:separator/>
      </w:r>
    </w:p>
  </w:footnote>
  <w:footnote w:type="continuationSeparator" w:id="0">
    <w:p w:rsidR="00A17853" w:rsidRDefault="00A17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675E5" w:rsidP="000E76F5">
          <w:r>
            <w:t>Play Game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602FF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16C5"/>
    <w:rsid w:val="001F6448"/>
    <w:rsid w:val="001F7C68"/>
    <w:rsid w:val="002052B0"/>
    <w:rsid w:val="00205D7F"/>
    <w:rsid w:val="00212269"/>
    <w:rsid w:val="00212A3D"/>
    <w:rsid w:val="002135B0"/>
    <w:rsid w:val="002149B2"/>
    <w:rsid w:val="00221BB5"/>
    <w:rsid w:val="00273D38"/>
    <w:rsid w:val="00285FE4"/>
    <w:rsid w:val="00286954"/>
    <w:rsid w:val="00291668"/>
    <w:rsid w:val="002A7E47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F1D6E"/>
    <w:rsid w:val="00411FAB"/>
    <w:rsid w:val="00415751"/>
    <w:rsid w:val="004262A9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352C"/>
    <w:rsid w:val="00520EF0"/>
    <w:rsid w:val="00531B5A"/>
    <w:rsid w:val="00536681"/>
    <w:rsid w:val="00540012"/>
    <w:rsid w:val="00553DAD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62B3A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47E2"/>
    <w:rsid w:val="009910B6"/>
    <w:rsid w:val="009B2145"/>
    <w:rsid w:val="009C06FE"/>
    <w:rsid w:val="009C4C9A"/>
    <w:rsid w:val="009D1046"/>
    <w:rsid w:val="009E2570"/>
    <w:rsid w:val="00A11301"/>
    <w:rsid w:val="00A17853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751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1249</TotalTime>
  <Pages>14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17</cp:revision>
  <cp:lastPrinted>2003-10-05T22:49:00Z</cp:lastPrinted>
  <dcterms:created xsi:type="dcterms:W3CDTF">2018-05-12T11:37:00Z</dcterms:created>
  <dcterms:modified xsi:type="dcterms:W3CDTF">2018-05-28T04:18:00Z</dcterms:modified>
</cp:coreProperties>
</file>