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 w14:paraId="756073C3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056AE4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E28DA3" w14:textId="77777777" w:rsidR="0034720A" w:rsidRPr="00AB2DEE" w:rsidRDefault="00050695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="00AB2DEE" w:rsidRPr="00AB2DEE">
              <w:rPr>
                <w:sz w:val="24"/>
                <w:szCs w:val="24"/>
              </w:rPr>
              <w:t xml:space="preserve"> </w:t>
            </w:r>
          </w:p>
        </w:tc>
      </w:tr>
      <w:tr w:rsidR="000E76F5" w14:paraId="1BC70A5D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45FFF8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7997F2" w14:textId="119ACB3A" w:rsidR="000E76F5" w:rsidRPr="009B3DFA" w:rsidRDefault="007A2D37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</w:t>
            </w:r>
            <w:r w:rsidR="00050695">
              <w:rPr>
                <w:sz w:val="24"/>
                <w:szCs w:val="24"/>
              </w:rPr>
              <w:t>uestion</w:t>
            </w:r>
            <w:r>
              <w:rPr>
                <w:sz w:val="24"/>
                <w:szCs w:val="24"/>
              </w:rPr>
              <w:t>-Check Editable Fields</w:t>
            </w:r>
          </w:p>
        </w:tc>
      </w:tr>
      <w:tr w:rsidR="000E76F5" w14:paraId="0220BEFB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E55765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568DB8" w14:textId="77777777" w:rsidR="000E76F5" w:rsidRDefault="0005069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fields are editable</w:t>
            </w:r>
          </w:p>
          <w:p w14:paraId="6D877F04" w14:textId="77777777"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 w14:paraId="097B1900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4B66D8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B54723" w14:textId="77777777"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</w:t>
            </w:r>
          </w:p>
          <w:p w14:paraId="1576CBF4" w14:textId="77777777" w:rsidR="00AB2DEE" w:rsidRPr="009B3DFA" w:rsidRDefault="0005069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0E76F5" w14:paraId="5CC93664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7AC1CE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69ED80" w14:textId="77777777" w:rsidR="000E76F5" w:rsidRPr="009B3DFA" w:rsidRDefault="000E76F5" w:rsidP="00050695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</w:t>
            </w:r>
            <w:r w:rsidR="00050695">
              <w:rPr>
                <w:sz w:val="24"/>
                <w:szCs w:val="24"/>
              </w:rPr>
              <w:t xml:space="preserve"> can be edited</w:t>
            </w:r>
          </w:p>
        </w:tc>
      </w:tr>
      <w:tr w:rsidR="00E303EF" w14:paraId="306D2742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3893F0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903075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759FE346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11DEEE6B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5AE16154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687E524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66E91F0" w14:textId="5F17FD6D" w:rsidR="00536681" w:rsidRDefault="00536681" w:rsidP="001B5BF9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14:paraId="2BD58BC6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35FB5C0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9CC3F3F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BA32C15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DDECD17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76EAC52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14:paraId="578C8609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A5FF76F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EA42243" w14:textId="77777777" w:rsidR="000E76F5" w:rsidRPr="00854E58" w:rsidRDefault="00050695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writes in </w:t>
            </w:r>
            <w:r w:rsidR="00F2079A">
              <w:rPr>
                <w:sz w:val="24"/>
              </w:rPr>
              <w:t xml:space="preserve">question field </w:t>
            </w:r>
          </w:p>
        </w:tc>
        <w:tc>
          <w:tcPr>
            <w:tcW w:w="5596" w:type="dxa"/>
          </w:tcPr>
          <w:p w14:paraId="49C31C03" w14:textId="77777777" w:rsidR="000E76F5" w:rsidRDefault="00F2079A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Field should be editable</w:t>
            </w:r>
          </w:p>
        </w:tc>
        <w:tc>
          <w:tcPr>
            <w:tcW w:w="714" w:type="dxa"/>
          </w:tcPr>
          <w:p w14:paraId="5D16775B" w14:textId="77732948" w:rsidR="000E76F5" w:rsidRPr="001B5BF9" w:rsidRDefault="000E76F5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41EDB6D9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14:paraId="4C54C859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4FEF3FE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03E32042" w14:textId="77777777" w:rsidR="000E76F5" w:rsidRPr="000F12CB" w:rsidRDefault="00F2079A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writes in all answer fields</w:t>
            </w:r>
          </w:p>
        </w:tc>
        <w:tc>
          <w:tcPr>
            <w:tcW w:w="5596" w:type="dxa"/>
          </w:tcPr>
          <w:p w14:paraId="3B59344E" w14:textId="77777777" w:rsidR="000E76F5" w:rsidRDefault="00F2079A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Fields should be editable</w:t>
            </w:r>
          </w:p>
        </w:tc>
        <w:tc>
          <w:tcPr>
            <w:tcW w:w="714" w:type="dxa"/>
          </w:tcPr>
          <w:p w14:paraId="6838743E" w14:textId="1803A685" w:rsidR="000E76F5" w:rsidRPr="001B5BF9" w:rsidRDefault="000E76F5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58D05B8B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tr w:rsidR="009E1CD0" w14:paraId="529CB63A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5965E60" w14:textId="77777777" w:rsidR="009E1CD0" w:rsidRDefault="009E1CD0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44AF4378" w14:textId="01C1127D" w:rsidR="009E1CD0" w:rsidRDefault="009E1CD0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chooses category</w:t>
            </w:r>
          </w:p>
        </w:tc>
        <w:tc>
          <w:tcPr>
            <w:tcW w:w="5596" w:type="dxa"/>
          </w:tcPr>
          <w:p w14:paraId="12BC2E16" w14:textId="66EEEFD2" w:rsidR="009E1CD0" w:rsidRDefault="009E1CD0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Drop box should allow choosing of a category</w:t>
            </w:r>
          </w:p>
        </w:tc>
        <w:tc>
          <w:tcPr>
            <w:tcW w:w="714" w:type="dxa"/>
          </w:tcPr>
          <w:p w14:paraId="5840AD26" w14:textId="77777777" w:rsidR="009E1CD0" w:rsidRDefault="009E1CD0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14" w:type="dxa"/>
          </w:tcPr>
          <w:p w14:paraId="443F7C9F" w14:textId="77777777" w:rsidR="009E1CD0" w:rsidRDefault="009E1CD0" w:rsidP="000E76F5">
            <w:pPr>
              <w:pStyle w:val="RowHeadings"/>
              <w:spacing w:before="80" w:after="80"/>
            </w:pPr>
          </w:p>
        </w:tc>
      </w:tr>
    </w:tbl>
    <w:p w14:paraId="6B96EAE7" w14:textId="77777777" w:rsidR="00A30AD6" w:rsidRDefault="00A30AD6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2"/>
        <w:gridCol w:w="1916"/>
        <w:gridCol w:w="2163"/>
        <w:gridCol w:w="2163"/>
        <w:gridCol w:w="2163"/>
        <w:gridCol w:w="2143"/>
      </w:tblGrid>
      <w:tr w:rsidR="000E76F5" w:rsidRPr="003F7E88" w14:paraId="02742C17" w14:textId="77777777" w:rsidTr="00451B05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BE8154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451B05" w:rsidRPr="00572CE5" w14:paraId="758BF74B" w14:textId="77777777" w:rsidTr="00451B05"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CC2727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6D0DF" w14:textId="28BD2E79" w:rsidR="000E76F5" w:rsidRPr="00572CE5" w:rsidRDefault="00D43907" w:rsidP="00F377A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Correct Answer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87D35B" w14:textId="2575BA60" w:rsidR="000E76F5" w:rsidRPr="00572CE5" w:rsidRDefault="00D43907" w:rsidP="00F377AC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Wrong Answer1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C40374" w14:textId="7776CB3B" w:rsidR="000E76F5" w:rsidRPr="00572CE5" w:rsidRDefault="00D43907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D43907">
              <w:rPr>
                <w:b/>
              </w:rPr>
              <w:t>Wrong Answer</w:t>
            </w:r>
            <w:r>
              <w:rPr>
                <w:b/>
              </w:rPr>
              <w:t>2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C55839" w14:textId="779814C3" w:rsidR="000E76F5" w:rsidRPr="00572CE5" w:rsidRDefault="00D43907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D43907">
              <w:rPr>
                <w:b/>
              </w:rPr>
              <w:t>Wrong Answer</w:t>
            </w:r>
            <w:r>
              <w:rPr>
                <w:b/>
              </w:rPr>
              <w:t>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D66FCE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1B5BF9" w14:paraId="1844F0CF" w14:textId="77777777" w:rsidTr="00451B05">
        <w:tc>
          <w:tcPr>
            <w:tcW w:w="2402" w:type="dxa"/>
            <w:tcBorders>
              <w:top w:val="single" w:sz="4" w:space="0" w:color="auto"/>
            </w:tcBorders>
            <w:shd w:val="clear" w:color="auto" w:fill="E0E0E0"/>
          </w:tcPr>
          <w:p w14:paraId="6EF0ACA7" w14:textId="456018C8" w:rsidR="000E76F5" w:rsidRDefault="00943C5D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="00D43907"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159AE0B3" w14:textId="59DC2E7F" w:rsidR="009E1CD0" w:rsidRPr="00572CE5" w:rsidRDefault="009E1CD0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</w:tcBorders>
            <w:shd w:val="clear" w:color="auto" w:fill="auto"/>
          </w:tcPr>
          <w:p w14:paraId="3A5F9C23" w14:textId="77777777" w:rsidR="000E76F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  <w:p w14:paraId="71AAEE98" w14:textId="06BDC157" w:rsidR="009E1CD0" w:rsidRPr="00572CE5" w:rsidRDefault="00D43907" w:rsidP="00D43907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63" w:type="dxa"/>
            <w:tcBorders>
              <w:top w:val="single" w:sz="4" w:space="0" w:color="auto"/>
            </w:tcBorders>
            <w:shd w:val="clear" w:color="auto" w:fill="auto"/>
          </w:tcPr>
          <w:p w14:paraId="55159731" w14:textId="77777777" w:rsidR="00D43907" w:rsidRDefault="00D43907" w:rsidP="001B5BF9">
            <w:pPr>
              <w:pStyle w:val="bp"/>
              <w:spacing w:before="0" w:after="0"/>
              <w:rPr>
                <w:color w:val="0000FF"/>
              </w:rPr>
            </w:pPr>
          </w:p>
          <w:p w14:paraId="45902691" w14:textId="20617015" w:rsidR="000E76F5" w:rsidRPr="00F2079A" w:rsidRDefault="00D43907" w:rsidP="001B5BF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8.10</w:t>
            </w:r>
          </w:p>
        </w:tc>
        <w:tc>
          <w:tcPr>
            <w:tcW w:w="2163" w:type="dxa"/>
            <w:tcBorders>
              <w:top w:val="single" w:sz="4" w:space="0" w:color="auto"/>
            </w:tcBorders>
            <w:shd w:val="clear" w:color="auto" w:fill="auto"/>
          </w:tcPr>
          <w:p w14:paraId="38560A2B" w14:textId="77777777" w:rsidR="000E76F5" w:rsidRDefault="000E76F5" w:rsidP="001B5BF9">
            <w:pPr>
              <w:pStyle w:val="bp"/>
              <w:spacing w:before="0" w:after="0"/>
              <w:rPr>
                <w:color w:val="0000FF"/>
              </w:rPr>
            </w:pPr>
          </w:p>
          <w:p w14:paraId="46247180" w14:textId="0F3E6582" w:rsidR="00D43907" w:rsidRPr="00F2079A" w:rsidRDefault="00943C5D" w:rsidP="001B5BF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63" w:type="dxa"/>
            <w:tcBorders>
              <w:top w:val="single" w:sz="4" w:space="0" w:color="auto"/>
            </w:tcBorders>
            <w:shd w:val="clear" w:color="auto" w:fill="auto"/>
          </w:tcPr>
          <w:p w14:paraId="67C8EE63" w14:textId="77777777" w:rsidR="000E76F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  <w:p w14:paraId="7F2319C2" w14:textId="226E34B7" w:rsidR="00943C5D" w:rsidRPr="00F2079A" w:rsidRDefault="00943C5D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43" w:type="dxa"/>
            <w:tcBorders>
              <w:top w:val="single" w:sz="4" w:space="0" w:color="auto"/>
            </w:tcBorders>
            <w:shd w:val="clear" w:color="auto" w:fill="auto"/>
          </w:tcPr>
          <w:p w14:paraId="00A014A7" w14:textId="77777777" w:rsidR="000E76F5" w:rsidRDefault="000E76F5" w:rsidP="00F377AC">
            <w:pPr>
              <w:pStyle w:val="bp"/>
              <w:spacing w:before="0" w:after="0"/>
            </w:pPr>
          </w:p>
        </w:tc>
      </w:tr>
    </w:tbl>
    <w:p w14:paraId="1D64AD14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4971D894" w14:textId="77777777" w:rsidR="00943C5D" w:rsidRDefault="00943C5D" w:rsidP="00780A9A">
      <w:pPr>
        <w:pStyle w:val="bp"/>
        <w:spacing w:before="0" w:after="0"/>
      </w:pPr>
    </w:p>
    <w:p w14:paraId="2F8E73D8" w14:textId="47B635AB" w:rsidR="00943C5D" w:rsidRDefault="00451B05" w:rsidP="00780A9A">
      <w:pPr>
        <w:pStyle w:val="bp"/>
        <w:spacing w:before="0" w:after="0"/>
      </w:pPr>
      <w:r>
        <w:rPr>
          <w:noProof/>
          <w:color w:val="0000FF"/>
          <w:lang w:eastAsia="en-AU"/>
        </w:rPr>
        <w:drawing>
          <wp:inline distT="0" distB="0" distL="0" distR="0" wp14:anchorId="3435CB85" wp14:editId="5E7C5B8D">
            <wp:extent cx="1889090" cy="3297011"/>
            <wp:effectExtent l="0" t="0" r="0" b="0"/>
            <wp:docPr id="1" name="Picture 1" descr="C:\Users\Michelle\AppData\Local\Microsoft\Windows\INetCache\Content.Word\2018-09-11_12-1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le\AppData\Local\Microsoft\Windows\INetCache\Content.Word\2018-09-11_12-11-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569" cy="330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E34A" w14:textId="7E336CFB" w:rsidR="00943C5D" w:rsidRDefault="00943C5D" w:rsidP="00780A9A">
      <w:pPr>
        <w:pStyle w:val="bp"/>
        <w:spacing w:before="0" w:after="0"/>
      </w:pPr>
    </w:p>
    <w:p w14:paraId="3EAEEDF7" w14:textId="77777777" w:rsidR="001B5BF9" w:rsidRDefault="001B5BF9" w:rsidP="00780A9A">
      <w:pPr>
        <w:pStyle w:val="bp"/>
        <w:spacing w:before="0" w:after="0"/>
      </w:pPr>
    </w:p>
    <w:p w14:paraId="57EBE4A9" w14:textId="77777777" w:rsidR="001B5BF9" w:rsidRDefault="00494EB9" w:rsidP="00780A9A">
      <w:pPr>
        <w:pStyle w:val="bp"/>
        <w:spacing w:before="0" w:after="0"/>
      </w:pPr>
      <w:r>
        <w:t>Submit question page with all input boxes filled</w:t>
      </w:r>
    </w:p>
    <w:p w14:paraId="0FB00FA0" w14:textId="77777777" w:rsidR="001B5BF9" w:rsidRDefault="001B5BF9" w:rsidP="00780A9A">
      <w:pPr>
        <w:pStyle w:val="bp"/>
        <w:spacing w:before="0" w:after="0"/>
      </w:pPr>
    </w:p>
    <w:p w14:paraId="705413A3" w14:textId="77777777" w:rsidR="001B5BF9" w:rsidRDefault="001B5BF9" w:rsidP="00780A9A">
      <w:pPr>
        <w:pStyle w:val="bp"/>
        <w:spacing w:before="0" w:after="0"/>
      </w:pPr>
    </w:p>
    <w:p w14:paraId="64823BFD" w14:textId="77777777" w:rsidR="001B5BF9" w:rsidRDefault="001B5BF9" w:rsidP="00780A9A">
      <w:pPr>
        <w:pStyle w:val="bp"/>
        <w:spacing w:before="0" w:after="0"/>
      </w:pPr>
    </w:p>
    <w:p w14:paraId="734448C6" w14:textId="77777777" w:rsidR="0004651B" w:rsidRDefault="0004651B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1B557B" w14:paraId="7C0C54F6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A8DB67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F5C17A" w14:textId="77777777" w:rsidR="001B557B" w:rsidRPr="00AB2DEE" w:rsidRDefault="001B557B" w:rsidP="00CD65F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Pr="00AB2DEE">
              <w:rPr>
                <w:sz w:val="24"/>
                <w:szCs w:val="24"/>
              </w:rPr>
              <w:t xml:space="preserve"> </w:t>
            </w:r>
          </w:p>
        </w:tc>
      </w:tr>
      <w:tr w:rsidR="001B557B" w14:paraId="6ADC5E0F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0245416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BA8711" w14:textId="77777777" w:rsidR="001B557B" w:rsidRPr="009B3DFA" w:rsidRDefault="001B557B" w:rsidP="00CD65F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 question </w:t>
            </w:r>
          </w:p>
        </w:tc>
      </w:tr>
      <w:tr w:rsidR="001B557B" w14:paraId="730EF5B1" w14:textId="77777777" w:rsidTr="00CD65F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114739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8E621E8" w14:textId="77777777" w:rsidR="001B557B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submit b</w:t>
            </w:r>
            <w:r w:rsidR="000E6696">
              <w:rPr>
                <w:sz w:val="24"/>
                <w:szCs w:val="24"/>
              </w:rPr>
              <w:t>utton adds new question to data</w:t>
            </w:r>
            <w:r>
              <w:rPr>
                <w:sz w:val="24"/>
                <w:szCs w:val="24"/>
              </w:rPr>
              <w:t>base</w:t>
            </w:r>
          </w:p>
          <w:p w14:paraId="5FAFB711" w14:textId="77777777" w:rsidR="001B557B" w:rsidRPr="009B3DFA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1B557B" w14:paraId="1077A498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F4846F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8956FE" w14:textId="72DFD504" w:rsidR="001B557B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F0337E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 </w:t>
            </w:r>
          </w:p>
          <w:p w14:paraId="69DAF862" w14:textId="77777777" w:rsidR="001B557B" w:rsidRPr="009B3DFA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1B557B" w14:paraId="43BCCFC2" w14:textId="77777777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8F20F4B" w14:textId="77777777"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41934D" w14:textId="77777777" w:rsidR="001B557B" w:rsidRPr="009B3DFA" w:rsidRDefault="001B557B" w:rsidP="00CD65F7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should be added to the question database</w:t>
            </w:r>
          </w:p>
        </w:tc>
      </w:tr>
      <w:tr w:rsidR="001B557B" w14:paraId="0BD1B765" w14:textId="77777777" w:rsidTr="00CD65F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7B16B3" w14:textId="77777777" w:rsidR="001B557B" w:rsidRDefault="001B557B" w:rsidP="00CD65F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22A6F9" w14:textId="63499EA3" w:rsidR="001B557B" w:rsidRDefault="000F6AE4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All worked with the exception of adding to the database- question not added</w:t>
            </w:r>
          </w:p>
          <w:p w14:paraId="6A6C5F0B" w14:textId="77777777"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5A8718DD" w14:textId="77777777"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B557B" w14:paraId="4D290FE5" w14:textId="77777777" w:rsidTr="00CD65F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77560C2" w14:textId="77777777" w:rsidR="001B557B" w:rsidRDefault="001B557B" w:rsidP="00CD65F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D0D9565" w14:textId="3C1DF36D" w:rsidR="001B557B" w:rsidRPr="00CB424D" w:rsidRDefault="000F6AE4" w:rsidP="00CD65F7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 w:rsidRPr="000F6AE4">
              <w:rPr>
                <w:b/>
                <w:bCs/>
                <w:color w:val="FF0000"/>
                <w:sz w:val="24"/>
              </w:rPr>
              <w:t>Failed First run</w:t>
            </w:r>
          </w:p>
        </w:tc>
      </w:tr>
      <w:tr w:rsidR="001B557B" w14:paraId="53BCCE6A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B53939E" w14:textId="77777777" w:rsidR="001B557B" w:rsidRDefault="001B557B" w:rsidP="00CD65F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052DC8F" w14:textId="77777777" w:rsidR="001B557B" w:rsidRDefault="001B557B" w:rsidP="00CD65F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5E40A5A" w14:textId="77777777" w:rsidR="001B557B" w:rsidRDefault="001B557B" w:rsidP="00CD65F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86E0593" w14:textId="77777777" w:rsidR="001B557B" w:rsidRDefault="001B557B" w:rsidP="00CD65F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FD89AF1" w14:textId="77777777" w:rsidR="001B557B" w:rsidRDefault="001B557B" w:rsidP="00CD65F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B557B" w14:paraId="32AFBB5A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D47A190" w14:textId="77777777"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00DB7C1" w14:textId="77777777" w:rsidR="001B557B" w:rsidRPr="00854E58" w:rsidRDefault="001B557B" w:rsidP="001B557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Enter question </w:t>
            </w:r>
          </w:p>
        </w:tc>
        <w:tc>
          <w:tcPr>
            <w:tcW w:w="5596" w:type="dxa"/>
          </w:tcPr>
          <w:p w14:paraId="794F218E" w14:textId="77777777" w:rsidR="001B557B" w:rsidRDefault="001B557B" w:rsidP="00CD65F7">
            <w:pPr>
              <w:pStyle w:val="bp"/>
              <w:rPr>
                <w:sz w:val="24"/>
              </w:rPr>
            </w:pPr>
            <w:r>
              <w:rPr>
                <w:sz w:val="24"/>
              </w:rPr>
              <w:t>Question will be entered</w:t>
            </w:r>
          </w:p>
        </w:tc>
        <w:tc>
          <w:tcPr>
            <w:tcW w:w="714" w:type="dxa"/>
          </w:tcPr>
          <w:p w14:paraId="6BC7387F" w14:textId="4E9DE073" w:rsidR="001B557B" w:rsidRPr="001B557B" w:rsidRDefault="000F6AE4" w:rsidP="00CD65F7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14:paraId="54CF6057" w14:textId="77777777" w:rsidR="001B557B" w:rsidRDefault="001B557B" w:rsidP="00CD65F7">
            <w:pPr>
              <w:pStyle w:val="RowHeadings"/>
              <w:spacing w:before="80" w:after="80"/>
            </w:pPr>
          </w:p>
        </w:tc>
      </w:tr>
      <w:tr w:rsidR="001B557B" w14:paraId="6342ADB2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AB34C0E" w14:textId="77777777"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6B797F30" w14:textId="77777777" w:rsidR="001B557B" w:rsidRPr="000F12CB" w:rsidRDefault="001B557B" w:rsidP="00CD65F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four answers</w:t>
            </w:r>
          </w:p>
        </w:tc>
        <w:tc>
          <w:tcPr>
            <w:tcW w:w="5596" w:type="dxa"/>
          </w:tcPr>
          <w:p w14:paraId="2F1146EE" w14:textId="77777777" w:rsidR="001B557B" w:rsidRDefault="001B557B" w:rsidP="00CD65F7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Four answers will be entered </w:t>
            </w:r>
          </w:p>
        </w:tc>
        <w:tc>
          <w:tcPr>
            <w:tcW w:w="714" w:type="dxa"/>
          </w:tcPr>
          <w:p w14:paraId="44DAE0EB" w14:textId="19B88A86" w:rsidR="001B557B" w:rsidRPr="001B557B" w:rsidRDefault="000F6AE4" w:rsidP="00CD65F7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14:paraId="1BF363A7" w14:textId="77777777" w:rsidR="001B557B" w:rsidRDefault="001B557B" w:rsidP="00CD65F7">
            <w:pPr>
              <w:pStyle w:val="RowHeadings"/>
              <w:spacing w:before="80" w:after="80"/>
            </w:pPr>
          </w:p>
        </w:tc>
      </w:tr>
      <w:tr w:rsidR="001B557B" w14:paraId="73C2DDC0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100E7011" w14:textId="77777777"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14EDECF5" w14:textId="77777777" w:rsidR="001B557B" w:rsidRPr="00316E2B" w:rsidRDefault="001B557B" w:rsidP="00CD65F7">
            <w:r>
              <w:t>Hit submit question button</w:t>
            </w:r>
          </w:p>
        </w:tc>
        <w:tc>
          <w:tcPr>
            <w:tcW w:w="5596" w:type="dxa"/>
          </w:tcPr>
          <w:p w14:paraId="06A83000" w14:textId="77777777" w:rsidR="001B557B" w:rsidRDefault="001B557B" w:rsidP="00423C21">
            <w:r w:rsidRPr="001B557B">
              <w:t xml:space="preserve">Details should be sent to server and </w:t>
            </w:r>
            <w:r>
              <w:t>added to the question pool/answer pool</w:t>
            </w:r>
            <w:r w:rsidR="00423C21">
              <w:t xml:space="preserve"> and message saying attempting to submit question should display</w:t>
            </w:r>
          </w:p>
        </w:tc>
        <w:tc>
          <w:tcPr>
            <w:tcW w:w="714" w:type="dxa"/>
          </w:tcPr>
          <w:p w14:paraId="7D461DED" w14:textId="0192DDBD" w:rsidR="001B557B" w:rsidRDefault="001B557B" w:rsidP="00CD65F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05F71A91" w14:textId="57A6FBFD" w:rsidR="001B557B" w:rsidRDefault="000F6AE4" w:rsidP="00CD65F7">
            <w:pPr>
              <w:pStyle w:val="RowHeadings"/>
              <w:spacing w:before="80" w:after="80"/>
            </w:pPr>
            <w:r w:rsidRPr="000F6AE4">
              <w:rPr>
                <w:color w:val="FF0000"/>
              </w:rPr>
              <w:t>F</w:t>
            </w:r>
          </w:p>
        </w:tc>
      </w:tr>
      <w:tr w:rsidR="000F6AE4" w14:paraId="3F72F58D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B72CB23" w14:textId="2D801910" w:rsidR="000F6AE4" w:rsidRDefault="000F6AE4" w:rsidP="000F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24376A">
              <w:t>1.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0DE7D1A3" w14:textId="264E53C1" w:rsidR="000F6AE4" w:rsidRDefault="000F6AE4" w:rsidP="000F6AE4">
            <w:r w:rsidRPr="0024376A">
              <w:t xml:space="preserve">Enter question </w:t>
            </w:r>
          </w:p>
        </w:tc>
        <w:tc>
          <w:tcPr>
            <w:tcW w:w="5596" w:type="dxa"/>
          </w:tcPr>
          <w:p w14:paraId="11621E7A" w14:textId="25EFDDE5" w:rsidR="000F6AE4" w:rsidRPr="001B557B" w:rsidRDefault="000F6AE4" w:rsidP="000F6AE4">
            <w:r w:rsidRPr="0024376A">
              <w:t>Question will be entered</w:t>
            </w:r>
          </w:p>
        </w:tc>
        <w:tc>
          <w:tcPr>
            <w:tcW w:w="714" w:type="dxa"/>
          </w:tcPr>
          <w:p w14:paraId="7C37F400" w14:textId="77777777" w:rsidR="000F6AE4" w:rsidRDefault="000F6AE4" w:rsidP="000F6AE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0998A15C" w14:textId="77777777" w:rsidR="000F6AE4" w:rsidRPr="000F6AE4" w:rsidRDefault="000F6AE4" w:rsidP="000F6AE4">
            <w:pPr>
              <w:pStyle w:val="RowHeadings"/>
              <w:spacing w:before="80" w:after="80"/>
              <w:rPr>
                <w:color w:val="FF0000"/>
              </w:rPr>
            </w:pPr>
          </w:p>
        </w:tc>
      </w:tr>
      <w:tr w:rsidR="000F6AE4" w14:paraId="536C0EE6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54FD0E3" w14:textId="7E20584E" w:rsidR="000F6AE4" w:rsidRDefault="000F6AE4" w:rsidP="000F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24376A">
              <w:t>2.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520D5FFE" w14:textId="39E8986E" w:rsidR="000F6AE4" w:rsidRDefault="000F6AE4" w:rsidP="000F6AE4">
            <w:r w:rsidRPr="0024376A">
              <w:t>Enter four answers</w:t>
            </w:r>
          </w:p>
        </w:tc>
        <w:tc>
          <w:tcPr>
            <w:tcW w:w="5596" w:type="dxa"/>
          </w:tcPr>
          <w:p w14:paraId="662870B5" w14:textId="2B2C839C" w:rsidR="000F6AE4" w:rsidRPr="001B557B" w:rsidRDefault="000F6AE4" w:rsidP="000F6AE4">
            <w:r w:rsidRPr="0024376A">
              <w:t xml:space="preserve">Four answers will be entered </w:t>
            </w:r>
          </w:p>
        </w:tc>
        <w:tc>
          <w:tcPr>
            <w:tcW w:w="714" w:type="dxa"/>
          </w:tcPr>
          <w:p w14:paraId="3878BD00" w14:textId="77777777" w:rsidR="000F6AE4" w:rsidRDefault="000F6AE4" w:rsidP="000F6AE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0AF77C66" w14:textId="77777777" w:rsidR="000F6AE4" w:rsidRPr="000F6AE4" w:rsidRDefault="000F6AE4" w:rsidP="000F6AE4">
            <w:pPr>
              <w:pStyle w:val="RowHeadings"/>
              <w:spacing w:before="80" w:after="80"/>
              <w:rPr>
                <w:color w:val="FF0000"/>
              </w:rPr>
            </w:pPr>
          </w:p>
        </w:tc>
      </w:tr>
      <w:tr w:rsidR="000F6AE4" w14:paraId="7340507A" w14:textId="77777777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1B6835C" w14:textId="65C1D4BB" w:rsidR="000F6AE4" w:rsidRDefault="000F6AE4" w:rsidP="000F6AE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24376A">
              <w:t>3.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51DA0CB4" w14:textId="580AFAB3" w:rsidR="000F6AE4" w:rsidRDefault="000F6AE4" w:rsidP="000F6AE4">
            <w:r w:rsidRPr="0024376A">
              <w:t>Hit submit question button</w:t>
            </w:r>
          </w:p>
        </w:tc>
        <w:tc>
          <w:tcPr>
            <w:tcW w:w="5596" w:type="dxa"/>
          </w:tcPr>
          <w:p w14:paraId="35263CA5" w14:textId="38408D07" w:rsidR="000F6AE4" w:rsidRPr="001B557B" w:rsidRDefault="000F6AE4" w:rsidP="000F6AE4">
            <w:r w:rsidRPr="0024376A">
              <w:t>Details should be sent to server and added to the question pool/answer pool and message saying attempting to submit question should display</w:t>
            </w:r>
          </w:p>
        </w:tc>
        <w:tc>
          <w:tcPr>
            <w:tcW w:w="714" w:type="dxa"/>
          </w:tcPr>
          <w:p w14:paraId="16F15BF6" w14:textId="77777777" w:rsidR="000F6AE4" w:rsidRDefault="000F6AE4" w:rsidP="000F6AE4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4461B3EC" w14:textId="77777777" w:rsidR="000F6AE4" w:rsidRPr="000F6AE4" w:rsidRDefault="000F6AE4" w:rsidP="000F6AE4">
            <w:pPr>
              <w:pStyle w:val="RowHeadings"/>
              <w:spacing w:before="80" w:after="80"/>
              <w:rPr>
                <w:color w:val="FF0000"/>
              </w:rPr>
            </w:pPr>
          </w:p>
        </w:tc>
      </w:tr>
    </w:tbl>
    <w:p w14:paraId="15C20DFB" w14:textId="1DC2D2F7" w:rsidR="00423C21" w:rsidRDefault="00423C21" w:rsidP="00374830">
      <w:pPr>
        <w:pStyle w:val="bp"/>
        <w:spacing w:before="0" w:after="0"/>
      </w:pPr>
      <w:r>
        <w:t xml:space="preserve">                    </w:t>
      </w:r>
    </w:p>
    <w:p w14:paraId="63D11779" w14:textId="1EBE25CF" w:rsidR="00451B05" w:rsidRDefault="000F6AE4" w:rsidP="00374830">
      <w:pPr>
        <w:pStyle w:val="bp"/>
        <w:spacing w:before="0" w:after="0"/>
      </w:pPr>
      <w:r>
        <w:rPr>
          <w:noProof/>
        </w:rPr>
        <w:lastRenderedPageBreak/>
        <w:pict w14:anchorId="10685A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32.4pt;margin-top:4.75pt;width:384.55pt;height:246.05pt;z-index:251659264;mso-position-horizontal-relative:margin;mso-position-vertical-relative:margin">
            <v:imagedata r:id="rId8" o:title="2018-09-11_11-59-51"/>
            <w10:wrap type="square" anchorx="margin" anchory="margin"/>
          </v:shape>
        </w:pict>
      </w:r>
      <w:r w:rsidR="00423C21">
        <w:t xml:space="preserve">  </w:t>
      </w:r>
      <w:r>
        <w:rPr>
          <w:noProof/>
          <w:lang w:eastAsia="en-AU"/>
        </w:rPr>
        <w:drawing>
          <wp:inline distT="0" distB="0" distL="0" distR="0" wp14:anchorId="735F44B0" wp14:editId="2DF7FEAE">
            <wp:extent cx="1748414" cy="3169669"/>
            <wp:effectExtent l="0" t="0" r="4445" b="0"/>
            <wp:docPr id="2" name="Picture 2" descr="C:\Users\Michelle\AppData\Local\Microsoft\Windows\INetCache\Content.Word\2018-09-11_12-00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elle\AppData\Local\Microsoft\Windows\INetCache\Content.Word\2018-09-11_12-00-0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65" cy="318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C21">
        <w:t xml:space="preserve">                                                                                                               </w:t>
      </w:r>
    </w:p>
    <w:p w14:paraId="74A7A484" w14:textId="65F2629E" w:rsidR="00451B05" w:rsidRDefault="00451B05" w:rsidP="00374830">
      <w:pPr>
        <w:pStyle w:val="bp"/>
        <w:spacing w:before="0" w:after="0"/>
      </w:pPr>
    </w:p>
    <w:p w14:paraId="4F1D8EB8" w14:textId="003DBE41" w:rsidR="000F6AE4" w:rsidRDefault="00423C21" w:rsidP="00451B05">
      <w:pPr>
        <w:pStyle w:val="bp"/>
        <w:spacing w:before="0" w:after="0"/>
      </w:pPr>
      <w:r>
        <w:t xml:space="preserve">Question input submit question </w:t>
      </w:r>
      <w:r w:rsidR="00451B05">
        <w:t xml:space="preserve">                                                            </w:t>
      </w:r>
      <w:r w:rsidR="000F6AE4">
        <w:t xml:space="preserve">                     </w:t>
      </w:r>
    </w:p>
    <w:p w14:paraId="256DF508" w14:textId="5BB87643" w:rsidR="000F6AE4" w:rsidRDefault="000F6AE4" w:rsidP="00374830">
      <w:pPr>
        <w:pStyle w:val="bp"/>
        <w:spacing w:before="0" w:after="0"/>
      </w:pPr>
      <w:r>
        <w:t>pressed and correct message displayed</w:t>
      </w:r>
      <w:r>
        <w:t xml:space="preserve">                                       </w:t>
      </w:r>
      <w:r w:rsidR="00451B05">
        <w:t>Question added to database QuestionId</w:t>
      </w:r>
      <w:r w:rsidR="00451B05">
        <w:t xml:space="preserve"> did not add to database</w:t>
      </w:r>
      <w:r w:rsidR="00451B05">
        <w:t xml:space="preserve">   </w:t>
      </w:r>
    </w:p>
    <w:p w14:paraId="60B46083" w14:textId="77777777" w:rsidR="000E76F5" w:rsidRDefault="000E76F5" w:rsidP="00374830">
      <w:pPr>
        <w:pStyle w:val="bp"/>
        <w:spacing w:before="0" w:after="0"/>
      </w:pPr>
    </w:p>
    <w:p w14:paraId="02E75CDB" w14:textId="77777777" w:rsidR="000E76F5" w:rsidRDefault="000E76F5" w:rsidP="00374830">
      <w:pPr>
        <w:pStyle w:val="bp"/>
        <w:spacing w:before="0" w:after="0"/>
      </w:pPr>
    </w:p>
    <w:p w14:paraId="41EC5C6E" w14:textId="77777777" w:rsidR="000F6AE4" w:rsidRDefault="000F6AE4" w:rsidP="000F6AE4">
      <w:pPr>
        <w:pStyle w:val="bp"/>
      </w:pPr>
    </w:p>
    <w:p w14:paraId="23A2BF7B" w14:textId="77777777" w:rsidR="000F6AE4" w:rsidRDefault="000F6AE4" w:rsidP="000F6AE4">
      <w:pPr>
        <w:pStyle w:val="bp"/>
      </w:pPr>
    </w:p>
    <w:p w14:paraId="35988B28" w14:textId="77777777" w:rsidR="000F6AE4" w:rsidRDefault="000F6AE4" w:rsidP="000F6AE4">
      <w:pPr>
        <w:pStyle w:val="bp"/>
      </w:pPr>
    </w:p>
    <w:p w14:paraId="6AF0CA9D" w14:textId="77777777" w:rsidR="000F6AE4" w:rsidRDefault="000F6AE4" w:rsidP="000F6AE4">
      <w:pPr>
        <w:pStyle w:val="bp"/>
      </w:pPr>
    </w:p>
    <w:p w14:paraId="3299EB09" w14:textId="77777777" w:rsidR="000F6AE4" w:rsidRDefault="000F6AE4" w:rsidP="000F6AE4">
      <w:pPr>
        <w:pStyle w:val="bp"/>
      </w:pPr>
    </w:p>
    <w:p w14:paraId="55DA97CD" w14:textId="77777777" w:rsidR="000F6AE4" w:rsidRDefault="000F6AE4" w:rsidP="000F6AE4">
      <w:pPr>
        <w:pStyle w:val="bp"/>
      </w:pPr>
    </w:p>
    <w:p w14:paraId="3DFE8404" w14:textId="77777777" w:rsidR="000F6AE4" w:rsidRDefault="000F6AE4" w:rsidP="000F6AE4">
      <w:pPr>
        <w:pStyle w:val="bp"/>
      </w:pPr>
    </w:p>
    <w:p w14:paraId="681B608C" w14:textId="77777777" w:rsidR="000F6AE4" w:rsidRDefault="000F6AE4" w:rsidP="000F6AE4">
      <w:pPr>
        <w:pStyle w:val="bp"/>
        <w:spacing w:before="0" w:after="0"/>
      </w:pPr>
    </w:p>
    <w:p w14:paraId="7D53C58E" w14:textId="77777777" w:rsidR="000F6AE4" w:rsidRDefault="000F6AE4" w:rsidP="000F6AE4">
      <w:pPr>
        <w:pStyle w:val="bp"/>
        <w:spacing w:before="0" w:after="0"/>
      </w:pPr>
    </w:p>
    <w:p w14:paraId="11CECB9B" w14:textId="77777777" w:rsidR="000F6AE4" w:rsidRDefault="000F6AE4" w:rsidP="000F6AE4">
      <w:pPr>
        <w:pStyle w:val="bp"/>
        <w:spacing w:before="0" w:after="0"/>
      </w:pPr>
    </w:p>
    <w:p w14:paraId="4565A5E4" w14:textId="77777777" w:rsidR="000F6AE4" w:rsidRDefault="000F6AE4" w:rsidP="000F6AE4">
      <w:pPr>
        <w:pStyle w:val="bp"/>
        <w:spacing w:before="0" w:after="0"/>
      </w:pPr>
    </w:p>
    <w:p w14:paraId="6799F896" w14:textId="77777777" w:rsidR="000F6AE4" w:rsidRDefault="000F6AE4" w:rsidP="000F6AE4">
      <w:pPr>
        <w:pStyle w:val="bp"/>
        <w:spacing w:before="0" w:after="0"/>
      </w:pPr>
    </w:p>
    <w:p w14:paraId="18E28DC0" w14:textId="77777777" w:rsidR="000F6AE4" w:rsidRDefault="000F6AE4" w:rsidP="000F6AE4">
      <w:pPr>
        <w:pStyle w:val="bp"/>
        <w:spacing w:before="0" w:after="0"/>
      </w:pPr>
    </w:p>
    <w:p w14:paraId="4664D0DF" w14:textId="77777777" w:rsidR="000F6AE4" w:rsidRDefault="000F6AE4" w:rsidP="000F6AE4">
      <w:pPr>
        <w:pStyle w:val="bp"/>
        <w:spacing w:before="0" w:after="0"/>
      </w:pPr>
    </w:p>
    <w:p w14:paraId="24ADD7DA" w14:textId="77777777" w:rsidR="000F6AE4" w:rsidRDefault="000F6AE4" w:rsidP="000F6AE4">
      <w:pPr>
        <w:pStyle w:val="bp"/>
        <w:spacing w:before="0" w:after="0"/>
      </w:pPr>
    </w:p>
    <w:p w14:paraId="3C3E7BB2" w14:textId="77777777" w:rsidR="000F6AE4" w:rsidRDefault="000F6AE4" w:rsidP="000F6AE4">
      <w:pPr>
        <w:pStyle w:val="bp"/>
        <w:spacing w:before="0" w:after="0"/>
      </w:pPr>
    </w:p>
    <w:p w14:paraId="441C29AA" w14:textId="77777777" w:rsidR="000F6AE4" w:rsidRDefault="000F6AE4" w:rsidP="000F6AE4">
      <w:pPr>
        <w:pStyle w:val="bp"/>
        <w:spacing w:before="0" w:after="0"/>
      </w:pPr>
    </w:p>
    <w:p w14:paraId="07773BF9" w14:textId="77777777" w:rsidR="000F6AE4" w:rsidRDefault="000F6AE4" w:rsidP="000F6AE4">
      <w:pPr>
        <w:pStyle w:val="bp"/>
        <w:spacing w:before="0" w:after="0"/>
      </w:pPr>
    </w:p>
    <w:p w14:paraId="04447170" w14:textId="77777777" w:rsidR="000F6AE4" w:rsidRDefault="000F6AE4" w:rsidP="000F6AE4">
      <w:pPr>
        <w:pStyle w:val="bp"/>
        <w:spacing w:before="0" w:after="0"/>
      </w:pPr>
    </w:p>
    <w:p w14:paraId="50C08F15" w14:textId="77777777" w:rsidR="000F6AE4" w:rsidRDefault="000F6AE4" w:rsidP="000F6AE4">
      <w:pPr>
        <w:pStyle w:val="bp"/>
        <w:spacing w:before="0" w:after="0"/>
      </w:pPr>
    </w:p>
    <w:p w14:paraId="063DF7B7" w14:textId="77777777" w:rsidR="000F6AE4" w:rsidRDefault="000F6AE4" w:rsidP="000F6AE4">
      <w:pPr>
        <w:pStyle w:val="bp"/>
        <w:spacing w:before="0" w:after="0"/>
      </w:pPr>
    </w:p>
    <w:p w14:paraId="1254EE37" w14:textId="77777777" w:rsidR="000F6AE4" w:rsidRDefault="000F6AE4" w:rsidP="000F6AE4">
      <w:pPr>
        <w:pStyle w:val="bp"/>
        <w:spacing w:before="0" w:after="0"/>
      </w:pPr>
    </w:p>
    <w:p w14:paraId="5F437970" w14:textId="77777777" w:rsidR="000F6AE4" w:rsidRDefault="000F6AE4" w:rsidP="000F6AE4">
      <w:pPr>
        <w:pStyle w:val="bp"/>
        <w:spacing w:before="0" w:after="0"/>
      </w:pPr>
    </w:p>
    <w:p w14:paraId="3A96A623" w14:textId="77777777" w:rsidR="000F6AE4" w:rsidRDefault="000F6AE4" w:rsidP="000F6AE4">
      <w:pPr>
        <w:pStyle w:val="bp"/>
        <w:spacing w:before="0" w:after="0"/>
      </w:pPr>
    </w:p>
    <w:p w14:paraId="40706E7F" w14:textId="77777777" w:rsidR="000F6AE4" w:rsidRDefault="000F6AE4" w:rsidP="000F6AE4">
      <w:pPr>
        <w:pStyle w:val="bp"/>
        <w:spacing w:before="0" w:after="0"/>
      </w:pPr>
    </w:p>
    <w:p w14:paraId="344BD98D" w14:textId="77777777" w:rsidR="000F6AE4" w:rsidRDefault="000F6AE4" w:rsidP="000F6AE4">
      <w:pPr>
        <w:pStyle w:val="bp"/>
        <w:spacing w:before="0" w:after="0"/>
      </w:pPr>
    </w:p>
    <w:p w14:paraId="5CE5C0C6" w14:textId="77777777" w:rsidR="000F6AE4" w:rsidRDefault="000F6AE4" w:rsidP="000F6AE4">
      <w:pPr>
        <w:pStyle w:val="bp"/>
        <w:spacing w:before="0" w:after="0"/>
      </w:pPr>
    </w:p>
    <w:p w14:paraId="752161DD" w14:textId="77777777" w:rsidR="000F6AE4" w:rsidRDefault="000F6AE4" w:rsidP="000F6AE4">
      <w:pPr>
        <w:pStyle w:val="bp"/>
        <w:spacing w:before="0" w:after="0"/>
      </w:pPr>
    </w:p>
    <w:p w14:paraId="1CB457BE" w14:textId="77777777" w:rsidR="000F6AE4" w:rsidRDefault="000F6AE4" w:rsidP="000F6AE4">
      <w:pPr>
        <w:pStyle w:val="bp"/>
        <w:spacing w:before="0" w:after="0"/>
      </w:pPr>
    </w:p>
    <w:p w14:paraId="4D96E29F" w14:textId="77777777" w:rsidR="000F6AE4" w:rsidRDefault="000F6AE4" w:rsidP="000F6AE4">
      <w:pPr>
        <w:pStyle w:val="bp"/>
        <w:spacing w:before="0" w:after="0"/>
      </w:pPr>
    </w:p>
    <w:p w14:paraId="634FD1B0" w14:textId="77777777" w:rsidR="000F6AE4" w:rsidRDefault="000F6AE4" w:rsidP="000F6AE4">
      <w:pPr>
        <w:pStyle w:val="bp"/>
        <w:spacing w:before="0" w:after="0"/>
      </w:pPr>
      <w:r>
        <w:t xml:space="preserve">Question input submit question                                                                                  </w:t>
      </w:r>
    </w:p>
    <w:p w14:paraId="082C407B" w14:textId="77777777" w:rsidR="000F6AE4" w:rsidRDefault="000F6AE4" w:rsidP="000F6AE4">
      <w:pPr>
        <w:pStyle w:val="bp"/>
        <w:spacing w:before="0" w:after="0"/>
      </w:pPr>
      <w:r>
        <w:t xml:space="preserve">pressed and correct message displayed                                       Question added to database QuestionId did not add to database   </w:t>
      </w:r>
    </w:p>
    <w:p w14:paraId="24B2659C" w14:textId="77777777" w:rsidR="000F6AE4" w:rsidRDefault="000F6AE4" w:rsidP="000F6AE4">
      <w:pPr>
        <w:pStyle w:val="bp"/>
        <w:spacing w:before="0" w:after="0"/>
      </w:pPr>
    </w:p>
    <w:p w14:paraId="381F3D39" w14:textId="77777777" w:rsidR="000F6AE4" w:rsidRDefault="000F6AE4" w:rsidP="000F6AE4">
      <w:pPr>
        <w:pStyle w:val="bp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5D22DA" w14:paraId="0B21706B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47682A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673FF99" w14:textId="77777777" w:rsidR="005D22DA" w:rsidRPr="00AB2DEE" w:rsidRDefault="005D22DA" w:rsidP="00E11EE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Pr="00AB2DEE">
              <w:rPr>
                <w:sz w:val="24"/>
                <w:szCs w:val="24"/>
              </w:rPr>
              <w:t xml:space="preserve"> </w:t>
            </w:r>
          </w:p>
        </w:tc>
      </w:tr>
      <w:tr w:rsidR="005D22DA" w14:paraId="77D5BFEE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E27890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37EEED" w14:textId="41276AD4" w:rsidR="005D22DA" w:rsidRPr="009B3DFA" w:rsidRDefault="009658FF" w:rsidP="00E11EE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Question-</w:t>
            </w:r>
            <w:r w:rsidRPr="009658FF">
              <w:rPr>
                <w:sz w:val="24"/>
                <w:szCs w:val="24"/>
              </w:rPr>
              <w:t>Check Errors Display</w:t>
            </w:r>
          </w:p>
        </w:tc>
      </w:tr>
      <w:tr w:rsidR="005D22DA" w14:paraId="78B1B000" w14:textId="77777777" w:rsidTr="00E11EE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E30F263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CFB395" w14:textId="77777777" w:rsidR="005D22D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to see that error message displays when question</w:t>
            </w:r>
            <w:r w:rsidR="00980843">
              <w:rPr>
                <w:sz w:val="24"/>
                <w:szCs w:val="24"/>
              </w:rPr>
              <w:t xml:space="preserve"> and answer fields are </w:t>
            </w:r>
            <w:r>
              <w:rPr>
                <w:sz w:val="24"/>
                <w:szCs w:val="24"/>
              </w:rPr>
              <w:t>blank</w:t>
            </w:r>
          </w:p>
          <w:p w14:paraId="39291905" w14:textId="77777777" w:rsidR="005D22DA" w:rsidRPr="009B3DF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5D22DA" w14:paraId="06F8A280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B9F260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9428D0" w14:textId="67B556EF" w:rsidR="005D22D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F0337E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 </w:t>
            </w:r>
          </w:p>
          <w:p w14:paraId="11EE8889" w14:textId="77777777" w:rsidR="005D22DA" w:rsidRPr="009B3DFA" w:rsidRDefault="005D22DA" w:rsidP="00E11EE9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5D22DA" w14:paraId="188381CE" w14:textId="77777777" w:rsidTr="00E11EE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B7EBADB" w14:textId="77777777" w:rsidR="005D22DA" w:rsidRDefault="005D22DA" w:rsidP="00E11EE9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D3196F" w14:textId="77777777" w:rsidR="005D22DA" w:rsidRPr="009B3DFA" w:rsidRDefault="005D22DA" w:rsidP="00E11EE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 should be displayed</w:t>
            </w:r>
          </w:p>
        </w:tc>
      </w:tr>
      <w:tr w:rsidR="005D22DA" w14:paraId="086C9D12" w14:textId="77777777" w:rsidTr="00E11EE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178472" w14:textId="77777777" w:rsidR="005D22DA" w:rsidRDefault="005D22DA" w:rsidP="00E11EE9">
            <w:pPr>
              <w:pStyle w:val="bp"/>
              <w:spacing w:before="0" w:after="0"/>
              <w:rPr>
                <w:b/>
              </w:rPr>
            </w:pPr>
            <w:bookmarkStart w:id="0" w:name="_GoBack" w:colFirst="2" w:colLast="2"/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940BD45" w14:textId="77777777"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13A9A7DB" w14:textId="77777777"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6E994157" w14:textId="77777777" w:rsidR="005D22DA" w:rsidRDefault="005D22DA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bookmarkEnd w:id="0"/>
      <w:tr w:rsidR="005D22DA" w14:paraId="54C0E52C" w14:textId="77777777" w:rsidTr="00E11EE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9D275C2" w14:textId="77777777" w:rsidR="005D22DA" w:rsidRDefault="005D22DA" w:rsidP="00E11EE9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9FC727D" w14:textId="3080DC5B" w:rsidR="005D22DA" w:rsidRDefault="000F6AE4" w:rsidP="00E11EE9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0F6AE4">
              <w:rPr>
                <w:b/>
                <w:bCs/>
                <w:color w:val="385623" w:themeColor="accent6" w:themeShade="80"/>
                <w:sz w:val="24"/>
              </w:rPr>
              <w:t>Pass</w:t>
            </w:r>
          </w:p>
        </w:tc>
      </w:tr>
      <w:tr w:rsidR="005D22DA" w14:paraId="0E1ABFE6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24B8EE" w14:textId="77777777" w:rsidR="005D22DA" w:rsidRDefault="005D22DA" w:rsidP="00E11EE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6D7442D" w14:textId="77777777" w:rsidR="005D22DA" w:rsidRDefault="005D22DA" w:rsidP="00E11EE9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2B5F314A" w14:textId="77777777" w:rsidR="005D22DA" w:rsidRDefault="005D22DA" w:rsidP="00E11EE9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DF2AD89" w14:textId="77777777" w:rsidR="005D22DA" w:rsidRDefault="005D22DA" w:rsidP="00E11EE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61F84FD0" w14:textId="77777777" w:rsidR="005D22DA" w:rsidRDefault="005D22DA" w:rsidP="00E11EE9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D22DA" w14:paraId="37E0C9C0" w14:textId="77777777" w:rsidTr="00534E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3408C29" w14:textId="77777777" w:rsidR="005D22DA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4DBDD0" w14:textId="77777777" w:rsidR="005D22DA" w:rsidRPr="00854E58" w:rsidRDefault="005D22DA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question field blank</w:t>
            </w:r>
            <w:r w:rsidR="009B0797">
              <w:rPr>
                <w:sz w:val="24"/>
              </w:rPr>
              <w:t xml:space="preserve"> while other fields filled in</w:t>
            </w:r>
          </w:p>
        </w:tc>
        <w:tc>
          <w:tcPr>
            <w:tcW w:w="5596" w:type="dxa"/>
          </w:tcPr>
          <w:p w14:paraId="1777A1E4" w14:textId="77777777" w:rsidR="005D22DA" w:rsidRDefault="005D22DA" w:rsidP="005D22DA">
            <w:pPr>
              <w:pStyle w:val="bp"/>
              <w:rPr>
                <w:sz w:val="24"/>
              </w:rPr>
            </w:pPr>
            <w:r>
              <w:t>Error message</w:t>
            </w:r>
            <w:r w:rsidRPr="009B3DFA">
              <w:t xml:space="preserve"> </w:t>
            </w:r>
            <w:r>
              <w:t>question</w:t>
            </w:r>
            <w:r w:rsidRPr="009B3DFA">
              <w:t xml:space="preserve"> cannot be empty is displayed</w:t>
            </w:r>
          </w:p>
        </w:tc>
        <w:tc>
          <w:tcPr>
            <w:tcW w:w="714" w:type="dxa"/>
          </w:tcPr>
          <w:p w14:paraId="638A6CAF" w14:textId="77777777" w:rsidR="005D22DA" w:rsidRPr="001B5BF9" w:rsidRDefault="005D22DA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0787301" w14:textId="77777777" w:rsidR="005D22DA" w:rsidRDefault="005D22DA" w:rsidP="00E11EE9">
            <w:pPr>
              <w:pStyle w:val="RowHeadings"/>
              <w:spacing w:before="80" w:after="80"/>
            </w:pPr>
          </w:p>
        </w:tc>
      </w:tr>
      <w:tr w:rsidR="00534ED4" w14:paraId="65F31581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5A8A32A" w14:textId="77777777" w:rsidR="00534ED4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18868FB" w14:textId="77777777" w:rsidR="00534ED4" w:rsidRDefault="00534ED4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correct answer blank</w:t>
            </w:r>
            <w:r w:rsidR="009B0797">
              <w:rPr>
                <w:sz w:val="24"/>
              </w:rPr>
              <w:t xml:space="preserve"> </w:t>
            </w:r>
            <w:r w:rsidR="009B0797"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19306683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>
              <w:t>correct answer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70D976D8" w14:textId="77777777" w:rsidR="00534ED4" w:rsidRPr="00534ED4" w:rsidRDefault="00534ED4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1B132B4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14:paraId="6837E50D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398CE834" w14:textId="77777777" w:rsidR="00534ED4" w:rsidRDefault="00534ED4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DB4F3C5" w14:textId="77777777" w:rsidR="00534ED4" w:rsidRDefault="00534ED4" w:rsidP="005D22DA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Leave 1st wrong answer blank</w:t>
            </w:r>
            <w:r w:rsidR="009B0797">
              <w:rPr>
                <w:sz w:val="24"/>
              </w:rPr>
              <w:t xml:space="preserve"> </w:t>
            </w:r>
            <w:r w:rsidR="009B0797"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51F8C773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>
              <w:t>wrong answer 1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50085C6B" w14:textId="77777777" w:rsidR="00534ED4" w:rsidRPr="00534ED4" w:rsidRDefault="00534ED4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6BCE664F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14:paraId="01DC95D7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435B0368" w14:textId="77777777" w:rsidR="00534ED4" w:rsidRDefault="009B0797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59E84E6" w14:textId="77777777" w:rsidR="00534ED4" w:rsidRDefault="009B0797" w:rsidP="009B079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B0797">
              <w:rPr>
                <w:sz w:val="24"/>
              </w:rPr>
              <w:t>Leave</w:t>
            </w:r>
            <w:r>
              <w:rPr>
                <w:sz w:val="24"/>
              </w:rPr>
              <w:t xml:space="preserve"> 2nd</w:t>
            </w:r>
            <w:r w:rsidRPr="009B0797">
              <w:rPr>
                <w:sz w:val="24"/>
              </w:rPr>
              <w:t xml:space="preserve"> wrong answer blank</w:t>
            </w:r>
            <w:r>
              <w:rPr>
                <w:sz w:val="24"/>
              </w:rPr>
              <w:t xml:space="preserve"> </w:t>
            </w:r>
            <w:r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7D5D3668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 w:rsidRPr="00980843">
              <w:t>w</w:t>
            </w:r>
            <w:r w:rsidR="00980843">
              <w:t>rong answer 2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7BFD1F3A" w14:textId="77777777" w:rsidR="00534ED4" w:rsidRDefault="009B0797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8A3E031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  <w:tr w:rsidR="00534ED4" w14:paraId="0953FB56" w14:textId="77777777" w:rsidTr="00E11EE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66D0B03" w14:textId="77777777" w:rsidR="00534ED4" w:rsidRDefault="009B0797" w:rsidP="00534E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04C2485" w14:textId="77777777" w:rsidR="00534ED4" w:rsidRDefault="009B0797" w:rsidP="009B079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B0797">
              <w:rPr>
                <w:sz w:val="24"/>
              </w:rPr>
              <w:t xml:space="preserve">Leave </w:t>
            </w:r>
            <w:r>
              <w:rPr>
                <w:sz w:val="24"/>
              </w:rPr>
              <w:t>3rd</w:t>
            </w:r>
            <w:r w:rsidRPr="009B0797">
              <w:rPr>
                <w:sz w:val="24"/>
              </w:rPr>
              <w:t xml:space="preserve"> wrong answer blank</w:t>
            </w:r>
            <w:r>
              <w:rPr>
                <w:sz w:val="24"/>
              </w:rPr>
              <w:t xml:space="preserve"> </w:t>
            </w:r>
            <w:r w:rsidRPr="009B0797">
              <w:rPr>
                <w:sz w:val="24"/>
              </w:rPr>
              <w:t>while other fields filled in</w:t>
            </w:r>
          </w:p>
        </w:tc>
        <w:tc>
          <w:tcPr>
            <w:tcW w:w="5596" w:type="dxa"/>
          </w:tcPr>
          <w:p w14:paraId="2421D627" w14:textId="77777777" w:rsidR="00534ED4" w:rsidRDefault="009B0797" w:rsidP="00980843">
            <w:pPr>
              <w:pStyle w:val="bp"/>
            </w:pPr>
            <w:r w:rsidRPr="009B0797">
              <w:t xml:space="preserve">Error message </w:t>
            </w:r>
            <w:r w:rsidR="00980843" w:rsidRPr="00980843">
              <w:t>w</w:t>
            </w:r>
            <w:r w:rsidR="00980843">
              <w:t>rong answer 3</w:t>
            </w:r>
            <w:r w:rsidRPr="009B0797">
              <w:t xml:space="preserve"> cannot be empty is displayed</w:t>
            </w:r>
          </w:p>
        </w:tc>
        <w:tc>
          <w:tcPr>
            <w:tcW w:w="714" w:type="dxa"/>
          </w:tcPr>
          <w:p w14:paraId="41216A93" w14:textId="3446AD4C" w:rsidR="00534ED4" w:rsidRDefault="000F6AE4" w:rsidP="00E11EE9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A0267C6" w14:textId="77777777" w:rsidR="00534ED4" w:rsidRDefault="00534ED4" w:rsidP="00E11EE9">
            <w:pPr>
              <w:pStyle w:val="RowHeadings"/>
              <w:spacing w:before="80" w:after="80"/>
            </w:pPr>
          </w:p>
        </w:tc>
      </w:tr>
    </w:tbl>
    <w:p w14:paraId="1D77814D" w14:textId="77777777" w:rsidR="00534ED4" w:rsidRDefault="00534ED4" w:rsidP="000E76F5">
      <w:pPr>
        <w:pStyle w:val="bp"/>
        <w:spacing w:before="0" w:after="0"/>
      </w:pPr>
    </w:p>
    <w:p w14:paraId="0CA834FA" w14:textId="77777777"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5D22DA" w:rsidRPr="003F7E88" w14:paraId="5983A576" w14:textId="77777777" w:rsidTr="00E11EE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C0511AB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lastRenderedPageBreak/>
              <w:t>Test Data Table</w:t>
            </w:r>
          </w:p>
        </w:tc>
      </w:tr>
      <w:tr w:rsidR="005D22DA" w:rsidRPr="00572CE5" w14:paraId="5609471F" w14:textId="77777777" w:rsidTr="00E11EE9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6F7FA1" w14:textId="77777777" w:rsidR="005D22DA" w:rsidRPr="00572CE5" w:rsidRDefault="005D22DA" w:rsidP="00E11EE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7FFC36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2FB6A59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2BC428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10F49E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85332F" w14:textId="77777777" w:rsidR="005D22DA" w:rsidRPr="00572CE5" w:rsidRDefault="005D22DA" w:rsidP="00E11EE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264C7E" w14:paraId="3A854E74" w14:textId="77777777" w:rsidTr="00E11EE9"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CFA612E" w14:textId="18C28D0F" w:rsidR="00264C7E" w:rsidRPr="00572CE5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Empty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6C0985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6C6EF148" w14:textId="56B5E9A3" w:rsidR="00264C7E" w:rsidRPr="00572CE5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F3591B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72B539C" w14:textId="5EAE3D45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8.10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67A162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54337CA2" w14:textId="5FA707F0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894E68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56414185" w14:textId="0E91E7DE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7B7006" w14:textId="48E8744D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264C7E" w14:paraId="488B0B02" w14:textId="77777777" w:rsidTr="00264C7E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04EAD6B2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271F7B6E" w14:textId="4364966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382DEF2C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DCEE2C7" w14:textId="02DFB023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 w:rsidRPr="00264C7E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4830BBD5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04DEF8DD" w14:textId="10A2BD83" w:rsidR="00264C7E" w:rsidRDefault="00264C7E" w:rsidP="00264C7E">
            <w:pPr>
              <w:pStyle w:val="bp"/>
              <w:spacing w:before="0" w:after="0"/>
            </w:pPr>
            <w:r>
              <w:rPr>
                <w:color w:val="0000FF"/>
              </w:rPr>
              <w:t>8.10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C84AF48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8FDE077" w14:textId="094559D7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7EE5540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3E993F8C" w14:textId="5D4934DE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1827C3B1" w14:textId="7636C837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264C7E" w14:paraId="6651D385" w14:textId="77777777" w:rsidTr="00264C7E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68E4AA92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19321DED" w14:textId="5C7E00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268F7A92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32B2CA8A" w14:textId="695DEAC9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1E79249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1010E7E1" w14:textId="5F75E43D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 w:rsidRPr="00264C7E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2F1049E1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39C4ABF" w14:textId="1EEF0C3D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6DAF762A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4DEC8170" w14:textId="7F551081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52E8FDD" w14:textId="0F9F9962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264C7E" w14:paraId="25A03B80" w14:textId="77777777" w:rsidTr="00264C7E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7AC63ABF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6C2C8508" w14:textId="7D6730C0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27F36667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02F87D72" w14:textId="3FAC401B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9D0F97A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11F12382" w14:textId="40FFB13C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8.10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0D6A7305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6AEBE255" w14:textId="51F60212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 w:rsidRPr="00264C7E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4EDDF567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7656B8E2" w14:textId="341C5100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8.00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7FFA66A" w14:textId="4310136A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  <w:tr w:rsidR="00264C7E" w14:paraId="14025B6B" w14:textId="77777777" w:rsidTr="00264C7E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18DCCEDB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In</w:t>
            </w:r>
            <w:r w:rsidRPr="00D43907">
              <w:rPr>
                <w:color w:val="0000FF"/>
              </w:rPr>
              <w:t xml:space="preserve"> the first film, the clocks in Doc's garage all chime at 8am. But what is the real time?</w:t>
            </w:r>
          </w:p>
          <w:p w14:paraId="0F17753F" w14:textId="3D5C4C02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7B1933C9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11F999E7" w14:textId="10E4B1B0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8.25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71AF6DE6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2F91E63F" w14:textId="7217F1BC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8.10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23FA9068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0B3AC2A0" w14:textId="5E82B534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8.45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445AE4E9" w14:textId="77777777" w:rsidR="00264C7E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  <w:p w14:paraId="68492F64" w14:textId="109395BF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  <w:r w:rsidRPr="00264C7E">
              <w:rPr>
                <w:color w:val="0000FF"/>
              </w:rPr>
              <w:t>Empty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AAC032A" w14:textId="6952336F" w:rsidR="00264C7E" w:rsidRPr="00534ED4" w:rsidRDefault="00264C7E" w:rsidP="00264C7E">
            <w:pPr>
              <w:pStyle w:val="bp"/>
              <w:spacing w:before="0" w:after="0"/>
              <w:rPr>
                <w:color w:val="0000FF"/>
              </w:rPr>
            </w:pPr>
          </w:p>
        </w:tc>
      </w:tr>
    </w:tbl>
    <w:p w14:paraId="3979E6B2" w14:textId="77777777" w:rsidR="000E76F5" w:rsidRDefault="000E76F5" w:rsidP="000E76F5">
      <w:pPr>
        <w:pStyle w:val="bp"/>
        <w:spacing w:before="0" w:after="0"/>
      </w:pPr>
    </w:p>
    <w:p w14:paraId="149417CE" w14:textId="77777777" w:rsidR="000E76F5" w:rsidRDefault="000E76F5" w:rsidP="00374830">
      <w:pPr>
        <w:pStyle w:val="bp"/>
        <w:spacing w:before="0" w:after="0"/>
      </w:pPr>
    </w:p>
    <w:p w14:paraId="1061E4D9" w14:textId="77777777" w:rsidR="009B2145" w:rsidRDefault="009B2145" w:rsidP="00374830">
      <w:pPr>
        <w:pStyle w:val="bp"/>
        <w:spacing w:before="0" w:after="0"/>
      </w:pPr>
    </w:p>
    <w:p w14:paraId="1695165A" w14:textId="77777777" w:rsidR="009B0797" w:rsidRDefault="009B0797" w:rsidP="00374830">
      <w:pPr>
        <w:pStyle w:val="bp"/>
        <w:spacing w:before="0" w:after="0"/>
      </w:pPr>
    </w:p>
    <w:p w14:paraId="7087330A" w14:textId="77777777" w:rsidR="009B0797" w:rsidRDefault="009B0797" w:rsidP="00374830">
      <w:pPr>
        <w:pStyle w:val="bp"/>
        <w:spacing w:before="0" w:after="0"/>
      </w:pPr>
    </w:p>
    <w:p w14:paraId="0DBDF741" w14:textId="77777777" w:rsidR="009B0797" w:rsidRDefault="009B0797" w:rsidP="00374830">
      <w:pPr>
        <w:pStyle w:val="bp"/>
        <w:spacing w:before="0" w:after="0"/>
      </w:pPr>
    </w:p>
    <w:p w14:paraId="4BC32C63" w14:textId="77777777" w:rsidR="009B0797" w:rsidRDefault="009B0797" w:rsidP="00374830">
      <w:pPr>
        <w:pStyle w:val="bp"/>
        <w:spacing w:before="0" w:after="0"/>
      </w:pPr>
    </w:p>
    <w:p w14:paraId="198ABF83" w14:textId="77777777" w:rsidR="009B0797" w:rsidRDefault="009B0797" w:rsidP="00374830">
      <w:pPr>
        <w:pStyle w:val="bp"/>
        <w:spacing w:before="0" w:after="0"/>
      </w:pPr>
    </w:p>
    <w:p w14:paraId="7AE1CD7E" w14:textId="77777777" w:rsidR="009B0797" w:rsidRDefault="009B0797" w:rsidP="00374830">
      <w:pPr>
        <w:pStyle w:val="bp"/>
        <w:spacing w:before="0" w:after="0"/>
      </w:pPr>
    </w:p>
    <w:p w14:paraId="439550DC" w14:textId="77777777" w:rsidR="009B0797" w:rsidRDefault="009B0797" w:rsidP="00374830">
      <w:pPr>
        <w:pStyle w:val="bp"/>
        <w:spacing w:before="0" w:after="0"/>
      </w:pPr>
    </w:p>
    <w:p w14:paraId="524BEBF3" w14:textId="77777777" w:rsidR="009B0797" w:rsidRDefault="009B0797" w:rsidP="00374830">
      <w:pPr>
        <w:pStyle w:val="bp"/>
        <w:spacing w:before="0" w:after="0"/>
      </w:pPr>
    </w:p>
    <w:p w14:paraId="45A7B5EC" w14:textId="4F6F8546" w:rsidR="009B0797" w:rsidRDefault="00264C7E" w:rsidP="00374830">
      <w:pPr>
        <w:pStyle w:val="bp"/>
        <w:spacing w:before="0" w:after="0"/>
      </w:pPr>
      <w:r>
        <w:rPr>
          <w:noProof/>
        </w:rPr>
        <w:lastRenderedPageBreak/>
        <w:pict w14:anchorId="5E00DC61">
          <v:shape id="_x0000_s1027" type="#_x0000_t75" style="position:absolute;margin-left:225.35pt;margin-top:0;width:129.1pt;height:222.35pt;z-index:251661312;mso-position-horizontal-relative:margin;mso-position-vertical-relative:margin">
            <v:imagedata r:id="rId10" o:title="2018-09-11_12-05-47"/>
            <w10:wrap type="square" anchorx="margin" anchory="margin"/>
          </v:shape>
        </w:pict>
      </w:r>
      <w:r>
        <w:rPr>
          <w:noProof/>
        </w:rPr>
        <w:pict w14:anchorId="1C5E8437">
          <v:shape id="_x0000_s1028" type="#_x0000_t75" style="position:absolute;margin-left:453.2pt;margin-top:1.6pt;width:126.6pt;height:220.75pt;z-index:251663360;mso-position-horizontal-relative:margin;mso-position-vertical-relative:margin">
            <v:imagedata r:id="rId11" o:title="2018-09-11_12-04-42"/>
            <w10:wrap type="square" anchorx="margin" anchory="margin"/>
          </v:shape>
        </w:pict>
      </w:r>
      <w:r>
        <w:pict w14:anchorId="4F555BB2">
          <v:shape id="_x0000_i1025" type="#_x0000_t75" style="width:125pt;height:222.35pt">
            <v:imagedata r:id="rId12" o:title="2018-09-11_12-06-21"/>
          </v:shape>
        </w:pict>
      </w:r>
    </w:p>
    <w:p w14:paraId="4DFB071C" w14:textId="77777777" w:rsidR="009B0797" w:rsidRDefault="009B0797" w:rsidP="00374830">
      <w:pPr>
        <w:pStyle w:val="bp"/>
        <w:spacing w:before="0" w:after="0"/>
      </w:pPr>
    </w:p>
    <w:p w14:paraId="791032EA" w14:textId="51027031" w:rsidR="00264C7E" w:rsidRDefault="00980843" w:rsidP="00264C7E">
      <w:pPr>
        <w:pStyle w:val="bp"/>
        <w:spacing w:before="0" w:after="0"/>
      </w:pPr>
      <w:r>
        <w:t>Question empty error display</w:t>
      </w:r>
      <w:r w:rsidR="00264C7E">
        <w:t xml:space="preserve">ed                       </w:t>
      </w:r>
      <w:r>
        <w:t xml:space="preserve"> </w:t>
      </w:r>
      <w:r w:rsidR="00264C7E">
        <w:t xml:space="preserve">  </w:t>
      </w:r>
      <w:r w:rsidR="00AF1840">
        <w:t>Correct answer blank error displayed</w:t>
      </w:r>
      <w:r w:rsidR="00264C7E">
        <w:t xml:space="preserve">                    W</w:t>
      </w:r>
      <w:r w:rsidR="00AF1840">
        <w:t>rong</w:t>
      </w:r>
      <w:r w:rsidR="00AF1840" w:rsidRPr="00AF1840">
        <w:t xml:space="preserve"> answer</w:t>
      </w:r>
      <w:r w:rsidR="00AF1840">
        <w:t xml:space="preserve"> 1</w:t>
      </w:r>
      <w:r w:rsidR="00AF1840" w:rsidRPr="00AF1840">
        <w:t xml:space="preserve"> blank error displayed</w:t>
      </w:r>
      <w:r w:rsidR="00AF1840">
        <w:t xml:space="preserve">                                                       </w:t>
      </w:r>
    </w:p>
    <w:p w14:paraId="701F6803" w14:textId="77777777" w:rsidR="00264C7E" w:rsidRDefault="00264C7E" w:rsidP="00264C7E">
      <w:pPr>
        <w:pStyle w:val="bp"/>
        <w:spacing w:before="0" w:after="0"/>
      </w:pPr>
    </w:p>
    <w:p w14:paraId="7FE63033" w14:textId="77777777" w:rsidR="00264C7E" w:rsidRDefault="00264C7E" w:rsidP="00264C7E">
      <w:pPr>
        <w:pStyle w:val="bp"/>
        <w:spacing w:before="0" w:after="0"/>
      </w:pPr>
    </w:p>
    <w:p w14:paraId="3CD41122" w14:textId="77777777" w:rsidR="00264C7E" w:rsidRDefault="00264C7E" w:rsidP="00264C7E">
      <w:pPr>
        <w:pStyle w:val="bp"/>
        <w:spacing w:before="0" w:after="0"/>
      </w:pPr>
    </w:p>
    <w:p w14:paraId="2EA221E4" w14:textId="77777777" w:rsidR="00264C7E" w:rsidRDefault="00264C7E" w:rsidP="00264C7E">
      <w:pPr>
        <w:pStyle w:val="bp"/>
        <w:spacing w:before="0" w:after="0"/>
      </w:pPr>
    </w:p>
    <w:p w14:paraId="1CFAE7D2" w14:textId="77777777" w:rsidR="00264C7E" w:rsidRDefault="00264C7E" w:rsidP="00264C7E">
      <w:pPr>
        <w:pStyle w:val="bp"/>
        <w:spacing w:before="0" w:after="0"/>
      </w:pPr>
    </w:p>
    <w:p w14:paraId="609C1B69" w14:textId="77777777" w:rsidR="00264C7E" w:rsidRDefault="00264C7E" w:rsidP="00264C7E">
      <w:pPr>
        <w:pStyle w:val="bp"/>
        <w:spacing w:before="0" w:after="0"/>
      </w:pPr>
    </w:p>
    <w:p w14:paraId="5FD466DB" w14:textId="77777777" w:rsidR="00264C7E" w:rsidRDefault="00264C7E" w:rsidP="00264C7E">
      <w:pPr>
        <w:pStyle w:val="bp"/>
        <w:spacing w:before="0" w:after="0"/>
      </w:pPr>
    </w:p>
    <w:p w14:paraId="727AC5FC" w14:textId="77777777" w:rsidR="00264C7E" w:rsidRDefault="00264C7E" w:rsidP="00264C7E">
      <w:pPr>
        <w:pStyle w:val="bp"/>
        <w:spacing w:before="0" w:after="0"/>
      </w:pPr>
    </w:p>
    <w:p w14:paraId="6B0A39FF" w14:textId="77777777" w:rsidR="00264C7E" w:rsidRDefault="00264C7E" w:rsidP="00264C7E">
      <w:pPr>
        <w:pStyle w:val="bp"/>
        <w:spacing w:before="0" w:after="0"/>
      </w:pPr>
    </w:p>
    <w:p w14:paraId="025FE9BF" w14:textId="77777777" w:rsidR="00264C7E" w:rsidRDefault="00264C7E" w:rsidP="00264C7E">
      <w:pPr>
        <w:pStyle w:val="bp"/>
        <w:spacing w:before="0" w:after="0"/>
      </w:pPr>
    </w:p>
    <w:p w14:paraId="3496EC79" w14:textId="77777777" w:rsidR="00264C7E" w:rsidRDefault="00264C7E" w:rsidP="00264C7E">
      <w:pPr>
        <w:pStyle w:val="bp"/>
        <w:spacing w:before="0" w:after="0"/>
      </w:pPr>
    </w:p>
    <w:p w14:paraId="6596E7EF" w14:textId="77777777" w:rsidR="00264C7E" w:rsidRDefault="00264C7E" w:rsidP="00264C7E">
      <w:pPr>
        <w:pStyle w:val="bp"/>
        <w:spacing w:before="0" w:after="0"/>
      </w:pPr>
    </w:p>
    <w:p w14:paraId="694C9762" w14:textId="77777777" w:rsidR="00264C7E" w:rsidRDefault="00264C7E" w:rsidP="00264C7E">
      <w:pPr>
        <w:pStyle w:val="bp"/>
        <w:spacing w:before="0" w:after="0"/>
      </w:pPr>
    </w:p>
    <w:p w14:paraId="0F3304F9" w14:textId="77777777" w:rsidR="00264C7E" w:rsidRDefault="00264C7E" w:rsidP="00264C7E">
      <w:pPr>
        <w:pStyle w:val="bp"/>
        <w:spacing w:before="0" w:after="0"/>
      </w:pPr>
    </w:p>
    <w:p w14:paraId="3352899E" w14:textId="77777777" w:rsidR="00264C7E" w:rsidRDefault="00264C7E" w:rsidP="00264C7E">
      <w:pPr>
        <w:pStyle w:val="bp"/>
        <w:spacing w:before="0" w:after="0"/>
      </w:pPr>
    </w:p>
    <w:p w14:paraId="00763EFB" w14:textId="77777777" w:rsidR="00264C7E" w:rsidRDefault="00264C7E" w:rsidP="00264C7E">
      <w:pPr>
        <w:pStyle w:val="bp"/>
        <w:spacing w:before="0" w:after="0"/>
      </w:pPr>
    </w:p>
    <w:p w14:paraId="535AC8B9" w14:textId="2A913A90" w:rsidR="00264C7E" w:rsidRDefault="00087B86" w:rsidP="00264C7E">
      <w:pPr>
        <w:pStyle w:val="bp"/>
        <w:spacing w:before="0" w:after="0"/>
      </w:pPr>
      <w:r>
        <w:rPr>
          <w:noProof/>
          <w:lang w:eastAsia="en-AU"/>
        </w:rPr>
        <w:lastRenderedPageBreak/>
        <w:drawing>
          <wp:inline distT="0" distB="0" distL="0" distR="0" wp14:anchorId="20806435" wp14:editId="7890FA13">
            <wp:extent cx="1567815" cy="2813685"/>
            <wp:effectExtent l="0" t="0" r="0" b="5715"/>
            <wp:docPr id="3" name="Picture 3" descr="C:\Users\Michelle\AppData\Local\Microsoft\Windows\INetCache\Content.Word\2018-09-11_12-06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ichelle\AppData\Local\Microsoft\Windows\INetCache\Content.Word\2018-09-11_12-06-5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3B1F" w14:textId="77777777" w:rsidR="00264C7E" w:rsidRDefault="00264C7E" w:rsidP="00264C7E">
      <w:pPr>
        <w:pStyle w:val="bp"/>
        <w:spacing w:before="0" w:after="0"/>
      </w:pPr>
    </w:p>
    <w:p w14:paraId="5EF1E565" w14:textId="7AFA1779" w:rsidR="009B2145" w:rsidRDefault="00087B86" w:rsidP="00264C7E">
      <w:pPr>
        <w:pStyle w:val="bp"/>
        <w:spacing w:before="0" w:after="0"/>
      </w:pPr>
      <w:r>
        <w:rPr>
          <w:noProof/>
        </w:rPr>
        <w:pict w14:anchorId="322B4965">
          <v:shape id="_x0000_s1029" type="#_x0000_t75" style="position:absolute;margin-left:0;margin-top:0;width:127.4pt;height:221.55pt;z-index:251665408;mso-position-horizontal:center;mso-position-horizontal-relative:margin;mso-position-vertical:top;mso-position-vertical-relative:margin">
            <v:imagedata r:id="rId14" o:title="2018-09-11_12-07-24"/>
            <w10:wrap type="square" anchorx="margin" anchory="margin"/>
          </v:shape>
        </w:pict>
      </w:r>
      <w:r w:rsidR="00AF1840" w:rsidRPr="00AF1840">
        <w:t xml:space="preserve">Wrong answer </w:t>
      </w:r>
      <w:r w:rsidR="00AF1840">
        <w:t>2</w:t>
      </w:r>
      <w:r w:rsidR="00AF1840" w:rsidRPr="00AF1840">
        <w:t xml:space="preserve"> blank error displayed</w:t>
      </w:r>
      <w:r w:rsidR="00264C7E">
        <w:t xml:space="preserve">    </w:t>
      </w:r>
      <w:r>
        <w:t xml:space="preserve">                        </w:t>
      </w:r>
      <w:r w:rsidR="00AF1840" w:rsidRPr="00AF1840">
        <w:t>Wrong answer</w:t>
      </w:r>
      <w:r w:rsidR="00AF1840">
        <w:t xml:space="preserve"> 3</w:t>
      </w:r>
      <w:r w:rsidR="00AF1840" w:rsidRPr="00AF1840">
        <w:t xml:space="preserve"> blank error displayed</w:t>
      </w:r>
    </w:p>
    <w:sectPr w:rsidR="009B2145" w:rsidSect="00A37650">
      <w:headerReference w:type="default" r:id="rId15"/>
      <w:footerReference w:type="even" r:id="rId16"/>
      <w:footerReference w:type="default" r:id="rId17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1689B" w14:textId="77777777" w:rsidR="00C13F7E" w:rsidRDefault="00C13F7E">
      <w:r>
        <w:separator/>
      </w:r>
    </w:p>
  </w:endnote>
  <w:endnote w:type="continuationSeparator" w:id="0">
    <w:p w14:paraId="4AC999E5" w14:textId="77777777" w:rsidR="00C13F7E" w:rsidRDefault="00C13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EFE98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D9F55E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0CB82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7B86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87B86">
      <w:rPr>
        <w:rStyle w:val="PageNumber"/>
        <w:noProof/>
      </w:rPr>
      <w:t>9</w:t>
    </w:r>
    <w:r>
      <w:rPr>
        <w:rStyle w:val="PageNumber"/>
      </w:rPr>
      <w:fldChar w:fldCharType="end"/>
    </w:r>
  </w:p>
  <w:p w14:paraId="02CC2168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14B71" w14:textId="77777777" w:rsidR="00C13F7E" w:rsidRDefault="00C13F7E">
      <w:r>
        <w:separator/>
      </w:r>
    </w:p>
  </w:footnote>
  <w:footnote w:type="continuationSeparator" w:id="0">
    <w:p w14:paraId="0AEBA67D" w14:textId="77777777" w:rsidR="00C13F7E" w:rsidRDefault="00C13F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65262478" w14:textId="77777777">
      <w:tc>
        <w:tcPr>
          <w:tcW w:w="6379" w:type="dxa"/>
        </w:tcPr>
        <w:p w14:paraId="1FCD3FE2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201873FB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32AC4C94" w14:textId="77777777">
      <w:tc>
        <w:tcPr>
          <w:tcW w:w="6379" w:type="dxa"/>
        </w:tcPr>
        <w:p w14:paraId="035209F5" w14:textId="77777777" w:rsidR="00A37650" w:rsidRDefault="00050695" w:rsidP="000E76F5">
          <w:r>
            <w:t>Submit Question</w:t>
          </w:r>
        </w:p>
      </w:tc>
      <w:tc>
        <w:tcPr>
          <w:tcW w:w="3179" w:type="dxa"/>
        </w:tcPr>
        <w:p w14:paraId="7D54A0DD" w14:textId="11346E76" w:rsidR="00A37650" w:rsidRDefault="00A37650" w:rsidP="00087B86">
          <w:r>
            <w:t xml:space="preserve">  Date: </w:t>
          </w:r>
          <w:r w:rsidR="00087B86">
            <w:t>11/09</w:t>
          </w:r>
          <w:r w:rsidR="009658FF">
            <w:t>/2018</w:t>
          </w:r>
        </w:p>
      </w:tc>
    </w:tr>
  </w:tbl>
  <w:p w14:paraId="170291C6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87B86"/>
    <w:rsid w:val="00087D11"/>
    <w:rsid w:val="00090A99"/>
    <w:rsid w:val="00096482"/>
    <w:rsid w:val="000D5952"/>
    <w:rsid w:val="000E3C24"/>
    <w:rsid w:val="000E6696"/>
    <w:rsid w:val="000E76F5"/>
    <w:rsid w:val="000F4382"/>
    <w:rsid w:val="000F6AE4"/>
    <w:rsid w:val="00127DBF"/>
    <w:rsid w:val="00154D6A"/>
    <w:rsid w:val="0015543B"/>
    <w:rsid w:val="00181694"/>
    <w:rsid w:val="0018240E"/>
    <w:rsid w:val="00192656"/>
    <w:rsid w:val="00197530"/>
    <w:rsid w:val="001A0459"/>
    <w:rsid w:val="001A4DE1"/>
    <w:rsid w:val="001A6775"/>
    <w:rsid w:val="001A7865"/>
    <w:rsid w:val="001B0072"/>
    <w:rsid w:val="001B557B"/>
    <w:rsid w:val="001B5BF9"/>
    <w:rsid w:val="001D00C4"/>
    <w:rsid w:val="001F01F4"/>
    <w:rsid w:val="001F6448"/>
    <w:rsid w:val="001F7C68"/>
    <w:rsid w:val="002052B0"/>
    <w:rsid w:val="00205D7F"/>
    <w:rsid w:val="00212269"/>
    <w:rsid w:val="00212A3D"/>
    <w:rsid w:val="00264C7E"/>
    <w:rsid w:val="002736F0"/>
    <w:rsid w:val="00291668"/>
    <w:rsid w:val="002A7E47"/>
    <w:rsid w:val="002B6C95"/>
    <w:rsid w:val="002C1B7F"/>
    <w:rsid w:val="002D07CF"/>
    <w:rsid w:val="002D1D0A"/>
    <w:rsid w:val="002D7BA4"/>
    <w:rsid w:val="002E347B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23C21"/>
    <w:rsid w:val="004252E0"/>
    <w:rsid w:val="00434231"/>
    <w:rsid w:val="004451D2"/>
    <w:rsid w:val="00451B05"/>
    <w:rsid w:val="00452B69"/>
    <w:rsid w:val="00452E8F"/>
    <w:rsid w:val="0046703C"/>
    <w:rsid w:val="00494EB9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4ED4"/>
    <w:rsid w:val="00536681"/>
    <w:rsid w:val="00553DAD"/>
    <w:rsid w:val="005706E3"/>
    <w:rsid w:val="00572CE5"/>
    <w:rsid w:val="00576454"/>
    <w:rsid w:val="005861AA"/>
    <w:rsid w:val="005B2501"/>
    <w:rsid w:val="005B48A6"/>
    <w:rsid w:val="005D22DA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55DBC"/>
    <w:rsid w:val="00683635"/>
    <w:rsid w:val="006B5D41"/>
    <w:rsid w:val="006D4DE0"/>
    <w:rsid w:val="00702D6A"/>
    <w:rsid w:val="00720507"/>
    <w:rsid w:val="007256B5"/>
    <w:rsid w:val="007275A3"/>
    <w:rsid w:val="0074307D"/>
    <w:rsid w:val="00752B41"/>
    <w:rsid w:val="00756932"/>
    <w:rsid w:val="007606FF"/>
    <w:rsid w:val="0077260E"/>
    <w:rsid w:val="00772DAC"/>
    <w:rsid w:val="00780A9A"/>
    <w:rsid w:val="00796CD4"/>
    <w:rsid w:val="007A2D37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2724"/>
    <w:rsid w:val="00913D07"/>
    <w:rsid w:val="00915018"/>
    <w:rsid w:val="0093214E"/>
    <w:rsid w:val="009322A3"/>
    <w:rsid w:val="0093488F"/>
    <w:rsid w:val="00943C5D"/>
    <w:rsid w:val="009658FF"/>
    <w:rsid w:val="00980843"/>
    <w:rsid w:val="00981DE1"/>
    <w:rsid w:val="00983E57"/>
    <w:rsid w:val="009B0797"/>
    <w:rsid w:val="009B2145"/>
    <w:rsid w:val="009C06FE"/>
    <w:rsid w:val="009C4C9A"/>
    <w:rsid w:val="009D1046"/>
    <w:rsid w:val="009E1CD0"/>
    <w:rsid w:val="009E2570"/>
    <w:rsid w:val="00A11301"/>
    <w:rsid w:val="00A30AD6"/>
    <w:rsid w:val="00A37650"/>
    <w:rsid w:val="00A46037"/>
    <w:rsid w:val="00A6090E"/>
    <w:rsid w:val="00A72B6A"/>
    <w:rsid w:val="00A739C2"/>
    <w:rsid w:val="00A76137"/>
    <w:rsid w:val="00A857E6"/>
    <w:rsid w:val="00AB1975"/>
    <w:rsid w:val="00AB1A12"/>
    <w:rsid w:val="00AB2DEE"/>
    <w:rsid w:val="00AC35E1"/>
    <w:rsid w:val="00AD452D"/>
    <w:rsid w:val="00AF1840"/>
    <w:rsid w:val="00B12289"/>
    <w:rsid w:val="00B137E9"/>
    <w:rsid w:val="00B3013D"/>
    <w:rsid w:val="00B3144A"/>
    <w:rsid w:val="00B51973"/>
    <w:rsid w:val="00B5620B"/>
    <w:rsid w:val="00B71A35"/>
    <w:rsid w:val="00BA717F"/>
    <w:rsid w:val="00BE784F"/>
    <w:rsid w:val="00C05D0A"/>
    <w:rsid w:val="00C070A0"/>
    <w:rsid w:val="00C07137"/>
    <w:rsid w:val="00C074E2"/>
    <w:rsid w:val="00C13F7E"/>
    <w:rsid w:val="00C229AB"/>
    <w:rsid w:val="00C32112"/>
    <w:rsid w:val="00C34B6E"/>
    <w:rsid w:val="00C4752B"/>
    <w:rsid w:val="00C87E36"/>
    <w:rsid w:val="00C94212"/>
    <w:rsid w:val="00CB424D"/>
    <w:rsid w:val="00CC38F7"/>
    <w:rsid w:val="00CC47D2"/>
    <w:rsid w:val="00CC74EE"/>
    <w:rsid w:val="00CD6734"/>
    <w:rsid w:val="00D010AF"/>
    <w:rsid w:val="00D149E7"/>
    <w:rsid w:val="00D24817"/>
    <w:rsid w:val="00D4390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62209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0337E"/>
    <w:rsid w:val="00F2079A"/>
    <w:rsid w:val="00F30EEB"/>
    <w:rsid w:val="00F45076"/>
    <w:rsid w:val="00F47EFA"/>
    <w:rsid w:val="00F558A0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BBF8E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840"/>
    <w:rPr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158</TotalTime>
  <Pages>9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16</cp:revision>
  <cp:lastPrinted>2003-10-05T22:49:00Z</cp:lastPrinted>
  <dcterms:created xsi:type="dcterms:W3CDTF">2018-05-21T13:48:00Z</dcterms:created>
  <dcterms:modified xsi:type="dcterms:W3CDTF">2018-09-11T02:45:00Z</dcterms:modified>
</cp:coreProperties>
</file>