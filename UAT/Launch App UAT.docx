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34720A" w14:paraId="5C1366BB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1D1B8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B6D4EE" w14:textId="77777777" w:rsidR="0034720A" w:rsidRPr="007A2443" w:rsidRDefault="00E31C60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>Launch Application</w:t>
            </w:r>
          </w:p>
        </w:tc>
      </w:tr>
      <w:tr w:rsidR="0034720A" w14:paraId="12F5B25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58FD94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4051B50" w14:textId="77777777" w:rsidR="0034720A" w:rsidRPr="007A2443" w:rsidRDefault="00E31C60" w:rsidP="0034720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7A2443">
              <w:rPr>
                <w:sz w:val="24"/>
                <w:szCs w:val="24"/>
              </w:rPr>
              <w:t xml:space="preserve">Launching a game </w:t>
            </w:r>
          </w:p>
        </w:tc>
      </w:tr>
      <w:tr w:rsidR="0034720A" w14:paraId="5376F2D8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C78B1E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0310418" w14:textId="77777777" w:rsidR="0034720A" w:rsidRPr="007A2443" w:rsidRDefault="0034720A" w:rsidP="00E31C60">
            <w:r w:rsidRPr="007A2443">
              <w:t xml:space="preserve">Verify that </w:t>
            </w:r>
            <w:r w:rsidR="00E31C60" w:rsidRPr="007A2443">
              <w:t>splash screen shows then changes into Login or Register choice panel</w:t>
            </w:r>
          </w:p>
        </w:tc>
      </w:tr>
      <w:tr w:rsidR="0034720A" w14:paraId="345FD5A6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4F386A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33FC39" w14:textId="77777777" w:rsidR="0034720A" w:rsidRPr="007A2443" w:rsidRDefault="00E31C60" w:rsidP="0034720A">
            <w:r w:rsidRPr="007A2443">
              <w:t>Game must be installed</w:t>
            </w:r>
          </w:p>
        </w:tc>
      </w:tr>
      <w:tr w:rsidR="0034720A" w14:paraId="0359D58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B940AF5" w14:textId="77777777"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75480C" w14:textId="77777777" w:rsidR="0034720A" w:rsidRPr="007A2443" w:rsidRDefault="00E31C60" w:rsidP="0034720A">
            <w:r w:rsidRPr="007A2443">
              <w:t xml:space="preserve">User </w:t>
            </w:r>
            <w:r w:rsidR="00A12C4C">
              <w:t>is given a choice to</w:t>
            </w:r>
            <w:r w:rsidRPr="007A2443">
              <w:t xml:space="preserve"> Login or Register</w:t>
            </w:r>
          </w:p>
        </w:tc>
      </w:tr>
      <w:tr w:rsidR="00E303EF" w14:paraId="3BBCEB0D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861FF87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94A333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2B45CE78" w14:textId="77777777" w:rsidR="00E303EF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 </w:t>
            </w:r>
          </w:p>
          <w:p w14:paraId="300E9D7F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7FCB72AF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9922A5D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770070D" w14:textId="77777777" w:rsidR="00536681" w:rsidRDefault="00646E7B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1900E0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26FB4D3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FB922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023595B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727DAD0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F0246D6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5646172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34720A" w14:paraId="2C24B176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1CE5276" w14:textId="77777777" w:rsidR="0034720A" w:rsidRDefault="0034720A" w:rsidP="0034720A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33E28AC" w14:textId="77777777" w:rsidR="0034720A" w:rsidRPr="00B103C1" w:rsidRDefault="00E31C60" w:rsidP="0034720A">
            <w:r>
              <w:t>Open game</w:t>
            </w:r>
          </w:p>
        </w:tc>
        <w:tc>
          <w:tcPr>
            <w:tcW w:w="5596" w:type="dxa"/>
          </w:tcPr>
          <w:p w14:paraId="72AB23FA" w14:textId="77777777" w:rsidR="0034720A" w:rsidRDefault="00E31C60" w:rsidP="00E31C60">
            <w:r>
              <w:t>Splash screen should display Let’s Quiz for a few seconds then navigate to Login/Register choice screen</w:t>
            </w:r>
          </w:p>
        </w:tc>
        <w:tc>
          <w:tcPr>
            <w:tcW w:w="714" w:type="dxa"/>
          </w:tcPr>
          <w:p w14:paraId="2A901154" w14:textId="77777777" w:rsidR="0034720A" w:rsidRDefault="00646E7B" w:rsidP="0034720A">
            <w:pPr>
              <w:pStyle w:val="RowHeadings"/>
              <w:spacing w:before="80" w:after="80"/>
              <w:jc w:val="center"/>
            </w:pPr>
            <w:r w:rsidRPr="00646E7B"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3F57F61" w14:textId="77777777" w:rsidR="0034720A" w:rsidRDefault="0034720A" w:rsidP="0034720A">
            <w:pPr>
              <w:pStyle w:val="RowHeadings"/>
              <w:spacing w:before="80" w:after="80"/>
            </w:pPr>
          </w:p>
        </w:tc>
      </w:tr>
    </w:tbl>
    <w:p w14:paraId="16B8D436" w14:textId="77777777" w:rsidR="00A30AD6" w:rsidRDefault="00A30AD6" w:rsidP="00374830">
      <w:pPr>
        <w:pStyle w:val="bp"/>
        <w:spacing w:before="0" w:after="0"/>
      </w:pPr>
    </w:p>
    <w:p w14:paraId="4BB1D503" w14:textId="77777777" w:rsidR="00A37650" w:rsidRDefault="00A37650" w:rsidP="00780A9A">
      <w:pPr>
        <w:pStyle w:val="bp"/>
        <w:spacing w:before="0" w:after="0"/>
        <w:rPr>
          <w:color w:val="0000FF"/>
        </w:rPr>
      </w:pPr>
      <w:bookmarkStart w:id="0" w:name="_GoBack"/>
      <w:bookmarkEnd w:id="0"/>
    </w:p>
    <w:p w14:paraId="0045B32E" w14:textId="2B5DA70C" w:rsidR="00BE640F" w:rsidRDefault="003A2BC1" w:rsidP="00780A9A">
      <w:pPr>
        <w:pStyle w:val="bp"/>
        <w:spacing w:before="0" w:after="0"/>
        <w:rPr>
          <w:color w:val="0000FF"/>
        </w:rPr>
      </w:pPr>
      <w:r>
        <w:rPr>
          <w:noProof/>
          <w:lang w:val="en-US"/>
        </w:rPr>
        <w:lastRenderedPageBreak/>
        <w:pict w14:anchorId="1821A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36.5pt;height:276.85pt;z-index:251659264;mso-position-horizontal:left;mso-position-horizontal-relative:margin;mso-position-vertical:top;mso-position-vertical-relative:margin">
            <v:imagedata r:id="rId7" o:title="Unity_2018-05-17_22-01-48"/>
            <w10:wrap type="square" anchorx="margin" anchory="margin"/>
          </v:shape>
        </w:pict>
      </w:r>
      <w:r>
        <w:rPr>
          <w:noProof/>
        </w:rPr>
        <w:pict w14:anchorId="6BF4DA0A">
          <v:shape id="_x0000_s1034" type="#_x0000_t75" style="position:absolute;margin-left:0;margin-top:0;width:132.75pt;height:277.5pt;z-index:251667456;mso-position-horizontal:center;mso-position-horizontal-relative:margin;mso-position-vertical:top;mso-position-vertical-relative:margin">
            <v:imagedata r:id="rId8" o:title="2018-09-01_20-04-01"/>
            <w10:wrap type="square" anchorx="margin" anchory="margin"/>
          </v:shape>
        </w:pict>
      </w:r>
    </w:p>
    <w:p w14:paraId="0CF78C15" w14:textId="77777777" w:rsidR="00BE640F" w:rsidRPr="00BE640F" w:rsidRDefault="00BE640F" w:rsidP="00BE640F"/>
    <w:p w14:paraId="0FC5C718" w14:textId="77777777" w:rsidR="00BE640F" w:rsidRPr="00BE640F" w:rsidRDefault="00BE640F" w:rsidP="00BE640F"/>
    <w:p w14:paraId="31738DD2" w14:textId="77777777" w:rsidR="00BE640F" w:rsidRPr="00BE640F" w:rsidRDefault="00BE640F" w:rsidP="00BE640F"/>
    <w:p w14:paraId="39147F07" w14:textId="77777777" w:rsidR="00BE640F" w:rsidRPr="00BE640F" w:rsidRDefault="00BE640F" w:rsidP="00BE640F"/>
    <w:p w14:paraId="625A078B" w14:textId="77777777" w:rsidR="00BE640F" w:rsidRPr="00BE640F" w:rsidRDefault="00BE640F" w:rsidP="00BE640F"/>
    <w:p w14:paraId="32E0597B" w14:textId="77777777" w:rsidR="00BE640F" w:rsidRPr="00BE640F" w:rsidRDefault="00BE640F" w:rsidP="00BE640F"/>
    <w:p w14:paraId="63D5926E" w14:textId="77777777" w:rsidR="00BE640F" w:rsidRPr="00BE640F" w:rsidRDefault="00BE640F" w:rsidP="00BE640F"/>
    <w:p w14:paraId="135F827F" w14:textId="77777777" w:rsidR="00BE640F" w:rsidRPr="00BE640F" w:rsidRDefault="00BE640F" w:rsidP="00BE640F"/>
    <w:p w14:paraId="521DF144" w14:textId="77777777" w:rsidR="00BE640F" w:rsidRPr="00BE640F" w:rsidRDefault="00BE640F" w:rsidP="00BE640F"/>
    <w:p w14:paraId="61BDA135" w14:textId="77777777" w:rsidR="00BE640F" w:rsidRPr="00BE640F" w:rsidRDefault="00BE640F" w:rsidP="00BE640F"/>
    <w:p w14:paraId="42DE507C" w14:textId="77777777" w:rsidR="00BE640F" w:rsidRPr="00BE640F" w:rsidRDefault="00BE640F" w:rsidP="00BE640F"/>
    <w:p w14:paraId="65C283E7" w14:textId="77777777" w:rsidR="00BE640F" w:rsidRPr="00BE640F" w:rsidRDefault="00BE640F" w:rsidP="00BE640F"/>
    <w:p w14:paraId="724B3378" w14:textId="77777777" w:rsidR="00BE640F" w:rsidRPr="00BE640F" w:rsidRDefault="00BE640F" w:rsidP="00BE640F"/>
    <w:p w14:paraId="4A027AC7" w14:textId="77777777" w:rsidR="00BE640F" w:rsidRPr="00BE640F" w:rsidRDefault="00BE640F" w:rsidP="00BE640F"/>
    <w:p w14:paraId="5C2D0B9E" w14:textId="77777777" w:rsidR="00BE640F" w:rsidRPr="00BE640F" w:rsidRDefault="00BE640F" w:rsidP="00BE640F"/>
    <w:p w14:paraId="472398BF" w14:textId="77777777" w:rsidR="00BE640F" w:rsidRPr="00BE640F" w:rsidRDefault="00BE640F" w:rsidP="00BE640F"/>
    <w:p w14:paraId="3BA7A3E4" w14:textId="77777777" w:rsidR="00BE640F" w:rsidRPr="00BE640F" w:rsidRDefault="00BE640F" w:rsidP="00BE640F"/>
    <w:p w14:paraId="294726C4" w14:textId="77777777" w:rsidR="00BE640F" w:rsidRPr="00BE640F" w:rsidRDefault="00BE640F" w:rsidP="00BE640F"/>
    <w:p w14:paraId="29A6E4E0" w14:textId="77777777" w:rsidR="00BE640F" w:rsidRPr="00BE640F" w:rsidRDefault="00BE640F" w:rsidP="00BE640F"/>
    <w:p w14:paraId="02A73DA5" w14:textId="77777777" w:rsidR="00BE640F" w:rsidRPr="00BE640F" w:rsidRDefault="00BE640F" w:rsidP="00BE640F"/>
    <w:p w14:paraId="64F4955E" w14:textId="77777777" w:rsidR="00BE640F" w:rsidRPr="00BE640F" w:rsidRDefault="00BE640F" w:rsidP="00BE640F"/>
    <w:p w14:paraId="16131A5C" w14:textId="77777777" w:rsidR="00BE640F" w:rsidRPr="00BE640F" w:rsidRDefault="00BE640F" w:rsidP="00BE640F"/>
    <w:p w14:paraId="56695B55" w14:textId="77777777" w:rsidR="00BE640F" w:rsidRDefault="00BE640F" w:rsidP="00BE640F"/>
    <w:p w14:paraId="22E1C291" w14:textId="77777777" w:rsidR="00BE640F" w:rsidRDefault="00BE640F" w:rsidP="00BE640F"/>
    <w:p w14:paraId="49F203BA" w14:textId="63000B58" w:rsidR="00646E7B" w:rsidRPr="00BE640F" w:rsidRDefault="00BE640F" w:rsidP="00BE640F">
      <w:pPr>
        <w:tabs>
          <w:tab w:val="left" w:pos="2640"/>
        </w:tabs>
      </w:pPr>
      <w:r>
        <w:t xml:space="preserve">Splash screen displayed for a few seconds                                  </w:t>
      </w:r>
      <w:r w:rsidR="00EC5D8A">
        <w:t>Opens</w:t>
      </w:r>
      <w:r>
        <w:t xml:space="preserve"> to login register</w:t>
      </w: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BA3C4F" w14:paraId="2F1D86FB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485C23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79D641" w14:textId="77777777" w:rsidR="00BA3C4F" w:rsidRPr="00953BB3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</w:t>
            </w:r>
          </w:p>
        </w:tc>
      </w:tr>
      <w:tr w:rsidR="00BA3C4F" w14:paraId="0F299CE6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D01F55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4EB2AE" w14:textId="77777777" w:rsidR="00BA3C4F" w:rsidRPr="009B3DFA" w:rsidRDefault="00BA3C4F" w:rsidP="007732A3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Launching a game- Choose login or register</w:t>
            </w:r>
          </w:p>
        </w:tc>
      </w:tr>
      <w:tr w:rsidR="00BA3C4F" w14:paraId="3CF6C6AC" w14:textId="77777777" w:rsidTr="007732A3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4D54F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F28028D" w14:textId="46E6BA7D" w:rsidR="00BA3C4F" w:rsidRPr="009B3DFA" w:rsidRDefault="00BA3C4F" w:rsidP="00BA3C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 xml:space="preserve">Verify that </w:t>
            </w:r>
            <w:r w:rsidR="00755BFF">
              <w:rPr>
                <w:sz w:val="24"/>
                <w:szCs w:val="24"/>
              </w:rPr>
              <w:t>login</w:t>
            </w:r>
            <w:r w:rsidR="00755BFF" w:rsidRPr="009B3DFA">
              <w:rPr>
                <w:sz w:val="24"/>
                <w:szCs w:val="24"/>
              </w:rPr>
              <w:t xml:space="preserve"> </w:t>
            </w:r>
            <w:r w:rsidR="00755BFF">
              <w:rPr>
                <w:sz w:val="24"/>
                <w:szCs w:val="24"/>
              </w:rPr>
              <w:t>and</w:t>
            </w:r>
            <w:r>
              <w:rPr>
                <w:sz w:val="24"/>
                <w:szCs w:val="24"/>
              </w:rPr>
              <w:t xml:space="preserve"> register buttons work</w:t>
            </w:r>
          </w:p>
        </w:tc>
      </w:tr>
      <w:tr w:rsidR="00BA3C4F" w14:paraId="243DB859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307A3E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8CE7A7B" w14:textId="77777777" w:rsidR="00BA3C4F" w:rsidRPr="009B3DFA" w:rsidRDefault="00BA3C4F" w:rsidP="007732A3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Login/Register panel should be open</w:t>
            </w:r>
            <w:r w:rsidRPr="009B3DFA">
              <w:rPr>
                <w:sz w:val="24"/>
                <w:szCs w:val="24"/>
              </w:rPr>
              <w:t xml:space="preserve"> screen must be open</w:t>
            </w:r>
          </w:p>
        </w:tc>
      </w:tr>
      <w:tr w:rsidR="00BA3C4F" w14:paraId="5F770ACF" w14:textId="77777777" w:rsidTr="007732A3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ED5E4F4" w14:textId="77777777" w:rsidR="00BA3C4F" w:rsidRDefault="00BA3C4F" w:rsidP="007732A3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EBD4E71" w14:textId="77777777" w:rsidR="00BA3C4F" w:rsidRPr="009B3DFA" w:rsidRDefault="00BA3C4F" w:rsidP="007732A3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That the desired screen panel should be shown</w:t>
            </w:r>
          </w:p>
        </w:tc>
      </w:tr>
      <w:tr w:rsidR="00BA3C4F" w14:paraId="3F835D0C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E68528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A8F4731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75AAFFC9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3C23ABD2" w14:textId="77777777" w:rsidR="00BA3C4F" w:rsidRDefault="00BA3C4F" w:rsidP="007732A3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BA3C4F" w14:paraId="1A6F42E8" w14:textId="77777777" w:rsidTr="007732A3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D957352" w14:textId="77777777" w:rsidR="00BA3C4F" w:rsidRDefault="00BA3C4F" w:rsidP="007732A3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75E216" w14:textId="77777777" w:rsidR="00BA3C4F" w:rsidRPr="001900E0" w:rsidRDefault="001900E0" w:rsidP="007732A3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  <w:r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BA3C4F" w14:paraId="40891A61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667AC0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B7FE1A2" w14:textId="77777777" w:rsidR="00BA3C4F" w:rsidRDefault="00BA3C4F" w:rsidP="007732A3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63FFBB12" w14:textId="77777777" w:rsidR="00BA3C4F" w:rsidRDefault="00BA3C4F" w:rsidP="007732A3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4B89CB8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961305D" w14:textId="77777777" w:rsidR="00BA3C4F" w:rsidRDefault="00BA3C4F" w:rsidP="007732A3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BA3C4F" w14:paraId="6B646833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66C5D6B9" w14:textId="77777777" w:rsidR="00BA3C4F" w:rsidRDefault="00BA3C4F" w:rsidP="00BA3C4F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ECB6F17" w14:textId="77777777" w:rsidR="00BA3C4F" w:rsidRPr="00854E58" w:rsidRDefault="00C17287" w:rsidP="00BA3C4F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Press l</w:t>
            </w:r>
            <w:r w:rsidR="00BA3C4F">
              <w:rPr>
                <w:sz w:val="24"/>
              </w:rPr>
              <w:t>ogin button</w:t>
            </w:r>
          </w:p>
        </w:tc>
        <w:tc>
          <w:tcPr>
            <w:tcW w:w="5596" w:type="dxa"/>
          </w:tcPr>
          <w:p w14:paraId="6D71B72B" w14:textId="77777777" w:rsidR="00BA3C4F" w:rsidRDefault="00BA3C4F" w:rsidP="00BA3C4F">
            <w:pPr>
              <w:pStyle w:val="bp"/>
              <w:rPr>
                <w:sz w:val="24"/>
              </w:rPr>
            </w:pPr>
            <w:r>
              <w:rPr>
                <w:sz w:val="24"/>
              </w:rPr>
              <w:t>Login screen should be displayed</w:t>
            </w:r>
          </w:p>
        </w:tc>
        <w:tc>
          <w:tcPr>
            <w:tcW w:w="714" w:type="dxa"/>
          </w:tcPr>
          <w:p w14:paraId="3E8CE974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3EE4D24B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  <w:tr w:rsidR="00BA3C4F" w14:paraId="6344896F" w14:textId="77777777" w:rsidTr="007732A3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5FE6E62" w14:textId="77777777" w:rsidR="00BA3C4F" w:rsidRDefault="00BA3C4F" w:rsidP="007732A3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14:paraId="0CDD50D7" w14:textId="77777777" w:rsidR="00BA3C4F" w:rsidRPr="000F12CB" w:rsidRDefault="00BA3C4F" w:rsidP="007732A3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Press register button</w:t>
            </w:r>
          </w:p>
        </w:tc>
        <w:tc>
          <w:tcPr>
            <w:tcW w:w="5596" w:type="dxa"/>
          </w:tcPr>
          <w:p w14:paraId="2172F42A" w14:textId="2127692D" w:rsidR="00BA3C4F" w:rsidRDefault="00E45845" w:rsidP="00E4584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Register screen </w:t>
            </w:r>
            <w:r w:rsidR="00BA3C4F" w:rsidRPr="00BA3C4F">
              <w:rPr>
                <w:sz w:val="24"/>
              </w:rPr>
              <w:t>should be displayed</w:t>
            </w:r>
          </w:p>
        </w:tc>
        <w:tc>
          <w:tcPr>
            <w:tcW w:w="714" w:type="dxa"/>
          </w:tcPr>
          <w:p w14:paraId="520DC19A" w14:textId="77777777" w:rsidR="00BA3C4F" w:rsidRPr="00CF46B1" w:rsidRDefault="00CF46B1" w:rsidP="007732A3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74C922AF" w14:textId="77777777" w:rsidR="00BA3C4F" w:rsidRDefault="00BA3C4F" w:rsidP="007732A3">
            <w:pPr>
              <w:pStyle w:val="RowHeadings"/>
              <w:spacing w:before="80" w:after="80"/>
            </w:pPr>
          </w:p>
        </w:tc>
      </w:tr>
    </w:tbl>
    <w:p w14:paraId="57595CE3" w14:textId="5993A8E8" w:rsidR="00BE640F" w:rsidRDefault="003A2BC1" w:rsidP="00374830">
      <w:pPr>
        <w:pStyle w:val="bp"/>
        <w:spacing w:before="0" w:after="0"/>
      </w:pPr>
      <w:r>
        <w:rPr>
          <w:noProof/>
        </w:rPr>
        <w:lastRenderedPageBreak/>
        <w:pict w14:anchorId="6ACF2E09">
          <v:shape id="_x0000_s1036" type="#_x0000_t75" style="position:absolute;margin-left:0;margin-top:0;width:126.75pt;height:263.25pt;z-index:251669504;mso-position-horizontal:center;mso-position-horizontal-relative:margin;mso-position-vertical:top;mso-position-vertical-relative:margin">
            <v:imagedata r:id="rId9" o:title="2018-09-08_12-18-21"/>
            <w10:wrap type="square" anchorx="margin" anchory="margin"/>
          </v:shape>
        </w:pict>
      </w:r>
    </w:p>
    <w:p w14:paraId="1A4D4A15" w14:textId="77777777" w:rsidR="00BE640F" w:rsidRPr="00BE640F" w:rsidRDefault="00BE640F" w:rsidP="00BE640F"/>
    <w:p w14:paraId="72687B2A" w14:textId="77777777" w:rsidR="003347BF" w:rsidRDefault="003347BF" w:rsidP="00BE640F">
      <w:pPr>
        <w:tabs>
          <w:tab w:val="left" w:pos="1590"/>
        </w:tabs>
      </w:pPr>
    </w:p>
    <w:p w14:paraId="2D4A00AE" w14:textId="77777777" w:rsidR="003347BF" w:rsidRDefault="003347BF" w:rsidP="00BE640F">
      <w:pPr>
        <w:tabs>
          <w:tab w:val="left" w:pos="1590"/>
        </w:tabs>
      </w:pPr>
    </w:p>
    <w:p w14:paraId="0B08E7F5" w14:textId="77777777" w:rsidR="003347BF" w:rsidRDefault="003347BF" w:rsidP="00BE640F">
      <w:pPr>
        <w:tabs>
          <w:tab w:val="left" w:pos="1590"/>
        </w:tabs>
      </w:pPr>
    </w:p>
    <w:p w14:paraId="6FB76630" w14:textId="77777777" w:rsidR="003347BF" w:rsidRDefault="003347BF" w:rsidP="00BE640F">
      <w:pPr>
        <w:tabs>
          <w:tab w:val="left" w:pos="1590"/>
        </w:tabs>
      </w:pPr>
    </w:p>
    <w:p w14:paraId="69D82483" w14:textId="77777777" w:rsidR="003347BF" w:rsidRDefault="003347BF" w:rsidP="00BE640F">
      <w:pPr>
        <w:tabs>
          <w:tab w:val="left" w:pos="1590"/>
        </w:tabs>
      </w:pPr>
    </w:p>
    <w:p w14:paraId="23FDB725" w14:textId="77777777" w:rsidR="003347BF" w:rsidRDefault="003347BF" w:rsidP="00BE640F">
      <w:pPr>
        <w:tabs>
          <w:tab w:val="left" w:pos="1590"/>
        </w:tabs>
      </w:pPr>
    </w:p>
    <w:p w14:paraId="5767BC17" w14:textId="77777777" w:rsidR="003347BF" w:rsidRDefault="003347BF" w:rsidP="00BE640F">
      <w:pPr>
        <w:tabs>
          <w:tab w:val="left" w:pos="1590"/>
        </w:tabs>
      </w:pPr>
    </w:p>
    <w:p w14:paraId="41A79A4B" w14:textId="77777777" w:rsidR="003347BF" w:rsidRDefault="003347BF" w:rsidP="00BE640F">
      <w:pPr>
        <w:tabs>
          <w:tab w:val="left" w:pos="1590"/>
        </w:tabs>
      </w:pPr>
    </w:p>
    <w:p w14:paraId="55D70437" w14:textId="77777777" w:rsidR="003347BF" w:rsidRDefault="003347BF" w:rsidP="00BE640F">
      <w:pPr>
        <w:tabs>
          <w:tab w:val="left" w:pos="1590"/>
        </w:tabs>
      </w:pPr>
    </w:p>
    <w:p w14:paraId="34C98B12" w14:textId="77777777" w:rsidR="003347BF" w:rsidRDefault="003347BF" w:rsidP="00BE640F">
      <w:pPr>
        <w:tabs>
          <w:tab w:val="left" w:pos="1590"/>
        </w:tabs>
      </w:pPr>
    </w:p>
    <w:p w14:paraId="32E90A41" w14:textId="77777777" w:rsidR="003347BF" w:rsidRDefault="003347BF" w:rsidP="00BE640F">
      <w:pPr>
        <w:tabs>
          <w:tab w:val="left" w:pos="1590"/>
        </w:tabs>
      </w:pPr>
    </w:p>
    <w:p w14:paraId="313B3BDA" w14:textId="77777777" w:rsidR="003347BF" w:rsidRDefault="003347BF" w:rsidP="00BE640F">
      <w:pPr>
        <w:tabs>
          <w:tab w:val="left" w:pos="1590"/>
        </w:tabs>
      </w:pPr>
    </w:p>
    <w:p w14:paraId="4873E4AD" w14:textId="77777777" w:rsidR="003347BF" w:rsidRDefault="003347BF" w:rsidP="00BE640F">
      <w:pPr>
        <w:tabs>
          <w:tab w:val="left" w:pos="1590"/>
        </w:tabs>
      </w:pPr>
    </w:p>
    <w:p w14:paraId="21188975" w14:textId="77777777" w:rsidR="003347BF" w:rsidRDefault="003347BF" w:rsidP="00BE640F">
      <w:pPr>
        <w:tabs>
          <w:tab w:val="left" w:pos="1590"/>
        </w:tabs>
      </w:pPr>
    </w:p>
    <w:p w14:paraId="455E015B" w14:textId="77777777" w:rsidR="003347BF" w:rsidRDefault="003347BF" w:rsidP="00BE640F">
      <w:pPr>
        <w:tabs>
          <w:tab w:val="left" w:pos="1590"/>
        </w:tabs>
      </w:pPr>
    </w:p>
    <w:p w14:paraId="4266CE35" w14:textId="77777777" w:rsidR="003347BF" w:rsidRDefault="003347BF" w:rsidP="00BE640F">
      <w:pPr>
        <w:tabs>
          <w:tab w:val="left" w:pos="1590"/>
        </w:tabs>
      </w:pPr>
    </w:p>
    <w:p w14:paraId="7D01B266" w14:textId="77777777" w:rsidR="003347BF" w:rsidRDefault="003347BF" w:rsidP="00BE640F">
      <w:pPr>
        <w:tabs>
          <w:tab w:val="left" w:pos="1590"/>
        </w:tabs>
      </w:pPr>
    </w:p>
    <w:p w14:paraId="4525E984" w14:textId="77777777" w:rsidR="003347BF" w:rsidRDefault="003347BF" w:rsidP="00BE640F">
      <w:pPr>
        <w:tabs>
          <w:tab w:val="left" w:pos="1590"/>
        </w:tabs>
      </w:pPr>
    </w:p>
    <w:p w14:paraId="1BB45E83" w14:textId="77777777" w:rsidR="003347BF" w:rsidRDefault="003347BF" w:rsidP="00BE640F">
      <w:pPr>
        <w:tabs>
          <w:tab w:val="left" w:pos="1590"/>
        </w:tabs>
      </w:pPr>
    </w:p>
    <w:p w14:paraId="719A8268" w14:textId="77777777" w:rsidR="003347BF" w:rsidRDefault="003347BF" w:rsidP="00BE640F">
      <w:pPr>
        <w:tabs>
          <w:tab w:val="left" w:pos="1590"/>
        </w:tabs>
      </w:pPr>
    </w:p>
    <w:p w14:paraId="4F89C02C" w14:textId="77777777" w:rsidR="003347BF" w:rsidRDefault="003347BF" w:rsidP="00BE640F">
      <w:pPr>
        <w:tabs>
          <w:tab w:val="left" w:pos="1590"/>
        </w:tabs>
      </w:pPr>
    </w:p>
    <w:p w14:paraId="221FC466" w14:textId="0A0A5062" w:rsidR="0004651B" w:rsidRPr="00BE640F" w:rsidRDefault="00BE640F" w:rsidP="00BE640F">
      <w:pPr>
        <w:tabs>
          <w:tab w:val="left" w:pos="1590"/>
        </w:tabs>
      </w:pPr>
      <w:r>
        <w:t xml:space="preserve">Login button opens login page                                    </w:t>
      </w:r>
      <w:r w:rsidR="003347BF">
        <w:t xml:space="preserve">        </w:t>
      </w:r>
      <w:r w:rsidR="003A2BC1">
        <w:rPr>
          <w:noProof/>
        </w:rPr>
        <w:pict w14:anchorId="6E9F2D50">
          <v:shape id="_x0000_s1037" type="#_x0000_t75" style="position:absolute;margin-left:0;margin-top:0;width:114.75pt;height:258.75pt;z-index:251671552;mso-position-horizontal:left;mso-position-horizontal-relative:margin;mso-position-vertical:top;mso-position-vertical-relative:margin">
            <v:imagedata r:id="rId10" o:title="2018-09-08_12-16-36"/>
            <w10:wrap type="square" anchorx="margin" anchory="margin"/>
          </v:shape>
        </w:pict>
      </w:r>
      <w:r>
        <w:t xml:space="preserve">Register button opens register screen        </w:t>
      </w:r>
    </w:p>
    <w:sectPr w:rsidR="0004651B" w:rsidRPr="00BE640F" w:rsidSect="00A37650">
      <w:headerReference w:type="default" r:id="rId11"/>
      <w:footerReference w:type="even" r:id="rId12"/>
      <w:footerReference w:type="default" r:id="rId1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779B1C" w14:textId="77777777" w:rsidR="003A2BC1" w:rsidRDefault="003A2BC1">
      <w:r>
        <w:separator/>
      </w:r>
    </w:p>
  </w:endnote>
  <w:endnote w:type="continuationSeparator" w:id="0">
    <w:p w14:paraId="782DA178" w14:textId="77777777" w:rsidR="003A2BC1" w:rsidRDefault="003A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8F0F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9F9EF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CD7DC3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745C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9745C">
      <w:rPr>
        <w:rStyle w:val="PageNumber"/>
        <w:noProof/>
      </w:rPr>
      <w:t>4</w:t>
    </w:r>
    <w:r>
      <w:rPr>
        <w:rStyle w:val="PageNumber"/>
      </w:rPr>
      <w:fldChar w:fldCharType="end"/>
    </w:r>
  </w:p>
  <w:p w14:paraId="235E875F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1DC20" w14:textId="77777777" w:rsidR="003A2BC1" w:rsidRDefault="003A2BC1">
      <w:r>
        <w:separator/>
      </w:r>
    </w:p>
  </w:footnote>
  <w:footnote w:type="continuationSeparator" w:id="0">
    <w:p w14:paraId="1A571DFE" w14:textId="77777777" w:rsidR="003A2BC1" w:rsidRDefault="003A2B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708E49CF" w14:textId="77777777">
      <w:tc>
        <w:tcPr>
          <w:tcW w:w="6379" w:type="dxa"/>
        </w:tcPr>
        <w:p w14:paraId="5401EA8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688FD293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687C1647" w14:textId="77777777">
      <w:tc>
        <w:tcPr>
          <w:tcW w:w="6379" w:type="dxa"/>
        </w:tcPr>
        <w:p w14:paraId="1DB2866F" w14:textId="77777777" w:rsidR="00A37650" w:rsidRDefault="00E31C60" w:rsidP="00B71A35">
          <w:r>
            <w:t>Launch Application</w:t>
          </w:r>
        </w:p>
      </w:tc>
      <w:tc>
        <w:tcPr>
          <w:tcW w:w="3179" w:type="dxa"/>
        </w:tcPr>
        <w:p w14:paraId="64DC0A18" w14:textId="4DA11F39" w:rsidR="00A37650" w:rsidRDefault="00A37650" w:rsidP="00C9745C">
          <w:r>
            <w:t xml:space="preserve">  Date:  </w:t>
          </w:r>
          <w:r w:rsidR="00C9745C">
            <w:t>11/09</w:t>
          </w:r>
          <w:r w:rsidR="00EC5D8A">
            <w:t>/2018</w:t>
          </w:r>
        </w:p>
      </w:tc>
    </w:tr>
  </w:tbl>
  <w:p w14:paraId="7B6FA0A5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2D0B"/>
    <w:rsid w:val="00024113"/>
    <w:rsid w:val="000278E8"/>
    <w:rsid w:val="00036ABF"/>
    <w:rsid w:val="00037A8E"/>
    <w:rsid w:val="000449EF"/>
    <w:rsid w:val="0004651B"/>
    <w:rsid w:val="000549E7"/>
    <w:rsid w:val="00090A99"/>
    <w:rsid w:val="0009572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00E0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47BF"/>
    <w:rsid w:val="0034720A"/>
    <w:rsid w:val="00353537"/>
    <w:rsid w:val="00362280"/>
    <w:rsid w:val="00374830"/>
    <w:rsid w:val="00382D26"/>
    <w:rsid w:val="003910B3"/>
    <w:rsid w:val="003A25C3"/>
    <w:rsid w:val="003A2BC1"/>
    <w:rsid w:val="003D2ED7"/>
    <w:rsid w:val="003E2D85"/>
    <w:rsid w:val="003E3415"/>
    <w:rsid w:val="003E438C"/>
    <w:rsid w:val="003F1D6E"/>
    <w:rsid w:val="00434231"/>
    <w:rsid w:val="004451D2"/>
    <w:rsid w:val="00464929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2D55"/>
    <w:rsid w:val="00576454"/>
    <w:rsid w:val="0058514F"/>
    <w:rsid w:val="005A26BA"/>
    <w:rsid w:val="005B48A6"/>
    <w:rsid w:val="005E1449"/>
    <w:rsid w:val="005E2ADA"/>
    <w:rsid w:val="005F0EB8"/>
    <w:rsid w:val="00604AE4"/>
    <w:rsid w:val="00617F9B"/>
    <w:rsid w:val="00620950"/>
    <w:rsid w:val="006267CE"/>
    <w:rsid w:val="00635CE7"/>
    <w:rsid w:val="00646E7B"/>
    <w:rsid w:val="00683635"/>
    <w:rsid w:val="006B5D41"/>
    <w:rsid w:val="006C350C"/>
    <w:rsid w:val="006D4DE0"/>
    <w:rsid w:val="00702D6A"/>
    <w:rsid w:val="00720507"/>
    <w:rsid w:val="007275A3"/>
    <w:rsid w:val="0074307D"/>
    <w:rsid w:val="00752B41"/>
    <w:rsid w:val="00755BFF"/>
    <w:rsid w:val="00756932"/>
    <w:rsid w:val="007606FF"/>
    <w:rsid w:val="00772DAC"/>
    <w:rsid w:val="00780A9A"/>
    <w:rsid w:val="00796CD4"/>
    <w:rsid w:val="007A2443"/>
    <w:rsid w:val="007C0EA0"/>
    <w:rsid w:val="007C41CD"/>
    <w:rsid w:val="007C7E6B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0017"/>
    <w:rsid w:val="009C06FE"/>
    <w:rsid w:val="009C4C9A"/>
    <w:rsid w:val="009D1046"/>
    <w:rsid w:val="009E2570"/>
    <w:rsid w:val="00A11301"/>
    <w:rsid w:val="00A12C4C"/>
    <w:rsid w:val="00A30650"/>
    <w:rsid w:val="00A30AD6"/>
    <w:rsid w:val="00A37650"/>
    <w:rsid w:val="00A46037"/>
    <w:rsid w:val="00A6090E"/>
    <w:rsid w:val="00A72B6A"/>
    <w:rsid w:val="00A739C2"/>
    <w:rsid w:val="00A857E6"/>
    <w:rsid w:val="00A866FB"/>
    <w:rsid w:val="00AB1975"/>
    <w:rsid w:val="00AB1A12"/>
    <w:rsid w:val="00AC35E1"/>
    <w:rsid w:val="00AD452D"/>
    <w:rsid w:val="00B0539D"/>
    <w:rsid w:val="00B12289"/>
    <w:rsid w:val="00B137E9"/>
    <w:rsid w:val="00B3013D"/>
    <w:rsid w:val="00B3144A"/>
    <w:rsid w:val="00B375AA"/>
    <w:rsid w:val="00B51973"/>
    <w:rsid w:val="00B5620B"/>
    <w:rsid w:val="00B71A35"/>
    <w:rsid w:val="00BA3C4F"/>
    <w:rsid w:val="00BA717F"/>
    <w:rsid w:val="00BE640F"/>
    <w:rsid w:val="00BE784F"/>
    <w:rsid w:val="00C027D5"/>
    <w:rsid w:val="00C05D0A"/>
    <w:rsid w:val="00C070A0"/>
    <w:rsid w:val="00C07137"/>
    <w:rsid w:val="00C074E2"/>
    <w:rsid w:val="00C14AEF"/>
    <w:rsid w:val="00C17287"/>
    <w:rsid w:val="00C229AB"/>
    <w:rsid w:val="00C32112"/>
    <w:rsid w:val="00C34B6E"/>
    <w:rsid w:val="00C4752B"/>
    <w:rsid w:val="00C87E36"/>
    <w:rsid w:val="00C94212"/>
    <w:rsid w:val="00C9745C"/>
    <w:rsid w:val="00CC47D2"/>
    <w:rsid w:val="00CC74EE"/>
    <w:rsid w:val="00CD6734"/>
    <w:rsid w:val="00CF46B1"/>
    <w:rsid w:val="00D010AF"/>
    <w:rsid w:val="00D24817"/>
    <w:rsid w:val="00D63FFC"/>
    <w:rsid w:val="00D664F5"/>
    <w:rsid w:val="00D71228"/>
    <w:rsid w:val="00D74923"/>
    <w:rsid w:val="00D87915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5845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5D8A"/>
    <w:rsid w:val="00ED1B99"/>
    <w:rsid w:val="00EE05CC"/>
    <w:rsid w:val="00EF0DE2"/>
    <w:rsid w:val="00EF2C19"/>
    <w:rsid w:val="00F01165"/>
    <w:rsid w:val="00F21A40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9F3615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576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23</cp:revision>
  <cp:lastPrinted>2003-10-05T22:49:00Z</cp:lastPrinted>
  <dcterms:created xsi:type="dcterms:W3CDTF">2018-05-10T02:54:00Z</dcterms:created>
  <dcterms:modified xsi:type="dcterms:W3CDTF">2018-09-16T10:46:00Z</dcterms:modified>
</cp:coreProperties>
</file>