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E46B28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453E" w14:textId="77777777" w:rsidR="0034720A" w:rsidRDefault="0034720A" w:rsidP="0034720A">
            <w:pPr>
              <w:pStyle w:val="bp"/>
              <w:rPr>
                <w:b/>
              </w:rPr>
            </w:pPr>
            <w:bookmarkStart w:id="0" w:name="_Hlk51606712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606FB" w14:textId="77777777"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 w14:paraId="3C15893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3B1193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1E00E8" w14:textId="5EB7A8AC"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 w:rsidR="00A15D2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lay new game </w:t>
            </w:r>
            <w:r w:rsidR="001D216E">
              <w:rPr>
                <w:sz w:val="24"/>
                <w:szCs w:val="24"/>
              </w:rPr>
              <w:t>registered user</w:t>
            </w:r>
          </w:p>
        </w:tc>
      </w:tr>
      <w:tr w:rsidR="000E76F5" w14:paraId="62AE270E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E10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8321A3" w14:textId="123F641B" w:rsidR="00AB2DEE" w:rsidRPr="009B3DFA" w:rsidRDefault="00AB2DEE" w:rsidP="001D216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0E76F5" w14:paraId="2195EC5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30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63E2E" w14:textId="243C5AE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1D216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2BEC4168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 w14:paraId="0589AB5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8192D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A91D6" w14:textId="77777777"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 w14:paraId="6866F13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7DFD7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71C387" w14:textId="77777777"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 w14:paraId="35E8A569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40259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EEF98E" w14:textId="77777777"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149967C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1E8B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D6DB9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4B2FC4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1853A7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F218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6C1C77E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5C2F3FF7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5DE8B" w14:textId="53B653A4" w:rsidR="000E76F5" w:rsidRPr="00854E58" w:rsidRDefault="00A524BB" w:rsidP="00090B8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Registered user</w:t>
            </w:r>
            <w:r w:rsidR="00090B85">
              <w:rPr>
                <w:sz w:val="24"/>
              </w:rPr>
              <w:t xml:space="preserve"> presses game lobby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2B273EFB" w14:textId="35BBC00A" w:rsidR="000E76F5" w:rsidRDefault="00090B8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game lobby opens </w:t>
            </w:r>
          </w:p>
        </w:tc>
        <w:tc>
          <w:tcPr>
            <w:tcW w:w="714" w:type="dxa"/>
          </w:tcPr>
          <w:p w14:paraId="1BA7FDC6" w14:textId="77777777" w:rsidR="000E76F5" w:rsidRPr="007877EC" w:rsidRDefault="003B1FBF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6BF5F90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B5593C" w14:paraId="4EE89144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8EC73F8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B2A8" w14:textId="17DC0A25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start a new game</w:t>
            </w:r>
          </w:p>
        </w:tc>
        <w:tc>
          <w:tcPr>
            <w:tcW w:w="5596" w:type="dxa"/>
          </w:tcPr>
          <w:p w14:paraId="54B7AE66" w14:textId="73BEC670" w:rsidR="00B5593C" w:rsidRDefault="00772079" w:rsidP="0077207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selection screen opens</w:t>
            </w:r>
          </w:p>
        </w:tc>
        <w:tc>
          <w:tcPr>
            <w:tcW w:w="714" w:type="dxa"/>
          </w:tcPr>
          <w:p w14:paraId="25AA50F4" w14:textId="78CFAC8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1F06893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73A4A060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1FFCF66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43899" w14:textId="61DCFC03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</w:t>
            </w:r>
            <w:r w:rsidR="00772079">
              <w:rPr>
                <w:sz w:val="24"/>
              </w:rPr>
              <w:t>ser selects a category for the n</w:t>
            </w:r>
            <w:r>
              <w:rPr>
                <w:sz w:val="24"/>
              </w:rPr>
              <w:t>ew game</w:t>
            </w:r>
          </w:p>
        </w:tc>
        <w:tc>
          <w:tcPr>
            <w:tcW w:w="5596" w:type="dxa"/>
          </w:tcPr>
          <w:p w14:paraId="0BBC166F" w14:textId="75BCD810" w:rsidR="00B5593C" w:rsidRDefault="00772079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category shows as the new category</w:t>
            </w:r>
          </w:p>
        </w:tc>
        <w:tc>
          <w:tcPr>
            <w:tcW w:w="714" w:type="dxa"/>
          </w:tcPr>
          <w:p w14:paraId="49B5536D" w14:textId="521B6C6C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C4E51CA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B462993" w14:textId="77777777" w:rsidTr="00090B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3143C4F" w14:textId="77777777" w:rsidR="00B5593C" w:rsidRDefault="00B5593C" w:rsidP="00B5593C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5A440B" w14:textId="429E98DC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090B85"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33F12D52" w14:textId="0091953B" w:rsidR="00B5593C" w:rsidRDefault="00772079" w:rsidP="00B5593C">
            <w:pPr>
              <w:pStyle w:val="bp"/>
              <w:rPr>
                <w:sz w:val="24"/>
              </w:rPr>
            </w:pPr>
            <w:r w:rsidRPr="00772079"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6646CAB" w14:textId="011B44ED" w:rsidR="00B5593C" w:rsidRPr="007877EC" w:rsidRDefault="00772079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7877EC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5A9B9B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bookmarkEnd w:id="0"/>
    </w:tbl>
    <w:p w14:paraId="130EFEC0" w14:textId="77777777" w:rsidR="00A30AD6" w:rsidRDefault="00A30AD6" w:rsidP="00374830">
      <w:pPr>
        <w:pStyle w:val="bp"/>
        <w:spacing w:before="0" w:after="0"/>
      </w:pPr>
    </w:p>
    <w:p w14:paraId="414FB449" w14:textId="4CA38809" w:rsidR="005675E5" w:rsidRDefault="005675E5" w:rsidP="00374830">
      <w:pPr>
        <w:pStyle w:val="bp"/>
        <w:spacing w:before="0" w:after="0"/>
      </w:pPr>
    </w:p>
    <w:p w14:paraId="6967764F" w14:textId="77777777" w:rsidR="007877EC" w:rsidRDefault="007877EC" w:rsidP="00374830">
      <w:pPr>
        <w:pStyle w:val="bp"/>
        <w:spacing w:before="0" w:after="0"/>
      </w:pPr>
    </w:p>
    <w:p w14:paraId="41329F06" w14:textId="77777777" w:rsidR="007877EC" w:rsidRDefault="007877EC" w:rsidP="00374830">
      <w:pPr>
        <w:pStyle w:val="bp"/>
        <w:spacing w:before="0" w:after="0"/>
      </w:pPr>
    </w:p>
    <w:p w14:paraId="4E0B795A" w14:textId="77777777" w:rsidR="007877EC" w:rsidRDefault="007877EC" w:rsidP="00374830">
      <w:pPr>
        <w:pStyle w:val="bp"/>
        <w:spacing w:before="0" w:after="0"/>
      </w:pPr>
    </w:p>
    <w:p w14:paraId="293B592C" w14:textId="77777777" w:rsidR="007877EC" w:rsidRDefault="007877EC" w:rsidP="00374830">
      <w:pPr>
        <w:pStyle w:val="bp"/>
        <w:spacing w:before="0" w:after="0"/>
      </w:pPr>
    </w:p>
    <w:p w14:paraId="64D8C0E7" w14:textId="77777777" w:rsidR="007877EC" w:rsidRDefault="007877EC" w:rsidP="00374830">
      <w:pPr>
        <w:pStyle w:val="bp"/>
        <w:spacing w:before="0" w:after="0"/>
      </w:pPr>
    </w:p>
    <w:p w14:paraId="6A6D488A" w14:textId="77777777" w:rsidR="007877EC" w:rsidRDefault="007877EC" w:rsidP="00374830">
      <w:pPr>
        <w:pStyle w:val="bp"/>
        <w:spacing w:before="0" w:after="0"/>
      </w:pPr>
    </w:p>
    <w:p w14:paraId="7D84C22D" w14:textId="77777777" w:rsidR="007877EC" w:rsidRDefault="007877EC" w:rsidP="00374830">
      <w:pPr>
        <w:pStyle w:val="bp"/>
        <w:spacing w:before="0" w:after="0"/>
      </w:pPr>
    </w:p>
    <w:p w14:paraId="691A35B3" w14:textId="77777777" w:rsidR="007877EC" w:rsidRDefault="007877EC" w:rsidP="00374830">
      <w:pPr>
        <w:pStyle w:val="bp"/>
        <w:spacing w:before="0" w:after="0"/>
      </w:pPr>
    </w:p>
    <w:p w14:paraId="2D8B0FE3" w14:textId="77777777" w:rsidR="007877EC" w:rsidRDefault="007877EC" w:rsidP="00374830">
      <w:pPr>
        <w:pStyle w:val="bp"/>
        <w:spacing w:before="0" w:after="0"/>
      </w:pPr>
    </w:p>
    <w:p w14:paraId="247645F5" w14:textId="2DB713F0" w:rsidR="007877EC" w:rsidRDefault="002A478B" w:rsidP="00374830">
      <w:pPr>
        <w:pStyle w:val="bp"/>
        <w:spacing w:before="0" w:after="0"/>
      </w:pPr>
      <w:r>
        <w:rPr>
          <w:noProof/>
        </w:rPr>
        <w:lastRenderedPageBreak/>
        <w:pict w14:anchorId="5491CA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1.4pt;margin-top:0;width:122.65pt;height:220.75pt;z-index:251659264;mso-position-horizontal-relative:margin;mso-position-vertical-relative:margin">
            <v:imagedata r:id="rId7" o:title="2018-09-11_13-17-32"/>
            <w10:wrap type="square" anchorx="margin" anchory="margin"/>
          </v:shape>
        </w:pict>
      </w:r>
      <w:r>
        <w:rPr>
          <w:noProof/>
        </w:rPr>
        <w:pict w14:anchorId="08F6D3E6">
          <v:shape id="_x0000_s1027" type="#_x0000_t75" style="position:absolute;margin-left:444.65pt;margin-top:0;width:125.2pt;height:220.75pt;z-index:251661312;mso-position-horizontal-relative:margin;mso-position-vertical-relative:margin">
            <v:imagedata r:id="rId8" o:title="2018-09-11_13-17-46"/>
            <w10:wrap type="square" anchorx="margin" anchory="margin"/>
          </v:shape>
        </w:pict>
      </w:r>
      <w:r>
        <w:rPr>
          <w:noProof/>
          <w:lang w:val="en-AU" w:eastAsia="en-AU"/>
        </w:rPr>
        <w:pict w14:anchorId="7577D106">
          <v:shape id="_x0000_i1025" type="#_x0000_t75" style="width:125.25pt;height:221.25pt">
            <v:imagedata r:id="rId9" o:title="2018-09-14_18-43-04"/>
          </v:shape>
        </w:pict>
      </w:r>
    </w:p>
    <w:p w14:paraId="6866891D" w14:textId="05248CBA" w:rsidR="007877EC" w:rsidRDefault="007877EC" w:rsidP="00374830">
      <w:pPr>
        <w:pStyle w:val="bp"/>
        <w:spacing w:before="0" w:after="0"/>
      </w:pPr>
    </w:p>
    <w:p w14:paraId="67BD1F60" w14:textId="2FDFB670" w:rsidR="005675E5" w:rsidRDefault="00822647" w:rsidP="00374830">
      <w:pPr>
        <w:pStyle w:val="bp"/>
        <w:spacing w:before="0" w:after="0"/>
      </w:pPr>
      <w:r>
        <w:t>Opens up game</w:t>
      </w:r>
      <w:r w:rsidR="007877EC">
        <w:t xml:space="preserve"> lobby                               </w:t>
      </w:r>
      <w:r w:rsidR="009C3958">
        <w:t xml:space="preserve">                   </w:t>
      </w:r>
      <w:r w:rsidR="007877EC">
        <w:t>Opens category screen</w:t>
      </w:r>
      <w:r w:rsidR="009C3958">
        <w:t xml:space="preserve">                                           </w:t>
      </w:r>
      <w:proofErr w:type="gramStart"/>
      <w:r w:rsidR="009C3958">
        <w:t>Choose</w:t>
      </w:r>
      <w:proofErr w:type="gramEnd"/>
      <w:r w:rsidR="009C3958">
        <w:t xml:space="preserve"> a category</w:t>
      </w:r>
    </w:p>
    <w:p w14:paraId="5D698A21" w14:textId="77777777" w:rsidR="005675E5" w:rsidRDefault="005675E5" w:rsidP="00374830">
      <w:pPr>
        <w:pStyle w:val="bp"/>
        <w:spacing w:before="0" w:after="0"/>
      </w:pPr>
    </w:p>
    <w:p w14:paraId="34E4EF2D" w14:textId="34BF8BDB" w:rsidR="005675E5" w:rsidRDefault="002A478B" w:rsidP="00374830">
      <w:pPr>
        <w:pStyle w:val="bp"/>
        <w:spacing w:before="0" w:after="0"/>
      </w:pPr>
      <w:r>
        <w:lastRenderedPageBreak/>
        <w:pict w14:anchorId="33652860">
          <v:shape id="_x0000_i1026" type="#_x0000_t75" style="width:125.25pt;height:222pt">
            <v:imagedata r:id="rId10" o:title="2018-09-11_13-18-28"/>
          </v:shape>
        </w:pict>
      </w:r>
    </w:p>
    <w:p w14:paraId="5F3CF9E9" w14:textId="77777777" w:rsidR="009C3958" w:rsidRDefault="009C3958" w:rsidP="00374830">
      <w:pPr>
        <w:pStyle w:val="bp"/>
        <w:spacing w:before="0" w:after="0"/>
      </w:pPr>
    </w:p>
    <w:p w14:paraId="414C4A1E" w14:textId="322E0514" w:rsidR="009C3958" w:rsidRDefault="009C3958" w:rsidP="00374830">
      <w:pPr>
        <w:pStyle w:val="bp"/>
        <w:spacing w:before="0" w:after="0"/>
      </w:pPr>
      <w:r>
        <w:t>Opens with a question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D216E" w14:paraId="7C16A5F8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042E7E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8530B" w14:textId="77777777" w:rsidR="001D216E" w:rsidRPr="00AB2DEE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1D216E" w14:paraId="196E6342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EA22E8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9C745" w14:textId="3ED2A5D8" w:rsidR="001D216E" w:rsidRPr="009B3DFA" w:rsidRDefault="001D216E" w:rsidP="00B559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</w:t>
            </w:r>
            <w:r w:rsidR="00B5593C">
              <w:rPr>
                <w:sz w:val="24"/>
                <w:szCs w:val="24"/>
              </w:rPr>
              <w:t>continue a game</w:t>
            </w:r>
          </w:p>
        </w:tc>
      </w:tr>
      <w:tr w:rsidR="001D216E" w14:paraId="6947D46B" w14:textId="77777777" w:rsidTr="007715A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E28F80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80801" w14:textId="4C2CD881" w:rsidR="001D216E" w:rsidRPr="009B3DFA" w:rsidRDefault="00772079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 can continue a game</w:t>
            </w:r>
          </w:p>
        </w:tc>
      </w:tr>
      <w:tr w:rsidR="001D216E" w14:paraId="2D17B3BD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D06B5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70E92" w14:textId="65E133B6" w:rsidR="001D216E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</w:t>
            </w:r>
            <w:r w:rsidR="00FA5262">
              <w:rPr>
                <w:sz w:val="24"/>
                <w:szCs w:val="24"/>
              </w:rPr>
              <w:t>registered user</w:t>
            </w:r>
          </w:p>
          <w:p w14:paraId="7E26AF15" w14:textId="77777777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1D216E" w14:paraId="219A5BDE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571DED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23AC6C" w14:textId="77777777" w:rsidR="001D216E" w:rsidRPr="009B3DFA" w:rsidRDefault="001D216E" w:rsidP="007715A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1D216E" w14:paraId="4B30EB1C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C30E33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49E1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1D216E" w14:paraId="1D865BD4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B87175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558A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D216E" w14:paraId="72F70EE7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7D9C2C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DD1AC0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581EA0" w14:textId="77777777" w:rsidR="001D216E" w:rsidRDefault="001D216E" w:rsidP="007715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9BC906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27BD068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D216E" w14:paraId="3908FD0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B03AE0E" w14:textId="7A6184A4" w:rsidR="001D216E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90590" w14:textId="398C7AD0" w:rsidR="001D216E" w:rsidRPr="00854E58" w:rsidRDefault="00772079" w:rsidP="007715A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772079">
              <w:rPr>
                <w:sz w:val="24"/>
              </w:rPr>
              <w:t>Registered user presses game lobby button</w:t>
            </w:r>
          </w:p>
        </w:tc>
        <w:tc>
          <w:tcPr>
            <w:tcW w:w="5596" w:type="dxa"/>
          </w:tcPr>
          <w:p w14:paraId="51971AD0" w14:textId="6F161200" w:rsidR="001D216E" w:rsidRDefault="00772079" w:rsidP="007715A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game lobby opens with open games displayed</w:t>
            </w:r>
          </w:p>
        </w:tc>
        <w:tc>
          <w:tcPr>
            <w:tcW w:w="714" w:type="dxa"/>
          </w:tcPr>
          <w:p w14:paraId="2CEC6B90" w14:textId="77777777" w:rsidR="001D216E" w:rsidRPr="00F505B8" w:rsidRDefault="001D216E" w:rsidP="007715A8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F505B8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4E75087" w14:textId="77777777" w:rsidR="001D216E" w:rsidRDefault="001D216E" w:rsidP="007715A8">
            <w:pPr>
              <w:pStyle w:val="RowHeadings"/>
              <w:spacing w:before="80" w:after="80"/>
            </w:pPr>
          </w:p>
        </w:tc>
      </w:tr>
      <w:tr w:rsidR="00B5593C" w14:paraId="575F0CE0" w14:textId="77777777" w:rsidTr="00FB05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E090598" w14:textId="0A2A726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288D08" w14:textId="7C6D409E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open game –green button with game details on</w:t>
            </w:r>
          </w:p>
        </w:tc>
        <w:tc>
          <w:tcPr>
            <w:tcW w:w="5596" w:type="dxa"/>
          </w:tcPr>
          <w:p w14:paraId="0DB74CA4" w14:textId="0654D5DA" w:rsidR="00B5593C" w:rsidRDefault="00B5593C" w:rsidP="00B5593C">
            <w:pPr>
              <w:pStyle w:val="bp"/>
              <w:rPr>
                <w:sz w:val="24"/>
              </w:rPr>
            </w:pPr>
            <w:r w:rsidRPr="00B5593C">
              <w:rPr>
                <w:sz w:val="24"/>
              </w:rPr>
              <w:t>Category screen displayed with the category of the chosen game</w:t>
            </w:r>
          </w:p>
        </w:tc>
        <w:tc>
          <w:tcPr>
            <w:tcW w:w="714" w:type="dxa"/>
          </w:tcPr>
          <w:p w14:paraId="4C03F63C" w14:textId="283FC37F" w:rsidR="00B5593C" w:rsidRPr="00F505B8" w:rsidRDefault="00625450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F505B8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F0A40A6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  <w:tr w:rsidR="00B5593C" w14:paraId="20BC4851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C804F3F" w14:textId="19749A57" w:rsidR="00B5593C" w:rsidRDefault="00B5593C" w:rsidP="00B5593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CE620" w14:textId="7F9CC7C2" w:rsidR="00B5593C" w:rsidRDefault="00B5593C" w:rsidP="00B5593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presses start game</w:t>
            </w:r>
          </w:p>
        </w:tc>
        <w:tc>
          <w:tcPr>
            <w:tcW w:w="5596" w:type="dxa"/>
          </w:tcPr>
          <w:p w14:paraId="69C522FA" w14:textId="3CA86D31" w:rsidR="00B5593C" w:rsidRDefault="00B5593C" w:rsidP="00B559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starts with a question and its answers displayed</w:t>
            </w:r>
          </w:p>
        </w:tc>
        <w:tc>
          <w:tcPr>
            <w:tcW w:w="714" w:type="dxa"/>
          </w:tcPr>
          <w:p w14:paraId="4ADBCA5B" w14:textId="313B9742" w:rsidR="00B5593C" w:rsidRPr="00F505B8" w:rsidRDefault="00625450" w:rsidP="00B5593C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F505B8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CEED05C" w14:textId="77777777" w:rsidR="00B5593C" w:rsidRDefault="00B5593C" w:rsidP="00B5593C">
            <w:pPr>
              <w:pStyle w:val="RowHeadings"/>
              <w:spacing w:before="80" w:after="80"/>
            </w:pPr>
          </w:p>
        </w:tc>
      </w:tr>
    </w:tbl>
    <w:p w14:paraId="4DB86D5C" w14:textId="77777777" w:rsidR="005675E5" w:rsidRDefault="005675E5" w:rsidP="00374830">
      <w:pPr>
        <w:pStyle w:val="bp"/>
        <w:spacing w:before="0" w:after="0"/>
      </w:pPr>
    </w:p>
    <w:p w14:paraId="37483E5C" w14:textId="71E1A096" w:rsidR="005675E5" w:rsidRDefault="005675E5" w:rsidP="00374830">
      <w:pPr>
        <w:pStyle w:val="bp"/>
        <w:spacing w:before="0" w:after="0"/>
      </w:pPr>
    </w:p>
    <w:p w14:paraId="25D03FB4" w14:textId="77777777" w:rsidR="007877EC" w:rsidRDefault="007877EC" w:rsidP="00374830">
      <w:pPr>
        <w:pStyle w:val="bp"/>
        <w:spacing w:before="0" w:after="0"/>
      </w:pPr>
    </w:p>
    <w:p w14:paraId="4128A18D" w14:textId="77777777" w:rsidR="007877EC" w:rsidRDefault="007877EC" w:rsidP="00374830">
      <w:pPr>
        <w:pStyle w:val="bp"/>
        <w:spacing w:before="0" w:after="0"/>
      </w:pPr>
    </w:p>
    <w:p w14:paraId="4ECA6ACC" w14:textId="77777777" w:rsidR="007877EC" w:rsidRDefault="007877EC" w:rsidP="00374830">
      <w:pPr>
        <w:pStyle w:val="bp"/>
        <w:spacing w:before="0" w:after="0"/>
      </w:pPr>
    </w:p>
    <w:p w14:paraId="46700660" w14:textId="77777777" w:rsidR="007877EC" w:rsidRDefault="007877EC" w:rsidP="00374830">
      <w:pPr>
        <w:pStyle w:val="bp"/>
        <w:spacing w:before="0" w:after="0"/>
      </w:pPr>
    </w:p>
    <w:p w14:paraId="52B16ACA" w14:textId="77777777" w:rsidR="007877EC" w:rsidRDefault="007877EC" w:rsidP="00374830">
      <w:pPr>
        <w:pStyle w:val="bp"/>
        <w:spacing w:before="0" w:after="0"/>
      </w:pPr>
    </w:p>
    <w:p w14:paraId="7B5AA005" w14:textId="77777777" w:rsidR="007877EC" w:rsidRDefault="007877EC" w:rsidP="00374830">
      <w:pPr>
        <w:pStyle w:val="bp"/>
        <w:spacing w:before="0" w:after="0"/>
      </w:pPr>
    </w:p>
    <w:p w14:paraId="5EB9DB72" w14:textId="77777777" w:rsidR="007877EC" w:rsidRDefault="007877EC" w:rsidP="00374830">
      <w:pPr>
        <w:pStyle w:val="bp"/>
        <w:spacing w:before="0" w:after="0"/>
      </w:pPr>
    </w:p>
    <w:p w14:paraId="1B249988" w14:textId="77777777" w:rsidR="007877EC" w:rsidRDefault="007877EC" w:rsidP="00374830">
      <w:pPr>
        <w:pStyle w:val="bp"/>
        <w:spacing w:before="0" w:after="0"/>
      </w:pPr>
    </w:p>
    <w:p w14:paraId="6622A635" w14:textId="77777777" w:rsidR="007877EC" w:rsidRDefault="007877EC" w:rsidP="00374830">
      <w:pPr>
        <w:pStyle w:val="bp"/>
        <w:spacing w:before="0" w:after="0"/>
      </w:pPr>
    </w:p>
    <w:p w14:paraId="5A4F3B1C" w14:textId="77777777" w:rsidR="007877EC" w:rsidRDefault="007877EC" w:rsidP="00374830">
      <w:pPr>
        <w:pStyle w:val="bp"/>
        <w:spacing w:before="0" w:after="0"/>
      </w:pPr>
    </w:p>
    <w:p w14:paraId="2C9B84AE" w14:textId="01FBB07C" w:rsidR="007877EC" w:rsidRDefault="002A478B" w:rsidP="00374830">
      <w:pPr>
        <w:pStyle w:val="bp"/>
        <w:spacing w:before="0" w:after="0"/>
      </w:pPr>
      <w:r>
        <w:rPr>
          <w:noProof/>
        </w:rPr>
        <w:lastRenderedPageBreak/>
        <w:pict w14:anchorId="02D334BE">
          <v:shape id="_x0000_s1039" type="#_x0000_t75" style="position:absolute;margin-left:195pt;margin-top:-.75pt;width:121.5pt;height:221.25pt;z-index:251678720;mso-position-horizontal-relative:margin;mso-position-vertical-relative:margin">
            <v:imagedata r:id="rId9" o:title="2018-09-14_18-43-04"/>
            <w10:wrap type="square" anchorx="margin" anchory="margin"/>
          </v:shape>
        </w:pict>
      </w:r>
      <w:r>
        <w:rPr>
          <w:noProof/>
        </w:rPr>
        <w:pict w14:anchorId="3F2674B6">
          <v:shape id="_x0000_s1029" type="#_x0000_t75" style="position:absolute;margin-left:404pt;margin-top:-.75pt;width:124.2pt;height:218.2pt;z-index:251665408;mso-position-horizontal-relative:margin;mso-position-vertical-relative:margin">
            <v:imagedata r:id="rId11" o:title="2018-09-11_17-30-16"/>
            <w10:wrap type="square" anchorx="margin" anchory="margin"/>
          </v:shape>
        </w:pict>
      </w:r>
      <w:r>
        <w:rPr>
          <w:noProof/>
        </w:rPr>
        <w:pict w14:anchorId="4C51F934">
          <v:shape id="_x0000_s1028" type="#_x0000_t75" style="position:absolute;margin-left:0;margin-top:0;width:122.65pt;height:222.35pt;z-index:251663360;mso-position-horizontal:left;mso-position-horizontal-relative:margin;mso-position-vertical:top;mso-position-vertical-relative:margin">
            <v:imagedata r:id="rId12" o:title="2018-09-11_17-29-12"/>
            <w10:wrap type="square" anchorx="margin" anchory="margin"/>
          </v:shape>
        </w:pict>
      </w:r>
    </w:p>
    <w:p w14:paraId="653DC314" w14:textId="77777777" w:rsidR="007877EC" w:rsidRDefault="007877EC" w:rsidP="00374830">
      <w:pPr>
        <w:pStyle w:val="bp"/>
        <w:spacing w:before="0" w:after="0"/>
      </w:pPr>
    </w:p>
    <w:p w14:paraId="08FA4170" w14:textId="77777777" w:rsidR="009C23B1" w:rsidRDefault="009C23B1" w:rsidP="00374830">
      <w:pPr>
        <w:pStyle w:val="bp"/>
        <w:spacing w:before="0" w:after="0"/>
      </w:pPr>
    </w:p>
    <w:p w14:paraId="03AD224F" w14:textId="77777777" w:rsidR="009C23B1" w:rsidRDefault="009C23B1" w:rsidP="00374830">
      <w:pPr>
        <w:pStyle w:val="bp"/>
        <w:spacing w:before="0" w:after="0"/>
      </w:pPr>
    </w:p>
    <w:p w14:paraId="2409E227" w14:textId="77777777" w:rsidR="009C23B1" w:rsidRDefault="009C23B1" w:rsidP="00374830">
      <w:pPr>
        <w:pStyle w:val="bp"/>
        <w:spacing w:before="0" w:after="0"/>
      </w:pPr>
    </w:p>
    <w:p w14:paraId="2A35C783" w14:textId="77777777" w:rsidR="009C23B1" w:rsidRDefault="009C23B1" w:rsidP="00374830">
      <w:pPr>
        <w:pStyle w:val="bp"/>
        <w:spacing w:before="0" w:after="0"/>
      </w:pPr>
    </w:p>
    <w:p w14:paraId="6C33C228" w14:textId="77777777" w:rsidR="009C23B1" w:rsidRDefault="009C23B1" w:rsidP="00374830">
      <w:pPr>
        <w:pStyle w:val="bp"/>
        <w:spacing w:before="0" w:after="0"/>
      </w:pPr>
    </w:p>
    <w:p w14:paraId="18AC6302" w14:textId="77777777" w:rsidR="009C23B1" w:rsidRDefault="009C23B1" w:rsidP="00374830">
      <w:pPr>
        <w:pStyle w:val="bp"/>
        <w:spacing w:before="0" w:after="0"/>
      </w:pPr>
    </w:p>
    <w:p w14:paraId="285EFB8D" w14:textId="77777777" w:rsidR="009C23B1" w:rsidRDefault="009C23B1" w:rsidP="00374830">
      <w:pPr>
        <w:pStyle w:val="bp"/>
        <w:spacing w:before="0" w:after="0"/>
      </w:pPr>
    </w:p>
    <w:p w14:paraId="5EE5100F" w14:textId="77777777" w:rsidR="009C23B1" w:rsidRDefault="009C23B1" w:rsidP="00374830">
      <w:pPr>
        <w:pStyle w:val="bp"/>
        <w:spacing w:before="0" w:after="0"/>
      </w:pPr>
    </w:p>
    <w:p w14:paraId="14A6065D" w14:textId="77777777" w:rsidR="009C23B1" w:rsidRDefault="009C23B1" w:rsidP="00374830">
      <w:pPr>
        <w:pStyle w:val="bp"/>
        <w:spacing w:before="0" w:after="0"/>
      </w:pPr>
    </w:p>
    <w:p w14:paraId="404EDB60" w14:textId="77777777" w:rsidR="009C23B1" w:rsidRDefault="009C23B1" w:rsidP="00374830">
      <w:pPr>
        <w:pStyle w:val="bp"/>
        <w:spacing w:before="0" w:after="0"/>
      </w:pPr>
    </w:p>
    <w:p w14:paraId="2C42D78E" w14:textId="77777777" w:rsidR="009C23B1" w:rsidRDefault="009C23B1" w:rsidP="00374830">
      <w:pPr>
        <w:pStyle w:val="bp"/>
        <w:spacing w:before="0" w:after="0"/>
      </w:pPr>
    </w:p>
    <w:p w14:paraId="1B5428B9" w14:textId="77777777" w:rsidR="009C23B1" w:rsidRDefault="009C23B1" w:rsidP="00374830">
      <w:pPr>
        <w:pStyle w:val="bp"/>
        <w:spacing w:before="0" w:after="0"/>
      </w:pPr>
    </w:p>
    <w:p w14:paraId="06AAF549" w14:textId="77777777" w:rsidR="009C23B1" w:rsidRDefault="009C23B1" w:rsidP="00374830">
      <w:pPr>
        <w:pStyle w:val="bp"/>
        <w:spacing w:before="0" w:after="0"/>
      </w:pPr>
    </w:p>
    <w:p w14:paraId="6790AE36" w14:textId="77777777" w:rsidR="009C23B1" w:rsidRDefault="009C23B1" w:rsidP="00374830">
      <w:pPr>
        <w:pStyle w:val="bp"/>
        <w:spacing w:before="0" w:after="0"/>
      </w:pPr>
    </w:p>
    <w:p w14:paraId="34782C67" w14:textId="77777777" w:rsidR="009C23B1" w:rsidRDefault="009C23B1" w:rsidP="00374830">
      <w:pPr>
        <w:pStyle w:val="bp"/>
        <w:spacing w:before="0" w:after="0"/>
      </w:pPr>
    </w:p>
    <w:p w14:paraId="014C3CA5" w14:textId="77777777" w:rsidR="009C23B1" w:rsidRDefault="009C23B1" w:rsidP="00374830">
      <w:pPr>
        <w:pStyle w:val="bp"/>
        <w:spacing w:before="0" w:after="0"/>
      </w:pPr>
    </w:p>
    <w:p w14:paraId="66070E07" w14:textId="3F64DF59" w:rsidR="005549CB" w:rsidRDefault="007877EC" w:rsidP="00374830">
      <w:pPr>
        <w:pStyle w:val="bp"/>
        <w:spacing w:before="0" w:after="0"/>
      </w:pPr>
      <w:r w:rsidRPr="007877EC">
        <w:t xml:space="preserve">Opens up game lobby      </w:t>
      </w:r>
      <w:r w:rsidR="00512B80">
        <w:t xml:space="preserve">                           </w:t>
      </w:r>
      <w:r w:rsidR="009C23B1">
        <w:t xml:space="preserve">Shows category of current game                       </w:t>
      </w:r>
      <w:r w:rsidR="00512B80">
        <w:t xml:space="preserve">     </w:t>
      </w:r>
      <w:proofErr w:type="spellStart"/>
      <w:r w:rsidR="009C23B1">
        <w:t>Game</w:t>
      </w:r>
      <w:proofErr w:type="spellEnd"/>
      <w:r w:rsidR="009C23B1">
        <w:t xml:space="preserve"> opens with a question</w:t>
      </w:r>
    </w:p>
    <w:p w14:paraId="698D2463" w14:textId="67B2BD81" w:rsidR="00780A9A" w:rsidRDefault="00780A9A" w:rsidP="00780A9A">
      <w:pPr>
        <w:pStyle w:val="bp"/>
        <w:spacing w:before="0" w:after="0"/>
      </w:pPr>
    </w:p>
    <w:p w14:paraId="1B089F86" w14:textId="34DC908D" w:rsidR="005549CB" w:rsidRDefault="005549CB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5593C" w14:paraId="06AFC425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DB0A7C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2DFF81" w14:textId="77777777" w:rsidR="00B5593C" w:rsidRPr="00AB2DEE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B5593C" w14:paraId="45D83F6A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046F79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3538FD" w14:textId="77777777" w:rsidR="00B5593C" w:rsidRPr="009B3DFA" w:rsidRDefault="00B5593C" w:rsidP="0041544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Game-play new game guest</w:t>
            </w:r>
          </w:p>
        </w:tc>
      </w:tr>
      <w:tr w:rsidR="00B5593C" w14:paraId="0A38E6DF" w14:textId="77777777" w:rsidTr="0041544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05A8DE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2BFA95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guest user can choose to play a game</w:t>
            </w:r>
          </w:p>
        </w:tc>
      </w:tr>
      <w:tr w:rsidR="00B5593C" w14:paraId="76603BA0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FDAA17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730D38" w14:textId="77777777" w:rsidR="00B5593C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guest </w:t>
            </w:r>
          </w:p>
          <w:p w14:paraId="59CF0784" w14:textId="77777777" w:rsidR="00B5593C" w:rsidRPr="009B3DFA" w:rsidRDefault="00B5593C" w:rsidP="0041544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B5593C" w14:paraId="4563BBB6" w14:textId="77777777" w:rsidTr="0041544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DC5FCF" w14:textId="77777777" w:rsidR="00B5593C" w:rsidRDefault="00B5593C" w:rsidP="00415446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547D9C" w14:textId="77777777" w:rsidR="00B5593C" w:rsidRPr="009B3DFA" w:rsidRDefault="00B5593C" w:rsidP="0041544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B5593C" w14:paraId="77ACCA6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2520A4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620028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B5593C" w14:paraId="1A7267BE" w14:textId="77777777" w:rsidTr="0041544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ADEDE3D" w14:textId="77777777" w:rsidR="00B5593C" w:rsidRDefault="00B5593C" w:rsidP="00415446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00A2CE" w14:textId="77777777" w:rsidR="00B5593C" w:rsidRDefault="00B5593C" w:rsidP="00415446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5593C" w14:paraId="6AA49260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202B2A0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8B6C5B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C8BCCA" w14:textId="77777777" w:rsidR="00B5593C" w:rsidRDefault="00B5593C" w:rsidP="0041544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EFF9A80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ED709ED" w14:textId="77777777" w:rsidR="00B5593C" w:rsidRDefault="00B5593C" w:rsidP="0041544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5593C" w14:paraId="00100F8D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6905F7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A417A" w14:textId="61F8BA03" w:rsidR="00B5593C" w:rsidRPr="00854E58" w:rsidRDefault="00B5593C" w:rsidP="00E64E8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Guest user presses new </w:t>
            </w:r>
            <w:r w:rsidR="00E64E88">
              <w:rPr>
                <w:sz w:val="24"/>
              </w:rPr>
              <w:t>presses game lobby</w:t>
            </w:r>
          </w:p>
        </w:tc>
        <w:tc>
          <w:tcPr>
            <w:tcW w:w="5596" w:type="dxa"/>
          </w:tcPr>
          <w:p w14:paraId="3D9EAD7A" w14:textId="0A5E1A77" w:rsidR="00B5593C" w:rsidRDefault="00E64E88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lobby opens</w:t>
            </w:r>
          </w:p>
        </w:tc>
        <w:tc>
          <w:tcPr>
            <w:tcW w:w="714" w:type="dxa"/>
          </w:tcPr>
          <w:p w14:paraId="0B71F817" w14:textId="77777777" w:rsidR="00B5593C" w:rsidRPr="003B1FBF" w:rsidRDefault="00B5593C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2E474ADF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59B287E8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D20401D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487153" w14:textId="581753DD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a new game</w:t>
            </w:r>
          </w:p>
        </w:tc>
        <w:tc>
          <w:tcPr>
            <w:tcW w:w="5596" w:type="dxa"/>
          </w:tcPr>
          <w:p w14:paraId="1B30605C" w14:textId="11F92040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Category screen opens</w:t>
            </w:r>
          </w:p>
        </w:tc>
        <w:tc>
          <w:tcPr>
            <w:tcW w:w="714" w:type="dxa"/>
          </w:tcPr>
          <w:p w14:paraId="29ED6FC8" w14:textId="5729FB88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14E614A4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B5593C" w14:paraId="35D44257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114AF31" w14:textId="77777777" w:rsidR="00B5593C" w:rsidRDefault="00B5593C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1B176" w14:textId="79973139" w:rsidR="00B5593C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Choose a category</w:t>
            </w:r>
          </w:p>
        </w:tc>
        <w:tc>
          <w:tcPr>
            <w:tcW w:w="5596" w:type="dxa"/>
          </w:tcPr>
          <w:p w14:paraId="4D51BA5B" w14:textId="0D8BCE85" w:rsidR="00B5593C" w:rsidRDefault="00210737" w:rsidP="004154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Shows chosen category</w:t>
            </w:r>
          </w:p>
        </w:tc>
        <w:tc>
          <w:tcPr>
            <w:tcW w:w="714" w:type="dxa"/>
          </w:tcPr>
          <w:p w14:paraId="536721A1" w14:textId="00A37900" w:rsidR="00B5593C" w:rsidRDefault="00E64E88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36820A5C" w14:textId="77777777" w:rsidR="00B5593C" w:rsidRDefault="00B5593C" w:rsidP="00415446">
            <w:pPr>
              <w:pStyle w:val="RowHeadings"/>
              <w:spacing w:before="80" w:after="80"/>
            </w:pPr>
          </w:p>
        </w:tc>
      </w:tr>
      <w:tr w:rsidR="00210737" w14:paraId="373B7CF9" w14:textId="77777777" w:rsidTr="004154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1D0CA8" w14:textId="00361FBF" w:rsidR="00210737" w:rsidRDefault="00210737" w:rsidP="004154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B4101" w14:textId="376C9A36" w:rsidR="00210737" w:rsidRDefault="00210737" w:rsidP="004154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start game</w:t>
            </w:r>
          </w:p>
        </w:tc>
        <w:tc>
          <w:tcPr>
            <w:tcW w:w="5596" w:type="dxa"/>
          </w:tcPr>
          <w:p w14:paraId="49799123" w14:textId="77777777" w:rsidR="00210737" w:rsidRDefault="00210737" w:rsidP="00415446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57C1DA62" w14:textId="22A1729F" w:rsidR="00210737" w:rsidRDefault="007E40D3" w:rsidP="00415446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42E3C64E" w14:textId="77777777" w:rsidR="00210737" w:rsidRDefault="00210737" w:rsidP="00415446">
            <w:pPr>
              <w:pStyle w:val="RowHeadings"/>
              <w:spacing w:before="80" w:after="80"/>
            </w:pPr>
          </w:p>
        </w:tc>
      </w:tr>
    </w:tbl>
    <w:p w14:paraId="681B4CB1" w14:textId="77777777" w:rsidR="00B5593C" w:rsidRDefault="00B5593C"/>
    <w:p w14:paraId="5D6CA154" w14:textId="77777777" w:rsidR="00B5593C" w:rsidRDefault="00B5593C"/>
    <w:p w14:paraId="75B4BCCD" w14:textId="77777777" w:rsidR="00E64E88" w:rsidRDefault="00E64E88"/>
    <w:p w14:paraId="31BBF0BF" w14:textId="74FAC20C" w:rsidR="00E64E88" w:rsidRDefault="002A478B">
      <w:r>
        <w:rPr>
          <w:noProof/>
        </w:rPr>
        <w:lastRenderedPageBreak/>
        <w:pict w14:anchorId="653FDD17">
          <v:shape id="_x0000_s1030" type="#_x0000_t75" style="position:absolute;margin-left:440.6pt;margin-top:0;width:129.75pt;height:218.35pt;z-index:251668480;mso-position-horizontal-relative:margin;mso-position-vertical-relative:margin">
            <v:imagedata r:id="rId13" o:title="2018-09-11_17-39-40"/>
            <w10:wrap type="square" anchorx="margin" anchory="margin"/>
          </v:shape>
        </w:pict>
      </w:r>
      <w:r>
        <w:rPr>
          <w:noProof/>
        </w:rPr>
        <w:pict w14:anchorId="1325FC7C">
          <v:shape id="_x0000_s1031" type="#_x0000_t75" style="position:absolute;margin-left:216.6pt;margin-top:0;width:122.65pt;height:218.35pt;z-index:251670528;mso-position-horizontal-relative:margin;mso-position-vertical-relative:margin">
            <v:imagedata r:id="rId14" o:title="2018-09-11_17-39-06"/>
            <w10:wrap type="square" anchorx="margin" anchory="margin"/>
          </v:shape>
        </w:pict>
      </w:r>
      <w:r>
        <w:pict w14:anchorId="25024310">
          <v:shape id="_x0000_i1027" type="#_x0000_t75" style="width:124.5pt;height:221.25pt">
            <v:imagedata r:id="rId15" o:title="2018-09-11_17-38-23"/>
          </v:shape>
        </w:pict>
      </w:r>
    </w:p>
    <w:p w14:paraId="66CEE5D7" w14:textId="450FCDE9" w:rsidR="00B5593C" w:rsidRDefault="00B5593C"/>
    <w:p w14:paraId="2A5453A8" w14:textId="33CF3A19" w:rsidR="00B5593C" w:rsidRDefault="00210737">
      <w:r>
        <w:t xml:space="preserve">               </w:t>
      </w:r>
      <w:r w:rsidR="00E64E88">
        <w:t xml:space="preserve">Guest menu                                                      Game lobby                                                       </w:t>
      </w:r>
      <w:r>
        <w:t xml:space="preserve">     Chosen category     </w:t>
      </w:r>
    </w:p>
    <w:p w14:paraId="001A12C0" w14:textId="77777777" w:rsidR="00B5593C" w:rsidRDefault="00B5593C"/>
    <w:p w14:paraId="034E0481" w14:textId="77777777" w:rsidR="00B5593C" w:rsidRDefault="00B5593C"/>
    <w:p w14:paraId="630F778B" w14:textId="77777777" w:rsidR="00B5593C" w:rsidRDefault="00B5593C"/>
    <w:p w14:paraId="6369FDED" w14:textId="2CEFCEB5" w:rsidR="00B5593C" w:rsidRDefault="00B5593C"/>
    <w:p w14:paraId="0087BF43" w14:textId="77777777" w:rsidR="00210737" w:rsidRDefault="00210737"/>
    <w:p w14:paraId="2C9C6980" w14:textId="77777777" w:rsidR="007E40D3" w:rsidRDefault="007E40D3"/>
    <w:p w14:paraId="07881B0F" w14:textId="77777777" w:rsidR="007E40D3" w:rsidRDefault="007E40D3"/>
    <w:p w14:paraId="0B82D3D6" w14:textId="77777777" w:rsidR="007E40D3" w:rsidRDefault="007E40D3"/>
    <w:p w14:paraId="5C00E483" w14:textId="77777777" w:rsidR="007E40D3" w:rsidRDefault="007E40D3"/>
    <w:p w14:paraId="294B4C6F" w14:textId="2E84443D" w:rsidR="007E40D3" w:rsidRDefault="007E40D3"/>
    <w:p w14:paraId="24A4A979" w14:textId="1F6AFACC" w:rsidR="007E40D3" w:rsidRDefault="002A478B">
      <w:r>
        <w:lastRenderedPageBreak/>
        <w:pict w14:anchorId="7625FFC8">
          <v:shape id="_x0000_i1028" type="#_x0000_t75" style="width:125.25pt;height:222pt">
            <v:imagedata r:id="rId10" o:title="2018-09-11_13-18-28"/>
          </v:shape>
        </w:pict>
      </w:r>
      <w:r w:rsidR="00210737">
        <w:t xml:space="preserve"> </w:t>
      </w:r>
    </w:p>
    <w:p w14:paraId="763EA305" w14:textId="77777777" w:rsidR="007E40D3" w:rsidRDefault="007E40D3"/>
    <w:p w14:paraId="72C12DB3" w14:textId="7AC9968C" w:rsidR="00210737" w:rsidRDefault="007E40D3">
      <w:r>
        <w:t xml:space="preserve">Game opens </w:t>
      </w:r>
      <w:r w:rsidR="00210737">
        <w:t>with a quest</w:t>
      </w:r>
      <w:r>
        <w:t>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7E0404BA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B9E96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C8697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14:paraId="3FB27591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64469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B5F43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14:paraId="312BE44E" w14:textId="77777777" w:rsidTr="00B5593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508A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8D0DF" w14:textId="77777777"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14:paraId="0FB1C053" w14:textId="77777777" w:rsidR="00540012" w:rsidRPr="009B3DFA" w:rsidRDefault="00540012" w:rsidP="00F377AC">
            <w:pPr>
              <w:pStyle w:val="bp"/>
            </w:pPr>
          </w:p>
        </w:tc>
      </w:tr>
      <w:tr w:rsidR="000E76F5" w:rsidRPr="009B3DFA" w14:paraId="060C3E35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E247FE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F0DC4D" w14:textId="77777777"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14:paraId="5D4047B8" w14:textId="77777777"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14:paraId="38174BA9" w14:textId="77777777" w:rsidTr="00B5593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BB1AFF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774C4" w14:textId="77777777"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14:paraId="4D64F3C9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E5EAB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2C2E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63AF5D9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  <w:bookmarkStart w:id="1" w:name="_GoBack"/>
          </w:p>
          <w:bookmarkEnd w:id="1"/>
          <w:p w14:paraId="7EF663F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3B8CFC0B" w14:textId="77777777" w:rsidTr="00B5593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E93AC4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803563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18193055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AE0D2F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23CA015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AD647EF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9924A82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C4116EB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1BE96BB3" w14:textId="77777777" w:rsidTr="00B559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5FE334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9C0FD2" w14:textId="77777777"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14:paraId="14179B2C" w14:textId="77777777"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14:paraId="68A89D15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9F0E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64D56700" w14:textId="77777777" w:rsidR="0004651B" w:rsidRDefault="0004651B" w:rsidP="00374830">
      <w:pPr>
        <w:pStyle w:val="bp"/>
        <w:spacing w:before="0" w:after="0"/>
      </w:pPr>
    </w:p>
    <w:p w14:paraId="69DD54F2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7CEE432C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10C1F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1B8496C7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3E765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0E3A2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9A4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43C5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BB6B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AD4D8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2FED2975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8991C7F" w14:textId="39F55B23" w:rsidR="000E76F5" w:rsidRPr="00572CE5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</w:t>
            </w:r>
            <w:r w:rsidR="00DB7C33">
              <w:rPr>
                <w:color w:val="0000FF"/>
              </w:rPr>
              <w:t xml:space="preserve"> 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14B614FA" w14:textId="77777777" w:rsidR="000E76F5" w:rsidRDefault="000E76F5" w:rsidP="00221BB5">
            <w:pPr>
              <w:pStyle w:val="bp"/>
              <w:spacing w:before="0" w:after="0"/>
              <w:rPr>
                <w:color w:val="0000FF"/>
              </w:rPr>
            </w:pPr>
          </w:p>
          <w:p w14:paraId="34E70390" w14:textId="284F6455" w:rsidR="007E40D3" w:rsidRPr="00572CE5" w:rsidRDefault="007E40D3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8C8DC7C" w14:textId="77777777" w:rsidR="000E76F5" w:rsidRDefault="000E76F5" w:rsidP="00F377AC">
            <w:pPr>
              <w:pStyle w:val="bp"/>
              <w:spacing w:before="0" w:after="0"/>
            </w:pPr>
          </w:p>
          <w:p w14:paraId="1D807379" w14:textId="2A6C1EF5" w:rsidR="007E40D3" w:rsidRPr="007E40D3" w:rsidRDefault="007E40D3" w:rsidP="00F377AC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8CEA648" w14:textId="77777777" w:rsidR="007E40D3" w:rsidRDefault="007E40D3" w:rsidP="00F377AC">
            <w:pPr>
              <w:pStyle w:val="bp"/>
              <w:spacing w:before="0" w:after="0"/>
              <w:rPr>
                <w:color w:val="6666FF"/>
              </w:rPr>
            </w:pPr>
          </w:p>
          <w:p w14:paraId="63DA995C" w14:textId="1395E714" w:rsidR="000E76F5" w:rsidRPr="00221BB5" w:rsidRDefault="007E40D3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CA0D497" w14:textId="77777777" w:rsidR="007E40D3" w:rsidRDefault="007E40D3" w:rsidP="00F377AC">
            <w:pPr>
              <w:pStyle w:val="bp"/>
              <w:spacing w:before="0" w:after="0"/>
            </w:pPr>
          </w:p>
          <w:p w14:paraId="543A454C" w14:textId="2ACE04F4" w:rsidR="000E76F5" w:rsidRDefault="007E40D3" w:rsidP="00F377AC">
            <w:pPr>
              <w:pStyle w:val="bp"/>
              <w:spacing w:before="0" w:after="0"/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815D82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85C3031" w14:textId="77777777" w:rsidR="000E76F5" w:rsidRDefault="000E76F5" w:rsidP="00374830">
      <w:pPr>
        <w:pStyle w:val="bp"/>
        <w:spacing w:before="0" w:after="0"/>
      </w:pPr>
    </w:p>
    <w:p w14:paraId="43B1949A" w14:textId="77777777" w:rsidR="000E76F5" w:rsidRDefault="000E76F5" w:rsidP="00374830">
      <w:pPr>
        <w:pStyle w:val="bp"/>
        <w:spacing w:before="0" w:after="0"/>
      </w:pPr>
    </w:p>
    <w:p w14:paraId="0E9EB8C2" w14:textId="77DA96CC" w:rsidR="000E76F5" w:rsidRDefault="000E76F5" w:rsidP="00374830">
      <w:pPr>
        <w:pStyle w:val="bp"/>
        <w:spacing w:before="0" w:after="0"/>
      </w:pPr>
    </w:p>
    <w:p w14:paraId="7A2291A9" w14:textId="77777777" w:rsidR="000E76F5" w:rsidRDefault="000E76F5" w:rsidP="00374830">
      <w:pPr>
        <w:pStyle w:val="bp"/>
        <w:spacing w:before="0" w:after="0"/>
      </w:pPr>
    </w:p>
    <w:p w14:paraId="1B3B0086" w14:textId="02723706" w:rsidR="000E76F5" w:rsidRDefault="007E40D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233AA437" wp14:editId="015A5B6E">
            <wp:extent cx="1577340" cy="2843530"/>
            <wp:effectExtent l="0" t="0" r="3810" b="0"/>
            <wp:docPr id="3" name="Picture 3" descr="C:\Users\Michelle\AppData\Local\Microsoft\Windows\INetCache\Content.Word\2018-09-11_13-1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chelle\AppData\Local\Microsoft\Windows\INetCache\Content.Word\2018-09-11_13-18-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3EAC" w14:textId="77777777" w:rsidR="007E40D3" w:rsidRDefault="007E40D3" w:rsidP="00374830">
      <w:pPr>
        <w:pStyle w:val="bp"/>
        <w:spacing w:before="0" w:after="0"/>
      </w:pPr>
    </w:p>
    <w:p w14:paraId="418FDF89" w14:textId="77777777"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14:paraId="477F4FDA" w14:textId="77777777" w:rsidR="000E76F5" w:rsidRDefault="000E76F5" w:rsidP="00374830">
      <w:pPr>
        <w:pStyle w:val="bp"/>
        <w:spacing w:before="0" w:after="0"/>
      </w:pPr>
    </w:p>
    <w:p w14:paraId="7A274A2A" w14:textId="77777777" w:rsidR="000E76F5" w:rsidRDefault="000E76F5" w:rsidP="00374830">
      <w:pPr>
        <w:pStyle w:val="bp"/>
        <w:spacing w:before="0" w:after="0"/>
      </w:pPr>
    </w:p>
    <w:p w14:paraId="505523A5" w14:textId="77777777" w:rsidR="000E76F5" w:rsidRDefault="000E76F5" w:rsidP="00374830">
      <w:pPr>
        <w:pStyle w:val="bp"/>
        <w:spacing w:before="0" w:after="0"/>
      </w:pPr>
    </w:p>
    <w:p w14:paraId="6D454A7A" w14:textId="77777777" w:rsidR="000E76F5" w:rsidRDefault="000E76F5" w:rsidP="00374830">
      <w:pPr>
        <w:pStyle w:val="bp"/>
        <w:spacing w:before="0" w:after="0"/>
      </w:pPr>
    </w:p>
    <w:p w14:paraId="16472CD9" w14:textId="77777777" w:rsidR="000E76F5" w:rsidRDefault="000E76F5" w:rsidP="00374830">
      <w:pPr>
        <w:pStyle w:val="bp"/>
        <w:spacing w:before="0" w:after="0"/>
      </w:pPr>
    </w:p>
    <w:p w14:paraId="4390447E" w14:textId="77777777" w:rsidR="000E76F5" w:rsidRDefault="000E76F5" w:rsidP="00374830">
      <w:pPr>
        <w:pStyle w:val="bp"/>
        <w:spacing w:before="0" w:after="0"/>
      </w:pPr>
    </w:p>
    <w:p w14:paraId="10A07071" w14:textId="77777777"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7F3083E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64A4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CA4F0" w14:textId="77777777"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14:paraId="08A88006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40D9F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F57579" w14:textId="26F8A092" w:rsidR="000E76F5" w:rsidRPr="00FC06BC" w:rsidRDefault="00A15D2E" w:rsidP="00F377AC">
            <w:pPr>
              <w:pStyle w:val="bp"/>
              <w:spacing w:before="0" w:after="0"/>
            </w:pPr>
            <w:r>
              <w:t>Answer question- C</w:t>
            </w:r>
            <w:r w:rsidR="00221BB5">
              <w:t>orrect answer</w:t>
            </w:r>
          </w:p>
        </w:tc>
      </w:tr>
      <w:tr w:rsidR="000E76F5" w:rsidRPr="00FC06BC" w14:paraId="5B5D80BC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4213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B66A5" w14:textId="5CE0F8F9"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 xml:space="preserve">answering a question correctly adds points to </w:t>
            </w:r>
            <w:r w:rsidR="001D216E" w:rsidRPr="001D216E">
              <w:rPr>
                <w:lang w:val="en-AU"/>
              </w:rPr>
              <w:t>p</w:t>
            </w:r>
            <w:r w:rsidR="00221BB5" w:rsidRPr="001D216E">
              <w:rPr>
                <w:lang w:val="en-AU"/>
              </w:rPr>
              <w:t>layers</w:t>
            </w:r>
            <w:r w:rsidR="00221BB5">
              <w:t xml:space="preserve"> score</w:t>
            </w:r>
          </w:p>
        </w:tc>
      </w:tr>
      <w:tr w:rsidR="000E76F5" w:rsidRPr="00FC06BC" w14:paraId="55C9D94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20A05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B4D11F" w14:textId="77777777"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14:paraId="4EC77B16" w14:textId="77777777"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14:paraId="5B8A47B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0596C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350AA" w14:textId="77777777"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14:paraId="14034C7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E665C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D9D5AC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35E72A2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004938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0676C214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98D8BB" w14:textId="77777777"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BF56EE" w14:textId="77777777"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280D514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00360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5B6A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5DD3E7E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B3647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21999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5475E82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1F4D9F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95A3D75" w14:textId="77777777"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14:paraId="25F486D9" w14:textId="77777777"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14:paraId="30E60867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3DD1B8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A57FF67" w14:textId="77777777" w:rsidR="000E76F5" w:rsidRDefault="000E76F5" w:rsidP="000E76F5">
      <w:pPr>
        <w:pStyle w:val="bp"/>
        <w:spacing w:before="0" w:after="0"/>
      </w:pPr>
    </w:p>
    <w:p w14:paraId="2CEDE717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1A533C3E" w14:textId="77777777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71A93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461BE075" w14:textId="77777777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3ACAE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86B21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C1D91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6F00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3512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EC3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EBD2AB2" w14:textId="77777777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7ED5AD" w14:textId="050A3703" w:rsidR="000E76F5" w:rsidRPr="002B444E" w:rsidRDefault="00FA5262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Old man Peabody had a crazy idea about what?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1A46" w14:textId="15DD59A4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Breeding pine trees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4D3C3" w14:textId="67C4A1AC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Time travelling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C9BA3" w14:textId="7D7B2D0E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 w:rsidRPr="002B444E">
              <w:rPr>
                <w:color w:val="0000FF"/>
              </w:rPr>
              <w:t>Building a shopping mall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B6DBF" w14:textId="797C6FAA" w:rsidR="000E76F5" w:rsidRPr="002B444E" w:rsidRDefault="002B444E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Starting a fish farm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DEE56" w14:textId="77777777" w:rsidR="000E76F5" w:rsidRPr="002B444E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B444E" w14:paraId="15374A0A" w14:textId="77777777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A1BA3C9" w14:textId="490F8A43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Doc was shot in the back because of how much money 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74380248" w14:textId="77777777" w:rsid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  <w:p w14:paraId="71674DE7" w14:textId="23BC6B1C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0E65DAD4" w14:textId="77777777" w:rsidR="002B444E" w:rsidRDefault="002B444E" w:rsidP="002B444E">
            <w:pPr>
              <w:pStyle w:val="bp"/>
              <w:spacing w:before="0" w:after="0"/>
            </w:pPr>
          </w:p>
          <w:p w14:paraId="4B9E6AD7" w14:textId="304D7CE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6666FF"/>
              </w:rPr>
              <w:t>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3D2EF0D9" w14:textId="77777777" w:rsidR="002B444E" w:rsidRDefault="002B444E" w:rsidP="002B444E">
            <w:pPr>
              <w:pStyle w:val="bp"/>
              <w:spacing w:before="0" w:after="0"/>
              <w:rPr>
                <w:color w:val="6666FF"/>
              </w:rPr>
            </w:pPr>
          </w:p>
          <w:p w14:paraId="17758C14" w14:textId="22DA9C2D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100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5448950" w14:textId="77777777" w:rsidR="002B444E" w:rsidRDefault="002B444E" w:rsidP="002B444E">
            <w:pPr>
              <w:pStyle w:val="bp"/>
              <w:spacing w:before="0" w:after="0"/>
            </w:pPr>
          </w:p>
          <w:p w14:paraId="138BAA2B" w14:textId="4CCB0062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  <w:r w:rsidRPr="007E40D3">
              <w:rPr>
                <w:color w:val="0000FF"/>
              </w:rPr>
              <w:t>75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00BF15C" w14:textId="77777777" w:rsidR="002B444E" w:rsidRPr="002B444E" w:rsidRDefault="002B444E" w:rsidP="002B444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05201F9A" w14:textId="77777777" w:rsidR="000E76F5" w:rsidRDefault="000E76F5" w:rsidP="00374830">
      <w:pPr>
        <w:pStyle w:val="bp"/>
        <w:spacing w:before="0" w:after="0"/>
      </w:pPr>
    </w:p>
    <w:p w14:paraId="3C6912BD" w14:textId="77777777" w:rsidR="009B2145" w:rsidRDefault="009B2145" w:rsidP="00374830">
      <w:pPr>
        <w:pStyle w:val="bp"/>
        <w:spacing w:before="0" w:after="0"/>
      </w:pPr>
    </w:p>
    <w:p w14:paraId="2600B48E" w14:textId="77777777" w:rsidR="009B2145" w:rsidRDefault="009B2145" w:rsidP="00374830">
      <w:pPr>
        <w:pStyle w:val="bp"/>
        <w:spacing w:before="0" w:after="0"/>
      </w:pPr>
    </w:p>
    <w:p w14:paraId="041B618A" w14:textId="77777777" w:rsidR="009B2145" w:rsidRDefault="009B2145" w:rsidP="00374830">
      <w:pPr>
        <w:pStyle w:val="bp"/>
        <w:spacing w:before="0" w:after="0"/>
      </w:pPr>
    </w:p>
    <w:p w14:paraId="29799638" w14:textId="29B26993" w:rsidR="009B2145" w:rsidRDefault="009B2145" w:rsidP="00374830">
      <w:pPr>
        <w:pStyle w:val="bp"/>
        <w:spacing w:before="0" w:after="0"/>
      </w:pPr>
    </w:p>
    <w:p w14:paraId="3884A6D4" w14:textId="77777777" w:rsidR="009B2145" w:rsidRDefault="009B2145" w:rsidP="00374830">
      <w:pPr>
        <w:pStyle w:val="bp"/>
        <w:spacing w:before="0" w:after="0"/>
      </w:pPr>
    </w:p>
    <w:p w14:paraId="610D0BF0" w14:textId="77777777" w:rsidR="00E77B2E" w:rsidRDefault="00E77B2E" w:rsidP="00374830">
      <w:pPr>
        <w:pStyle w:val="bp"/>
        <w:spacing w:before="0" w:after="0"/>
      </w:pPr>
    </w:p>
    <w:p w14:paraId="4C8FDABE" w14:textId="77777777" w:rsidR="00E77B2E" w:rsidRDefault="00E77B2E" w:rsidP="00374830">
      <w:pPr>
        <w:pStyle w:val="bp"/>
        <w:spacing w:before="0" w:after="0"/>
      </w:pPr>
    </w:p>
    <w:p w14:paraId="45C77BB9" w14:textId="65C0A497" w:rsidR="00E77B2E" w:rsidRDefault="002B444E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2A7732A9" wp14:editId="39DF5643">
            <wp:extent cx="1587500" cy="2803525"/>
            <wp:effectExtent l="0" t="0" r="0" b="0"/>
            <wp:docPr id="4" name="Picture 4" descr="C:\Users\Michelle\AppData\Local\Microsoft\Windows\INetCache\Content.Word\2018-09-11_18-10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ichelle\AppData\Local\Microsoft\Windows\INetCache\Content.Word\2018-09-11_18-10-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33BD" w14:textId="6809A02A" w:rsidR="00E77B2E" w:rsidRDefault="002A478B" w:rsidP="00374830">
      <w:pPr>
        <w:pStyle w:val="bp"/>
        <w:spacing w:before="0" w:after="0"/>
      </w:pPr>
      <w:r>
        <w:rPr>
          <w:noProof/>
        </w:rPr>
        <w:pict w14:anchorId="2E55B0EB">
          <v:shape id="_x0000_s1032" type="#_x0000_t75" style="position:absolute;margin-left:205.5pt;margin-top:13.45pt;width:127.6pt;height:215.85pt;z-index:251672576;mso-position-horizontal-relative:margin;mso-position-vertical-relative:margin">
            <v:imagedata r:id="rId18" o:title="2018-09-11_18-10-33"/>
            <w10:wrap type="square" anchorx="margin" anchory="margin"/>
          </v:shape>
        </w:pict>
      </w:r>
    </w:p>
    <w:p w14:paraId="664FD2AB" w14:textId="259B74E7" w:rsidR="00E77B2E" w:rsidRDefault="00E77B2E" w:rsidP="00374830">
      <w:pPr>
        <w:pStyle w:val="bp"/>
        <w:spacing w:before="0" w:after="0"/>
      </w:pPr>
    </w:p>
    <w:p w14:paraId="31B67427" w14:textId="2D29A6DF" w:rsidR="00E77B2E" w:rsidRDefault="00B42504" w:rsidP="00E77B2E">
      <w:pPr>
        <w:pStyle w:val="bp"/>
        <w:spacing w:before="0" w:after="0"/>
      </w:pPr>
      <w:r>
        <w:t xml:space="preserve">Shows correct answer with score </w:t>
      </w:r>
      <w:r w:rsidR="007E40D3">
        <w:t>10</w:t>
      </w:r>
      <w:r w:rsidR="00FA5262">
        <w:t xml:space="preserve">               </w:t>
      </w:r>
      <w:r w:rsidR="00E77B2E">
        <w:t xml:space="preserve">Shows correct answer with score 20                                                   </w:t>
      </w:r>
    </w:p>
    <w:p w14:paraId="5400ED9A" w14:textId="56D0FFFE" w:rsidR="009B2145" w:rsidRDefault="00B42504" w:rsidP="00374830">
      <w:pPr>
        <w:pStyle w:val="bp"/>
        <w:spacing w:before="0" w:after="0"/>
      </w:pPr>
      <w:r>
        <w:t xml:space="preserve">                      </w:t>
      </w:r>
    </w:p>
    <w:p w14:paraId="42A81DF0" w14:textId="77777777" w:rsidR="009B2145" w:rsidRDefault="009B2145" w:rsidP="00374830">
      <w:pPr>
        <w:pStyle w:val="bp"/>
        <w:spacing w:before="0" w:after="0"/>
      </w:pPr>
    </w:p>
    <w:p w14:paraId="469156BB" w14:textId="77777777" w:rsidR="009B2145" w:rsidRDefault="009B2145" w:rsidP="00374830">
      <w:pPr>
        <w:pStyle w:val="bp"/>
        <w:spacing w:before="0" w:after="0"/>
      </w:pPr>
    </w:p>
    <w:p w14:paraId="50B915E8" w14:textId="77777777"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14:paraId="00F29B2E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8A342E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0ACD1" w14:textId="77777777"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14:paraId="3A730BF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7F1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C7C22" w14:textId="21C70910"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A15D2E">
              <w:t>I</w:t>
            </w:r>
            <w:r w:rsidR="00DC15E8">
              <w:t>n</w:t>
            </w:r>
            <w:r>
              <w:t>correct answer</w:t>
            </w:r>
          </w:p>
        </w:tc>
      </w:tr>
      <w:tr w:rsidR="00221BB5" w:rsidRPr="00FC06BC" w14:paraId="7E3F1FDD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9F57AD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6A3A" w14:textId="77777777"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14:paraId="74DADA2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B657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B5B3B" w14:textId="77777777"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14:paraId="61F7A752" w14:textId="77777777"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14:paraId="667C4BF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F0743F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85972" w14:textId="77777777"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06D9CC8C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7B55F7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DBBA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0D349DC2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3694D5C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14:paraId="22C1FE8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8D280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0068D1" w14:textId="77777777"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14:paraId="37560C9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4F6541" w14:textId="77777777"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EC3606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FE13BA0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B952D8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AC3410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14:paraId="184C544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B2D372B" w14:textId="77777777"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AA6FAD" w14:textId="77777777"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14:paraId="758AE77B" w14:textId="1787D3D2" w:rsidR="00221BB5" w:rsidRPr="00FC06BC" w:rsidRDefault="00E77B2E" w:rsidP="001F16C5">
            <w:pPr>
              <w:pStyle w:val="bp"/>
            </w:pPr>
            <w:r>
              <w:t xml:space="preserve">5 </w:t>
            </w:r>
            <w:r w:rsidR="00DC15E8">
              <w:t>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14:paraId="205F92AC" w14:textId="77777777" w:rsidR="00221BB5" w:rsidRDefault="00221BB5" w:rsidP="00652699">
            <w:pPr>
              <w:pStyle w:val="bp"/>
              <w:spacing w:before="0" w:after="0"/>
              <w:rPr>
                <w:b/>
              </w:rPr>
            </w:pPr>
          </w:p>
          <w:p w14:paraId="6CDF5D41" w14:textId="0D8A8370" w:rsidR="00FA5262" w:rsidRPr="00FC06BC" w:rsidRDefault="00FA5262" w:rsidP="00652699">
            <w:pPr>
              <w:pStyle w:val="bp"/>
              <w:spacing w:before="0" w:after="0"/>
              <w:rPr>
                <w:b/>
              </w:rPr>
            </w:pPr>
            <w:r w:rsidRPr="00FA5262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098551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3494E07" w14:textId="77777777" w:rsidR="009B2145" w:rsidRDefault="009B2145" w:rsidP="00374830">
      <w:pPr>
        <w:pStyle w:val="bp"/>
        <w:spacing w:before="0" w:after="0"/>
      </w:pPr>
    </w:p>
    <w:p w14:paraId="6E434B84" w14:textId="77777777"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14:paraId="06E0DDBD" w14:textId="77777777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B4F327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14:paraId="76932FED" w14:textId="77777777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74278" w14:textId="77777777"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DF93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F9EE8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00CE4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3BC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2116D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14:paraId="499F12B4" w14:textId="77777777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07A2932F" w14:textId="0BE48054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What is the password to enter the doors of Durin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02F51DC3" w14:textId="581BE0EB" w:rsidR="00DC15E8" w:rsidRPr="00572CE5" w:rsidRDefault="00FA5262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Friend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0837159" w14:textId="02733DDA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Mayday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DA01CF5" w14:textId="3DA57575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Gravest need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283A145" w14:textId="549B7A83" w:rsidR="00DC15E8" w:rsidRDefault="00FA5262" w:rsidP="00652699">
            <w:pPr>
              <w:pStyle w:val="bp"/>
              <w:spacing w:before="0" w:after="0"/>
            </w:pPr>
            <w:r w:rsidRPr="00FA5262">
              <w:rPr>
                <w:color w:val="0000FF"/>
              </w:rPr>
              <w:t>I come in peace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ECEABBC" w14:textId="77777777" w:rsidR="00DC15E8" w:rsidRDefault="00DC15E8" w:rsidP="00652699">
            <w:pPr>
              <w:pStyle w:val="bp"/>
              <w:spacing w:before="0" w:after="0"/>
            </w:pPr>
          </w:p>
        </w:tc>
      </w:tr>
    </w:tbl>
    <w:p w14:paraId="769D6133" w14:textId="77777777" w:rsidR="00DC15E8" w:rsidRDefault="00DC15E8" w:rsidP="00374830">
      <w:pPr>
        <w:pStyle w:val="bp"/>
        <w:spacing w:before="0" w:after="0"/>
      </w:pPr>
    </w:p>
    <w:p w14:paraId="0EA6CB41" w14:textId="77777777" w:rsidR="00DC15E8" w:rsidRDefault="00DC15E8" w:rsidP="00374830">
      <w:pPr>
        <w:pStyle w:val="bp"/>
        <w:spacing w:before="0" w:after="0"/>
      </w:pPr>
    </w:p>
    <w:p w14:paraId="2FD03B7B" w14:textId="77777777" w:rsidR="00DC15E8" w:rsidRDefault="00DC15E8" w:rsidP="00374830">
      <w:pPr>
        <w:pStyle w:val="bp"/>
        <w:spacing w:before="0" w:after="0"/>
      </w:pPr>
    </w:p>
    <w:p w14:paraId="6286A05E" w14:textId="7BA96389" w:rsidR="00DC15E8" w:rsidRDefault="00DC15E8" w:rsidP="00374830">
      <w:pPr>
        <w:pStyle w:val="bp"/>
        <w:spacing w:before="0" w:after="0"/>
      </w:pPr>
    </w:p>
    <w:p w14:paraId="2226883E" w14:textId="77777777" w:rsidR="00E77B2E" w:rsidRDefault="00E77B2E" w:rsidP="00374830">
      <w:pPr>
        <w:pStyle w:val="bp"/>
        <w:spacing w:before="0" w:after="0"/>
      </w:pPr>
    </w:p>
    <w:p w14:paraId="3B456E2B" w14:textId="77777777" w:rsidR="00E77B2E" w:rsidRDefault="00E77B2E" w:rsidP="00374830">
      <w:pPr>
        <w:pStyle w:val="bp"/>
        <w:spacing w:before="0" w:after="0"/>
      </w:pPr>
    </w:p>
    <w:p w14:paraId="71A03193" w14:textId="77777777" w:rsidR="00E77B2E" w:rsidRDefault="00E77B2E" w:rsidP="00374830">
      <w:pPr>
        <w:pStyle w:val="bp"/>
        <w:spacing w:before="0" w:after="0"/>
      </w:pPr>
    </w:p>
    <w:p w14:paraId="299AB8F5" w14:textId="77777777" w:rsidR="00E77B2E" w:rsidRDefault="00E77B2E" w:rsidP="00374830">
      <w:pPr>
        <w:pStyle w:val="bp"/>
        <w:spacing w:before="0" w:after="0"/>
      </w:pPr>
    </w:p>
    <w:p w14:paraId="61C32950" w14:textId="77777777" w:rsidR="00DC15E8" w:rsidRDefault="00DC15E8" w:rsidP="00374830">
      <w:pPr>
        <w:pStyle w:val="bp"/>
        <w:spacing w:before="0" w:after="0"/>
      </w:pPr>
    </w:p>
    <w:p w14:paraId="1714C2DF" w14:textId="77777777" w:rsidR="00DC15E8" w:rsidRDefault="00DC15E8" w:rsidP="00374830">
      <w:pPr>
        <w:pStyle w:val="bp"/>
        <w:spacing w:before="0" w:after="0"/>
      </w:pPr>
    </w:p>
    <w:p w14:paraId="4C5F7822" w14:textId="77777777" w:rsidR="00E77B2E" w:rsidRDefault="00E77B2E" w:rsidP="00374830">
      <w:pPr>
        <w:pStyle w:val="bp"/>
        <w:spacing w:before="0" w:after="0"/>
      </w:pPr>
    </w:p>
    <w:p w14:paraId="2A667860" w14:textId="32C3E61C" w:rsidR="00E77B2E" w:rsidRDefault="00FA5262" w:rsidP="00374830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 wp14:anchorId="457AC545" wp14:editId="4171C382">
            <wp:extent cx="1557655" cy="2833370"/>
            <wp:effectExtent l="0" t="0" r="4445" b="5080"/>
            <wp:docPr id="5" name="Picture 5" descr="C:\Users\Michelle\AppData\Local\Microsoft\Windows\INetCache\Content.Word\2018-09-11_18-22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ichelle\AppData\Local\Microsoft\Windows\INetCache\Content.Word\2018-09-11_18-22-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C042" w14:textId="77777777" w:rsidR="00E77B2E" w:rsidRDefault="00E77B2E" w:rsidP="00374830">
      <w:pPr>
        <w:pStyle w:val="bp"/>
        <w:spacing w:before="0" w:after="0"/>
      </w:pPr>
    </w:p>
    <w:p w14:paraId="1284B291" w14:textId="6238A94D" w:rsidR="00DC15E8" w:rsidRDefault="001F16C5" w:rsidP="00374830">
      <w:pPr>
        <w:pStyle w:val="bp"/>
        <w:spacing w:before="0" w:after="0"/>
      </w:pPr>
      <w:r>
        <w:t>W</w:t>
      </w:r>
      <w:r w:rsidR="00E77B2E">
        <w:t>r</w:t>
      </w:r>
      <w:r>
        <w:t xml:space="preserve">ong answer shown red -5 points </w:t>
      </w:r>
      <w:r w:rsidR="00FA5262">
        <w:br/>
      </w:r>
      <w:r>
        <w:t>score and correct answer shown in green</w:t>
      </w:r>
    </w:p>
    <w:p w14:paraId="07C31815" w14:textId="77777777" w:rsidR="00822647" w:rsidRDefault="00822647" w:rsidP="00374830">
      <w:pPr>
        <w:pStyle w:val="bp"/>
        <w:spacing w:before="0" w:after="0"/>
      </w:pPr>
    </w:p>
    <w:p w14:paraId="627F81F8" w14:textId="77777777" w:rsidR="00822647" w:rsidRDefault="00822647" w:rsidP="00374830">
      <w:pPr>
        <w:pStyle w:val="bp"/>
        <w:spacing w:before="0" w:after="0"/>
      </w:pPr>
    </w:p>
    <w:p w14:paraId="50A9E49B" w14:textId="77777777" w:rsidR="00822647" w:rsidRDefault="00822647" w:rsidP="00374830">
      <w:pPr>
        <w:pStyle w:val="bp"/>
        <w:spacing w:before="0" w:after="0"/>
      </w:pPr>
    </w:p>
    <w:p w14:paraId="20B3DC29" w14:textId="77777777" w:rsidR="00822647" w:rsidRDefault="00822647" w:rsidP="00374830">
      <w:pPr>
        <w:pStyle w:val="bp"/>
        <w:spacing w:before="0" w:after="0"/>
      </w:pPr>
    </w:p>
    <w:p w14:paraId="4C89DEE7" w14:textId="77777777" w:rsidR="00DC15E8" w:rsidRDefault="00DC15E8" w:rsidP="00374830">
      <w:pPr>
        <w:pStyle w:val="bp"/>
        <w:spacing w:before="0" w:after="0"/>
      </w:pPr>
    </w:p>
    <w:p w14:paraId="6039148A" w14:textId="77777777"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14:paraId="47DB20B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D5E886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60FDC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14:paraId="298439E1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31CB8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18B93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14:paraId="336D24FF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D3E69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01B89" w14:textId="77777777"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14:paraId="092B1B9C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11663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34C64E" w14:textId="77777777"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14:paraId="06A87F5F" w14:textId="77777777"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14:paraId="28A949DD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CED6B5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FCFF1" w14:textId="77777777"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14:paraId="41317BC5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8359C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174357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427F2E9B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242BD906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14:paraId="103A785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FE1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D0D9A6" w14:textId="77777777"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14:paraId="076DE40F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28776E" w14:textId="77777777"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7A8329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406B1AF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FDB4EBA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B6832B4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14:paraId="4BBB7F1C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D2BD90" w14:textId="77777777"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8BEF3F0" w14:textId="77777777"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14:paraId="10A101A0" w14:textId="77777777"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14:paraId="0BC81CE3" w14:textId="77777777"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708E811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3083215" w14:textId="77777777" w:rsidR="00DC15E8" w:rsidRDefault="00DC15E8" w:rsidP="00374830">
      <w:pPr>
        <w:pStyle w:val="bp"/>
        <w:spacing w:before="0" w:after="0"/>
      </w:pPr>
    </w:p>
    <w:p w14:paraId="1C763276" w14:textId="77777777" w:rsidR="00DC15E8" w:rsidRDefault="00DC15E8" w:rsidP="00374830">
      <w:pPr>
        <w:pStyle w:val="bp"/>
        <w:spacing w:before="0" w:after="0"/>
      </w:pPr>
    </w:p>
    <w:p w14:paraId="7D7AA2D1" w14:textId="77777777" w:rsidR="00DC15E8" w:rsidRDefault="00DC15E8" w:rsidP="00374830">
      <w:pPr>
        <w:pStyle w:val="bp"/>
        <w:spacing w:before="0" w:after="0"/>
      </w:pPr>
    </w:p>
    <w:p w14:paraId="64C536D7" w14:textId="77777777" w:rsidR="00DC15E8" w:rsidRDefault="00DC15E8" w:rsidP="00374830">
      <w:pPr>
        <w:pStyle w:val="bp"/>
        <w:spacing w:before="0" w:after="0"/>
      </w:pPr>
    </w:p>
    <w:p w14:paraId="7CD5CD50" w14:textId="77777777" w:rsidR="00DC15E8" w:rsidRDefault="00DC15E8" w:rsidP="00374830">
      <w:pPr>
        <w:pStyle w:val="bp"/>
        <w:spacing w:before="0" w:after="0"/>
      </w:pPr>
    </w:p>
    <w:p w14:paraId="313275E4" w14:textId="77777777" w:rsidR="00DC15E8" w:rsidRDefault="00DC15E8" w:rsidP="00374830">
      <w:pPr>
        <w:pStyle w:val="bp"/>
        <w:spacing w:before="0" w:after="0"/>
      </w:pPr>
    </w:p>
    <w:p w14:paraId="77E1812B" w14:textId="77777777" w:rsidR="00DC15E8" w:rsidRDefault="00DC15E8" w:rsidP="00374830">
      <w:pPr>
        <w:pStyle w:val="bp"/>
        <w:spacing w:before="0" w:after="0"/>
      </w:pPr>
    </w:p>
    <w:p w14:paraId="21254A8E" w14:textId="77777777" w:rsidR="00DC15E8" w:rsidRDefault="00DC15E8" w:rsidP="00374830">
      <w:pPr>
        <w:pStyle w:val="bp"/>
        <w:spacing w:before="0" w:after="0"/>
      </w:pPr>
    </w:p>
    <w:p w14:paraId="2EA9EDD9" w14:textId="77777777" w:rsidR="00DC15E8" w:rsidRDefault="00DC15E8" w:rsidP="00374830">
      <w:pPr>
        <w:pStyle w:val="bp"/>
        <w:spacing w:before="0" w:after="0"/>
      </w:pPr>
    </w:p>
    <w:p w14:paraId="48166384" w14:textId="77777777" w:rsidR="00DC15E8" w:rsidRDefault="00DC15E8" w:rsidP="00374830">
      <w:pPr>
        <w:pStyle w:val="bp"/>
        <w:spacing w:before="0" w:after="0"/>
      </w:pPr>
    </w:p>
    <w:p w14:paraId="1DF495F3" w14:textId="77777777" w:rsidR="00DC15E8" w:rsidRDefault="00DC15E8" w:rsidP="00374830">
      <w:pPr>
        <w:pStyle w:val="bp"/>
        <w:spacing w:before="0" w:after="0"/>
      </w:pPr>
    </w:p>
    <w:p w14:paraId="4B293A55" w14:textId="77777777" w:rsidR="00DC15E8" w:rsidRDefault="00DC15E8" w:rsidP="00374830">
      <w:pPr>
        <w:pStyle w:val="bp"/>
        <w:spacing w:before="0" w:after="0"/>
      </w:pPr>
    </w:p>
    <w:p w14:paraId="07AFAB6B" w14:textId="73352B90" w:rsidR="00DC15E8" w:rsidRDefault="00DC15E8" w:rsidP="00374830">
      <w:pPr>
        <w:pStyle w:val="bp"/>
        <w:spacing w:before="0" w:after="0"/>
      </w:pPr>
    </w:p>
    <w:p w14:paraId="794FE7DB" w14:textId="77777777" w:rsidR="00DC15E8" w:rsidRDefault="00DC15E8" w:rsidP="00374830">
      <w:pPr>
        <w:pStyle w:val="bp"/>
        <w:spacing w:before="0" w:after="0"/>
      </w:pPr>
    </w:p>
    <w:p w14:paraId="6BB7CE53" w14:textId="77777777" w:rsidR="00FA5262" w:rsidRDefault="00FA5262" w:rsidP="00374830">
      <w:pPr>
        <w:pStyle w:val="bp"/>
        <w:spacing w:before="0" w:after="0"/>
      </w:pPr>
    </w:p>
    <w:p w14:paraId="05734516" w14:textId="77777777" w:rsidR="00FA5262" w:rsidRDefault="00FA5262" w:rsidP="00374830">
      <w:pPr>
        <w:pStyle w:val="bp"/>
        <w:spacing w:before="0" w:after="0"/>
      </w:pPr>
    </w:p>
    <w:p w14:paraId="097EC169" w14:textId="75A83AA3" w:rsidR="00DC15E8" w:rsidRDefault="002A478B" w:rsidP="00374830">
      <w:pPr>
        <w:pStyle w:val="bp"/>
        <w:spacing w:before="0" w:after="0"/>
      </w:pPr>
      <w:r>
        <w:rPr>
          <w:noProof/>
        </w:rPr>
        <w:lastRenderedPageBreak/>
        <w:pict w14:anchorId="5EBF8D9A">
          <v:shape id="_x0000_s1034" type="#_x0000_t75" style="position:absolute;margin-left:410.35pt;margin-top:0;width:124.2pt;height:220.75pt;z-index:251676672;mso-position-horizontal-relative:margin;mso-position-vertical-relative:margin">
            <v:imagedata r:id="rId20" o:title="2018-09-11_13-35-57"/>
            <w10:wrap type="square" anchorx="margin" anchory="margin"/>
          </v:shape>
        </w:pict>
      </w:r>
      <w:r>
        <w:rPr>
          <w:noProof/>
        </w:rPr>
        <w:pict w14:anchorId="26043B43">
          <v:shape id="_x0000_s1033" type="#_x0000_t75" style="position:absolute;margin-left:207.75pt;margin-top:0;width:122.65pt;height:220.75pt;z-index:251674624;mso-position-horizontal-relative:margin;mso-position-vertical-relative:margin">
            <v:imagedata r:id="rId18" o:title="2018-09-11_18-10-33"/>
            <w10:wrap type="square" anchorx="margin" anchory="margin"/>
          </v:shape>
        </w:pict>
      </w:r>
      <w:r w:rsidR="00B1126E">
        <w:rPr>
          <w:noProof/>
          <w:lang w:val="en-AU" w:eastAsia="en-AU"/>
        </w:rPr>
        <w:drawing>
          <wp:inline distT="0" distB="0" distL="0" distR="0" wp14:anchorId="5BF796F5" wp14:editId="26091F28">
            <wp:extent cx="1587500" cy="2813685"/>
            <wp:effectExtent l="0" t="0" r="0" b="5715"/>
            <wp:docPr id="6" name="Picture 6" descr="C:\Users\Michelle\AppData\Local\Microsoft\Windows\INetCache\Content.Word\2018-09-11_13-1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ichelle\AppData\Local\Microsoft\Windows\INetCache\Content.Word\2018-09-11_13-18-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0E92" w14:textId="77777777" w:rsidR="00B1126E" w:rsidRDefault="00B1126E" w:rsidP="00374830">
      <w:pPr>
        <w:pStyle w:val="bp"/>
        <w:spacing w:before="0" w:after="0"/>
      </w:pPr>
    </w:p>
    <w:p w14:paraId="7D60EBEC" w14:textId="77777777" w:rsidR="00B1126E" w:rsidRDefault="00B1126E" w:rsidP="00374830">
      <w:pPr>
        <w:pStyle w:val="bp"/>
        <w:spacing w:before="0" w:after="0"/>
      </w:pPr>
    </w:p>
    <w:p w14:paraId="1E11AD01" w14:textId="369C3279" w:rsidR="001F16C5" w:rsidRDefault="001F16C5" w:rsidP="00B1126E">
      <w:pPr>
        <w:pStyle w:val="bp"/>
        <w:spacing w:before="0" w:after="0"/>
      </w:pPr>
      <w:r>
        <w:t>Timer bar green nearly full                                 Timer bar less and turned red</w:t>
      </w:r>
      <w:r w:rsidR="00B1126E">
        <w:t xml:space="preserve">                    </w:t>
      </w:r>
      <w:r w:rsidR="00415751">
        <w:t>Timer ran out end of round screen displays</w:t>
      </w:r>
    </w:p>
    <w:p w14:paraId="2726BADC" w14:textId="77777777" w:rsidR="00415751" w:rsidRDefault="00415751" w:rsidP="00EE0CA9">
      <w:pPr>
        <w:pStyle w:val="bp"/>
        <w:spacing w:before="0" w:after="0"/>
        <w:ind w:firstLine="720"/>
      </w:pPr>
    </w:p>
    <w:p w14:paraId="13DB45F1" w14:textId="77777777" w:rsidR="00415751" w:rsidRDefault="00415751" w:rsidP="00EE0CA9">
      <w:pPr>
        <w:pStyle w:val="bp"/>
        <w:spacing w:before="0" w:after="0"/>
        <w:ind w:firstLine="720"/>
      </w:pPr>
    </w:p>
    <w:p w14:paraId="5E16F4FB" w14:textId="77777777" w:rsidR="00415751" w:rsidRDefault="00415751" w:rsidP="00EE0CA9">
      <w:pPr>
        <w:pStyle w:val="bp"/>
        <w:spacing w:before="0" w:after="0"/>
        <w:ind w:firstLine="720"/>
      </w:pPr>
    </w:p>
    <w:p w14:paraId="31C1377F" w14:textId="77777777" w:rsidR="00415751" w:rsidRDefault="00415751" w:rsidP="00EE0CA9">
      <w:pPr>
        <w:pStyle w:val="bp"/>
        <w:spacing w:before="0" w:after="0"/>
        <w:ind w:firstLine="720"/>
      </w:pPr>
    </w:p>
    <w:p w14:paraId="5C7AD5B5" w14:textId="77777777"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14:paraId="3B5A78D1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5610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87FC5" w14:textId="77777777"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14:paraId="6A62EDAD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9B202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EC686" w14:textId="77777777"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14:paraId="174630C9" w14:textId="77777777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44EE5F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99B44" w14:textId="77777777"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14:paraId="57E38D50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CA4185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0757E" w14:textId="7ADDA88E"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 a round or game</w:t>
            </w:r>
            <w:r>
              <w:t xml:space="preserve"> </w:t>
            </w:r>
          </w:p>
          <w:p w14:paraId="0FE82517" w14:textId="77777777"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14:paraId="0628CC03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2B7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B2FF" w14:textId="77777777"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14:paraId="6067580E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74DBA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DD315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34F77F6E" w14:textId="00FEE7A6" w:rsidR="00415751" w:rsidRDefault="009710BC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Database did not update score</w:t>
            </w:r>
          </w:p>
          <w:p w14:paraId="50739CAE" w14:textId="7E4E9860" w:rsidR="00021AF4" w:rsidRPr="00FC06BC" w:rsidRDefault="00021AF4" w:rsidP="00935F60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Database now </w:t>
            </w:r>
            <w:proofErr w:type="spellStart"/>
            <w:r>
              <w:rPr>
                <w:b/>
                <w:bCs/>
              </w:rPr>
              <w:t>udates</w:t>
            </w:r>
            <w:proofErr w:type="spellEnd"/>
            <w:r>
              <w:rPr>
                <w:b/>
                <w:bCs/>
              </w:rPr>
              <w:t xml:space="preserve"> the score</w:t>
            </w:r>
          </w:p>
          <w:p w14:paraId="15E07EA6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14:paraId="0A5307FF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AA024D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730DCC" w14:textId="77777777" w:rsidR="00415751" w:rsidRDefault="00527AF1" w:rsidP="00935F60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First run </w:t>
            </w:r>
            <w:r w:rsidR="00772079">
              <w:rPr>
                <w:b/>
                <w:bCs/>
                <w:color w:val="FF0000"/>
              </w:rPr>
              <w:t>Fail</w:t>
            </w:r>
          </w:p>
          <w:p w14:paraId="50272F6B" w14:textId="01E5301E" w:rsidR="00021AF4" w:rsidRPr="00FC06BC" w:rsidRDefault="00021AF4" w:rsidP="00935F60">
            <w:pPr>
              <w:pStyle w:val="bp"/>
              <w:spacing w:before="0" w:after="0"/>
              <w:rPr>
                <w:b/>
                <w:bCs/>
              </w:rPr>
            </w:pPr>
            <w:r w:rsidRPr="00021AF4">
              <w:rPr>
                <w:b/>
                <w:bCs/>
                <w:color w:val="7B7B7B" w:themeColor="accent3" w:themeShade="BF"/>
              </w:rPr>
              <w:t>Second run pass</w:t>
            </w:r>
          </w:p>
        </w:tc>
      </w:tr>
      <w:tr w:rsidR="00415751" w:rsidRPr="00FC06BC" w14:paraId="14E60CB6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66793C" w14:textId="77777777"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45C418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80A9A2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1F8685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C6DBAC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14:paraId="576D4FFE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5092" w14:textId="77777777"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9E28F" w14:textId="77777777"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14:paraId="0555428C" w14:textId="2DE1A1CE" w:rsidR="00415751" w:rsidRPr="00FC06BC" w:rsidRDefault="00273D38" w:rsidP="002135B0">
            <w:pPr>
              <w:pStyle w:val="bp"/>
            </w:pPr>
            <w:r>
              <w:t>Score should be submit</w:t>
            </w:r>
            <w:r w:rsidR="001D216E">
              <w:t>ted</w:t>
            </w:r>
            <w:r>
              <w:t xml:space="preserve"> to the database.</w:t>
            </w:r>
          </w:p>
        </w:tc>
        <w:tc>
          <w:tcPr>
            <w:tcW w:w="714" w:type="dxa"/>
          </w:tcPr>
          <w:p w14:paraId="32E6A9FC" w14:textId="6F7A9970" w:rsidR="00415751" w:rsidRPr="002135B0" w:rsidRDefault="0041575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5613FA11" w14:textId="4D5D4FF4" w:rsidR="00415751" w:rsidRPr="00FC06BC" w:rsidRDefault="00772079" w:rsidP="00935F60">
            <w:pPr>
              <w:pStyle w:val="bp"/>
              <w:spacing w:before="0" w:after="0"/>
              <w:rPr>
                <w:b/>
              </w:rPr>
            </w:pPr>
            <w:r w:rsidRPr="00772079">
              <w:rPr>
                <w:b/>
                <w:color w:val="FF0000"/>
              </w:rPr>
              <w:t>F</w:t>
            </w:r>
          </w:p>
        </w:tc>
      </w:tr>
      <w:tr w:rsidR="00527AF1" w:rsidRPr="00FC06BC" w14:paraId="2E6ADF00" w14:textId="77777777" w:rsidTr="00527AF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5D3" w14:textId="77777777" w:rsidR="00527AF1" w:rsidRDefault="00527AF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AE1C8" w14:textId="77777777" w:rsidR="00527AF1" w:rsidRDefault="00527AF1" w:rsidP="002135B0">
            <w:pPr>
              <w:pStyle w:val="bp"/>
            </w:pPr>
          </w:p>
        </w:tc>
        <w:tc>
          <w:tcPr>
            <w:tcW w:w="5596" w:type="dxa"/>
          </w:tcPr>
          <w:p w14:paraId="59047CFD" w14:textId="77777777" w:rsidR="00527AF1" w:rsidRDefault="00527AF1" w:rsidP="002135B0">
            <w:pPr>
              <w:pStyle w:val="bp"/>
            </w:pPr>
          </w:p>
        </w:tc>
        <w:tc>
          <w:tcPr>
            <w:tcW w:w="714" w:type="dxa"/>
          </w:tcPr>
          <w:p w14:paraId="1C3BCCC1" w14:textId="77777777" w:rsidR="00527AF1" w:rsidRPr="002135B0" w:rsidRDefault="00527AF1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3D2ACF98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  <w:tr w:rsidR="00527AF1" w:rsidRPr="00FC06BC" w14:paraId="41DCB322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217ADB2" w14:textId="31A9B8D9" w:rsidR="00527AF1" w:rsidRDefault="00527AF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16F4CD8" w14:textId="583286D7" w:rsidR="00527AF1" w:rsidRDefault="00527AF1" w:rsidP="00527AF1">
            <w:pPr>
              <w:pStyle w:val="bp"/>
            </w:pPr>
            <w:r w:rsidRPr="00527AF1">
              <w:t xml:space="preserve">User finishes a round and score submits to database if it is the users highest score </w:t>
            </w:r>
            <w:r w:rsidRPr="00527AF1">
              <w:tab/>
            </w:r>
          </w:p>
        </w:tc>
        <w:tc>
          <w:tcPr>
            <w:tcW w:w="5596" w:type="dxa"/>
          </w:tcPr>
          <w:p w14:paraId="35E3E9BD" w14:textId="256BBFCC" w:rsidR="00527AF1" w:rsidRDefault="00527AF1" w:rsidP="002135B0">
            <w:pPr>
              <w:pStyle w:val="bp"/>
            </w:pPr>
            <w:r w:rsidRPr="00527AF1">
              <w:t>Score should be submitted to the database.</w:t>
            </w:r>
          </w:p>
        </w:tc>
        <w:tc>
          <w:tcPr>
            <w:tcW w:w="714" w:type="dxa"/>
          </w:tcPr>
          <w:p w14:paraId="038AC763" w14:textId="30440B52" w:rsidR="00527AF1" w:rsidRPr="002135B0" w:rsidRDefault="00021AF4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E0FDEA1" w14:textId="77777777" w:rsidR="00527AF1" w:rsidRPr="00772079" w:rsidRDefault="00527AF1" w:rsidP="00935F60">
            <w:pPr>
              <w:pStyle w:val="bp"/>
              <w:spacing w:before="0" w:after="0"/>
              <w:rPr>
                <w:b/>
                <w:color w:val="FF0000"/>
              </w:rPr>
            </w:pPr>
          </w:p>
        </w:tc>
      </w:tr>
    </w:tbl>
    <w:p w14:paraId="17A299BE" w14:textId="77777777" w:rsidR="00415751" w:rsidRDefault="00415751" w:rsidP="00EE0CA9">
      <w:pPr>
        <w:pStyle w:val="bp"/>
        <w:spacing w:before="0" w:after="0"/>
        <w:ind w:firstLine="720"/>
      </w:pPr>
    </w:p>
    <w:p w14:paraId="53F0D907" w14:textId="77777777" w:rsidR="002135B0" w:rsidRDefault="002135B0" w:rsidP="00EE0CA9">
      <w:pPr>
        <w:pStyle w:val="bp"/>
        <w:spacing w:before="0" w:after="0"/>
        <w:ind w:firstLine="720"/>
      </w:pPr>
    </w:p>
    <w:p w14:paraId="59C2B490" w14:textId="77777777" w:rsidR="002135B0" w:rsidRDefault="002135B0" w:rsidP="00EE0CA9">
      <w:pPr>
        <w:pStyle w:val="bp"/>
        <w:spacing w:before="0" w:after="0"/>
        <w:ind w:firstLine="720"/>
      </w:pPr>
    </w:p>
    <w:p w14:paraId="1D95DC0B" w14:textId="77777777" w:rsidR="002135B0" w:rsidRDefault="002135B0" w:rsidP="00EE0CA9">
      <w:pPr>
        <w:pStyle w:val="bp"/>
        <w:spacing w:before="0" w:after="0"/>
        <w:ind w:firstLine="720"/>
      </w:pPr>
    </w:p>
    <w:p w14:paraId="192762C6" w14:textId="77777777" w:rsidR="002135B0" w:rsidRDefault="002135B0" w:rsidP="00EE0CA9">
      <w:pPr>
        <w:pStyle w:val="bp"/>
        <w:spacing w:before="0" w:after="0"/>
        <w:ind w:firstLine="720"/>
      </w:pPr>
    </w:p>
    <w:p w14:paraId="1704F211" w14:textId="77777777" w:rsidR="002135B0" w:rsidRDefault="002135B0" w:rsidP="00EE0CA9">
      <w:pPr>
        <w:pStyle w:val="bp"/>
        <w:spacing w:before="0" w:after="0"/>
        <w:ind w:firstLine="720"/>
      </w:pPr>
    </w:p>
    <w:p w14:paraId="33C72921" w14:textId="77777777" w:rsidR="002135B0" w:rsidRDefault="002135B0" w:rsidP="00EE0CA9">
      <w:pPr>
        <w:pStyle w:val="bp"/>
        <w:spacing w:before="0" w:after="0"/>
        <w:ind w:firstLine="720"/>
      </w:pPr>
    </w:p>
    <w:p w14:paraId="7A819E3E" w14:textId="77777777" w:rsidR="002135B0" w:rsidRDefault="002135B0" w:rsidP="00EE0CA9">
      <w:pPr>
        <w:pStyle w:val="bp"/>
        <w:spacing w:before="0" w:after="0"/>
        <w:ind w:firstLine="720"/>
      </w:pPr>
    </w:p>
    <w:p w14:paraId="59A0A6C2" w14:textId="77777777" w:rsidR="002135B0" w:rsidRDefault="002135B0" w:rsidP="00EE0CA9">
      <w:pPr>
        <w:pStyle w:val="bp"/>
        <w:spacing w:before="0" w:after="0"/>
        <w:ind w:firstLine="720"/>
      </w:pPr>
    </w:p>
    <w:p w14:paraId="032A5299" w14:textId="77777777" w:rsidR="002135B0" w:rsidRDefault="002135B0" w:rsidP="00EE0CA9">
      <w:pPr>
        <w:pStyle w:val="bp"/>
        <w:spacing w:before="0" w:after="0"/>
        <w:ind w:firstLine="720"/>
      </w:pPr>
    </w:p>
    <w:p w14:paraId="09AF5D33" w14:textId="77777777" w:rsidR="002135B0" w:rsidRDefault="002135B0" w:rsidP="00EE0CA9">
      <w:pPr>
        <w:pStyle w:val="bp"/>
        <w:spacing w:before="0" w:after="0"/>
        <w:ind w:firstLine="720"/>
      </w:pPr>
    </w:p>
    <w:p w14:paraId="2797280D" w14:textId="77777777" w:rsidR="002135B0" w:rsidRDefault="002135B0" w:rsidP="00EE0CA9">
      <w:pPr>
        <w:pStyle w:val="bp"/>
        <w:spacing w:before="0" w:after="0"/>
        <w:ind w:firstLine="720"/>
      </w:pPr>
    </w:p>
    <w:p w14:paraId="49BD7CAC" w14:textId="53F87812" w:rsidR="0062545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1861639E" wp14:editId="35A9F3BD">
            <wp:extent cx="1581150" cy="2819400"/>
            <wp:effectExtent l="0" t="0" r="0" b="0"/>
            <wp:docPr id="8" name="Picture 8" descr="C:\Users\Michelle\AppData\Local\Microsoft\Windows\INetCache\Content.Word\2018-09-11_13-35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helle\AppData\Local\Microsoft\Windows\INetCache\Content.Word\2018-09-11_13-35-5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7FA4" w14:textId="77777777" w:rsidR="00625450" w:rsidRDefault="00625450" w:rsidP="00625450">
      <w:pPr>
        <w:pStyle w:val="bp"/>
        <w:spacing w:before="0" w:after="0"/>
      </w:pPr>
    </w:p>
    <w:p w14:paraId="0E2C5693" w14:textId="3E1C5B4F" w:rsidR="00625450" w:rsidRDefault="00625450" w:rsidP="00625450">
      <w:pPr>
        <w:pStyle w:val="bp"/>
        <w:spacing w:before="0" w:after="0"/>
      </w:pPr>
      <w:r>
        <w:t xml:space="preserve">           Screen showing that score was </w:t>
      </w:r>
      <w:r>
        <w:br/>
        <w:t xml:space="preserve">                successfully submitted</w:t>
      </w:r>
    </w:p>
    <w:p w14:paraId="56020E62" w14:textId="77777777" w:rsidR="00625450" w:rsidRDefault="00625450" w:rsidP="00EE0CA9">
      <w:pPr>
        <w:pStyle w:val="bp"/>
        <w:spacing w:before="0" w:after="0"/>
        <w:ind w:firstLine="720"/>
      </w:pPr>
    </w:p>
    <w:p w14:paraId="27EEB34C" w14:textId="77777777" w:rsidR="00625450" w:rsidRDefault="00625450" w:rsidP="00EE0CA9">
      <w:pPr>
        <w:pStyle w:val="bp"/>
        <w:spacing w:before="0" w:after="0"/>
        <w:ind w:firstLine="720"/>
      </w:pPr>
    </w:p>
    <w:p w14:paraId="0B614174" w14:textId="77777777" w:rsidR="00625450" w:rsidRDefault="00625450" w:rsidP="00EE0CA9">
      <w:pPr>
        <w:pStyle w:val="bp"/>
        <w:spacing w:before="0" w:after="0"/>
        <w:ind w:firstLine="720"/>
      </w:pPr>
    </w:p>
    <w:p w14:paraId="2D18C6A0" w14:textId="77777777" w:rsidR="00625450" w:rsidRDefault="00625450" w:rsidP="00EE0CA9">
      <w:pPr>
        <w:pStyle w:val="bp"/>
        <w:spacing w:before="0" w:after="0"/>
        <w:ind w:firstLine="720"/>
      </w:pPr>
    </w:p>
    <w:p w14:paraId="2A88A68B" w14:textId="77777777" w:rsidR="00625450" w:rsidRDefault="00625450" w:rsidP="00EE0CA9">
      <w:pPr>
        <w:pStyle w:val="bp"/>
        <w:spacing w:before="0" w:after="0"/>
        <w:ind w:firstLine="720"/>
      </w:pPr>
    </w:p>
    <w:p w14:paraId="5769E1BC" w14:textId="77777777" w:rsidR="00625450" w:rsidRDefault="00625450" w:rsidP="00EE0CA9">
      <w:pPr>
        <w:pStyle w:val="bp"/>
        <w:spacing w:before="0" w:after="0"/>
        <w:ind w:firstLine="720"/>
      </w:pPr>
    </w:p>
    <w:p w14:paraId="1405CED4" w14:textId="77777777" w:rsidR="00625450" w:rsidRDefault="00625450" w:rsidP="00EE0CA9">
      <w:pPr>
        <w:pStyle w:val="bp"/>
        <w:spacing w:before="0" w:after="0"/>
        <w:ind w:firstLine="720"/>
      </w:pPr>
    </w:p>
    <w:p w14:paraId="3DDC5336" w14:textId="77777777" w:rsidR="00625450" w:rsidRDefault="00625450" w:rsidP="00EE0CA9">
      <w:pPr>
        <w:pStyle w:val="bp"/>
        <w:spacing w:before="0" w:after="0"/>
        <w:ind w:firstLine="720"/>
      </w:pPr>
    </w:p>
    <w:p w14:paraId="4871214C" w14:textId="1B048B51" w:rsidR="00625450" w:rsidRDefault="00625450" w:rsidP="00EE0CA9">
      <w:pPr>
        <w:pStyle w:val="bp"/>
        <w:spacing w:before="0" w:after="0"/>
        <w:ind w:firstLine="720"/>
      </w:pPr>
    </w:p>
    <w:p w14:paraId="6CE83FDF" w14:textId="63B6518B" w:rsidR="002135B0" w:rsidRDefault="0062545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lastRenderedPageBreak/>
        <w:drawing>
          <wp:inline distT="0" distB="0" distL="0" distR="0" wp14:anchorId="509BE129" wp14:editId="6E984C5C">
            <wp:extent cx="7172325" cy="4038600"/>
            <wp:effectExtent l="0" t="0" r="9525" b="0"/>
            <wp:docPr id="7" name="Picture 7" descr="C:\Users\Michelle\AppData\Local\Microsoft\Windows\INetCache\Content.Word\chrome_2018-09-10_14-21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elle\AppData\Local\Microsoft\Windows\INetCache\Content.Word\chrome_2018-09-10_14-21-4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31B5" w14:textId="77777777" w:rsidR="002135B0" w:rsidRDefault="002135B0" w:rsidP="00EE0CA9">
      <w:pPr>
        <w:pStyle w:val="bp"/>
        <w:spacing w:before="0" w:after="0"/>
        <w:ind w:firstLine="720"/>
      </w:pPr>
    </w:p>
    <w:p w14:paraId="59B12317" w14:textId="4D3980B0" w:rsidR="00625450" w:rsidRDefault="00625450" w:rsidP="00625450">
      <w:pPr>
        <w:pStyle w:val="bp"/>
        <w:spacing w:before="0" w:after="0"/>
      </w:pPr>
      <w:r>
        <w:t xml:space="preserve">                  Score not added to database score column showing 0 should say an amount.</w:t>
      </w:r>
    </w:p>
    <w:p w14:paraId="320ACE9C" w14:textId="77777777" w:rsidR="00070522" w:rsidRDefault="00070522" w:rsidP="00625450">
      <w:pPr>
        <w:pStyle w:val="bp"/>
        <w:spacing w:before="0" w:after="0"/>
      </w:pPr>
    </w:p>
    <w:p w14:paraId="63A4F503" w14:textId="77777777" w:rsidR="00070522" w:rsidRDefault="00070522" w:rsidP="00625450">
      <w:pPr>
        <w:pStyle w:val="bp"/>
        <w:spacing w:before="0" w:after="0"/>
      </w:pPr>
    </w:p>
    <w:p w14:paraId="4A5852B9" w14:textId="77777777" w:rsidR="00070522" w:rsidRDefault="00070522" w:rsidP="00625450">
      <w:pPr>
        <w:pStyle w:val="bp"/>
        <w:spacing w:before="0" w:after="0"/>
      </w:pPr>
    </w:p>
    <w:p w14:paraId="396A6CDB" w14:textId="77777777" w:rsidR="00070522" w:rsidRDefault="00070522" w:rsidP="00625450">
      <w:pPr>
        <w:pStyle w:val="bp"/>
        <w:spacing w:before="0" w:after="0"/>
      </w:pPr>
    </w:p>
    <w:p w14:paraId="42DEEBBE" w14:textId="77777777" w:rsidR="00070522" w:rsidRDefault="00070522" w:rsidP="00625450">
      <w:pPr>
        <w:pStyle w:val="bp"/>
        <w:spacing w:before="0" w:after="0"/>
      </w:pPr>
    </w:p>
    <w:p w14:paraId="7D06BE39" w14:textId="77777777" w:rsidR="00070522" w:rsidRDefault="00070522" w:rsidP="00625450">
      <w:pPr>
        <w:pStyle w:val="bp"/>
        <w:spacing w:before="0" w:after="0"/>
      </w:pPr>
    </w:p>
    <w:p w14:paraId="06BC879F" w14:textId="77777777" w:rsidR="00070522" w:rsidRDefault="00070522" w:rsidP="00625450">
      <w:pPr>
        <w:pStyle w:val="bp"/>
        <w:spacing w:before="0" w:after="0"/>
      </w:pPr>
    </w:p>
    <w:p w14:paraId="09AB9C6E" w14:textId="77777777" w:rsidR="00070522" w:rsidRDefault="00070522" w:rsidP="00625450">
      <w:pPr>
        <w:pStyle w:val="bp"/>
        <w:spacing w:before="0" w:after="0"/>
      </w:pPr>
    </w:p>
    <w:p w14:paraId="179CEE3F" w14:textId="77777777" w:rsidR="00070522" w:rsidRDefault="00070522" w:rsidP="00625450">
      <w:pPr>
        <w:pStyle w:val="bp"/>
        <w:spacing w:before="0" w:after="0"/>
      </w:pPr>
    </w:p>
    <w:p w14:paraId="7A6CA8E5" w14:textId="77777777" w:rsidR="00070522" w:rsidRDefault="00070522" w:rsidP="00625450">
      <w:pPr>
        <w:pStyle w:val="bp"/>
        <w:spacing w:before="0" w:after="0"/>
      </w:pPr>
    </w:p>
    <w:p w14:paraId="35985A5E" w14:textId="1A2F91AD" w:rsidR="00070522" w:rsidRDefault="002A478B" w:rsidP="00625450">
      <w:pPr>
        <w:pStyle w:val="bp"/>
        <w:spacing w:before="0" w:after="0"/>
      </w:pPr>
      <w:r>
        <w:pict w14:anchorId="2DF45112">
          <v:shape id="_x0000_i1029" type="#_x0000_t75" style="width:416.25pt;height:117pt">
            <v:imagedata r:id="rId24" o:title="unknown"/>
          </v:shape>
        </w:pict>
      </w:r>
    </w:p>
    <w:p w14:paraId="10D6F45C" w14:textId="77777777" w:rsidR="00070522" w:rsidRDefault="00070522" w:rsidP="00625450">
      <w:pPr>
        <w:pStyle w:val="bp"/>
        <w:spacing w:before="0" w:after="0"/>
      </w:pPr>
    </w:p>
    <w:p w14:paraId="21693894" w14:textId="572DE4E9" w:rsidR="00070522" w:rsidRDefault="00070522" w:rsidP="00625450">
      <w:pPr>
        <w:pStyle w:val="bp"/>
        <w:spacing w:before="0" w:after="0"/>
      </w:pPr>
      <w:r>
        <w:t>Scores are updating</w:t>
      </w:r>
    </w:p>
    <w:p w14:paraId="5CAC405C" w14:textId="77777777" w:rsidR="00070522" w:rsidRDefault="00070522" w:rsidP="00625450">
      <w:pPr>
        <w:pStyle w:val="bp"/>
        <w:spacing w:before="0" w:after="0"/>
      </w:pPr>
    </w:p>
    <w:sectPr w:rsidR="00070522" w:rsidSect="00A3765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F670F" w16cid:durableId="1EC0D971"/>
  <w16cid:commentId w16cid:paraId="4F986C57" w16cid:durableId="1EC28908"/>
  <w16cid:commentId w16cid:paraId="74A13091" w16cid:durableId="1EC29F8E"/>
  <w16cid:commentId w16cid:paraId="28DF8894" w16cid:durableId="1EC28F33"/>
  <w16cid:commentId w16cid:paraId="22874E7D" w16cid:durableId="1EC28F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1ADCD" w14:textId="77777777" w:rsidR="00A2603D" w:rsidRDefault="00A2603D">
      <w:r>
        <w:separator/>
      </w:r>
    </w:p>
  </w:endnote>
  <w:endnote w:type="continuationSeparator" w:id="0">
    <w:p w14:paraId="06457EF4" w14:textId="77777777" w:rsidR="00A2603D" w:rsidRDefault="00A2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BE1AD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D72F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3A471" w14:textId="0E92E920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78B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A478B">
      <w:rPr>
        <w:rStyle w:val="PageNumber"/>
        <w:noProof/>
      </w:rPr>
      <w:t>20</w:t>
    </w:r>
    <w:r>
      <w:rPr>
        <w:rStyle w:val="PageNumber"/>
      </w:rPr>
      <w:fldChar w:fldCharType="end"/>
    </w:r>
  </w:p>
  <w:p w14:paraId="45B870D2" w14:textId="77777777"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4BB00" w14:textId="77777777" w:rsidR="002A478B" w:rsidRDefault="002A4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40F3A" w14:textId="77777777" w:rsidR="00A2603D" w:rsidRDefault="00A2603D">
      <w:r>
        <w:separator/>
      </w:r>
    </w:p>
  </w:footnote>
  <w:footnote w:type="continuationSeparator" w:id="0">
    <w:p w14:paraId="0880AC90" w14:textId="77777777" w:rsidR="00A2603D" w:rsidRDefault="00A26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A9479" w14:textId="77777777" w:rsidR="002A478B" w:rsidRDefault="002A4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0692102" w14:textId="77777777">
      <w:tc>
        <w:tcPr>
          <w:tcW w:w="6379" w:type="dxa"/>
        </w:tcPr>
        <w:p w14:paraId="51E826AC" w14:textId="16F7B73C" w:rsidR="00A37650" w:rsidRDefault="00A37650" w:rsidP="002A478B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5220690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1E760A43" w14:textId="77777777">
      <w:tc>
        <w:tcPr>
          <w:tcW w:w="6379" w:type="dxa"/>
        </w:tcPr>
        <w:p w14:paraId="1C2414CF" w14:textId="77777777" w:rsidR="00A37650" w:rsidRDefault="005675E5" w:rsidP="000E76F5">
          <w:r>
            <w:t>Play Game</w:t>
          </w:r>
        </w:p>
      </w:tc>
      <w:tc>
        <w:tcPr>
          <w:tcW w:w="3179" w:type="dxa"/>
        </w:tcPr>
        <w:p w14:paraId="2F3EFCD3" w14:textId="1627E1CD" w:rsidR="00A37650" w:rsidRDefault="00A37650" w:rsidP="007E40D3">
          <w:r>
            <w:t xml:space="preserve">  Date:  </w:t>
          </w:r>
          <w:r w:rsidR="007E40D3">
            <w:t>11/09</w:t>
          </w:r>
          <w:r w:rsidR="00E43293">
            <w:t>/2018</w:t>
          </w:r>
        </w:p>
      </w:tc>
    </w:tr>
  </w:tbl>
  <w:p w14:paraId="31747D7D" w14:textId="77777777"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5702" w14:textId="77777777" w:rsidR="002A478B" w:rsidRDefault="002A4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1AF4"/>
    <w:rsid w:val="00024113"/>
    <w:rsid w:val="000278E8"/>
    <w:rsid w:val="00035ACE"/>
    <w:rsid w:val="00036ABF"/>
    <w:rsid w:val="00037A8E"/>
    <w:rsid w:val="000449EF"/>
    <w:rsid w:val="0004651B"/>
    <w:rsid w:val="000549E7"/>
    <w:rsid w:val="000560A3"/>
    <w:rsid w:val="000602FF"/>
    <w:rsid w:val="00070522"/>
    <w:rsid w:val="00090A99"/>
    <w:rsid w:val="00090B85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16E"/>
    <w:rsid w:val="001F01F4"/>
    <w:rsid w:val="001F16C5"/>
    <w:rsid w:val="001F6448"/>
    <w:rsid w:val="001F7C68"/>
    <w:rsid w:val="002052B0"/>
    <w:rsid w:val="00205D7F"/>
    <w:rsid w:val="00210737"/>
    <w:rsid w:val="00212269"/>
    <w:rsid w:val="00212A3D"/>
    <w:rsid w:val="002135B0"/>
    <w:rsid w:val="002149B2"/>
    <w:rsid w:val="00221BB5"/>
    <w:rsid w:val="00273D38"/>
    <w:rsid w:val="0027731A"/>
    <w:rsid w:val="00285FE4"/>
    <w:rsid w:val="00286954"/>
    <w:rsid w:val="00291668"/>
    <w:rsid w:val="002A478B"/>
    <w:rsid w:val="002A7E47"/>
    <w:rsid w:val="002B444E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E58F6"/>
    <w:rsid w:val="003F1D6E"/>
    <w:rsid w:val="00411FAB"/>
    <w:rsid w:val="00415751"/>
    <w:rsid w:val="004234CF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116C4"/>
    <w:rsid w:val="00512B80"/>
    <w:rsid w:val="00520EF0"/>
    <w:rsid w:val="00527AF1"/>
    <w:rsid w:val="00531B5A"/>
    <w:rsid w:val="00536681"/>
    <w:rsid w:val="00540012"/>
    <w:rsid w:val="00553DAD"/>
    <w:rsid w:val="005549CB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25450"/>
    <w:rsid w:val="00635CE7"/>
    <w:rsid w:val="00662B3A"/>
    <w:rsid w:val="00683635"/>
    <w:rsid w:val="006B5D41"/>
    <w:rsid w:val="006C54E6"/>
    <w:rsid w:val="006D4DE0"/>
    <w:rsid w:val="00702D6A"/>
    <w:rsid w:val="00720507"/>
    <w:rsid w:val="007275A3"/>
    <w:rsid w:val="0074307D"/>
    <w:rsid w:val="00752B41"/>
    <w:rsid w:val="00756932"/>
    <w:rsid w:val="007606FF"/>
    <w:rsid w:val="00772079"/>
    <w:rsid w:val="00772DAC"/>
    <w:rsid w:val="00780A9A"/>
    <w:rsid w:val="00783D38"/>
    <w:rsid w:val="007877EC"/>
    <w:rsid w:val="00796CD4"/>
    <w:rsid w:val="007C0EA0"/>
    <w:rsid w:val="007C41CD"/>
    <w:rsid w:val="007D644A"/>
    <w:rsid w:val="007D7134"/>
    <w:rsid w:val="007E40D3"/>
    <w:rsid w:val="007F2DB6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33A6"/>
    <w:rsid w:val="00895710"/>
    <w:rsid w:val="008A02F5"/>
    <w:rsid w:val="008D2261"/>
    <w:rsid w:val="008D3C63"/>
    <w:rsid w:val="008E5B7B"/>
    <w:rsid w:val="008F0C91"/>
    <w:rsid w:val="00913D07"/>
    <w:rsid w:val="00915018"/>
    <w:rsid w:val="0093084F"/>
    <w:rsid w:val="0093214E"/>
    <w:rsid w:val="009322A3"/>
    <w:rsid w:val="0093488F"/>
    <w:rsid w:val="009710BC"/>
    <w:rsid w:val="009729D5"/>
    <w:rsid w:val="00981DE1"/>
    <w:rsid w:val="00983E57"/>
    <w:rsid w:val="009847E2"/>
    <w:rsid w:val="009910B6"/>
    <w:rsid w:val="009B2145"/>
    <w:rsid w:val="009C06FE"/>
    <w:rsid w:val="009C23B1"/>
    <w:rsid w:val="009C3958"/>
    <w:rsid w:val="009C4C9A"/>
    <w:rsid w:val="009D1046"/>
    <w:rsid w:val="009E2570"/>
    <w:rsid w:val="00A11301"/>
    <w:rsid w:val="00A15D2E"/>
    <w:rsid w:val="00A17853"/>
    <w:rsid w:val="00A2603D"/>
    <w:rsid w:val="00A30AD6"/>
    <w:rsid w:val="00A37650"/>
    <w:rsid w:val="00A43C82"/>
    <w:rsid w:val="00A46037"/>
    <w:rsid w:val="00A524BB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AF1D9B"/>
    <w:rsid w:val="00B1126E"/>
    <w:rsid w:val="00B12289"/>
    <w:rsid w:val="00B137E9"/>
    <w:rsid w:val="00B147AF"/>
    <w:rsid w:val="00B216B0"/>
    <w:rsid w:val="00B3013D"/>
    <w:rsid w:val="00B3144A"/>
    <w:rsid w:val="00B42504"/>
    <w:rsid w:val="00B51973"/>
    <w:rsid w:val="00B5593C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25C1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B7C33"/>
    <w:rsid w:val="00DC15E8"/>
    <w:rsid w:val="00DC50E2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3293"/>
    <w:rsid w:val="00E445C1"/>
    <w:rsid w:val="00E5553C"/>
    <w:rsid w:val="00E64E88"/>
    <w:rsid w:val="00E70BB1"/>
    <w:rsid w:val="00E769D2"/>
    <w:rsid w:val="00E77B2E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505B8"/>
    <w:rsid w:val="00F909B2"/>
    <w:rsid w:val="00FA526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AD7A8F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93C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D3C6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3C6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8D3C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1579</TotalTime>
  <Pages>20</Pages>
  <Words>961</Words>
  <Characters>5543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McKeahnie, Collin</cp:lastModifiedBy>
  <cp:revision>44</cp:revision>
  <cp:lastPrinted>2003-10-05T22:49:00Z</cp:lastPrinted>
  <dcterms:created xsi:type="dcterms:W3CDTF">2018-05-12T11:37:00Z</dcterms:created>
  <dcterms:modified xsi:type="dcterms:W3CDTF">2018-09-16T23:57:00Z</dcterms:modified>
</cp:coreProperties>
</file>