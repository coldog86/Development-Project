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9263EC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5EEA02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440FFD" w14:textId="77777777" w:rsidR="0034720A" w:rsidRPr="00AB2DEE" w:rsidRDefault="00F32B49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F37742">
              <w:rPr>
                <w:sz w:val="24"/>
                <w:szCs w:val="24"/>
              </w:rPr>
              <w:t xml:space="preserve"> leader board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2FD7D30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42C79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EF8BEC" w14:textId="77777777" w:rsidR="000E76F5" w:rsidRPr="009B3DFA" w:rsidRDefault="00F32B49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Leader board</w:t>
            </w:r>
          </w:p>
        </w:tc>
      </w:tr>
      <w:tr w:rsidR="000E76F5" w14:paraId="37D18235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C84602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27B9D" w14:textId="77777777" w:rsidR="000E76F5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screen should display ten top scores</w:t>
            </w:r>
          </w:p>
          <w:p w14:paraId="7EBD1B69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4BBD8E8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7CF6DA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1713F7" w14:textId="74A7BC7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EC7D53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0465AD7F" w14:textId="77777777" w:rsidR="00AB2DEE" w:rsidRPr="009B3DFA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screen must be open screen </w:t>
            </w:r>
          </w:p>
        </w:tc>
      </w:tr>
      <w:tr w:rsidR="000E76F5" w14:paraId="3B3D6A3E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2472F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1A400" w14:textId="77777777" w:rsidR="000E76F5" w:rsidRPr="009B3DFA" w:rsidRDefault="00F37742" w:rsidP="0005069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see top 10 scores plus their own if not in top 10</w:t>
            </w:r>
          </w:p>
        </w:tc>
      </w:tr>
      <w:tr w:rsidR="00E303EF" w14:paraId="7DD9FD9C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1A8FC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164F10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BD39EEA" w14:textId="77777777" w:rsidR="0094045A" w:rsidRDefault="0094045A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4E41A8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F003A4A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E34AB3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0B586C6" w14:textId="3F0C50DB" w:rsidR="00536681" w:rsidRPr="000728E6" w:rsidRDefault="000728E6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25433A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C8F2F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1EA00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FEE6816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1C06A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6374B6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890884F" w14:textId="77777777" w:rsidTr="009404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34ECFA9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814422" w14:textId="77777777" w:rsidR="000E76F5" w:rsidRPr="00854E58" w:rsidRDefault="00050695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F37742">
              <w:rPr>
                <w:sz w:val="24"/>
              </w:rPr>
              <w:t>clicks Leader board button on menu page</w:t>
            </w:r>
            <w:r w:rsidR="00F2079A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671FBFF7" w14:textId="577AE545" w:rsidR="0094045A" w:rsidRDefault="00F37742" w:rsidP="0094045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show Leader board screen with </w:t>
            </w:r>
            <w:r w:rsidRPr="00F37742">
              <w:rPr>
                <w:sz w:val="24"/>
              </w:rPr>
              <w:t xml:space="preserve">top 10 scores </w:t>
            </w:r>
            <w:r w:rsidR="0094045A">
              <w:rPr>
                <w:sz w:val="24"/>
              </w:rPr>
              <w:t>with tabs for top 10 questions and most correct</w:t>
            </w:r>
          </w:p>
        </w:tc>
        <w:tc>
          <w:tcPr>
            <w:tcW w:w="714" w:type="dxa"/>
          </w:tcPr>
          <w:p w14:paraId="48144AFC" w14:textId="285D7AD5" w:rsidR="000E76F5" w:rsidRPr="006A73A9" w:rsidRDefault="000728E6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4D8D80BC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94045A" w14:paraId="2DC93D1B" w14:textId="77777777" w:rsidTr="009404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D378EEA" w14:textId="77777777" w:rsidR="0094045A" w:rsidRDefault="0094045A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2899E" w14:textId="4E191370" w:rsidR="0094045A" w:rsidRDefault="0094045A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top question</w:t>
            </w:r>
          </w:p>
        </w:tc>
        <w:tc>
          <w:tcPr>
            <w:tcW w:w="5596" w:type="dxa"/>
          </w:tcPr>
          <w:p w14:paraId="5016275F" w14:textId="5DE2B615" w:rsidR="0094045A" w:rsidRDefault="0094045A" w:rsidP="000E76F5">
            <w:pPr>
              <w:pStyle w:val="bp"/>
              <w:rPr>
                <w:sz w:val="24"/>
              </w:rPr>
            </w:pPr>
            <w:r w:rsidRPr="0094045A">
              <w:rPr>
                <w:sz w:val="24"/>
              </w:rPr>
              <w:t xml:space="preserve">Should show Leader board screen with </w:t>
            </w:r>
            <w:r>
              <w:rPr>
                <w:sz w:val="24"/>
              </w:rPr>
              <w:t>top 10 questions showing</w:t>
            </w:r>
          </w:p>
        </w:tc>
        <w:tc>
          <w:tcPr>
            <w:tcW w:w="714" w:type="dxa"/>
          </w:tcPr>
          <w:p w14:paraId="7CF15175" w14:textId="253DF44E" w:rsidR="0094045A" w:rsidRPr="006A73A9" w:rsidRDefault="000728E6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0CEEF90" w14:textId="77777777" w:rsidR="0094045A" w:rsidRDefault="0094045A" w:rsidP="000E76F5">
            <w:pPr>
              <w:pStyle w:val="RowHeadings"/>
              <w:spacing w:before="80" w:after="80"/>
            </w:pPr>
          </w:p>
        </w:tc>
      </w:tr>
      <w:tr w:rsidR="0094045A" w14:paraId="6A8F1315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7CD960A4" w14:textId="77777777" w:rsidR="0094045A" w:rsidRDefault="0094045A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A5D74FB" w14:textId="1F234AFB" w:rsidR="0094045A" w:rsidRDefault="0094045A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most correct</w:t>
            </w:r>
          </w:p>
        </w:tc>
        <w:tc>
          <w:tcPr>
            <w:tcW w:w="5596" w:type="dxa"/>
          </w:tcPr>
          <w:p w14:paraId="2E5D8F56" w14:textId="0EBDB707" w:rsidR="0094045A" w:rsidRDefault="0094045A" w:rsidP="0094045A">
            <w:pPr>
              <w:pStyle w:val="bp"/>
              <w:rPr>
                <w:sz w:val="24"/>
              </w:rPr>
            </w:pPr>
            <w:r w:rsidRPr="0094045A">
              <w:rPr>
                <w:sz w:val="24"/>
              </w:rPr>
              <w:t>Should show Leader board screen with top 10</w:t>
            </w:r>
            <w:r>
              <w:rPr>
                <w:sz w:val="24"/>
              </w:rPr>
              <w:t xml:space="preserve"> most correct  </w:t>
            </w:r>
          </w:p>
        </w:tc>
        <w:tc>
          <w:tcPr>
            <w:tcW w:w="714" w:type="dxa"/>
          </w:tcPr>
          <w:p w14:paraId="56509B06" w14:textId="54D20D48" w:rsidR="0094045A" w:rsidRPr="006A73A9" w:rsidRDefault="000728E6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6D582BA4" w14:textId="77777777" w:rsidR="0094045A" w:rsidRDefault="0094045A" w:rsidP="000E76F5">
            <w:pPr>
              <w:pStyle w:val="RowHeadings"/>
              <w:spacing w:before="80" w:after="80"/>
            </w:pPr>
          </w:p>
        </w:tc>
      </w:tr>
    </w:tbl>
    <w:p w14:paraId="6BCA1AA2" w14:textId="77777777" w:rsidR="00A30AD6" w:rsidRDefault="00A30AD6" w:rsidP="00374830">
      <w:pPr>
        <w:pStyle w:val="bp"/>
        <w:spacing w:before="0" w:after="0"/>
      </w:pPr>
    </w:p>
    <w:p w14:paraId="436CB42F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C494850" w14:textId="77777777" w:rsidR="00A37650" w:rsidRDefault="00A37650" w:rsidP="00780A9A">
      <w:pPr>
        <w:pStyle w:val="bp"/>
        <w:spacing w:before="0" w:after="0"/>
      </w:pPr>
    </w:p>
    <w:p w14:paraId="62680BB6" w14:textId="77777777" w:rsidR="00725FB4" w:rsidRDefault="00725FB4" w:rsidP="00780A9A">
      <w:pPr>
        <w:pStyle w:val="bp"/>
        <w:spacing w:before="0" w:after="0"/>
      </w:pPr>
    </w:p>
    <w:p w14:paraId="7E4068A2" w14:textId="75166191" w:rsidR="00725FB4" w:rsidRDefault="00725FB4" w:rsidP="00780A9A">
      <w:pPr>
        <w:pStyle w:val="bp"/>
        <w:spacing w:before="0" w:after="0"/>
      </w:pPr>
    </w:p>
    <w:p w14:paraId="07FAFAAD" w14:textId="39831701" w:rsidR="00725FB4" w:rsidRDefault="00725FB4" w:rsidP="00780A9A">
      <w:pPr>
        <w:pStyle w:val="bp"/>
        <w:spacing w:before="0" w:after="0"/>
      </w:pPr>
    </w:p>
    <w:p w14:paraId="426F8102" w14:textId="7EA0ED5D" w:rsidR="00725FB4" w:rsidRDefault="00EA1B23" w:rsidP="00780A9A">
      <w:pPr>
        <w:pStyle w:val="bp"/>
        <w:spacing w:before="0" w:after="0"/>
      </w:pPr>
      <w:r>
        <w:rPr>
          <w:noProof/>
        </w:rPr>
        <w:lastRenderedPageBreak/>
        <w:pict w14:anchorId="4A59A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16.75pt;margin-top:2.4pt;width:125.8pt;height:223.1pt;z-index:251661312;mso-position-horizontal-relative:margin;mso-position-vertical-relative:margin">
            <v:imagedata r:id="rId7" o:title="2018-09-11_12-58-08"/>
            <w10:wrap type="square" anchorx="margin" anchory="margin"/>
          </v:shape>
        </w:pict>
      </w:r>
      <w:r>
        <w:rPr>
          <w:noProof/>
        </w:rPr>
        <w:pict w14:anchorId="3A5F3B73">
          <v:shape id="_x0000_s1026" type="#_x0000_t75" style="position:absolute;margin-left:216.6pt;margin-top:3.95pt;width:124.2pt;height:221.55pt;z-index:251659264;mso-position-horizontal-relative:margin;mso-position-vertical-relative:margin">
            <v:imagedata r:id="rId8" o:title="2018-09-11_12-58-00"/>
            <w10:wrap type="square" anchorx="margin" anchory="margin"/>
          </v:shape>
        </w:pict>
      </w:r>
      <w:r>
        <w:pict w14:anchorId="2B0ED826">
          <v:shape id="_x0000_i1025" type="#_x0000_t75" style="width:124.5pt;height:222pt">
            <v:imagedata r:id="rId9" o:title="2018-09-11_12-57-50"/>
          </v:shape>
        </w:pict>
      </w:r>
    </w:p>
    <w:p w14:paraId="4AB5127A" w14:textId="77777777" w:rsidR="00725FB4" w:rsidRDefault="00725FB4" w:rsidP="00780A9A">
      <w:pPr>
        <w:pStyle w:val="bp"/>
        <w:spacing w:before="0" w:after="0"/>
      </w:pPr>
    </w:p>
    <w:p w14:paraId="2D057B2B" w14:textId="77777777" w:rsidR="00EA1B23" w:rsidRDefault="00725FB4" w:rsidP="00780A9A">
      <w:pPr>
        <w:pStyle w:val="bp"/>
        <w:spacing w:before="0" w:after="0"/>
      </w:pPr>
      <w:r>
        <w:t>Pressing Leader board bu</w:t>
      </w:r>
      <w:r w:rsidR="00870C70">
        <w:t xml:space="preserve">tton                  </w:t>
      </w:r>
      <w:r w:rsidR="006A21FF">
        <w:t xml:space="preserve">                   </w:t>
      </w:r>
      <w:r w:rsidR="00870C70">
        <w:t xml:space="preserve"> Shows top </w:t>
      </w:r>
      <w:r w:rsidR="00AC5B18">
        <w:t xml:space="preserve">rated </w:t>
      </w:r>
      <w:r w:rsidR="00870C70">
        <w:t xml:space="preserve">questions          </w:t>
      </w:r>
      <w:r w:rsidR="00AC5B18">
        <w:t xml:space="preserve">             </w:t>
      </w:r>
      <w:r w:rsidR="00870C70">
        <w:t xml:space="preserve">Shows </w:t>
      </w:r>
      <w:r w:rsidR="00AC5B18">
        <w:t xml:space="preserve">user with the </w:t>
      </w:r>
      <w:r w:rsidR="00870C70">
        <w:t>most</w:t>
      </w:r>
      <w:r w:rsidR="00870C70" w:rsidRPr="00870C70">
        <w:t xml:space="preserve"> </w:t>
      </w:r>
      <w:r w:rsidR="00870C70">
        <w:t>correct</w:t>
      </w:r>
      <w:r w:rsidR="00AC5B18">
        <w:t xml:space="preserve"> answers</w:t>
      </w:r>
      <w:r w:rsidR="00870C70">
        <w:br/>
        <w:t>s</w:t>
      </w:r>
      <w:r w:rsidR="00504425">
        <w:t xml:space="preserve">hows top10 </w:t>
      </w:r>
      <w:r w:rsidR="00EA1B23">
        <w:t>user with the highest</w:t>
      </w:r>
    </w:p>
    <w:p w14:paraId="717634B4" w14:textId="00DC2096" w:rsidR="00A651FF" w:rsidRDefault="00EA1B23" w:rsidP="00780A9A">
      <w:pPr>
        <w:pStyle w:val="bp"/>
        <w:spacing w:before="0" w:after="0"/>
      </w:pPr>
      <w:r>
        <w:t>s</w:t>
      </w:r>
      <w:bookmarkStart w:id="0" w:name="_GoBack"/>
      <w:bookmarkEnd w:id="0"/>
      <w:r>
        <w:t>core in a single round</w:t>
      </w:r>
      <w:r w:rsidR="00504425">
        <w:t xml:space="preserve">  </w:t>
      </w:r>
      <w:r w:rsidR="00870C70">
        <w:t xml:space="preserve">                                        </w:t>
      </w:r>
    </w:p>
    <w:p w14:paraId="0D9E244C" w14:textId="77777777" w:rsidR="00A651FF" w:rsidRDefault="00A651FF" w:rsidP="00780A9A">
      <w:pPr>
        <w:pStyle w:val="bp"/>
        <w:spacing w:before="0" w:after="0"/>
      </w:pPr>
    </w:p>
    <w:p w14:paraId="5881B6F6" w14:textId="77777777" w:rsidR="00780A9A" w:rsidRDefault="00780A9A" w:rsidP="00A651FF">
      <w:pPr>
        <w:pStyle w:val="bp"/>
        <w:spacing w:before="0" w:after="0"/>
      </w:pPr>
    </w:p>
    <w:sectPr w:rsidR="00780A9A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88DB4C" w16cid:durableId="1EC0E6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89802" w14:textId="77777777" w:rsidR="005A4A5D" w:rsidRDefault="005A4A5D">
      <w:r>
        <w:separator/>
      </w:r>
    </w:p>
  </w:endnote>
  <w:endnote w:type="continuationSeparator" w:id="0">
    <w:p w14:paraId="7BC3DEF2" w14:textId="77777777" w:rsidR="005A4A5D" w:rsidRDefault="005A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804A2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1690D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DE07F" w14:textId="2ED48D13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1B2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1B2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7A5096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72549" w14:textId="77777777" w:rsidR="005A4A5D" w:rsidRDefault="005A4A5D">
      <w:r>
        <w:separator/>
      </w:r>
    </w:p>
  </w:footnote>
  <w:footnote w:type="continuationSeparator" w:id="0">
    <w:p w14:paraId="067C24F1" w14:textId="77777777" w:rsidR="005A4A5D" w:rsidRDefault="005A4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34987D55" w14:textId="77777777">
      <w:tc>
        <w:tcPr>
          <w:tcW w:w="6379" w:type="dxa"/>
        </w:tcPr>
        <w:p w14:paraId="7765527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05193F27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04B490" w14:textId="77777777">
      <w:tc>
        <w:tcPr>
          <w:tcW w:w="6379" w:type="dxa"/>
        </w:tcPr>
        <w:p w14:paraId="590CE844" w14:textId="77777777" w:rsidR="00A37650" w:rsidRDefault="00F32B49" w:rsidP="000E76F5">
          <w:r>
            <w:t>Check</w:t>
          </w:r>
          <w:r w:rsidR="00F37742">
            <w:t xml:space="preserve"> Leader board</w:t>
          </w:r>
        </w:p>
      </w:tc>
      <w:tc>
        <w:tcPr>
          <w:tcW w:w="3179" w:type="dxa"/>
        </w:tcPr>
        <w:p w14:paraId="5F374FFE" w14:textId="7595D67F" w:rsidR="00A37650" w:rsidRDefault="00A37650" w:rsidP="00870C70">
          <w:r>
            <w:t xml:space="preserve">  Date:  </w:t>
          </w:r>
          <w:r w:rsidR="00870C70">
            <w:t>11/09/2018</w:t>
          </w:r>
        </w:p>
      </w:tc>
    </w:tr>
  </w:tbl>
  <w:p w14:paraId="178FEABB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728E6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D00C4"/>
    <w:rsid w:val="001F01F4"/>
    <w:rsid w:val="001F130F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631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425"/>
    <w:rsid w:val="00520EF0"/>
    <w:rsid w:val="00531B5A"/>
    <w:rsid w:val="00536681"/>
    <w:rsid w:val="00553DAD"/>
    <w:rsid w:val="005706E3"/>
    <w:rsid w:val="00572CE5"/>
    <w:rsid w:val="00576454"/>
    <w:rsid w:val="005A4A5D"/>
    <w:rsid w:val="005B48A6"/>
    <w:rsid w:val="005E1449"/>
    <w:rsid w:val="005E2ADA"/>
    <w:rsid w:val="005E46F0"/>
    <w:rsid w:val="005F0EB8"/>
    <w:rsid w:val="00602036"/>
    <w:rsid w:val="00604AE4"/>
    <w:rsid w:val="006127E3"/>
    <w:rsid w:val="00617F9B"/>
    <w:rsid w:val="00620950"/>
    <w:rsid w:val="00635CE7"/>
    <w:rsid w:val="00683635"/>
    <w:rsid w:val="006A21FF"/>
    <w:rsid w:val="006A73A9"/>
    <w:rsid w:val="006B5D41"/>
    <w:rsid w:val="006C16E0"/>
    <w:rsid w:val="006D4DE0"/>
    <w:rsid w:val="00702D6A"/>
    <w:rsid w:val="00720507"/>
    <w:rsid w:val="00725FB4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4B96"/>
    <w:rsid w:val="00830BD8"/>
    <w:rsid w:val="00854E58"/>
    <w:rsid w:val="00857786"/>
    <w:rsid w:val="008643BB"/>
    <w:rsid w:val="0086477E"/>
    <w:rsid w:val="00870C70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045A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651FF"/>
    <w:rsid w:val="00A72B6A"/>
    <w:rsid w:val="00A739C2"/>
    <w:rsid w:val="00A857E6"/>
    <w:rsid w:val="00AB1975"/>
    <w:rsid w:val="00AB1A12"/>
    <w:rsid w:val="00AB2DEE"/>
    <w:rsid w:val="00AC35E1"/>
    <w:rsid w:val="00AC5B18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B5BC0"/>
    <w:rsid w:val="00BE784F"/>
    <w:rsid w:val="00C05D0A"/>
    <w:rsid w:val="00C070A0"/>
    <w:rsid w:val="00C07137"/>
    <w:rsid w:val="00C074E2"/>
    <w:rsid w:val="00C22840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1B23"/>
    <w:rsid w:val="00EA3832"/>
    <w:rsid w:val="00EB04C1"/>
    <w:rsid w:val="00EB45AC"/>
    <w:rsid w:val="00EC7D53"/>
    <w:rsid w:val="00ED1B99"/>
    <w:rsid w:val="00EE05CC"/>
    <w:rsid w:val="00EF0DE2"/>
    <w:rsid w:val="00EF27B4"/>
    <w:rsid w:val="00EF2C19"/>
    <w:rsid w:val="00F01165"/>
    <w:rsid w:val="00F2079A"/>
    <w:rsid w:val="00F30EEB"/>
    <w:rsid w:val="00F32B49"/>
    <w:rsid w:val="00F3774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73CEC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C7D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C7D5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C7D5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240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McKeahnie, Collin</cp:lastModifiedBy>
  <cp:revision>13</cp:revision>
  <cp:lastPrinted>2003-10-05T22:49:00Z</cp:lastPrinted>
  <dcterms:created xsi:type="dcterms:W3CDTF">2018-05-23T11:17:00Z</dcterms:created>
  <dcterms:modified xsi:type="dcterms:W3CDTF">2018-09-17T02:35:00Z</dcterms:modified>
</cp:coreProperties>
</file>