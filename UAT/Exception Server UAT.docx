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C96837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xception T</w:t>
            </w:r>
            <w:r w:rsidRPr="00C96837">
              <w:rPr>
                <w:color w:val="000000" w:themeColor="text1"/>
                <w:sz w:val="24"/>
                <w:szCs w:val="24"/>
              </w:rPr>
              <w:t>est</w:t>
            </w:r>
            <w:r>
              <w:rPr>
                <w:color w:val="000000" w:themeColor="text1"/>
                <w:sz w:val="24"/>
                <w:szCs w:val="24"/>
              </w:rPr>
              <w:t>-Server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96837" w:rsidRDefault="00C9683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 Use Cases-Server not Available error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 w:rsidP="00D2481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When a user try’s to play the game without internet the application should let them know by displaying an error that the server is unavailable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 w:rsidP="00BE784F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 must be open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 error should be displayed on the screen alerting them that they can’t reach the server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C5358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First run stuck on splash screen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5358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 first run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C535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854E58" w:rsidRDefault="00C96837" w:rsidP="00C9683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Game try’s to connect to server</w:t>
            </w:r>
          </w:p>
        </w:tc>
        <w:tc>
          <w:tcPr>
            <w:tcW w:w="5596" w:type="dxa"/>
          </w:tcPr>
          <w:p w:rsidR="00DF1585" w:rsidRDefault="00C96837" w:rsidP="00C5358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</w:t>
            </w:r>
            <w:r w:rsidR="00D6085C">
              <w:rPr>
                <w:sz w:val="24"/>
              </w:rPr>
              <w:t xml:space="preserve">warning be displayed </w:t>
            </w:r>
            <w:r w:rsidR="00C5358D">
              <w:rPr>
                <w:sz w:val="24"/>
              </w:rPr>
              <w:t>say</w:t>
            </w:r>
            <w:r w:rsidR="00D6085C">
              <w:rPr>
                <w:sz w:val="24"/>
              </w:rPr>
              <w:t xml:space="preserve">ing </w:t>
            </w:r>
            <w:r w:rsidR="00C5358D">
              <w:rPr>
                <w:sz w:val="24"/>
              </w:rPr>
              <w:t>t</w:t>
            </w:r>
            <w:r w:rsidR="00D6085C">
              <w:rPr>
                <w:sz w:val="24"/>
              </w:rPr>
              <w:t>here was an error connecting to the server. Do you wish to retry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C5358D">
            <w:pPr>
              <w:pStyle w:val="RowHeadings"/>
              <w:spacing w:before="80" w:after="80"/>
            </w:pPr>
            <w:r w:rsidRPr="00C5358D">
              <w:rPr>
                <w:color w:val="FF0000"/>
              </w:rPr>
              <w:t>F</w:t>
            </w:r>
          </w:p>
        </w:tc>
      </w:tr>
      <w:tr w:rsidR="00C535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5358D" w:rsidRDefault="00C5358D" w:rsidP="00C5358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5358D" w:rsidRDefault="00C5358D" w:rsidP="00C9683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C5358D" w:rsidRDefault="00C5358D" w:rsidP="00C5358D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C5358D" w:rsidRDefault="00C5358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358D" w:rsidRPr="00C5358D" w:rsidRDefault="00C5358D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C5358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5358D" w:rsidRDefault="00C5358D" w:rsidP="00C5358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5358D" w:rsidRPr="00756EA6" w:rsidRDefault="00C5358D" w:rsidP="00C5358D">
            <w:r w:rsidRPr="00756EA6">
              <w:t>Game try’s to connect to server</w:t>
            </w:r>
          </w:p>
        </w:tc>
        <w:tc>
          <w:tcPr>
            <w:tcW w:w="5596" w:type="dxa"/>
          </w:tcPr>
          <w:p w:rsidR="00C5358D" w:rsidRDefault="00C5358D" w:rsidP="00C5358D">
            <w:r w:rsidRPr="00756EA6">
              <w:t>That a warning be displayed saying there was an error connecting to the server. Do you wish to retry</w:t>
            </w:r>
          </w:p>
        </w:tc>
        <w:tc>
          <w:tcPr>
            <w:tcW w:w="714" w:type="dxa"/>
          </w:tcPr>
          <w:p w:rsidR="00C5358D" w:rsidRDefault="00C5358D" w:rsidP="00C5358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5358D" w:rsidRPr="00C5358D" w:rsidRDefault="00C5358D" w:rsidP="00C5358D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A06E30" w:rsidRPr="00C5358D" w:rsidRDefault="00C5358D" w:rsidP="00780A9A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81.25pt">
            <v:imagedata r:id="rId7" o:title="Screenshot_2018-09-12-15-04-40"/>
          </v:shape>
        </w:pict>
      </w:r>
    </w:p>
    <w:p w:rsidR="0004651B" w:rsidRDefault="0004651B" w:rsidP="00374830">
      <w:pPr>
        <w:pStyle w:val="bp"/>
        <w:spacing w:before="0" w:after="0"/>
      </w:pPr>
    </w:p>
    <w:p w:rsidR="00D6085C" w:rsidRDefault="002809AB" w:rsidP="00374830">
      <w:pPr>
        <w:pStyle w:val="bp"/>
        <w:spacing w:before="0" w:after="0"/>
      </w:pPr>
      <w:r>
        <w:t>No error stuck on splash screen</w:t>
      </w:r>
      <w:bookmarkStart w:id="0" w:name="_GoBack"/>
      <w:bookmarkEnd w:id="0"/>
    </w:p>
    <w:sectPr w:rsidR="00D6085C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269" w:rsidRDefault="00CA2269">
      <w:r>
        <w:separator/>
      </w:r>
    </w:p>
  </w:endnote>
  <w:endnote w:type="continuationSeparator" w:id="0">
    <w:p w:rsidR="00CA2269" w:rsidRDefault="00CA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09A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809A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269" w:rsidRDefault="00CA2269">
      <w:r>
        <w:separator/>
      </w:r>
    </w:p>
  </w:footnote>
  <w:footnote w:type="continuationSeparator" w:id="0">
    <w:p w:rsidR="00CA2269" w:rsidRDefault="00CA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0751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09AB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3EDC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1F69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E3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58D"/>
    <w:rsid w:val="00C87E36"/>
    <w:rsid w:val="00C94212"/>
    <w:rsid w:val="00C96837"/>
    <w:rsid w:val="00CA2269"/>
    <w:rsid w:val="00CC47D2"/>
    <w:rsid w:val="00CC74EE"/>
    <w:rsid w:val="00CD6734"/>
    <w:rsid w:val="00D010AF"/>
    <w:rsid w:val="00D24817"/>
    <w:rsid w:val="00D6085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5</cp:revision>
  <cp:lastPrinted>2003-10-05T22:49:00Z</cp:lastPrinted>
  <dcterms:created xsi:type="dcterms:W3CDTF">2018-06-10T00:41:00Z</dcterms:created>
  <dcterms:modified xsi:type="dcterms:W3CDTF">2018-09-12T05:10:00Z</dcterms:modified>
</cp:coreProperties>
</file>