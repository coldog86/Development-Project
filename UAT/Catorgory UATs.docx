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34720A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E52281" w:rsidP="00A8550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Choose a Category 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697CF3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</w:t>
            </w:r>
            <w:r w:rsidR="00501D58">
              <w:rPr>
                <w:sz w:val="24"/>
                <w:szCs w:val="24"/>
              </w:rPr>
              <w:t>-New Game</w:t>
            </w:r>
          </w:p>
        </w:tc>
      </w:tr>
      <w:tr w:rsidR="000E76F5" w:rsidTr="00EC1FB5">
        <w:trPr>
          <w:cantSplit/>
          <w:trHeight w:val="711"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Pr="009B3DFA" w:rsidRDefault="00EC1FB5" w:rsidP="00E52281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</w:t>
            </w:r>
            <w:r w:rsidR="00697CF3">
              <w:rPr>
                <w:sz w:val="24"/>
                <w:szCs w:val="24"/>
              </w:rPr>
              <w:t xml:space="preserve">players can </w:t>
            </w:r>
            <w:r w:rsidR="00E52281">
              <w:rPr>
                <w:sz w:val="24"/>
                <w:szCs w:val="24"/>
              </w:rPr>
              <w:t>choose a category at the start of game play</w:t>
            </w: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B2DEE" w:rsidRDefault="00AB2DEE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8C0332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</w:t>
            </w:r>
          </w:p>
          <w:p w:rsidR="00697CF3" w:rsidRPr="009B3DFA" w:rsidRDefault="00697CF3" w:rsidP="00A8550F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E52281" w:rsidP="00E52281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able to choose and play a game in the category they have chosen</w:t>
            </w:r>
          </w:p>
        </w:tc>
      </w:tr>
      <w:tr w:rsidR="00E303EF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  <w:bookmarkStart w:id="0" w:name="_GoBack"/>
            <w:bookmarkEnd w:id="0"/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:rsidTr="00EC1FB5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994EED" w:rsidRDefault="00536681">
            <w:pPr>
              <w:pStyle w:val="bp"/>
              <w:rPr>
                <w:b/>
                <w:bCs/>
                <w:color w:val="538135" w:themeColor="accent6" w:themeShade="BF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E52281" w:rsidP="00E52281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drop down menu consisting of a list of the categories available 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0E76F5" w:rsidRPr="000F12CB" w:rsidRDefault="00501D58" w:rsidP="00501D58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will choose a category by clicking their choose</w:t>
            </w:r>
          </w:p>
        </w:tc>
        <w:tc>
          <w:tcPr>
            <w:tcW w:w="5596" w:type="dxa"/>
          </w:tcPr>
          <w:p w:rsidR="000E76F5" w:rsidRDefault="00501D58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User should be able to select a category and then </w:t>
            </w:r>
            <w:r w:rsidR="004E518A">
              <w:rPr>
                <w:sz w:val="24"/>
              </w:rPr>
              <w:t>have the game start</w:t>
            </w:r>
          </w:p>
        </w:tc>
        <w:tc>
          <w:tcPr>
            <w:tcW w:w="714" w:type="dxa"/>
          </w:tcPr>
          <w:p w:rsidR="000E76F5" w:rsidRPr="006A73A9" w:rsidRDefault="00697CF3" w:rsidP="000E76F5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p w:rsidR="007A0169" w:rsidRDefault="007A0169"/>
    <w:p w:rsidR="00994EED" w:rsidRDefault="00994EED"/>
    <w:p w:rsidR="00994EED" w:rsidRDefault="009E483F">
      <w:r w:rsidRPr="009E483F">
        <w:rPr>
          <w:noProof/>
          <w:lang w:val="en-AU" w:eastAsia="en-AU"/>
        </w:rPr>
        <w:lastRenderedPageBreak/>
        <w:drawing>
          <wp:inline distT="0" distB="0" distL="0" distR="0" wp14:anchorId="13F9FF0B" wp14:editId="78B9F799">
            <wp:extent cx="2914174" cy="5180754"/>
            <wp:effectExtent l="0" t="0" r="635" b="1270"/>
            <wp:docPr id="1" name="Picture 1" descr="C:\Users\mckco1\AppData\Local\Microsoft\Windows\INetCache\Content.Outlook\IIGG3XKH\Screenshot_2018-09-12-16-34-45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ckco1\AppData\Local\Microsoft\Windows\INetCache\Content.Outlook\IIGG3XKH\Screenshot_2018-09-12-16-34-45-4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474" cy="519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169" w:rsidRDefault="007A0169"/>
    <w:tbl>
      <w:tblPr>
        <w:tblW w:w="13178" w:type="dxa"/>
        <w:tblLook w:val="0000" w:firstRow="0" w:lastRow="0" w:firstColumn="0" w:lastColumn="0" w:noHBand="0" w:noVBand="0"/>
      </w:tblPr>
      <w:tblGrid>
        <w:gridCol w:w="738"/>
        <w:gridCol w:w="2700"/>
        <w:gridCol w:w="2716"/>
        <w:gridCol w:w="5596"/>
        <w:gridCol w:w="714"/>
        <w:gridCol w:w="714"/>
      </w:tblGrid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AB2DEE" w:rsidRDefault="009E483F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Continue a game with a preselected </w:t>
            </w:r>
            <w:proofErr w:type="spellStart"/>
            <w:r>
              <w:rPr>
                <w:sz w:val="24"/>
                <w:szCs w:val="24"/>
              </w:rPr>
              <w:t>catagory</w:t>
            </w:r>
            <w:proofErr w:type="spellEnd"/>
            <w:r w:rsidR="00242CD1">
              <w:rPr>
                <w:sz w:val="24"/>
                <w:szCs w:val="24"/>
              </w:rPr>
              <w:t xml:space="preserve"> 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477532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a Game-New Game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242CD1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test whether players can </w:t>
            </w:r>
            <w:r w:rsidR="009E483F">
              <w:rPr>
                <w:sz w:val="24"/>
                <w:szCs w:val="24"/>
              </w:rPr>
              <w:t>continue a game where the category is already selected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must have logged in</w:t>
            </w:r>
          </w:p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must be an ongoing game in need of an opponent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477532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9B3DFA" w:rsidRDefault="009E483F" w:rsidP="009E483F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player is told the category and can then play a round</w:t>
            </w: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242CD1" w:rsidTr="00242CD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42CD1" w:rsidRDefault="00242CD1" w:rsidP="00242CD1">
            <w:pPr>
              <w:pStyle w:val="bp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42CD1" w:rsidRPr="00242CD1" w:rsidRDefault="00242CD1" w:rsidP="00242CD1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42CD1" w:rsidRDefault="00242CD1" w:rsidP="00477532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42CD1" w:rsidRDefault="00242CD1" w:rsidP="00477532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42CD1" w:rsidRDefault="00242CD1" w:rsidP="00477532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242CD1" w:rsidRPr="00854E58" w:rsidRDefault="00242CD1" w:rsidP="00477532">
            <w:pPr>
              <w:pStyle w:val="proc"/>
              <w:numPr>
                <w:ilvl w:val="0"/>
                <w:numId w:val="0"/>
              </w:numPr>
              <w:ind w:left="-41"/>
              <w:rPr>
                <w:sz w:val="24"/>
              </w:rPr>
            </w:pPr>
            <w:r>
              <w:rPr>
                <w:sz w:val="24"/>
              </w:rPr>
              <w:t xml:space="preserve">User will click the new game button on the open game screen </w:t>
            </w:r>
          </w:p>
        </w:tc>
        <w:tc>
          <w:tcPr>
            <w:tcW w:w="5596" w:type="dxa"/>
          </w:tcPr>
          <w:p w:rsidR="00242CD1" w:rsidRDefault="00242CD1" w:rsidP="009E483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user should be presented with a popup </w:t>
            </w:r>
            <w:r w:rsidR="009E483F">
              <w:rPr>
                <w:sz w:val="24"/>
              </w:rPr>
              <w:t xml:space="preserve">telling them what category the round will be 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  <w:tr w:rsidR="00242CD1" w:rsidTr="00477532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242CD1" w:rsidRDefault="00242CD1" w:rsidP="00477532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2"/>
            <w:tcBorders>
              <w:left w:val="single" w:sz="4" w:space="0" w:color="auto"/>
            </w:tcBorders>
          </w:tcPr>
          <w:p w:rsidR="00242CD1" w:rsidRPr="000F12CB" w:rsidRDefault="009E483F" w:rsidP="009E483F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User </w:t>
            </w:r>
            <w:r>
              <w:rPr>
                <w:sz w:val="24"/>
              </w:rPr>
              <w:t xml:space="preserve">can select start game </w:t>
            </w:r>
          </w:p>
        </w:tc>
        <w:tc>
          <w:tcPr>
            <w:tcW w:w="5596" w:type="dxa"/>
          </w:tcPr>
          <w:p w:rsidR="00242CD1" w:rsidRDefault="009E483F" w:rsidP="00477532">
            <w:pPr>
              <w:pStyle w:val="bp"/>
              <w:rPr>
                <w:sz w:val="24"/>
              </w:rPr>
            </w:pPr>
            <w:r>
              <w:rPr>
                <w:sz w:val="24"/>
              </w:rPr>
              <w:t>The round will start</w:t>
            </w:r>
          </w:p>
        </w:tc>
        <w:tc>
          <w:tcPr>
            <w:tcW w:w="714" w:type="dxa"/>
          </w:tcPr>
          <w:p w:rsidR="00242CD1" w:rsidRPr="006A73A9" w:rsidRDefault="00242CD1" w:rsidP="00477532">
            <w:pPr>
              <w:pStyle w:val="RowHeadings"/>
              <w:spacing w:before="80" w:after="80"/>
              <w:jc w:val="center"/>
              <w:rPr>
                <w:color w:val="538135"/>
              </w:rPr>
            </w:pPr>
            <w:r>
              <w:rPr>
                <w:color w:val="538135"/>
              </w:rPr>
              <w:t>P</w:t>
            </w:r>
          </w:p>
        </w:tc>
        <w:tc>
          <w:tcPr>
            <w:tcW w:w="714" w:type="dxa"/>
          </w:tcPr>
          <w:p w:rsidR="00242CD1" w:rsidRDefault="00242CD1" w:rsidP="00477532">
            <w:pPr>
              <w:pStyle w:val="RowHeadings"/>
              <w:spacing w:before="80" w:after="80"/>
            </w:pPr>
          </w:p>
        </w:tc>
      </w:tr>
    </w:tbl>
    <w:p w:rsidR="00780A9A" w:rsidRDefault="009E483F" w:rsidP="002A26D3">
      <w:pPr>
        <w:pStyle w:val="bp"/>
        <w:spacing w:before="0" w:after="0"/>
      </w:pPr>
      <w:r w:rsidRPr="009E483F">
        <w:rPr>
          <w:noProof/>
          <w:lang w:val="en-AU" w:eastAsia="en-AU"/>
        </w:rPr>
        <w:lastRenderedPageBreak/>
        <w:drawing>
          <wp:inline distT="0" distB="0" distL="0" distR="0">
            <wp:extent cx="2866390" cy="5095804"/>
            <wp:effectExtent l="0" t="0" r="0" b="0"/>
            <wp:docPr id="2" name="Picture 2" descr="C:\Users\mckco1\AppData\Local\Microsoft\Windows\INetCache\Content.Outlook\IIGG3XKH\Screenshot_2018-09-12-16-08-07-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ckco1\AppData\Local\Microsoft\Windows\INetCache\Content.Outlook\IIGG3XKH\Screenshot_2018-09-12-16-08-07-9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78" cy="511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A9A" w:rsidSect="00A37650">
      <w:headerReference w:type="default" r:id="rId9"/>
      <w:footerReference w:type="even" r:id="rId10"/>
      <w:footerReference w:type="default" r:id="rId11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4D77" w:rsidRDefault="00F44D77">
      <w:r>
        <w:separator/>
      </w:r>
    </w:p>
  </w:endnote>
  <w:endnote w:type="continuationSeparator" w:id="0">
    <w:p w:rsidR="00F44D77" w:rsidRDefault="00F44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6AAD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46AAD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4D77" w:rsidRDefault="00F44D77">
      <w:r>
        <w:separator/>
      </w:r>
    </w:p>
  </w:footnote>
  <w:footnote w:type="continuationSeparator" w:id="0">
    <w:p w:rsidR="00F44D77" w:rsidRDefault="00F44D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E46AAD" w:rsidP="000E76F5">
          <w:r>
            <w:t>Categories</w:t>
          </w:r>
        </w:p>
      </w:tc>
      <w:tc>
        <w:tcPr>
          <w:tcW w:w="3179" w:type="dxa"/>
        </w:tcPr>
        <w:p w:rsidR="00E46AAD" w:rsidRDefault="00E46AAD" w:rsidP="00E46AAD">
          <w:r>
            <w:t xml:space="preserve">  Date:  12/09/2018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16C3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2E9"/>
    <w:rsid w:val="001A0459"/>
    <w:rsid w:val="001A6775"/>
    <w:rsid w:val="001A7865"/>
    <w:rsid w:val="001B0072"/>
    <w:rsid w:val="001B557B"/>
    <w:rsid w:val="001D00C4"/>
    <w:rsid w:val="001E4A63"/>
    <w:rsid w:val="001F01F4"/>
    <w:rsid w:val="001F6448"/>
    <w:rsid w:val="001F7C68"/>
    <w:rsid w:val="002052B0"/>
    <w:rsid w:val="00205D7F"/>
    <w:rsid w:val="00212269"/>
    <w:rsid w:val="00212A3D"/>
    <w:rsid w:val="00242CD1"/>
    <w:rsid w:val="00245DFB"/>
    <w:rsid w:val="0028734F"/>
    <w:rsid w:val="00291668"/>
    <w:rsid w:val="002A26D3"/>
    <w:rsid w:val="002A7E47"/>
    <w:rsid w:val="002C1B7F"/>
    <w:rsid w:val="002D07CF"/>
    <w:rsid w:val="002D1D0A"/>
    <w:rsid w:val="002D7BA4"/>
    <w:rsid w:val="002E347B"/>
    <w:rsid w:val="00317678"/>
    <w:rsid w:val="00320DA6"/>
    <w:rsid w:val="00331345"/>
    <w:rsid w:val="0034720A"/>
    <w:rsid w:val="00353537"/>
    <w:rsid w:val="00354F50"/>
    <w:rsid w:val="00362280"/>
    <w:rsid w:val="00374830"/>
    <w:rsid w:val="00382D26"/>
    <w:rsid w:val="003910B3"/>
    <w:rsid w:val="003A25C3"/>
    <w:rsid w:val="003D2557"/>
    <w:rsid w:val="003D2ED7"/>
    <w:rsid w:val="003D715E"/>
    <w:rsid w:val="003E3415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D1C11"/>
    <w:rsid w:val="004E420D"/>
    <w:rsid w:val="004E518A"/>
    <w:rsid w:val="004F4FB4"/>
    <w:rsid w:val="004F7B53"/>
    <w:rsid w:val="004F7C17"/>
    <w:rsid w:val="00501D58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956EC"/>
    <w:rsid w:val="00697CF3"/>
    <w:rsid w:val="006A73A9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A0169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C0332"/>
    <w:rsid w:val="008D2261"/>
    <w:rsid w:val="008D7FEE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EED"/>
    <w:rsid w:val="009B2145"/>
    <w:rsid w:val="009C06FE"/>
    <w:rsid w:val="009C4C9A"/>
    <w:rsid w:val="009D1046"/>
    <w:rsid w:val="009D2765"/>
    <w:rsid w:val="009E2570"/>
    <w:rsid w:val="009E483F"/>
    <w:rsid w:val="00A03779"/>
    <w:rsid w:val="00A11301"/>
    <w:rsid w:val="00A30AD6"/>
    <w:rsid w:val="00A37650"/>
    <w:rsid w:val="00A46037"/>
    <w:rsid w:val="00A6090E"/>
    <w:rsid w:val="00A72B6A"/>
    <w:rsid w:val="00A739C2"/>
    <w:rsid w:val="00A8550F"/>
    <w:rsid w:val="00A857E6"/>
    <w:rsid w:val="00AB1975"/>
    <w:rsid w:val="00AB1A12"/>
    <w:rsid w:val="00AB2DEE"/>
    <w:rsid w:val="00AC35E1"/>
    <w:rsid w:val="00AD452D"/>
    <w:rsid w:val="00B12289"/>
    <w:rsid w:val="00B12935"/>
    <w:rsid w:val="00B137E9"/>
    <w:rsid w:val="00B3013D"/>
    <w:rsid w:val="00B3144A"/>
    <w:rsid w:val="00B51973"/>
    <w:rsid w:val="00B5620B"/>
    <w:rsid w:val="00B71A35"/>
    <w:rsid w:val="00BA316B"/>
    <w:rsid w:val="00BA717F"/>
    <w:rsid w:val="00BA7A4A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6AAD"/>
    <w:rsid w:val="00E5228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C1FB5"/>
    <w:rsid w:val="00ED04E8"/>
    <w:rsid w:val="00ED1B99"/>
    <w:rsid w:val="00EE05CC"/>
    <w:rsid w:val="00EF0DE2"/>
    <w:rsid w:val="00EF2C19"/>
    <w:rsid w:val="00F01165"/>
    <w:rsid w:val="00F2079A"/>
    <w:rsid w:val="00F30EEB"/>
    <w:rsid w:val="00F44D77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8D73621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F50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185</TotalTime>
  <Pages>4</Pages>
  <Words>232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McKeahnie, Collin</cp:lastModifiedBy>
  <cp:revision>8</cp:revision>
  <cp:lastPrinted>2003-10-05T22:49:00Z</cp:lastPrinted>
  <dcterms:created xsi:type="dcterms:W3CDTF">2018-08-06T04:07:00Z</dcterms:created>
  <dcterms:modified xsi:type="dcterms:W3CDTF">2018-09-12T06:44:00Z</dcterms:modified>
</cp:coreProperties>
</file>