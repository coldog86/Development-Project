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 w14:paraId="5ED87A50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D9033C5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1EF638" w14:textId="77777777" w:rsidR="0034720A" w:rsidRPr="00A70F2B" w:rsidRDefault="000E76F5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70F2B">
              <w:rPr>
                <w:sz w:val="24"/>
                <w:szCs w:val="24"/>
              </w:rPr>
              <w:t xml:space="preserve">Login </w:t>
            </w:r>
          </w:p>
        </w:tc>
      </w:tr>
      <w:tr w:rsidR="000E76F5" w14:paraId="066C64DF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1D94334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F3EA32" w14:textId="77777777" w:rsidR="000E76F5" w:rsidRPr="009B3DFA" w:rsidRDefault="000E76F5" w:rsidP="000E76F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  <w:r w:rsidRPr="009B3DFA">
              <w:rPr>
                <w:sz w:val="24"/>
                <w:szCs w:val="24"/>
              </w:rPr>
              <w:t>-Check Editable Fields</w:t>
            </w:r>
          </w:p>
        </w:tc>
      </w:tr>
      <w:tr w:rsidR="000E76F5" w14:paraId="35A83306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667749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FAEECF" w14:textId="77777777" w:rsidR="000E76F5" w:rsidRPr="009B3DFA" w:rsidRDefault="000E76F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 xml:space="preserve">Verify that </w:t>
            </w:r>
            <w:r>
              <w:rPr>
                <w:sz w:val="24"/>
                <w:szCs w:val="24"/>
              </w:rPr>
              <w:t>login</w:t>
            </w:r>
            <w:r w:rsidRPr="009B3DFA">
              <w:rPr>
                <w:sz w:val="24"/>
                <w:szCs w:val="24"/>
              </w:rPr>
              <w:t xml:space="preserve"> </w:t>
            </w:r>
            <w:r w:rsidR="00DE3FBC">
              <w:rPr>
                <w:sz w:val="24"/>
                <w:szCs w:val="24"/>
              </w:rPr>
              <w:t>form has input fields u</w:t>
            </w:r>
            <w:r>
              <w:rPr>
                <w:sz w:val="24"/>
                <w:szCs w:val="24"/>
              </w:rPr>
              <w:t>sername</w:t>
            </w:r>
            <w:r w:rsidRPr="009B3DFA">
              <w:rPr>
                <w:sz w:val="24"/>
                <w:szCs w:val="24"/>
              </w:rPr>
              <w:t xml:space="preserve"> and password </w:t>
            </w:r>
            <w:r>
              <w:rPr>
                <w:sz w:val="24"/>
                <w:szCs w:val="24"/>
              </w:rPr>
              <w:t xml:space="preserve">fields </w:t>
            </w:r>
            <w:r w:rsidRPr="009B3DFA">
              <w:rPr>
                <w:sz w:val="24"/>
                <w:szCs w:val="24"/>
              </w:rPr>
              <w:t>and that these are editable</w:t>
            </w:r>
          </w:p>
        </w:tc>
      </w:tr>
      <w:tr w:rsidR="000E76F5" w14:paraId="1C8644F5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0BA2D06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5DF4D4" w14:textId="237ECCCF" w:rsidR="000E76F5" w:rsidRPr="009B3DFA" w:rsidRDefault="00EF0D51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  <w:r w:rsidRPr="009B3DFA">
              <w:rPr>
                <w:sz w:val="24"/>
                <w:szCs w:val="24"/>
              </w:rPr>
              <w:t>screen</w:t>
            </w:r>
            <w:r w:rsidR="000E76F5" w:rsidRPr="009B3DFA">
              <w:rPr>
                <w:sz w:val="24"/>
                <w:szCs w:val="24"/>
              </w:rPr>
              <w:t xml:space="preserve"> must be open</w:t>
            </w:r>
          </w:p>
        </w:tc>
      </w:tr>
      <w:tr w:rsidR="000E76F5" w14:paraId="03E1678F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10199B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B34EC4" w14:textId="77777777" w:rsidR="000E76F5" w:rsidRPr="009B3DFA" w:rsidRDefault="000E76F5" w:rsidP="000E76F5">
            <w:pPr>
              <w:pStyle w:val="bp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That all input fields are filled</w:t>
            </w:r>
          </w:p>
        </w:tc>
      </w:tr>
      <w:tr w:rsidR="00E303EF" w14:paraId="70BC8E46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94E8ED2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  <w:r w:rsidR="00B16CE6">
              <w:rPr>
                <w:b/>
              </w:rPr>
              <w:t xml:space="preserve"> 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C9FF21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414D841B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55D1E7F5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28F978B3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CAAFF54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7120293" w14:textId="77777777" w:rsidR="00536681" w:rsidRDefault="00E13DD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E13DDE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F1585" w14:paraId="652D8A18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59846D2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DE186F5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10034657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8AE2935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7C6FB988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14:paraId="5C2823AF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F17A5F2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6945E59E" w14:textId="77777777" w:rsidR="000E76F5" w:rsidRPr="00854E58" w:rsidRDefault="000E76F5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Does Login form have username input field</w:t>
            </w:r>
          </w:p>
        </w:tc>
        <w:tc>
          <w:tcPr>
            <w:tcW w:w="5596" w:type="dxa"/>
          </w:tcPr>
          <w:p w14:paraId="3986BAC9" w14:textId="77777777" w:rsidR="000E76F5" w:rsidRDefault="000E76F5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14:paraId="00B88970" w14:textId="77777777" w:rsidR="000E76F5" w:rsidRPr="00120D16" w:rsidRDefault="00213C0B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120D16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27D4E0D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14:paraId="77F8A775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AEDE983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64240082" w14:textId="77777777" w:rsidR="000E76F5" w:rsidRPr="000F12CB" w:rsidRDefault="000E76F5" w:rsidP="000E76F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0F12CB">
              <w:rPr>
                <w:sz w:val="24"/>
              </w:rPr>
              <w:t xml:space="preserve">Does </w:t>
            </w:r>
            <w:r>
              <w:rPr>
                <w:sz w:val="24"/>
              </w:rPr>
              <w:t>Login</w:t>
            </w:r>
            <w:r w:rsidRPr="000F12CB">
              <w:rPr>
                <w:sz w:val="24"/>
              </w:rPr>
              <w:t xml:space="preserve"> form have</w:t>
            </w:r>
            <w:r>
              <w:rPr>
                <w:sz w:val="24"/>
              </w:rPr>
              <w:t xml:space="preserve"> password </w:t>
            </w:r>
            <w:r w:rsidRPr="000F12CB">
              <w:rPr>
                <w:sz w:val="24"/>
              </w:rPr>
              <w:t>input field</w:t>
            </w:r>
          </w:p>
        </w:tc>
        <w:tc>
          <w:tcPr>
            <w:tcW w:w="5596" w:type="dxa"/>
          </w:tcPr>
          <w:p w14:paraId="543464BA" w14:textId="77777777" w:rsidR="000E76F5" w:rsidRDefault="000E76F5" w:rsidP="000E76F5">
            <w:pPr>
              <w:pStyle w:val="bp"/>
              <w:rPr>
                <w:sz w:val="24"/>
              </w:rPr>
            </w:pPr>
            <w:r w:rsidRPr="000F12CB"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14:paraId="790903D1" w14:textId="77777777" w:rsidR="000E76F5" w:rsidRPr="00120D16" w:rsidRDefault="00213C0B" w:rsidP="00213C0B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120D16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69E4575E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14:paraId="65861462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93D2C71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5ADEA51E" w14:textId="77777777" w:rsidR="000E76F5" w:rsidRPr="00316E2B" w:rsidRDefault="000E76F5" w:rsidP="000E76F5">
            <w:r w:rsidRPr="00316E2B">
              <w:t>Type information into editable fields</w:t>
            </w:r>
          </w:p>
        </w:tc>
        <w:tc>
          <w:tcPr>
            <w:tcW w:w="5596" w:type="dxa"/>
          </w:tcPr>
          <w:p w14:paraId="2A716756" w14:textId="77777777" w:rsidR="000E76F5" w:rsidRDefault="000E76F5" w:rsidP="000E76F5">
            <w:r w:rsidRPr="00316E2B">
              <w:t>That the user can type required details into input fields</w:t>
            </w:r>
          </w:p>
        </w:tc>
        <w:tc>
          <w:tcPr>
            <w:tcW w:w="714" w:type="dxa"/>
          </w:tcPr>
          <w:p w14:paraId="5B96163F" w14:textId="77777777" w:rsidR="000E76F5" w:rsidRPr="00120D16" w:rsidRDefault="00120D16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27E05E15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120D16" w14:paraId="0D3B0DC0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63C8DBC0" w14:textId="77777777" w:rsidR="00120D16" w:rsidRDefault="00120D16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2BA34106" w14:textId="77777777" w:rsidR="00120D16" w:rsidRPr="00316E2B" w:rsidRDefault="00120D16" w:rsidP="00120D16">
            <w:r>
              <w:t xml:space="preserve">Is password viewable </w:t>
            </w:r>
          </w:p>
        </w:tc>
        <w:tc>
          <w:tcPr>
            <w:tcW w:w="5596" w:type="dxa"/>
          </w:tcPr>
          <w:p w14:paraId="310248B7" w14:textId="77777777" w:rsidR="00120D16" w:rsidRPr="00316E2B" w:rsidRDefault="00120D16" w:rsidP="00120D16">
            <w:r>
              <w:t xml:space="preserve">Password should show as asterisk’s </w:t>
            </w:r>
          </w:p>
        </w:tc>
        <w:tc>
          <w:tcPr>
            <w:tcW w:w="714" w:type="dxa"/>
          </w:tcPr>
          <w:p w14:paraId="3FAC5D89" w14:textId="77777777" w:rsidR="00120D16" w:rsidRDefault="00120D16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28D2E6E" w14:textId="77777777" w:rsidR="00120D16" w:rsidRDefault="00120D16" w:rsidP="000E76F5">
            <w:pPr>
              <w:pStyle w:val="RowHeadings"/>
              <w:spacing w:before="80" w:after="80"/>
            </w:pPr>
          </w:p>
        </w:tc>
      </w:tr>
    </w:tbl>
    <w:p w14:paraId="2D8B45C9" w14:textId="77777777" w:rsidR="00A30AD6" w:rsidRDefault="00A30AD6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6"/>
        <w:gridCol w:w="1922"/>
        <w:gridCol w:w="2153"/>
        <w:gridCol w:w="2153"/>
        <w:gridCol w:w="2153"/>
        <w:gridCol w:w="2153"/>
      </w:tblGrid>
      <w:tr w:rsidR="000E76F5" w:rsidRPr="003F7E88" w14:paraId="6543C3E0" w14:textId="77777777" w:rsidTr="00F377A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00EAFD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14:paraId="3A8A9703" w14:textId="77777777" w:rsidTr="00F377A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BE4BA7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69395B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CA4347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83F83A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D67F3E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7DC53E0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14:paraId="1F79375E" w14:textId="77777777" w:rsidTr="00F377A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71D0115F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56376E0F" w14:textId="77777777" w:rsidR="000E76F5" w:rsidRPr="00572CE5" w:rsidRDefault="00B16CE6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27861BBA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5EE28616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333ED9D4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0D3759B5" w14:textId="77777777" w:rsidR="000E76F5" w:rsidRDefault="000E76F5" w:rsidP="00F377AC">
            <w:pPr>
              <w:pStyle w:val="bp"/>
              <w:spacing w:before="0" w:after="0"/>
            </w:pPr>
          </w:p>
        </w:tc>
      </w:tr>
      <w:tr w:rsidR="000E76F5" w14:paraId="1D2921CA" w14:textId="77777777" w:rsidTr="00F377AC">
        <w:tc>
          <w:tcPr>
            <w:tcW w:w="2448" w:type="dxa"/>
            <w:shd w:val="clear" w:color="auto" w:fill="E0E0E0"/>
          </w:tcPr>
          <w:p w14:paraId="084DD6FC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Password </w:t>
            </w:r>
          </w:p>
        </w:tc>
        <w:tc>
          <w:tcPr>
            <w:tcW w:w="1944" w:type="dxa"/>
            <w:shd w:val="clear" w:color="auto" w:fill="auto"/>
          </w:tcPr>
          <w:p w14:paraId="2D3D401D" w14:textId="77777777" w:rsidR="000E76F5" w:rsidRPr="00572CE5" w:rsidRDefault="00B16CE6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Test1234</w:t>
            </w:r>
          </w:p>
        </w:tc>
        <w:tc>
          <w:tcPr>
            <w:tcW w:w="2196" w:type="dxa"/>
            <w:shd w:val="clear" w:color="auto" w:fill="auto"/>
          </w:tcPr>
          <w:p w14:paraId="21D165B7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7937D466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6DDC52B9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85E8535" w14:textId="77777777" w:rsidR="000E76F5" w:rsidRDefault="000E76F5" w:rsidP="00F377AC">
            <w:pPr>
              <w:pStyle w:val="bp"/>
              <w:spacing w:before="0" w:after="0"/>
            </w:pPr>
          </w:p>
        </w:tc>
      </w:tr>
    </w:tbl>
    <w:p w14:paraId="4E020C90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3FA8C369" w14:textId="77777777" w:rsidR="00A37650" w:rsidRDefault="00A37650" w:rsidP="00780A9A">
      <w:pPr>
        <w:pStyle w:val="bp"/>
        <w:spacing w:before="0" w:after="0"/>
      </w:pPr>
    </w:p>
    <w:p w14:paraId="485D577B" w14:textId="77777777" w:rsidR="00120D16" w:rsidRDefault="00120D16" w:rsidP="00780A9A">
      <w:pPr>
        <w:pStyle w:val="bp"/>
        <w:spacing w:before="0" w:after="0"/>
      </w:pPr>
    </w:p>
    <w:p w14:paraId="3FF1D656" w14:textId="77777777" w:rsidR="00120D16" w:rsidRDefault="00120D16" w:rsidP="00780A9A">
      <w:pPr>
        <w:pStyle w:val="bp"/>
        <w:spacing w:before="0" w:after="0"/>
      </w:pPr>
    </w:p>
    <w:p w14:paraId="3BB8741D" w14:textId="77777777" w:rsidR="00120D16" w:rsidRDefault="00120D16" w:rsidP="00780A9A">
      <w:pPr>
        <w:pStyle w:val="bp"/>
        <w:spacing w:before="0" w:after="0"/>
      </w:pPr>
    </w:p>
    <w:p w14:paraId="2E4B5254" w14:textId="77777777" w:rsidR="00120D16" w:rsidRDefault="00D946F0" w:rsidP="00780A9A">
      <w:pPr>
        <w:pStyle w:val="bp"/>
        <w:spacing w:before="0" w:after="0"/>
      </w:pPr>
      <w:r>
        <w:pict w14:anchorId="75A99B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366pt">
            <v:imagedata r:id="rId7" o:title="2018-05-28_14-36-17"/>
          </v:shape>
        </w:pict>
      </w:r>
    </w:p>
    <w:p w14:paraId="1AA23988" w14:textId="77777777" w:rsidR="00120D16" w:rsidRDefault="00120D16" w:rsidP="00780A9A">
      <w:pPr>
        <w:pStyle w:val="bp"/>
        <w:spacing w:before="0" w:after="0"/>
      </w:pPr>
    </w:p>
    <w:p w14:paraId="5C85E827" w14:textId="77777777" w:rsidR="00120D16" w:rsidRDefault="00120D16" w:rsidP="00780A9A">
      <w:pPr>
        <w:pStyle w:val="bp"/>
        <w:spacing w:before="0" w:after="0"/>
      </w:pPr>
    </w:p>
    <w:p w14:paraId="18280087" w14:textId="77777777" w:rsidR="003375C9" w:rsidRDefault="003375C9" w:rsidP="00780A9A">
      <w:pPr>
        <w:pStyle w:val="bp"/>
        <w:spacing w:before="0" w:after="0"/>
        <w:sectPr w:rsidR="003375C9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  <w:r>
        <w:t xml:space="preserve">Input fields editable </w:t>
      </w:r>
      <w:r w:rsidR="007C6DB9">
        <w:t>and password</w:t>
      </w:r>
      <w:r>
        <w:t xml:space="preserve"> shown as </w:t>
      </w:r>
      <w:r w:rsidR="0068375C">
        <w:t>asterisk’s</w:t>
      </w:r>
    </w:p>
    <w:p w14:paraId="51A90525" w14:textId="77777777" w:rsidR="00780A9A" w:rsidRDefault="00780A9A" w:rsidP="00780A9A">
      <w:pPr>
        <w:pStyle w:val="bp"/>
        <w:spacing w:before="0" w:after="0"/>
      </w:pPr>
    </w:p>
    <w:p w14:paraId="5C374EEE" w14:textId="77777777" w:rsidR="00780A9A" w:rsidRDefault="00780A9A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9B3DFA" w14:paraId="20149DB8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DBEF47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77696F" w14:textId="77777777" w:rsidR="000E76F5" w:rsidRPr="009B3DFA" w:rsidRDefault="000E76F5" w:rsidP="00F377AC">
            <w:pPr>
              <w:pStyle w:val="bp"/>
              <w:spacing w:before="0" w:after="0"/>
            </w:pPr>
            <w:r>
              <w:t>Login</w:t>
            </w:r>
            <w:r w:rsidRPr="009B3DFA">
              <w:t xml:space="preserve"> account</w:t>
            </w:r>
          </w:p>
        </w:tc>
      </w:tr>
      <w:tr w:rsidR="000E76F5" w:rsidRPr="009B3DFA" w14:paraId="4A64C818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1F35FE1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B211E2" w14:textId="77777777" w:rsidR="000E76F5" w:rsidRPr="009B3DFA" w:rsidRDefault="000E76F5" w:rsidP="00F377AC">
            <w:pPr>
              <w:pStyle w:val="bp"/>
              <w:spacing w:before="0" w:after="0"/>
            </w:pPr>
            <w:r>
              <w:t>Login</w:t>
            </w:r>
            <w:r w:rsidRPr="009B3DFA">
              <w:t>-Blank Username</w:t>
            </w:r>
          </w:p>
        </w:tc>
      </w:tr>
      <w:tr w:rsidR="000E76F5" w:rsidRPr="009B3DFA" w14:paraId="27982A75" w14:textId="77777777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5D1504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FC06A7" w14:textId="77777777" w:rsidR="000E76F5" w:rsidRPr="009B3DFA" w:rsidRDefault="000E76F5" w:rsidP="00F377AC">
            <w:pPr>
              <w:pStyle w:val="bp"/>
            </w:pPr>
            <w:r w:rsidRPr="009B3DFA">
              <w:t>Verify that entering blank spaces on username field produces error message</w:t>
            </w:r>
          </w:p>
        </w:tc>
      </w:tr>
      <w:tr w:rsidR="000E76F5" w:rsidRPr="009B3DFA" w14:paraId="42D1EFC5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3A192AA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6E77EB" w14:textId="77777777" w:rsidR="000E76F5" w:rsidRDefault="009B2145" w:rsidP="009B2145">
            <w:pPr>
              <w:pStyle w:val="bp"/>
            </w:pPr>
            <w:r>
              <w:t>Login</w:t>
            </w:r>
            <w:r w:rsidR="000E76F5" w:rsidRPr="009B3DFA">
              <w:t xml:space="preserve"> screen must be open</w:t>
            </w:r>
          </w:p>
          <w:p w14:paraId="3884342A" w14:textId="70B2DF88" w:rsidR="00EF0D51" w:rsidRPr="009B3DFA" w:rsidRDefault="00EF0D51" w:rsidP="009B2145">
            <w:pPr>
              <w:pStyle w:val="bp"/>
            </w:pPr>
            <w:commentRangeStart w:id="0"/>
            <w:r>
              <w:t>Username input field must be blank?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0E76F5" w:rsidRPr="009B3DFA" w14:paraId="0C3C0C8F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AE84178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245776" w14:textId="77777777" w:rsidR="000E76F5" w:rsidRPr="009B3DFA" w:rsidRDefault="000E76F5" w:rsidP="00F377AC">
            <w:pPr>
              <w:pStyle w:val="bp"/>
            </w:pPr>
            <w:r w:rsidRPr="009B3DFA">
              <w:t>Error message should be displayed</w:t>
            </w:r>
          </w:p>
        </w:tc>
      </w:tr>
      <w:tr w:rsidR="000E76F5" w:rsidRPr="009B3DFA" w14:paraId="31D92DA2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BA7062" w14:textId="77777777"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7666C5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7E51877A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18C75373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9B3DFA" w14:paraId="51623235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3B864EF" w14:textId="77777777"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40510CD" w14:textId="77777777" w:rsidR="000E76F5" w:rsidRPr="00813D1C" w:rsidRDefault="00813D1C" w:rsidP="00F377AC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9B3DFA" w14:paraId="37D5BEE6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F2CFBC3" w14:textId="77777777" w:rsidR="000E76F5" w:rsidRPr="009B3DFA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BC33FE2" w14:textId="77777777"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C7684FC" w14:textId="77777777"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9D8A71D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078FEF23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F</w:t>
            </w:r>
          </w:p>
        </w:tc>
      </w:tr>
      <w:tr w:rsidR="000E76F5" w:rsidRPr="009B3DFA" w14:paraId="6B910D0E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E094557" w14:textId="77777777" w:rsidR="000E76F5" w:rsidRPr="009B3DFA" w:rsidRDefault="000E76F5" w:rsidP="00F377AC">
            <w:pPr>
              <w:pStyle w:val="bp"/>
              <w:spacing w:before="0" w:after="0"/>
              <w:jc w:val="center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4B5CE87" w14:textId="2E1E4F80" w:rsidR="000E76F5" w:rsidRPr="009B3DFA" w:rsidRDefault="000E76F5" w:rsidP="00F377AC">
            <w:pPr>
              <w:pStyle w:val="bp"/>
            </w:pPr>
            <w:r w:rsidRPr="009B3DFA">
              <w:t xml:space="preserve">Leave username blank and hit </w:t>
            </w:r>
            <w:r w:rsidR="00EF0D51">
              <w:t>login</w:t>
            </w:r>
          </w:p>
        </w:tc>
        <w:tc>
          <w:tcPr>
            <w:tcW w:w="5596" w:type="dxa"/>
          </w:tcPr>
          <w:p w14:paraId="2DC10C87" w14:textId="77777777" w:rsidR="000E76F5" w:rsidRPr="009B3DFA" w:rsidRDefault="000E76F5" w:rsidP="00F377AC">
            <w:pPr>
              <w:pStyle w:val="bp"/>
            </w:pPr>
            <w:r>
              <w:t>Error message</w:t>
            </w:r>
            <w:r w:rsidRPr="009B3DFA">
              <w:t xml:space="preserve"> username cannot be empty is displayed</w:t>
            </w:r>
          </w:p>
        </w:tc>
        <w:tc>
          <w:tcPr>
            <w:tcW w:w="714" w:type="dxa"/>
          </w:tcPr>
          <w:p w14:paraId="620A57B4" w14:textId="77777777" w:rsidR="000E76F5" w:rsidRPr="009B3DFA" w:rsidRDefault="00813D1C" w:rsidP="00F377AC">
            <w:pPr>
              <w:pStyle w:val="bp"/>
              <w:spacing w:before="0" w:after="0"/>
              <w:rPr>
                <w:b/>
              </w:rPr>
            </w:pPr>
            <w:r w:rsidRPr="00813D1C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1D38B3A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36AEBBE3" w14:textId="77777777" w:rsidR="0004651B" w:rsidRDefault="0004651B" w:rsidP="00374830">
      <w:pPr>
        <w:pStyle w:val="bp"/>
        <w:spacing w:before="0" w:after="0"/>
      </w:pPr>
    </w:p>
    <w:p w14:paraId="686AB939" w14:textId="77777777" w:rsidR="000E76F5" w:rsidRDefault="000E76F5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0E76F5" w:rsidRPr="003F7E88" w14:paraId="6CBD7A6A" w14:textId="77777777" w:rsidTr="00F377AC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509DAA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14:paraId="34EAD46D" w14:textId="77777777" w:rsidTr="00F377AC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0E37C8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7ED67E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F7434B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DD4B79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0A50F69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4D20AA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14:paraId="06695FF3" w14:textId="77777777" w:rsidTr="00B16CE6"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2FE43C0E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 blank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E0B27C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2C313E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69C41B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951C92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75E1EF" w14:textId="77777777" w:rsidR="000E76F5" w:rsidRDefault="000E76F5" w:rsidP="00F377AC">
            <w:pPr>
              <w:pStyle w:val="bp"/>
              <w:spacing w:before="0" w:after="0"/>
            </w:pPr>
          </w:p>
        </w:tc>
      </w:tr>
      <w:tr w:rsidR="00B16CE6" w14:paraId="4690E179" w14:textId="77777777" w:rsidTr="00F377AC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1392A3C1" w14:textId="77777777" w:rsidR="00B16CE6" w:rsidRDefault="00B16CE6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7BA0D89C" w14:textId="77777777" w:rsidR="00B16CE6" w:rsidRDefault="00B16CE6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Test1234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64A2CD09" w14:textId="77777777" w:rsidR="00B16CE6" w:rsidRDefault="00B16CE6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54A0AF8E" w14:textId="77777777" w:rsidR="00B16CE6" w:rsidRDefault="00B16CE6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337BB9E5" w14:textId="77777777" w:rsidR="00B16CE6" w:rsidRDefault="00B16CE6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2C9761D5" w14:textId="77777777" w:rsidR="00B16CE6" w:rsidRDefault="00B16CE6" w:rsidP="00F377AC">
            <w:pPr>
              <w:pStyle w:val="bp"/>
              <w:spacing w:before="0" w:after="0"/>
            </w:pPr>
          </w:p>
        </w:tc>
      </w:tr>
    </w:tbl>
    <w:p w14:paraId="3F26C888" w14:textId="77777777" w:rsidR="000E76F5" w:rsidRDefault="000E76F5" w:rsidP="00374830">
      <w:pPr>
        <w:pStyle w:val="bp"/>
        <w:spacing w:before="0" w:after="0"/>
      </w:pPr>
    </w:p>
    <w:p w14:paraId="4DE7E09F" w14:textId="77777777" w:rsidR="000E76F5" w:rsidRDefault="000E76F5" w:rsidP="00374830">
      <w:pPr>
        <w:pStyle w:val="bp"/>
        <w:spacing w:before="0" w:after="0"/>
      </w:pPr>
    </w:p>
    <w:p w14:paraId="53A11E16" w14:textId="77777777" w:rsidR="000E76F5" w:rsidRDefault="000E76F5" w:rsidP="00374830">
      <w:pPr>
        <w:pStyle w:val="bp"/>
        <w:spacing w:before="0" w:after="0"/>
      </w:pPr>
    </w:p>
    <w:p w14:paraId="670C022A" w14:textId="77777777" w:rsidR="00813D1C" w:rsidRDefault="00813D1C" w:rsidP="00374830">
      <w:pPr>
        <w:pStyle w:val="bp"/>
        <w:spacing w:before="0" w:after="0"/>
      </w:pPr>
    </w:p>
    <w:p w14:paraId="52BBECBC" w14:textId="77777777" w:rsidR="00813D1C" w:rsidRDefault="00813D1C" w:rsidP="00374830">
      <w:pPr>
        <w:pStyle w:val="bp"/>
        <w:spacing w:before="0" w:after="0"/>
      </w:pPr>
    </w:p>
    <w:p w14:paraId="0E75BC38" w14:textId="77777777" w:rsidR="00813D1C" w:rsidRDefault="00813D1C" w:rsidP="00374830">
      <w:pPr>
        <w:pStyle w:val="bp"/>
        <w:spacing w:before="0" w:after="0"/>
      </w:pPr>
    </w:p>
    <w:p w14:paraId="55C2749A" w14:textId="77777777" w:rsidR="00813D1C" w:rsidRDefault="00813D1C" w:rsidP="00374830">
      <w:pPr>
        <w:pStyle w:val="bp"/>
        <w:spacing w:before="0" w:after="0"/>
      </w:pPr>
    </w:p>
    <w:p w14:paraId="200023FF" w14:textId="77777777" w:rsidR="00813D1C" w:rsidRDefault="00813D1C" w:rsidP="00374830">
      <w:pPr>
        <w:pStyle w:val="bp"/>
        <w:spacing w:before="0" w:after="0"/>
      </w:pPr>
    </w:p>
    <w:p w14:paraId="40719E44" w14:textId="77777777" w:rsidR="00813D1C" w:rsidRDefault="00813D1C" w:rsidP="00374830">
      <w:pPr>
        <w:pStyle w:val="bp"/>
        <w:spacing w:before="0" w:after="0"/>
      </w:pPr>
    </w:p>
    <w:p w14:paraId="61D16C1F" w14:textId="77777777" w:rsidR="00813D1C" w:rsidRDefault="00813D1C" w:rsidP="00374830">
      <w:pPr>
        <w:pStyle w:val="bp"/>
        <w:spacing w:before="0" w:after="0"/>
      </w:pPr>
    </w:p>
    <w:p w14:paraId="3A2DBDCD" w14:textId="77777777" w:rsidR="00813D1C" w:rsidRDefault="00813D1C" w:rsidP="00374830">
      <w:pPr>
        <w:pStyle w:val="bp"/>
        <w:spacing w:before="0" w:after="0"/>
      </w:pPr>
    </w:p>
    <w:p w14:paraId="07D72177" w14:textId="77777777" w:rsidR="00813D1C" w:rsidRDefault="00813D1C" w:rsidP="00374830">
      <w:pPr>
        <w:pStyle w:val="bp"/>
        <w:spacing w:before="0" w:after="0"/>
      </w:pPr>
    </w:p>
    <w:p w14:paraId="632B8A5A" w14:textId="77777777" w:rsidR="00813D1C" w:rsidRDefault="00813D1C" w:rsidP="00374830">
      <w:pPr>
        <w:pStyle w:val="bp"/>
        <w:spacing w:before="0" w:after="0"/>
      </w:pPr>
    </w:p>
    <w:p w14:paraId="18677A69" w14:textId="77777777" w:rsidR="00813D1C" w:rsidRDefault="00EF0D51" w:rsidP="00374830">
      <w:pPr>
        <w:pStyle w:val="bp"/>
        <w:spacing w:before="0" w:after="0"/>
      </w:pPr>
      <w:r>
        <w:pict w14:anchorId="06CD445B">
          <v:shape id="_x0000_i1026" type="#_x0000_t75" style="width:205.5pt;height:348.75pt">
            <v:imagedata r:id="rId14" o:title="2018-05-28_14-43-26"/>
          </v:shape>
        </w:pict>
      </w:r>
    </w:p>
    <w:p w14:paraId="54CFCE35" w14:textId="77777777" w:rsidR="00813D1C" w:rsidRDefault="00813D1C" w:rsidP="00374830">
      <w:pPr>
        <w:pStyle w:val="bp"/>
        <w:spacing w:before="0" w:after="0"/>
      </w:pPr>
    </w:p>
    <w:p w14:paraId="4326ACB5" w14:textId="77777777" w:rsidR="00813D1C" w:rsidRDefault="00813D1C" w:rsidP="00374830">
      <w:pPr>
        <w:pStyle w:val="bp"/>
        <w:spacing w:before="0" w:after="0"/>
      </w:pPr>
    </w:p>
    <w:p w14:paraId="3DBC7358" w14:textId="77777777" w:rsidR="003375C9" w:rsidRDefault="003375C9" w:rsidP="00374830">
      <w:pPr>
        <w:pStyle w:val="bp"/>
        <w:spacing w:before="0" w:after="0"/>
      </w:pPr>
      <w:r>
        <w:t>Username empty and error message displayed</w:t>
      </w:r>
    </w:p>
    <w:p w14:paraId="01A1DDC6" w14:textId="77777777" w:rsidR="00813D1C" w:rsidRDefault="00813D1C" w:rsidP="00374830">
      <w:pPr>
        <w:pStyle w:val="bp"/>
        <w:spacing w:before="0" w:after="0"/>
      </w:pPr>
    </w:p>
    <w:p w14:paraId="39C5B080" w14:textId="77777777" w:rsidR="00813D1C" w:rsidRDefault="00813D1C" w:rsidP="00374830">
      <w:pPr>
        <w:pStyle w:val="bp"/>
        <w:spacing w:before="0" w:after="0"/>
      </w:pPr>
    </w:p>
    <w:p w14:paraId="7010E17C" w14:textId="77777777" w:rsidR="00813D1C" w:rsidRDefault="00813D1C" w:rsidP="00374830">
      <w:pPr>
        <w:pStyle w:val="bp"/>
        <w:spacing w:before="0" w:after="0"/>
      </w:pPr>
    </w:p>
    <w:p w14:paraId="52A7462F" w14:textId="77777777" w:rsidR="00813D1C" w:rsidRDefault="00813D1C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FC06BC" w14:paraId="40023A23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3C67E4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6A8879" w14:textId="77777777" w:rsidR="000E76F5" w:rsidRPr="00FC06BC" w:rsidRDefault="000E76F5" w:rsidP="000E76F5">
            <w:pPr>
              <w:pStyle w:val="bp"/>
              <w:spacing w:before="0" w:after="0"/>
            </w:pPr>
            <w:r>
              <w:t>Login</w:t>
            </w:r>
          </w:p>
        </w:tc>
      </w:tr>
      <w:tr w:rsidR="000E76F5" w:rsidRPr="00FC06BC" w14:paraId="1B965DD9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07D22B0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A888D6" w14:textId="77777777" w:rsidR="000E76F5" w:rsidRPr="00FC06BC" w:rsidRDefault="009B2145" w:rsidP="00F377AC">
            <w:pPr>
              <w:pStyle w:val="bp"/>
              <w:spacing w:before="0" w:after="0"/>
            </w:pPr>
            <w:r>
              <w:t>Login</w:t>
            </w:r>
            <w:r w:rsidR="000E76F5" w:rsidRPr="00FC06BC">
              <w:t>-Blank pas</w:t>
            </w:r>
            <w:r w:rsidR="000E76F5">
              <w:t>s</w:t>
            </w:r>
            <w:r w:rsidR="000E76F5" w:rsidRPr="00FC06BC">
              <w:t>word</w:t>
            </w:r>
          </w:p>
        </w:tc>
      </w:tr>
      <w:tr w:rsidR="000E76F5" w:rsidRPr="00FC06BC" w14:paraId="750F3170" w14:textId="77777777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29B1B15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6AD8E2" w14:textId="77777777" w:rsidR="000E76F5" w:rsidRPr="00FC06BC" w:rsidRDefault="000E76F5" w:rsidP="00F377AC">
            <w:pPr>
              <w:pStyle w:val="bp"/>
            </w:pPr>
            <w:r w:rsidRPr="00FC06BC">
              <w:t>Verify that entering blank spaces on password field produces error message</w:t>
            </w:r>
          </w:p>
        </w:tc>
      </w:tr>
      <w:tr w:rsidR="000E76F5" w:rsidRPr="00FC06BC" w14:paraId="0E8C771B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E87FA2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858AD9" w14:textId="77777777" w:rsidR="000E76F5" w:rsidRDefault="009B2145" w:rsidP="00F377AC">
            <w:pPr>
              <w:pStyle w:val="bp"/>
            </w:pPr>
            <w:r>
              <w:t>Login</w:t>
            </w:r>
            <w:r w:rsidR="000E76F5" w:rsidRPr="00FC06BC">
              <w:t xml:space="preserve"> screen must be open</w:t>
            </w:r>
          </w:p>
          <w:p w14:paraId="0C756410" w14:textId="7A6D17AC" w:rsidR="00EF0D51" w:rsidRPr="00FC06BC" w:rsidRDefault="00EF0D51" w:rsidP="00F377AC">
            <w:pPr>
              <w:pStyle w:val="bp"/>
            </w:pPr>
            <w:r>
              <w:t>Password</w:t>
            </w:r>
            <w:commentRangeStart w:id="1"/>
            <w:r>
              <w:t xml:space="preserve"> input field must be blank?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0E76F5" w:rsidRPr="00FC06BC" w14:paraId="1058389C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C2109D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042DA7" w14:textId="77777777" w:rsidR="000E76F5" w:rsidRPr="00FC06BC" w:rsidRDefault="000E76F5" w:rsidP="00F377AC">
            <w:pPr>
              <w:pStyle w:val="bp"/>
            </w:pPr>
            <w:r w:rsidRPr="00FC06BC">
              <w:t>Error message should be displayed</w:t>
            </w:r>
          </w:p>
        </w:tc>
      </w:tr>
      <w:tr w:rsidR="000E76F5" w:rsidRPr="00FC06BC" w14:paraId="7CD5878D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808374" w14:textId="77777777"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43FB742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6B6628B4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49347767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FC06BC" w14:paraId="4135E98D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6BE23F6" w14:textId="77777777"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7765208" w14:textId="77777777" w:rsidR="000E76F5" w:rsidRPr="00813D1C" w:rsidRDefault="00813D1C" w:rsidP="00F377AC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FC06BC" w14:paraId="3B2397AB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C4DAE99" w14:textId="77777777" w:rsidR="000E76F5" w:rsidRPr="00FC06BC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B2FFE65" w14:textId="77777777"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5B3F4839" w14:textId="77777777"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5C2A340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6FDA159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0E76F5" w:rsidRPr="00FC06BC" w14:paraId="7A9B4536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F7E47C5" w14:textId="77777777" w:rsidR="000E76F5" w:rsidRPr="00FC06BC" w:rsidRDefault="000E76F5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A9449CE" w14:textId="72191098" w:rsidR="000E76F5" w:rsidRPr="00FC06BC" w:rsidRDefault="000E76F5" w:rsidP="00F377AC">
            <w:pPr>
              <w:pStyle w:val="bp"/>
            </w:pPr>
            <w:r w:rsidRPr="00FC06BC">
              <w:t xml:space="preserve">Leave password blank and hit </w:t>
            </w:r>
            <w:r w:rsidR="00EF0D51">
              <w:t>login</w:t>
            </w:r>
          </w:p>
        </w:tc>
        <w:tc>
          <w:tcPr>
            <w:tcW w:w="5596" w:type="dxa"/>
          </w:tcPr>
          <w:p w14:paraId="75E01343" w14:textId="77777777" w:rsidR="000E76F5" w:rsidRPr="00FC06BC" w:rsidRDefault="000E76F5" w:rsidP="00F377AC">
            <w:pPr>
              <w:pStyle w:val="bp"/>
            </w:pPr>
            <w:r w:rsidRPr="00FC06BC">
              <w:t>Error message password cannot be empty is displayed</w:t>
            </w:r>
          </w:p>
        </w:tc>
        <w:tc>
          <w:tcPr>
            <w:tcW w:w="714" w:type="dxa"/>
          </w:tcPr>
          <w:p w14:paraId="304FF0B8" w14:textId="77777777" w:rsidR="000E76F5" w:rsidRPr="00FC06BC" w:rsidRDefault="00813D1C" w:rsidP="00F377AC">
            <w:pPr>
              <w:pStyle w:val="bp"/>
              <w:spacing w:before="0" w:after="0"/>
              <w:rPr>
                <w:b/>
              </w:rPr>
            </w:pPr>
            <w:r w:rsidRPr="00813D1C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5D29498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31BB1916" w14:textId="77777777" w:rsidR="000E76F5" w:rsidRDefault="000E76F5" w:rsidP="000E76F5">
      <w:pPr>
        <w:pStyle w:val="bp"/>
        <w:spacing w:before="0" w:after="0"/>
      </w:pPr>
    </w:p>
    <w:p w14:paraId="71BE2D31" w14:textId="77777777" w:rsidR="000E76F5" w:rsidRDefault="000E76F5" w:rsidP="000E76F5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21"/>
        <w:gridCol w:w="2153"/>
        <w:gridCol w:w="2153"/>
        <w:gridCol w:w="2153"/>
        <w:gridCol w:w="2153"/>
      </w:tblGrid>
      <w:tr w:rsidR="000E76F5" w:rsidRPr="003F7E88" w14:paraId="3D7BB703" w14:textId="77777777" w:rsidTr="00F377A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D8A697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14:paraId="2ED9920C" w14:textId="77777777" w:rsidTr="00F377A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28C4DB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14EC70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BF4739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1C3AF0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0DCBF4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555FD0C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14:paraId="47BA7C50" w14:textId="77777777" w:rsidTr="00F377A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6BC4A448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1DF5AC2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20A9C761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2C52944E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10336C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391B430" w14:textId="77777777" w:rsidR="000E76F5" w:rsidRDefault="000E76F5" w:rsidP="00F377AC">
            <w:pPr>
              <w:pStyle w:val="bp"/>
              <w:spacing w:before="0" w:after="0"/>
            </w:pPr>
          </w:p>
        </w:tc>
      </w:tr>
      <w:tr w:rsidR="000E76F5" w14:paraId="4BB9BFDA" w14:textId="77777777" w:rsidTr="00F377AC">
        <w:trPr>
          <w:trHeight w:val="413"/>
        </w:trPr>
        <w:tc>
          <w:tcPr>
            <w:tcW w:w="2448" w:type="dxa"/>
            <w:shd w:val="clear" w:color="auto" w:fill="E0E0E0"/>
          </w:tcPr>
          <w:p w14:paraId="583FF1F6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Password </w:t>
            </w:r>
          </w:p>
        </w:tc>
        <w:tc>
          <w:tcPr>
            <w:tcW w:w="1944" w:type="dxa"/>
            <w:shd w:val="clear" w:color="auto" w:fill="auto"/>
          </w:tcPr>
          <w:p w14:paraId="28324F99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96" w:type="dxa"/>
            <w:shd w:val="clear" w:color="auto" w:fill="auto"/>
          </w:tcPr>
          <w:p w14:paraId="2D246345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68011ADE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0D709776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36F310E" w14:textId="77777777" w:rsidR="000E76F5" w:rsidRDefault="000E76F5" w:rsidP="00F377AC">
            <w:pPr>
              <w:pStyle w:val="bp"/>
              <w:spacing w:before="0" w:after="0"/>
            </w:pPr>
          </w:p>
        </w:tc>
      </w:tr>
    </w:tbl>
    <w:p w14:paraId="3001D8E6" w14:textId="77777777" w:rsidR="000E76F5" w:rsidRDefault="000E76F5" w:rsidP="00374830">
      <w:pPr>
        <w:pStyle w:val="bp"/>
        <w:spacing w:before="0" w:after="0"/>
      </w:pPr>
    </w:p>
    <w:p w14:paraId="51EACD10" w14:textId="77777777" w:rsidR="009B2145" w:rsidRDefault="009B2145" w:rsidP="00374830">
      <w:pPr>
        <w:pStyle w:val="bp"/>
        <w:spacing w:before="0" w:after="0"/>
      </w:pPr>
    </w:p>
    <w:p w14:paraId="37C9D307" w14:textId="77777777" w:rsidR="009B2145" w:rsidRDefault="00364E52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0BC40D3C" wp14:editId="7B3C76C8">
            <wp:extent cx="2886075" cy="4581525"/>
            <wp:effectExtent l="0" t="0" r="9525" b="9525"/>
            <wp:docPr id="6" name="Picture 6" descr="C:\Users\Michelle\AppData\Local\Microsoft\Windows\INetCache\Content.Word\2018-05-28_14-34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ichelle\AppData\Local\Microsoft\Windows\INetCache\Content.Word\2018-05-28_14-34-5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182D1" w14:textId="77777777" w:rsidR="009B2145" w:rsidRDefault="009B2145" w:rsidP="00374830">
      <w:pPr>
        <w:pStyle w:val="bp"/>
        <w:spacing w:before="0" w:after="0"/>
      </w:pPr>
    </w:p>
    <w:p w14:paraId="38F46C82" w14:textId="77777777" w:rsidR="00213C0B" w:rsidRDefault="003375C9" w:rsidP="00374830">
      <w:pPr>
        <w:pStyle w:val="bp"/>
        <w:spacing w:before="0" w:after="0"/>
      </w:pPr>
      <w:r>
        <w:t xml:space="preserve">Password empty </w:t>
      </w:r>
      <w:r w:rsidR="007C6DB9">
        <w:t>and error</w:t>
      </w:r>
      <w:r>
        <w:t xml:space="preserve"> message displayed</w:t>
      </w:r>
    </w:p>
    <w:p w14:paraId="13F3963D" w14:textId="77777777" w:rsidR="00067761" w:rsidRDefault="00067761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67761" w:rsidRPr="00CC78FD" w14:paraId="43D8F6ED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D761EE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D48AAE" w14:textId="77777777" w:rsidR="00067761" w:rsidRPr="00CC78FD" w:rsidRDefault="00A70F2B" w:rsidP="00F377AC">
            <w:pPr>
              <w:pStyle w:val="bp"/>
              <w:spacing w:before="0" w:after="0"/>
            </w:pPr>
            <w:r>
              <w:t>Login</w:t>
            </w:r>
            <w:r w:rsidR="00067761" w:rsidRPr="00CC78FD">
              <w:t xml:space="preserve"> account </w:t>
            </w:r>
          </w:p>
        </w:tc>
      </w:tr>
      <w:tr w:rsidR="00067761" w:rsidRPr="00CC78FD" w14:paraId="5957CA25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585B80A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5F23E96" w14:textId="77777777" w:rsidR="00067761" w:rsidRPr="00CC78FD" w:rsidRDefault="00A70F2B" w:rsidP="00F377AC">
            <w:pPr>
              <w:pStyle w:val="bp"/>
              <w:spacing w:before="0" w:after="0"/>
            </w:pPr>
            <w:r>
              <w:t>Login</w:t>
            </w:r>
            <w:r w:rsidR="00067761" w:rsidRPr="00CC78FD">
              <w:t>- Submittal</w:t>
            </w:r>
          </w:p>
        </w:tc>
      </w:tr>
      <w:tr w:rsidR="00067761" w:rsidRPr="00CC78FD" w14:paraId="5F223B76" w14:textId="77777777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F2DC7D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01623A" w14:textId="77777777" w:rsidR="00067761" w:rsidRPr="00CC78FD" w:rsidRDefault="00067761" w:rsidP="00A519F9">
            <w:pPr>
              <w:pStyle w:val="bp"/>
              <w:spacing w:before="0" w:after="0"/>
            </w:pPr>
            <w:r w:rsidRPr="00CC78FD">
              <w:t xml:space="preserve">Verify that clicking on </w:t>
            </w:r>
            <w:r w:rsidR="00A519F9">
              <w:t>login</w:t>
            </w:r>
            <w:r w:rsidRPr="00CC78FD">
              <w:t xml:space="preserve"> button after entering all the mandatory fields, submits the data to the server</w:t>
            </w:r>
          </w:p>
        </w:tc>
      </w:tr>
      <w:tr w:rsidR="00067761" w:rsidRPr="00CC78FD" w14:paraId="3CCB6A10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F500964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850DE7" w14:textId="318AA858" w:rsidR="00067761" w:rsidRDefault="00EF0D51" w:rsidP="00F377AC">
            <w:pPr>
              <w:pStyle w:val="bp"/>
              <w:spacing w:before="0" w:after="0"/>
            </w:pPr>
            <w:r>
              <w:t xml:space="preserve">Login </w:t>
            </w:r>
            <w:r w:rsidRPr="00CC78FD">
              <w:t>screen</w:t>
            </w:r>
            <w:r w:rsidR="00067761" w:rsidRPr="00CC78FD">
              <w:t xml:space="preserve"> must be open</w:t>
            </w:r>
          </w:p>
          <w:p w14:paraId="17734930" w14:textId="77777777" w:rsidR="00A70F2B" w:rsidRPr="00CC78FD" w:rsidRDefault="00A70F2B" w:rsidP="00F377AC">
            <w:pPr>
              <w:pStyle w:val="bp"/>
              <w:spacing w:before="0" w:after="0"/>
            </w:pPr>
            <w:r>
              <w:t>Internet connection needed</w:t>
            </w:r>
          </w:p>
        </w:tc>
      </w:tr>
      <w:tr w:rsidR="00067761" w:rsidRPr="00CC78FD" w14:paraId="3B5BBD94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B0C76B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2DF4B62" w14:textId="77777777" w:rsidR="00067761" w:rsidRPr="00CC78FD" w:rsidRDefault="00067761" w:rsidP="00A70F2B">
            <w:pPr>
              <w:pStyle w:val="bp"/>
              <w:spacing w:before="0" w:after="0"/>
            </w:pPr>
            <w:r w:rsidRPr="00CC78FD">
              <w:t xml:space="preserve">User </w:t>
            </w:r>
            <w:r w:rsidR="00A70F2B">
              <w:t>will be logged in</w:t>
            </w:r>
          </w:p>
        </w:tc>
      </w:tr>
      <w:tr w:rsidR="00067761" w:rsidRPr="00CC78FD" w14:paraId="246C7C0F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849B7A" w14:textId="77777777" w:rsidR="00067761" w:rsidRPr="00CC78FD" w:rsidRDefault="00067761" w:rsidP="00F377AC">
            <w:pPr>
              <w:pStyle w:val="bp"/>
              <w:rPr>
                <w:b/>
              </w:rPr>
            </w:pPr>
            <w:r w:rsidRPr="00CC78FD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F4D6072" w14:textId="77777777" w:rsidR="00067761" w:rsidRPr="00CC78FD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567A0068" w14:textId="77777777" w:rsidR="00067761" w:rsidRPr="00CC78FD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216E6D86" w14:textId="77777777" w:rsidR="00067761" w:rsidRPr="00CC78FD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67761" w:rsidRPr="00CC78FD" w14:paraId="4C2EDA2D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0DFFEC6" w14:textId="77777777" w:rsidR="00067761" w:rsidRPr="00CC78FD" w:rsidRDefault="00067761" w:rsidP="00F377AC">
            <w:pPr>
              <w:pStyle w:val="bp"/>
              <w:rPr>
                <w:b/>
              </w:rPr>
            </w:pPr>
            <w:r w:rsidRPr="00CC78FD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C3DDC07" w14:textId="77777777" w:rsidR="00067761" w:rsidRPr="00CC78FD" w:rsidRDefault="00841053" w:rsidP="00F377AC">
            <w:pPr>
              <w:pStyle w:val="bp"/>
              <w:spacing w:before="0" w:after="0"/>
              <w:rPr>
                <w:b/>
                <w:bCs/>
              </w:rPr>
            </w:pPr>
            <w:r w:rsidRPr="00841053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67761" w:rsidRPr="00CC78FD" w14:paraId="0CAD43E2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C74BDD3" w14:textId="77777777" w:rsidR="00067761" w:rsidRPr="00CC78FD" w:rsidRDefault="00067761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5A31A72" w14:textId="77777777" w:rsidR="00067761" w:rsidRPr="00CC78FD" w:rsidRDefault="00067761" w:rsidP="00F377AC">
            <w:pPr>
              <w:pStyle w:val="bp"/>
              <w:spacing w:before="0" w:after="0"/>
            </w:pPr>
            <w:r w:rsidRPr="00CC78FD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3D3A7C9A" w14:textId="77777777" w:rsidR="00067761" w:rsidRPr="00CC78FD" w:rsidRDefault="00067761" w:rsidP="00F377AC">
            <w:pPr>
              <w:pStyle w:val="bp"/>
              <w:spacing w:before="0" w:after="0"/>
            </w:pPr>
            <w:r w:rsidRPr="00CC78FD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07CAFD16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15BE001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F</w:t>
            </w:r>
          </w:p>
        </w:tc>
      </w:tr>
      <w:tr w:rsidR="00067761" w:rsidRPr="00CC78FD" w14:paraId="78984337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6E11ED72" w14:textId="77777777" w:rsidR="00067761" w:rsidRPr="00CC78FD" w:rsidRDefault="00067761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0CF1F08" w14:textId="77777777" w:rsidR="00067761" w:rsidRPr="00CC78FD" w:rsidRDefault="00067761" w:rsidP="00F377AC">
            <w:pPr>
              <w:pStyle w:val="bp"/>
              <w:spacing w:before="0" w:after="0"/>
            </w:pPr>
            <w:r w:rsidRPr="00CC78FD">
              <w:t>Enter username</w:t>
            </w:r>
          </w:p>
        </w:tc>
        <w:tc>
          <w:tcPr>
            <w:tcW w:w="5596" w:type="dxa"/>
          </w:tcPr>
          <w:p w14:paraId="64E6500B" w14:textId="77777777" w:rsidR="00067761" w:rsidRPr="00CC78FD" w:rsidRDefault="00067761" w:rsidP="00F377AC">
            <w:pPr>
              <w:pStyle w:val="bp"/>
              <w:spacing w:before="0" w:after="0"/>
            </w:pPr>
            <w:r w:rsidRPr="00CC78FD">
              <w:t xml:space="preserve">Username will be filled in  </w:t>
            </w:r>
          </w:p>
        </w:tc>
        <w:tc>
          <w:tcPr>
            <w:tcW w:w="714" w:type="dxa"/>
          </w:tcPr>
          <w:p w14:paraId="7299A38A" w14:textId="77777777" w:rsidR="00067761" w:rsidRPr="00841053" w:rsidRDefault="00841053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B23D468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CC78FD" w14:paraId="7FE59EFD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4577FFB" w14:textId="77777777" w:rsidR="00067761" w:rsidRPr="00CC78FD" w:rsidRDefault="00067761" w:rsidP="00F377AC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2BD58259" w14:textId="77777777" w:rsidR="00067761" w:rsidRPr="00CC78FD" w:rsidRDefault="00067761" w:rsidP="00F377AC">
            <w:pPr>
              <w:pStyle w:val="bp"/>
              <w:spacing w:before="0" w:after="0"/>
            </w:pPr>
            <w:r w:rsidRPr="00CC78FD">
              <w:t xml:space="preserve">Enter password </w:t>
            </w:r>
          </w:p>
        </w:tc>
        <w:tc>
          <w:tcPr>
            <w:tcW w:w="5596" w:type="dxa"/>
          </w:tcPr>
          <w:p w14:paraId="38F652B8" w14:textId="77777777" w:rsidR="00067761" w:rsidRPr="00CC78FD" w:rsidRDefault="00067761" w:rsidP="00F377AC">
            <w:pPr>
              <w:pStyle w:val="bp"/>
              <w:spacing w:before="0" w:after="0"/>
            </w:pPr>
            <w:r w:rsidRPr="00CC78FD">
              <w:t>Password will be filled in</w:t>
            </w:r>
          </w:p>
        </w:tc>
        <w:tc>
          <w:tcPr>
            <w:tcW w:w="714" w:type="dxa"/>
          </w:tcPr>
          <w:p w14:paraId="5CD03422" w14:textId="77777777" w:rsidR="00067761" w:rsidRPr="00841053" w:rsidRDefault="00841053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A6CEDA5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CC78FD" w14:paraId="7FE2FA17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7115E20" w14:textId="77777777" w:rsidR="00067761" w:rsidRPr="00CC78FD" w:rsidRDefault="00067761" w:rsidP="00F377AC">
            <w:pPr>
              <w:pStyle w:val="bp"/>
              <w:spacing w:before="0" w:after="0"/>
            </w:pPr>
            <w:r>
              <w:t>5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054C22C" w14:textId="77777777" w:rsidR="00067761" w:rsidRPr="00CC78FD" w:rsidRDefault="00067761" w:rsidP="00067761">
            <w:pPr>
              <w:pStyle w:val="bp"/>
              <w:spacing w:before="0" w:after="0"/>
            </w:pPr>
            <w:r w:rsidRPr="00CC78FD">
              <w:t xml:space="preserve">Hit </w:t>
            </w:r>
            <w:r>
              <w:t>Login</w:t>
            </w:r>
            <w:r w:rsidRPr="00CC78FD">
              <w:t xml:space="preserve"> button</w:t>
            </w:r>
          </w:p>
        </w:tc>
        <w:tc>
          <w:tcPr>
            <w:tcW w:w="5596" w:type="dxa"/>
          </w:tcPr>
          <w:p w14:paraId="2EA9F5F1" w14:textId="77777777" w:rsidR="00067761" w:rsidRPr="00CC78FD" w:rsidRDefault="00067761" w:rsidP="00841053">
            <w:pPr>
              <w:pStyle w:val="bp"/>
              <w:spacing w:before="0" w:after="0"/>
            </w:pPr>
            <w:r w:rsidRPr="00CC78FD">
              <w:t xml:space="preserve">Details should be sent to server </w:t>
            </w:r>
            <w:r>
              <w:t>and user is logged in</w:t>
            </w:r>
            <w:r w:rsidR="00841053">
              <w:t xml:space="preserve"> with welcome message and them new game page displayed</w:t>
            </w:r>
          </w:p>
        </w:tc>
        <w:tc>
          <w:tcPr>
            <w:tcW w:w="714" w:type="dxa"/>
          </w:tcPr>
          <w:p w14:paraId="494CDDDD" w14:textId="77777777" w:rsidR="00067761" w:rsidRPr="00841053" w:rsidRDefault="00841053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24E853C9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41A14DC6" w14:textId="77777777" w:rsidR="00067761" w:rsidRDefault="00067761" w:rsidP="00067761">
      <w:pPr>
        <w:pStyle w:val="bp"/>
        <w:spacing w:before="0" w:after="0"/>
      </w:pPr>
    </w:p>
    <w:p w14:paraId="643183DD" w14:textId="77777777" w:rsidR="00067761" w:rsidRDefault="00067761" w:rsidP="00067761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8"/>
        <w:gridCol w:w="1916"/>
        <w:gridCol w:w="2154"/>
        <w:gridCol w:w="2154"/>
        <w:gridCol w:w="2154"/>
        <w:gridCol w:w="2154"/>
      </w:tblGrid>
      <w:tr w:rsidR="00067761" w:rsidRPr="003F7E88" w14:paraId="43F7A71D" w14:textId="77777777" w:rsidTr="00F377AC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9C9471" w14:textId="77777777"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67761" w:rsidRPr="00572CE5" w14:paraId="67278331" w14:textId="77777777" w:rsidTr="00F377AC"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D2EB3D" w14:textId="77777777" w:rsidR="00067761" w:rsidRPr="00572CE5" w:rsidRDefault="00067761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97459F" w14:textId="77777777"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256C305" w14:textId="77777777"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58483FD" w14:textId="77777777"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C84D56" w14:textId="77777777"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A4BC093" w14:textId="77777777"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67761" w14:paraId="60F45EFA" w14:textId="77777777" w:rsidTr="00F377AC">
        <w:tc>
          <w:tcPr>
            <w:tcW w:w="2418" w:type="dxa"/>
            <w:tcBorders>
              <w:top w:val="single" w:sz="4" w:space="0" w:color="auto"/>
            </w:tcBorders>
            <w:shd w:val="clear" w:color="auto" w:fill="E0E0E0"/>
          </w:tcPr>
          <w:p w14:paraId="71E0ED0D" w14:textId="77777777" w:rsidR="00067761" w:rsidRPr="00572CE5" w:rsidRDefault="00067761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16" w:type="dxa"/>
            <w:shd w:val="clear" w:color="auto" w:fill="auto"/>
          </w:tcPr>
          <w:p w14:paraId="5CF30E65" w14:textId="77777777" w:rsidR="00067761" w:rsidRPr="00572CE5" w:rsidRDefault="00ED6099" w:rsidP="00ED609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tester1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14:paraId="737C3080" w14:textId="77777777" w:rsidR="00067761" w:rsidRPr="00ED6099" w:rsidRDefault="00ED6099" w:rsidP="00F377AC">
            <w:pPr>
              <w:pStyle w:val="bp"/>
              <w:spacing w:before="0" w:after="0"/>
              <w:rPr>
                <w:color w:val="0033CC"/>
              </w:rPr>
            </w:pPr>
            <w:r w:rsidRPr="00ED6099">
              <w:rPr>
                <w:color w:val="0033CC"/>
              </w:rPr>
              <w:t>tester2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14:paraId="7E5D8958" w14:textId="77777777"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14:paraId="656AF611" w14:textId="77777777"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14:paraId="536EE92E" w14:textId="77777777" w:rsidR="00067761" w:rsidRDefault="00067761" w:rsidP="00F377AC">
            <w:pPr>
              <w:pStyle w:val="bp"/>
              <w:spacing w:before="0" w:after="0"/>
            </w:pPr>
          </w:p>
        </w:tc>
      </w:tr>
      <w:tr w:rsidR="00067761" w14:paraId="317B8689" w14:textId="77777777" w:rsidTr="00F377AC">
        <w:tc>
          <w:tcPr>
            <w:tcW w:w="2418" w:type="dxa"/>
            <w:shd w:val="clear" w:color="auto" w:fill="E0E0E0"/>
          </w:tcPr>
          <w:p w14:paraId="19EC91C9" w14:textId="77777777" w:rsidR="00067761" w:rsidRPr="00572CE5" w:rsidRDefault="00067761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Password </w:t>
            </w:r>
          </w:p>
        </w:tc>
        <w:tc>
          <w:tcPr>
            <w:tcW w:w="1916" w:type="dxa"/>
            <w:shd w:val="clear" w:color="auto" w:fill="auto"/>
          </w:tcPr>
          <w:p w14:paraId="23A19441" w14:textId="77777777" w:rsidR="00067761" w:rsidRPr="00572CE5" w:rsidRDefault="00ED6099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tester1</w:t>
            </w:r>
          </w:p>
        </w:tc>
        <w:tc>
          <w:tcPr>
            <w:tcW w:w="2154" w:type="dxa"/>
            <w:shd w:val="clear" w:color="auto" w:fill="auto"/>
          </w:tcPr>
          <w:p w14:paraId="08C138FD" w14:textId="77777777" w:rsidR="00067761" w:rsidRPr="00ED6099" w:rsidRDefault="00ED6099" w:rsidP="00F377AC">
            <w:pPr>
              <w:pStyle w:val="bp"/>
              <w:spacing w:before="0" w:after="0"/>
              <w:rPr>
                <w:color w:val="0033CC"/>
              </w:rPr>
            </w:pPr>
            <w:r w:rsidRPr="00ED6099">
              <w:rPr>
                <w:color w:val="0033CC"/>
              </w:rPr>
              <w:t>tester2</w:t>
            </w:r>
          </w:p>
        </w:tc>
        <w:tc>
          <w:tcPr>
            <w:tcW w:w="2154" w:type="dxa"/>
            <w:shd w:val="clear" w:color="auto" w:fill="auto"/>
          </w:tcPr>
          <w:p w14:paraId="77B3FE4D" w14:textId="77777777"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14:paraId="4F2FB93F" w14:textId="77777777"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14:paraId="74E287AA" w14:textId="77777777" w:rsidR="00067761" w:rsidRDefault="00067761" w:rsidP="00F377AC">
            <w:pPr>
              <w:pStyle w:val="bp"/>
              <w:spacing w:before="0" w:after="0"/>
            </w:pPr>
          </w:p>
        </w:tc>
      </w:tr>
    </w:tbl>
    <w:p w14:paraId="6AE50052" w14:textId="77777777" w:rsidR="00067761" w:rsidRDefault="00067761" w:rsidP="00067761">
      <w:pPr>
        <w:pStyle w:val="bp"/>
        <w:spacing w:before="0" w:after="0"/>
      </w:pPr>
    </w:p>
    <w:p w14:paraId="6E4A3FB9" w14:textId="77777777" w:rsidR="00067761" w:rsidRDefault="00067761" w:rsidP="00067761">
      <w:pPr>
        <w:pStyle w:val="bp"/>
        <w:spacing w:before="0" w:after="0"/>
      </w:pPr>
    </w:p>
    <w:p w14:paraId="317B98D0" w14:textId="77777777" w:rsidR="003375C9" w:rsidRDefault="003375C9" w:rsidP="00067761">
      <w:pPr>
        <w:pStyle w:val="bp"/>
        <w:spacing w:before="0" w:after="0"/>
      </w:pPr>
    </w:p>
    <w:p w14:paraId="6DA24019" w14:textId="77777777" w:rsidR="003375C9" w:rsidRDefault="003375C9" w:rsidP="00067761">
      <w:pPr>
        <w:pStyle w:val="bp"/>
        <w:spacing w:before="0" w:after="0"/>
      </w:pPr>
    </w:p>
    <w:p w14:paraId="0481E570" w14:textId="77777777" w:rsidR="003375C9" w:rsidRDefault="003375C9" w:rsidP="00067761">
      <w:pPr>
        <w:pStyle w:val="bp"/>
        <w:spacing w:before="0" w:after="0"/>
      </w:pPr>
    </w:p>
    <w:p w14:paraId="064BB1F6" w14:textId="77777777" w:rsidR="003375C9" w:rsidRDefault="003375C9" w:rsidP="00067761">
      <w:pPr>
        <w:pStyle w:val="bp"/>
        <w:spacing w:before="0" w:after="0"/>
      </w:pPr>
    </w:p>
    <w:p w14:paraId="20F6EDA8" w14:textId="77777777" w:rsidR="003375C9" w:rsidRDefault="00D946F0" w:rsidP="00067761">
      <w:pPr>
        <w:pStyle w:val="bp"/>
        <w:spacing w:before="0" w:after="0"/>
      </w:pPr>
      <w:r>
        <w:rPr>
          <w:noProof/>
        </w:rPr>
        <w:lastRenderedPageBreak/>
        <w:pict w14:anchorId="59A5DB81">
          <v:shape id="_x0000_s1032" type="#_x0000_t75" style="position:absolute;margin-left:282.75pt;margin-top:-.75pt;width:226.5pt;height:402.1pt;z-index:251663360;mso-position-horizontal-relative:margin;mso-position-vertical-relative:margin">
            <v:imagedata r:id="rId16" o:title="2018-05-19_20-35-00"/>
            <w10:wrap type="square" anchorx="margin" anchory="margin"/>
          </v:shape>
        </w:pict>
      </w:r>
      <w:r w:rsidR="00EF0D51">
        <w:pict w14:anchorId="4AE2BFA6">
          <v:shape id="_x0000_i1027" type="#_x0000_t75" style="width:237.75pt;height:399pt">
            <v:imagedata r:id="rId17" o:title="2018-05-27_21-00-07"/>
          </v:shape>
        </w:pict>
      </w:r>
    </w:p>
    <w:p w14:paraId="3C07FDDA" w14:textId="77777777" w:rsidR="00067761" w:rsidRDefault="00067761" w:rsidP="00067761">
      <w:pPr>
        <w:pStyle w:val="bp"/>
        <w:spacing w:before="0" w:after="0"/>
      </w:pPr>
    </w:p>
    <w:p w14:paraId="19A27A66" w14:textId="77777777" w:rsidR="00067761" w:rsidRDefault="00841053" w:rsidP="00067761">
      <w:pPr>
        <w:pStyle w:val="bp"/>
        <w:spacing w:before="0" w:after="0"/>
      </w:pPr>
      <w:r>
        <w:t>Logged in with welcome message                                                        New game page opened</w:t>
      </w:r>
    </w:p>
    <w:p w14:paraId="093E6B9B" w14:textId="77777777" w:rsidR="009B2145" w:rsidRDefault="009B2145" w:rsidP="00374830">
      <w:pPr>
        <w:pStyle w:val="bp"/>
        <w:spacing w:before="0" w:after="0"/>
      </w:pPr>
    </w:p>
    <w:p w14:paraId="3AB2D6E6" w14:textId="77777777" w:rsidR="00067761" w:rsidRDefault="00067761" w:rsidP="00374830">
      <w:pPr>
        <w:pStyle w:val="bp"/>
        <w:spacing w:before="0" w:after="0"/>
      </w:pPr>
    </w:p>
    <w:p w14:paraId="79EB1B3B" w14:textId="77777777" w:rsidR="00067761" w:rsidRDefault="00E05A53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71552" behindDoc="0" locked="0" layoutInCell="1" allowOverlap="1" wp14:anchorId="77DF30B2" wp14:editId="485C245C">
            <wp:simplePos x="0" y="0"/>
            <wp:positionH relativeFrom="margin">
              <wp:posOffset>3600450</wp:posOffset>
            </wp:positionH>
            <wp:positionV relativeFrom="margin">
              <wp:posOffset>39370</wp:posOffset>
            </wp:positionV>
            <wp:extent cx="2819400" cy="4705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70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D51">
        <w:rPr>
          <w:noProof/>
          <w:lang w:val="en-AU" w:eastAsia="en-AU"/>
        </w:rPr>
        <w:pict w14:anchorId="11EBB577">
          <v:shape id="_x0000_i1028" type="#_x0000_t75" style="width:221.25pt;height:372.75pt">
            <v:imagedata r:id="rId19" o:title="2018-05-27_21-08-48"/>
          </v:shape>
        </w:pict>
      </w:r>
    </w:p>
    <w:p w14:paraId="4B8092EE" w14:textId="77777777" w:rsidR="00E05A53" w:rsidRDefault="00E05A53" w:rsidP="00374830">
      <w:pPr>
        <w:pStyle w:val="bp"/>
        <w:spacing w:before="0" w:after="0"/>
      </w:pPr>
    </w:p>
    <w:p w14:paraId="1E918EE7" w14:textId="77777777" w:rsidR="00E05A53" w:rsidRDefault="00E05A53" w:rsidP="00374830">
      <w:pPr>
        <w:pStyle w:val="bp"/>
        <w:spacing w:before="0" w:after="0"/>
      </w:pPr>
    </w:p>
    <w:p w14:paraId="5123F09C" w14:textId="77777777" w:rsidR="003B62D4" w:rsidRDefault="003B62D4" w:rsidP="003B62D4">
      <w:pPr>
        <w:pStyle w:val="bp"/>
        <w:spacing w:before="0" w:after="0"/>
      </w:pPr>
    </w:p>
    <w:p w14:paraId="6AD26F74" w14:textId="77777777" w:rsidR="003B62D4" w:rsidRDefault="003B62D4" w:rsidP="003B62D4">
      <w:pPr>
        <w:pStyle w:val="bp"/>
        <w:spacing w:before="0" w:after="0"/>
      </w:pPr>
      <w:r>
        <w:t>Logged in with welcome message                                                        New game page opened</w:t>
      </w:r>
    </w:p>
    <w:p w14:paraId="260AACBA" w14:textId="77777777" w:rsidR="003B62D4" w:rsidRDefault="003B62D4" w:rsidP="003B62D4">
      <w:pPr>
        <w:pStyle w:val="bp"/>
        <w:spacing w:before="0" w:after="0"/>
      </w:pPr>
    </w:p>
    <w:p w14:paraId="02913184" w14:textId="77777777" w:rsidR="00067761" w:rsidRDefault="00067761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67761" w:rsidRPr="00AD40C1" w14:paraId="1AC81B1D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25558B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E4F7F02" w14:textId="77777777" w:rsidR="00067761" w:rsidRPr="00AD40C1" w:rsidRDefault="00067761" w:rsidP="00F377AC">
            <w:pPr>
              <w:pStyle w:val="bp"/>
              <w:spacing w:before="0" w:after="0"/>
            </w:pPr>
            <w:r>
              <w:t xml:space="preserve">Login </w:t>
            </w:r>
          </w:p>
        </w:tc>
      </w:tr>
      <w:tr w:rsidR="00067761" w:rsidRPr="00AD40C1" w14:paraId="4740B5B8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9C4E189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0CE882" w14:textId="77777777" w:rsidR="00067761" w:rsidRPr="00AD40C1" w:rsidRDefault="00067761" w:rsidP="00067761">
            <w:pPr>
              <w:pStyle w:val="bp"/>
              <w:spacing w:before="0" w:after="0"/>
            </w:pPr>
            <w:r>
              <w:t>Login</w:t>
            </w:r>
            <w:r w:rsidRPr="00AD40C1">
              <w:t>-Skip</w:t>
            </w:r>
            <w:r>
              <w:t xml:space="preserve"> Login</w:t>
            </w:r>
          </w:p>
        </w:tc>
      </w:tr>
      <w:tr w:rsidR="00067761" w:rsidRPr="00AD40C1" w14:paraId="333BA7A5" w14:textId="77777777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8881C4D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B28240" w14:textId="77777777" w:rsidR="00067761" w:rsidRPr="00AD40C1" w:rsidRDefault="00067761" w:rsidP="00813D1C">
            <w:pPr>
              <w:pStyle w:val="bp"/>
            </w:pPr>
            <w:r w:rsidRPr="00AD40C1">
              <w:t xml:space="preserve">Verify that pressing skip button works to advance forward or go back to </w:t>
            </w:r>
            <w:r w:rsidR="00813D1C">
              <w:t>login</w:t>
            </w:r>
          </w:p>
        </w:tc>
      </w:tr>
      <w:tr w:rsidR="00067761" w:rsidRPr="00AD40C1" w14:paraId="744021B8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29B28FB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57FD5F6" w14:textId="77777777" w:rsidR="00067761" w:rsidRPr="00AD40C1" w:rsidRDefault="00813D1C" w:rsidP="00F377AC">
            <w:pPr>
              <w:pStyle w:val="bp"/>
            </w:pPr>
            <w:r>
              <w:t>Login</w:t>
            </w:r>
            <w:r w:rsidR="00067761" w:rsidRPr="00AD40C1">
              <w:t xml:space="preserve"> screen must be open</w:t>
            </w:r>
          </w:p>
        </w:tc>
      </w:tr>
      <w:tr w:rsidR="00067761" w:rsidRPr="00AD40C1" w14:paraId="40E4C642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B5A8A80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B8037AD" w14:textId="77777777" w:rsidR="00067761" w:rsidRPr="00AD40C1" w:rsidRDefault="00067761" w:rsidP="00F377AC">
            <w:pPr>
              <w:pStyle w:val="bp"/>
            </w:pPr>
            <w:r w:rsidRPr="00AD40C1">
              <w:t>Warning should be displayed allowing user to either continue as guest or exit back to register page</w:t>
            </w:r>
          </w:p>
        </w:tc>
      </w:tr>
      <w:tr w:rsidR="00067761" w:rsidRPr="00AD40C1" w14:paraId="475790E5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96A6B9" w14:textId="77777777" w:rsidR="00067761" w:rsidRPr="00AD40C1" w:rsidRDefault="00067761" w:rsidP="00F377AC">
            <w:pPr>
              <w:pStyle w:val="bp"/>
              <w:rPr>
                <w:b/>
              </w:rPr>
            </w:pPr>
            <w:r w:rsidRPr="00AD40C1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586CB64" w14:textId="77777777" w:rsidR="00067761" w:rsidRDefault="00841053" w:rsidP="008950A9">
            <w:pPr>
              <w:pStyle w:val="bp"/>
              <w:spacing w:before="0" w:after="0"/>
              <w:rPr>
                <w:b/>
                <w:bCs/>
                <w:color w:val="FF0000"/>
              </w:rPr>
            </w:pPr>
            <w:r w:rsidRPr="00841053">
              <w:rPr>
                <w:b/>
                <w:bCs/>
                <w:color w:val="FF0000"/>
              </w:rPr>
              <w:t xml:space="preserve">Name should have changed to guest </w:t>
            </w:r>
            <w:r w:rsidR="00000F12">
              <w:rPr>
                <w:b/>
                <w:bCs/>
                <w:color w:val="FF0000"/>
              </w:rPr>
              <w:t>all options displayed</w:t>
            </w:r>
          </w:p>
          <w:p w14:paraId="7F35A067" w14:textId="77777777" w:rsidR="00573141" w:rsidRPr="00AD40C1" w:rsidRDefault="00573141" w:rsidP="008950A9">
            <w:pPr>
              <w:pStyle w:val="bp"/>
              <w:spacing w:before="0" w:after="0"/>
              <w:rPr>
                <w:b/>
                <w:bCs/>
              </w:rPr>
            </w:pPr>
            <w:r w:rsidRPr="00573141">
              <w:rPr>
                <w:b/>
                <w:bCs/>
                <w:color w:val="538135" w:themeColor="accent6" w:themeShade="BF"/>
              </w:rPr>
              <w:t>Redid test name now changes</w:t>
            </w:r>
          </w:p>
        </w:tc>
      </w:tr>
      <w:tr w:rsidR="00067761" w:rsidRPr="00AD40C1" w14:paraId="35A7D5C8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55E763D" w14:textId="77777777" w:rsidR="00067761" w:rsidRPr="00AD40C1" w:rsidRDefault="00067761" w:rsidP="00F377AC">
            <w:pPr>
              <w:pStyle w:val="bp"/>
              <w:rPr>
                <w:b/>
              </w:rPr>
            </w:pPr>
            <w:r w:rsidRPr="00AD40C1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3EABBDC" w14:textId="77777777" w:rsidR="00067761" w:rsidRDefault="00000F12" w:rsidP="00097524">
            <w:pPr>
              <w:pStyle w:val="bp"/>
              <w:spacing w:before="0" w:after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Failed t</w:t>
            </w:r>
            <w:r w:rsidR="00573141">
              <w:rPr>
                <w:b/>
                <w:bCs/>
                <w:color w:val="FF0000"/>
              </w:rPr>
              <w:t>est round 1</w:t>
            </w:r>
          </w:p>
          <w:p w14:paraId="2F359527" w14:textId="77777777" w:rsidR="00573141" w:rsidRPr="00AD40C1" w:rsidRDefault="00573141" w:rsidP="00097524">
            <w:pPr>
              <w:pStyle w:val="bp"/>
              <w:spacing w:before="0" w:after="0"/>
              <w:rPr>
                <w:b/>
                <w:bCs/>
              </w:rPr>
            </w:pPr>
            <w:r w:rsidRPr="00573141">
              <w:rPr>
                <w:b/>
                <w:bCs/>
                <w:color w:val="538135" w:themeColor="accent6" w:themeShade="BF"/>
              </w:rPr>
              <w:t>Pass test round 2</w:t>
            </w:r>
          </w:p>
        </w:tc>
      </w:tr>
      <w:tr w:rsidR="00067761" w:rsidRPr="00AD40C1" w14:paraId="0525E58A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2C1209E" w14:textId="77777777" w:rsidR="00067761" w:rsidRPr="00AD40C1" w:rsidRDefault="00067761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60D0166" w14:textId="77777777" w:rsidR="00067761" w:rsidRPr="00AD40C1" w:rsidRDefault="00067761" w:rsidP="00F377AC">
            <w:pPr>
              <w:pStyle w:val="bp"/>
              <w:spacing w:before="0" w:after="0"/>
            </w:pPr>
            <w:r w:rsidRPr="00AD40C1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BFB8224" w14:textId="77777777" w:rsidR="00067761" w:rsidRPr="00AD40C1" w:rsidRDefault="00067761" w:rsidP="00F377AC">
            <w:pPr>
              <w:pStyle w:val="bp"/>
              <w:spacing w:before="0" w:after="0"/>
            </w:pPr>
            <w:r w:rsidRPr="00AD40C1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ABC98FC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045E9C5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F</w:t>
            </w:r>
          </w:p>
        </w:tc>
      </w:tr>
      <w:tr w:rsidR="00067761" w:rsidRPr="00AD40C1" w14:paraId="24C0B6EB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9E390BD" w14:textId="77777777" w:rsidR="00067761" w:rsidRPr="00AD40C1" w:rsidRDefault="00067761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A345F94" w14:textId="77777777" w:rsidR="00067761" w:rsidRPr="00AD40C1" w:rsidRDefault="00067761" w:rsidP="00F377AC">
            <w:pPr>
              <w:pStyle w:val="bp"/>
            </w:pPr>
            <w:r w:rsidRPr="00AD40C1">
              <w:t>Press skip button</w:t>
            </w:r>
          </w:p>
        </w:tc>
        <w:tc>
          <w:tcPr>
            <w:tcW w:w="5596" w:type="dxa"/>
          </w:tcPr>
          <w:p w14:paraId="56437E17" w14:textId="77777777" w:rsidR="00067761" w:rsidRPr="00AD40C1" w:rsidRDefault="00067761" w:rsidP="00067761">
            <w:pPr>
              <w:pStyle w:val="bp"/>
            </w:pPr>
            <w:r w:rsidRPr="00AD40C1">
              <w:t xml:space="preserve">Should display warning that </w:t>
            </w:r>
            <w:r>
              <w:t>informs user logging in</w:t>
            </w:r>
            <w:r w:rsidRPr="00AD40C1">
              <w:t xml:space="preserve"> as a guest limits what you can do with a confirmation button or cancel button</w:t>
            </w:r>
          </w:p>
        </w:tc>
        <w:tc>
          <w:tcPr>
            <w:tcW w:w="714" w:type="dxa"/>
          </w:tcPr>
          <w:p w14:paraId="76492393" w14:textId="77777777" w:rsidR="00067761" w:rsidRPr="00D25126" w:rsidRDefault="00D25126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6EE6BBD4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AD40C1" w14:paraId="2D7B6A42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0361570" w14:textId="77777777" w:rsidR="00067761" w:rsidRPr="00AD40C1" w:rsidRDefault="00067761" w:rsidP="00F377AC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5E128C8" w14:textId="77777777" w:rsidR="00067761" w:rsidRPr="00AD40C1" w:rsidRDefault="00067761" w:rsidP="00067761">
            <w:pPr>
              <w:pStyle w:val="bp"/>
              <w:spacing w:before="0" w:after="0"/>
            </w:pPr>
            <w:r w:rsidRPr="00AD40C1">
              <w:t>Press confirmation button(</w:t>
            </w:r>
            <w:r>
              <w:t>login</w:t>
            </w:r>
            <w:r w:rsidRPr="00AD40C1">
              <w:t xml:space="preserve">) on warning panel </w:t>
            </w:r>
          </w:p>
        </w:tc>
        <w:tc>
          <w:tcPr>
            <w:tcW w:w="5596" w:type="dxa"/>
          </w:tcPr>
          <w:p w14:paraId="29E631E3" w14:textId="77777777" w:rsidR="00067761" w:rsidRPr="00AD40C1" w:rsidRDefault="00067761" w:rsidP="00F377AC">
            <w:pPr>
              <w:pStyle w:val="bp"/>
              <w:spacing w:before="0" w:after="0"/>
            </w:pPr>
            <w:r w:rsidRPr="00AD40C1">
              <w:t>Should advance to game choose panel</w:t>
            </w:r>
          </w:p>
        </w:tc>
        <w:tc>
          <w:tcPr>
            <w:tcW w:w="714" w:type="dxa"/>
          </w:tcPr>
          <w:p w14:paraId="7F1491E6" w14:textId="77777777" w:rsidR="00067761" w:rsidRPr="00D25126" w:rsidRDefault="00D25126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32E2CD9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841053" w:rsidRPr="00AD40C1" w14:paraId="060F1360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2A82F41" w14:textId="77777777" w:rsidR="00841053" w:rsidRDefault="00841053" w:rsidP="00841053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929C32E" w14:textId="77777777" w:rsidR="00841053" w:rsidRPr="00AD40C1" w:rsidRDefault="00841053" w:rsidP="00841053">
            <w:pPr>
              <w:pStyle w:val="bp"/>
              <w:spacing w:before="0" w:after="0"/>
            </w:pPr>
            <w:r>
              <w:t>User name should change when on new game screen</w:t>
            </w:r>
          </w:p>
        </w:tc>
        <w:tc>
          <w:tcPr>
            <w:tcW w:w="5596" w:type="dxa"/>
          </w:tcPr>
          <w:p w14:paraId="12318B37" w14:textId="77777777" w:rsidR="00841053" w:rsidRPr="00AD40C1" w:rsidRDefault="00841053" w:rsidP="00841053">
            <w:pPr>
              <w:pStyle w:val="bp"/>
              <w:spacing w:before="0" w:after="0"/>
            </w:pPr>
            <w:r>
              <w:t>Should say Guest</w:t>
            </w:r>
            <w:r w:rsidR="00000F12">
              <w:t xml:space="preserve"> and limited options displayed</w:t>
            </w:r>
          </w:p>
        </w:tc>
        <w:tc>
          <w:tcPr>
            <w:tcW w:w="714" w:type="dxa"/>
          </w:tcPr>
          <w:p w14:paraId="11B665BF" w14:textId="77777777" w:rsidR="00841053" w:rsidRDefault="00841053" w:rsidP="00841053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</w:p>
        </w:tc>
        <w:tc>
          <w:tcPr>
            <w:tcW w:w="714" w:type="dxa"/>
          </w:tcPr>
          <w:p w14:paraId="1D69FCAC" w14:textId="77777777" w:rsidR="00841053" w:rsidRPr="00AD40C1" w:rsidRDefault="00841053" w:rsidP="00841053">
            <w:pPr>
              <w:pStyle w:val="bp"/>
              <w:spacing w:before="0" w:after="0"/>
              <w:rPr>
                <w:b/>
              </w:rPr>
            </w:pPr>
            <w:r w:rsidRPr="00841053">
              <w:rPr>
                <w:b/>
                <w:color w:val="FF0000"/>
              </w:rPr>
              <w:t>F</w:t>
            </w:r>
          </w:p>
        </w:tc>
      </w:tr>
      <w:tr w:rsidR="00067761" w:rsidRPr="00AD40C1" w14:paraId="287898A9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B6708E5" w14:textId="77777777" w:rsidR="00067761" w:rsidRPr="00AD40C1" w:rsidRDefault="00841053" w:rsidP="00F377AC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ACCE374" w14:textId="77777777" w:rsidR="00067761" w:rsidRPr="00AD40C1" w:rsidRDefault="00067761" w:rsidP="00F377AC">
            <w:pPr>
              <w:pStyle w:val="bp"/>
              <w:spacing w:before="0" w:after="0"/>
            </w:pPr>
            <w:r w:rsidRPr="00AD40C1">
              <w:t>Press return button(cancel) on warning panel</w:t>
            </w:r>
          </w:p>
        </w:tc>
        <w:tc>
          <w:tcPr>
            <w:tcW w:w="5596" w:type="dxa"/>
          </w:tcPr>
          <w:p w14:paraId="713E9DB3" w14:textId="77777777" w:rsidR="00067761" w:rsidRPr="00AD40C1" w:rsidRDefault="00067761" w:rsidP="00067761">
            <w:pPr>
              <w:pStyle w:val="bp"/>
              <w:spacing w:before="0" w:after="0"/>
            </w:pPr>
            <w:r w:rsidRPr="00AD40C1">
              <w:t xml:space="preserve">Should return to </w:t>
            </w:r>
            <w:r>
              <w:t>login</w:t>
            </w:r>
            <w:r w:rsidRPr="00AD40C1">
              <w:t xml:space="preserve"> panel</w:t>
            </w:r>
          </w:p>
        </w:tc>
        <w:tc>
          <w:tcPr>
            <w:tcW w:w="714" w:type="dxa"/>
          </w:tcPr>
          <w:p w14:paraId="0A34BD96" w14:textId="77777777" w:rsidR="00067761" w:rsidRPr="00D25126" w:rsidRDefault="00D25126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2459EA27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00F12" w:rsidRPr="00AD40C1" w14:paraId="52524423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585519A" w14:textId="77777777" w:rsidR="00000F12" w:rsidRPr="00AD40C1" w:rsidRDefault="00000F12" w:rsidP="00000F12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698625A" w14:textId="77777777" w:rsidR="00000F12" w:rsidRPr="00AD40C1" w:rsidRDefault="00000F12" w:rsidP="00000F12">
            <w:pPr>
              <w:pStyle w:val="bp"/>
            </w:pPr>
            <w:r w:rsidRPr="00AD40C1">
              <w:t>Press skip button</w:t>
            </w:r>
          </w:p>
        </w:tc>
        <w:tc>
          <w:tcPr>
            <w:tcW w:w="5596" w:type="dxa"/>
          </w:tcPr>
          <w:p w14:paraId="2F01F5A1" w14:textId="77777777" w:rsidR="00000F12" w:rsidRPr="00AD40C1" w:rsidRDefault="00000F12" w:rsidP="00000F12">
            <w:pPr>
              <w:pStyle w:val="bp"/>
            </w:pPr>
            <w:r w:rsidRPr="00AD40C1">
              <w:t xml:space="preserve">Should display warning that </w:t>
            </w:r>
            <w:r>
              <w:t>informs user logging in</w:t>
            </w:r>
            <w:r w:rsidRPr="00AD40C1">
              <w:t xml:space="preserve"> as a guest limits what you can do with a confirmation button or cancel button</w:t>
            </w:r>
          </w:p>
        </w:tc>
        <w:tc>
          <w:tcPr>
            <w:tcW w:w="714" w:type="dxa"/>
          </w:tcPr>
          <w:p w14:paraId="793900A5" w14:textId="77777777" w:rsidR="00000F12" w:rsidRDefault="00000F12" w:rsidP="00000F1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1ADAAE02" w14:textId="77777777" w:rsidR="00000F12" w:rsidRPr="00AD40C1" w:rsidRDefault="00000F12" w:rsidP="00000F12">
            <w:pPr>
              <w:pStyle w:val="bp"/>
              <w:spacing w:before="0" w:after="0"/>
              <w:rPr>
                <w:b/>
              </w:rPr>
            </w:pPr>
          </w:p>
        </w:tc>
      </w:tr>
      <w:tr w:rsidR="00000F12" w:rsidRPr="00AD40C1" w14:paraId="07FC300E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90CE282" w14:textId="77777777" w:rsidR="00000F12" w:rsidRPr="00AD40C1" w:rsidRDefault="00000F12" w:rsidP="00000F12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E5A6F5E" w14:textId="77777777" w:rsidR="00000F12" w:rsidRPr="00AD40C1" w:rsidRDefault="00000F12" w:rsidP="00000F12">
            <w:pPr>
              <w:pStyle w:val="bp"/>
              <w:spacing w:before="0" w:after="0"/>
            </w:pPr>
            <w:r w:rsidRPr="00AD40C1">
              <w:t>Press confirmation button(</w:t>
            </w:r>
            <w:r>
              <w:t>login</w:t>
            </w:r>
            <w:r w:rsidRPr="00AD40C1">
              <w:t xml:space="preserve">) on warning panel </w:t>
            </w:r>
          </w:p>
        </w:tc>
        <w:tc>
          <w:tcPr>
            <w:tcW w:w="5596" w:type="dxa"/>
          </w:tcPr>
          <w:p w14:paraId="2E6F3055" w14:textId="77777777" w:rsidR="00000F12" w:rsidRPr="00AD40C1" w:rsidRDefault="00000F12" w:rsidP="00000F12">
            <w:pPr>
              <w:pStyle w:val="bp"/>
              <w:spacing w:before="0" w:after="0"/>
            </w:pPr>
            <w:r w:rsidRPr="00AD40C1">
              <w:t>Should advance to game choose panel</w:t>
            </w:r>
          </w:p>
        </w:tc>
        <w:tc>
          <w:tcPr>
            <w:tcW w:w="714" w:type="dxa"/>
          </w:tcPr>
          <w:p w14:paraId="7A9DF5C8" w14:textId="77777777" w:rsidR="00000F12" w:rsidRDefault="00000F12" w:rsidP="00000F1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18EAEFBF" w14:textId="77777777" w:rsidR="00000F12" w:rsidRPr="00AD40C1" w:rsidRDefault="00000F12" w:rsidP="00000F12">
            <w:pPr>
              <w:pStyle w:val="bp"/>
              <w:spacing w:before="0" w:after="0"/>
              <w:rPr>
                <w:b/>
              </w:rPr>
            </w:pPr>
          </w:p>
        </w:tc>
      </w:tr>
      <w:tr w:rsidR="00000F12" w:rsidRPr="00AD40C1" w14:paraId="0059B00B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0CC4F5E" w14:textId="77777777" w:rsidR="00000F12" w:rsidRDefault="00000F12" w:rsidP="00000F12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90DB185" w14:textId="77777777" w:rsidR="00000F12" w:rsidRPr="00AD40C1" w:rsidRDefault="00000F12" w:rsidP="00000F12">
            <w:pPr>
              <w:pStyle w:val="bp"/>
              <w:spacing w:before="0" w:after="0"/>
            </w:pPr>
            <w:r>
              <w:t>User name should change when on new game screen</w:t>
            </w:r>
          </w:p>
        </w:tc>
        <w:tc>
          <w:tcPr>
            <w:tcW w:w="5596" w:type="dxa"/>
          </w:tcPr>
          <w:p w14:paraId="4D603C91" w14:textId="77777777" w:rsidR="00000F12" w:rsidRPr="00AD40C1" w:rsidRDefault="00000F12" w:rsidP="00000F12">
            <w:pPr>
              <w:pStyle w:val="bp"/>
              <w:spacing w:before="0" w:after="0"/>
            </w:pPr>
            <w:r>
              <w:t>Should say Guest and limited options displayed</w:t>
            </w:r>
          </w:p>
        </w:tc>
        <w:tc>
          <w:tcPr>
            <w:tcW w:w="714" w:type="dxa"/>
          </w:tcPr>
          <w:p w14:paraId="00006D2F" w14:textId="77777777" w:rsidR="00000F12" w:rsidRDefault="00000F12" w:rsidP="00000F1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2B6943C5" w14:textId="77777777" w:rsidR="00000F12" w:rsidRPr="00AD40C1" w:rsidRDefault="00000F12" w:rsidP="00000F12">
            <w:pPr>
              <w:pStyle w:val="bp"/>
              <w:spacing w:before="0" w:after="0"/>
              <w:rPr>
                <w:b/>
              </w:rPr>
            </w:pPr>
          </w:p>
        </w:tc>
      </w:tr>
      <w:tr w:rsidR="00000F12" w:rsidRPr="00AD40C1" w14:paraId="67E6D754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BC33E3C" w14:textId="77777777" w:rsidR="00000F12" w:rsidRPr="00AD40C1" w:rsidRDefault="00000F12" w:rsidP="00000F12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C374C07" w14:textId="77777777" w:rsidR="00000F12" w:rsidRPr="00AD40C1" w:rsidRDefault="00000F12" w:rsidP="00000F12">
            <w:pPr>
              <w:pStyle w:val="bp"/>
              <w:spacing w:before="0" w:after="0"/>
            </w:pPr>
            <w:r w:rsidRPr="00AD40C1">
              <w:t>Press return button(cancel) on warning panel</w:t>
            </w:r>
          </w:p>
        </w:tc>
        <w:tc>
          <w:tcPr>
            <w:tcW w:w="5596" w:type="dxa"/>
          </w:tcPr>
          <w:p w14:paraId="506C94A8" w14:textId="77777777" w:rsidR="00000F12" w:rsidRPr="00AD40C1" w:rsidRDefault="00000F12" w:rsidP="00000F12">
            <w:pPr>
              <w:pStyle w:val="bp"/>
              <w:spacing w:before="0" w:after="0"/>
            </w:pPr>
            <w:r w:rsidRPr="00AD40C1">
              <w:t xml:space="preserve">Should return to </w:t>
            </w:r>
            <w:r>
              <w:t>login</w:t>
            </w:r>
            <w:r w:rsidRPr="00AD40C1">
              <w:t xml:space="preserve"> panel</w:t>
            </w:r>
          </w:p>
        </w:tc>
        <w:tc>
          <w:tcPr>
            <w:tcW w:w="714" w:type="dxa"/>
          </w:tcPr>
          <w:p w14:paraId="708FBFB4" w14:textId="77777777" w:rsidR="00000F12" w:rsidRDefault="00000F12" w:rsidP="00000F1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5BA51F4" w14:textId="77777777" w:rsidR="00000F12" w:rsidRPr="00AD40C1" w:rsidRDefault="00000F12" w:rsidP="00000F12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1DDF9B9E" w14:textId="77777777" w:rsidR="00067761" w:rsidRDefault="00D946F0" w:rsidP="00067761">
      <w:pPr>
        <w:pStyle w:val="bp"/>
        <w:spacing w:before="0" w:after="0"/>
      </w:pPr>
      <w:r>
        <w:rPr>
          <w:noProof/>
        </w:rPr>
        <w:lastRenderedPageBreak/>
        <w:pict w14:anchorId="1A9D5A1E">
          <v:shape id="_x0000_s1047" type="#_x0000_t75" style="position:absolute;margin-left:324.75pt;margin-top:0;width:217.5pt;height:372pt;z-index:251673600;mso-position-horizontal-relative:margin;mso-position-vertical-relative:margin">
            <v:imagedata r:id="rId20" o:title="2018-05-19_19-48-24"/>
            <w10:wrap type="square" anchorx="margin" anchory="margin"/>
          </v:shape>
        </w:pict>
      </w:r>
      <w:r>
        <w:rPr>
          <w:noProof/>
        </w:rPr>
        <w:pict w14:anchorId="2196FA1B">
          <v:shape id="_x0000_s1027" type="#_x0000_t75" style="position:absolute;margin-left:0;margin-top:0;width:3in;height:372pt;z-index:251659264;mso-position-horizontal:left;mso-position-horizontal-relative:margin;mso-position-vertical:top;mso-position-vertical-relative:margin">
            <v:imagedata r:id="rId21" o:title="2018-05-18_11-58-22"/>
            <w10:wrap type="square" anchorx="margin" anchory="margin"/>
          </v:shape>
        </w:pict>
      </w:r>
    </w:p>
    <w:p w14:paraId="2661B7AB" w14:textId="77777777" w:rsidR="00097524" w:rsidRDefault="00097524" w:rsidP="00067761">
      <w:pPr>
        <w:pStyle w:val="bp"/>
        <w:spacing w:before="0" w:after="0"/>
      </w:pPr>
    </w:p>
    <w:p w14:paraId="0DCFE89A" w14:textId="77777777" w:rsidR="00097524" w:rsidRDefault="00097524" w:rsidP="00067761">
      <w:pPr>
        <w:pStyle w:val="bp"/>
        <w:spacing w:before="0" w:after="0"/>
      </w:pPr>
    </w:p>
    <w:p w14:paraId="7C1B0860" w14:textId="77777777" w:rsidR="00097524" w:rsidRDefault="00097524" w:rsidP="00067761">
      <w:pPr>
        <w:pStyle w:val="bp"/>
        <w:spacing w:before="0" w:after="0"/>
      </w:pPr>
    </w:p>
    <w:p w14:paraId="341D4010" w14:textId="77777777" w:rsidR="00097524" w:rsidRDefault="00097524" w:rsidP="00067761">
      <w:pPr>
        <w:pStyle w:val="bp"/>
        <w:spacing w:before="0" w:after="0"/>
      </w:pPr>
    </w:p>
    <w:p w14:paraId="612F82F2" w14:textId="77777777" w:rsidR="00097524" w:rsidRDefault="00097524" w:rsidP="00067761">
      <w:pPr>
        <w:pStyle w:val="bp"/>
        <w:spacing w:before="0" w:after="0"/>
      </w:pPr>
    </w:p>
    <w:p w14:paraId="76BF75A5" w14:textId="77777777" w:rsidR="00097524" w:rsidRDefault="00097524" w:rsidP="00067761">
      <w:pPr>
        <w:pStyle w:val="bp"/>
        <w:spacing w:before="0" w:after="0"/>
      </w:pPr>
    </w:p>
    <w:p w14:paraId="2A114530" w14:textId="77777777" w:rsidR="00097524" w:rsidRDefault="00097524" w:rsidP="00067761">
      <w:pPr>
        <w:pStyle w:val="bp"/>
        <w:spacing w:before="0" w:after="0"/>
      </w:pPr>
    </w:p>
    <w:p w14:paraId="7397FADB" w14:textId="77777777" w:rsidR="00097524" w:rsidRDefault="00097524" w:rsidP="00067761">
      <w:pPr>
        <w:pStyle w:val="bp"/>
        <w:spacing w:before="0" w:after="0"/>
      </w:pPr>
    </w:p>
    <w:p w14:paraId="287F9B25" w14:textId="77777777" w:rsidR="00097524" w:rsidRDefault="00097524" w:rsidP="00067761">
      <w:pPr>
        <w:pStyle w:val="bp"/>
        <w:spacing w:before="0" w:after="0"/>
      </w:pPr>
    </w:p>
    <w:p w14:paraId="426FB062" w14:textId="77777777" w:rsidR="00097524" w:rsidRDefault="00097524" w:rsidP="00067761">
      <w:pPr>
        <w:pStyle w:val="bp"/>
        <w:spacing w:before="0" w:after="0"/>
      </w:pPr>
    </w:p>
    <w:p w14:paraId="51CE868D" w14:textId="77777777" w:rsidR="00097524" w:rsidRDefault="00097524" w:rsidP="00067761">
      <w:pPr>
        <w:pStyle w:val="bp"/>
        <w:spacing w:before="0" w:after="0"/>
      </w:pPr>
    </w:p>
    <w:p w14:paraId="7B0CBF16" w14:textId="77777777" w:rsidR="00097524" w:rsidRDefault="00097524" w:rsidP="00067761">
      <w:pPr>
        <w:pStyle w:val="bp"/>
        <w:spacing w:before="0" w:after="0"/>
      </w:pPr>
    </w:p>
    <w:p w14:paraId="330BB677" w14:textId="77777777" w:rsidR="00097524" w:rsidRDefault="00097524" w:rsidP="00067761">
      <w:pPr>
        <w:pStyle w:val="bp"/>
        <w:spacing w:before="0" w:after="0"/>
      </w:pPr>
    </w:p>
    <w:p w14:paraId="6363B64A" w14:textId="77777777" w:rsidR="00097524" w:rsidRDefault="00097524" w:rsidP="00067761">
      <w:pPr>
        <w:pStyle w:val="bp"/>
        <w:spacing w:before="0" w:after="0"/>
      </w:pPr>
    </w:p>
    <w:p w14:paraId="03552488" w14:textId="77777777" w:rsidR="00097524" w:rsidRDefault="00097524" w:rsidP="00067761">
      <w:pPr>
        <w:pStyle w:val="bp"/>
        <w:spacing w:before="0" w:after="0"/>
      </w:pPr>
    </w:p>
    <w:p w14:paraId="74671B3E" w14:textId="77777777" w:rsidR="00097524" w:rsidRDefault="00097524" w:rsidP="00067761">
      <w:pPr>
        <w:pStyle w:val="bp"/>
        <w:spacing w:before="0" w:after="0"/>
      </w:pPr>
    </w:p>
    <w:p w14:paraId="328D0F50" w14:textId="77777777" w:rsidR="00097524" w:rsidRDefault="00097524" w:rsidP="00067761">
      <w:pPr>
        <w:pStyle w:val="bp"/>
        <w:spacing w:before="0" w:after="0"/>
      </w:pPr>
    </w:p>
    <w:p w14:paraId="68914F4B" w14:textId="77777777" w:rsidR="00097524" w:rsidRDefault="00097524" w:rsidP="00067761">
      <w:pPr>
        <w:pStyle w:val="bp"/>
        <w:spacing w:before="0" w:after="0"/>
      </w:pPr>
    </w:p>
    <w:p w14:paraId="299BEB48" w14:textId="77777777" w:rsidR="00097524" w:rsidRDefault="00097524" w:rsidP="00067761">
      <w:pPr>
        <w:pStyle w:val="bp"/>
        <w:spacing w:before="0" w:after="0"/>
      </w:pPr>
    </w:p>
    <w:p w14:paraId="5D9DE65F" w14:textId="77777777" w:rsidR="00097524" w:rsidRDefault="00097524" w:rsidP="00067761">
      <w:pPr>
        <w:pStyle w:val="bp"/>
        <w:spacing w:before="0" w:after="0"/>
      </w:pPr>
    </w:p>
    <w:p w14:paraId="0D9BB3B7" w14:textId="77777777" w:rsidR="00097524" w:rsidRDefault="00097524" w:rsidP="00067761">
      <w:pPr>
        <w:pStyle w:val="bp"/>
        <w:spacing w:before="0" w:after="0"/>
      </w:pPr>
    </w:p>
    <w:p w14:paraId="294A27DB" w14:textId="77777777" w:rsidR="00097524" w:rsidRDefault="00097524" w:rsidP="00067761">
      <w:pPr>
        <w:pStyle w:val="bp"/>
        <w:spacing w:before="0" w:after="0"/>
      </w:pPr>
    </w:p>
    <w:p w14:paraId="1CE7D520" w14:textId="77777777" w:rsidR="00097524" w:rsidRDefault="00097524" w:rsidP="00067761">
      <w:pPr>
        <w:pStyle w:val="bp"/>
        <w:spacing w:before="0" w:after="0"/>
      </w:pPr>
    </w:p>
    <w:p w14:paraId="04E7FAEE" w14:textId="77777777" w:rsidR="00097524" w:rsidRDefault="00097524" w:rsidP="00067761">
      <w:pPr>
        <w:pStyle w:val="bp"/>
        <w:spacing w:before="0" w:after="0"/>
      </w:pPr>
    </w:p>
    <w:p w14:paraId="529228D1" w14:textId="77777777" w:rsidR="00097524" w:rsidRDefault="00097524" w:rsidP="00067761">
      <w:pPr>
        <w:pStyle w:val="bp"/>
        <w:spacing w:before="0" w:after="0"/>
      </w:pPr>
    </w:p>
    <w:p w14:paraId="4C34C825" w14:textId="77777777" w:rsidR="00097524" w:rsidRDefault="00097524" w:rsidP="00067761">
      <w:pPr>
        <w:pStyle w:val="bp"/>
        <w:spacing w:before="0" w:after="0"/>
      </w:pPr>
    </w:p>
    <w:p w14:paraId="1FEF14B3" w14:textId="77777777" w:rsidR="00097524" w:rsidRDefault="00097524" w:rsidP="00067761">
      <w:pPr>
        <w:pStyle w:val="bp"/>
        <w:spacing w:before="0" w:after="0"/>
      </w:pPr>
    </w:p>
    <w:p w14:paraId="31F9E807" w14:textId="77777777" w:rsidR="00097524" w:rsidRDefault="00097524" w:rsidP="00067761">
      <w:pPr>
        <w:pStyle w:val="bp"/>
        <w:spacing w:before="0" w:after="0"/>
      </w:pPr>
    </w:p>
    <w:p w14:paraId="5B471594" w14:textId="77777777" w:rsidR="00097524" w:rsidRDefault="00097524" w:rsidP="00067761">
      <w:pPr>
        <w:pStyle w:val="bp"/>
        <w:spacing w:before="0" w:after="0"/>
      </w:pPr>
    </w:p>
    <w:p w14:paraId="5113C214" w14:textId="77777777" w:rsidR="00097524" w:rsidRDefault="00097524" w:rsidP="00067761">
      <w:pPr>
        <w:pStyle w:val="bp"/>
        <w:spacing w:before="0" w:after="0"/>
      </w:pPr>
    </w:p>
    <w:p w14:paraId="7E096802" w14:textId="47B5479B" w:rsidR="00097524" w:rsidRDefault="00841053" w:rsidP="00067761">
      <w:pPr>
        <w:pStyle w:val="bp"/>
        <w:spacing w:before="0" w:after="0"/>
      </w:pPr>
      <w:r>
        <w:t xml:space="preserve">Warning message shown when skip pressed                                       </w:t>
      </w:r>
      <w:r w:rsidR="003B62D4">
        <w:t>L</w:t>
      </w:r>
      <w:r w:rsidR="002C7F69">
        <w:t>ogin button logged in a</w:t>
      </w:r>
      <w:r w:rsidR="00EF0D51">
        <w:t>s a</w:t>
      </w:r>
      <w:r w:rsidR="002C7F69">
        <w:t xml:space="preserve"> </w:t>
      </w:r>
      <w:r w:rsidR="00EF0D51">
        <w:t>guest,</w:t>
      </w:r>
      <w:r w:rsidR="002C7F69">
        <w:t xml:space="preserve"> but name did not change</w:t>
      </w:r>
      <w:r w:rsidR="00D1279B">
        <w:t xml:space="preserve"> nor limit options</w:t>
      </w:r>
      <w:r>
        <w:t xml:space="preserve">  </w:t>
      </w:r>
    </w:p>
    <w:p w14:paraId="49E80066" w14:textId="77777777" w:rsidR="00097524" w:rsidRDefault="00097524" w:rsidP="00067761">
      <w:pPr>
        <w:pStyle w:val="bp"/>
        <w:spacing w:before="0" w:after="0"/>
      </w:pPr>
    </w:p>
    <w:p w14:paraId="646423A4" w14:textId="77777777" w:rsidR="00097524" w:rsidRDefault="00097524" w:rsidP="00067761">
      <w:pPr>
        <w:pStyle w:val="bp"/>
        <w:spacing w:before="0" w:after="0"/>
      </w:pPr>
    </w:p>
    <w:p w14:paraId="70B83B91" w14:textId="77777777" w:rsidR="00097524" w:rsidRDefault="00097524" w:rsidP="00067761">
      <w:pPr>
        <w:pStyle w:val="bp"/>
        <w:spacing w:before="0" w:after="0"/>
      </w:pPr>
    </w:p>
    <w:p w14:paraId="66D22694" w14:textId="77777777" w:rsidR="00097524" w:rsidRDefault="00097524" w:rsidP="00067761">
      <w:pPr>
        <w:pStyle w:val="bp"/>
        <w:spacing w:before="0" w:after="0"/>
      </w:pPr>
    </w:p>
    <w:p w14:paraId="271EF42D" w14:textId="77777777" w:rsidR="00097524" w:rsidRDefault="00000F12" w:rsidP="00067761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70528" behindDoc="0" locked="0" layoutInCell="1" allowOverlap="1" wp14:anchorId="3805A30B" wp14:editId="4B4CB08A">
            <wp:simplePos x="0" y="0"/>
            <wp:positionH relativeFrom="margin">
              <wp:posOffset>3733800</wp:posOffset>
            </wp:positionH>
            <wp:positionV relativeFrom="margin">
              <wp:posOffset>58420</wp:posOffset>
            </wp:positionV>
            <wp:extent cx="2809875" cy="4762500"/>
            <wp:effectExtent l="0" t="0" r="9525" b="0"/>
            <wp:wrapSquare wrapText="bothSides"/>
            <wp:docPr id="2" name="Picture 2" descr="C:\Users\Michelle\AppData\Local\Microsoft\Windows\INetCache\Content.Word\2018-05-27_20-5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Michelle\AppData\Local\Microsoft\Windows\INetCache\Content.Word\2018-05-27_20-51-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inline distT="0" distB="0" distL="0" distR="0" wp14:anchorId="581D8C47" wp14:editId="009B5A16">
            <wp:extent cx="2828290" cy="481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481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8A3837" w14:textId="77777777" w:rsidR="007F62E4" w:rsidRDefault="007F62E4" w:rsidP="00067761">
      <w:pPr>
        <w:pStyle w:val="bp"/>
        <w:spacing w:before="0" w:after="0"/>
      </w:pPr>
    </w:p>
    <w:p w14:paraId="769B75F6" w14:textId="77777777" w:rsidR="007F62E4" w:rsidRDefault="002C7F69" w:rsidP="00067761">
      <w:pPr>
        <w:pStyle w:val="bp"/>
        <w:spacing w:before="0" w:after="0"/>
      </w:pPr>
      <w:r>
        <w:t>Cancel button returned to login screen</w:t>
      </w:r>
      <w:r w:rsidR="003B62D4">
        <w:t xml:space="preserve">                                                       Logged in as guest</w:t>
      </w:r>
    </w:p>
    <w:p w14:paraId="4509525B" w14:textId="77777777" w:rsidR="007F62E4" w:rsidRDefault="007F62E4" w:rsidP="00067761">
      <w:pPr>
        <w:pStyle w:val="bp"/>
        <w:spacing w:before="0" w:after="0"/>
      </w:pPr>
    </w:p>
    <w:p w14:paraId="11A94DCB" w14:textId="77777777" w:rsidR="007F62E4" w:rsidRDefault="007F62E4" w:rsidP="00067761">
      <w:pPr>
        <w:pStyle w:val="bp"/>
        <w:spacing w:before="0" w:after="0"/>
      </w:pPr>
    </w:p>
    <w:p w14:paraId="271A2B55" w14:textId="77777777" w:rsidR="00000F12" w:rsidRDefault="00000F12" w:rsidP="00067761">
      <w:pPr>
        <w:pStyle w:val="bp"/>
        <w:spacing w:before="0" w:after="0"/>
      </w:pPr>
    </w:p>
    <w:p w14:paraId="31FD1367" w14:textId="77777777" w:rsidR="008950A9" w:rsidRDefault="008950A9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8950A9" w:rsidRPr="00AD40C1" w14:paraId="22378B54" w14:textId="77777777" w:rsidTr="00000F12">
        <w:trPr>
          <w:cantSplit/>
          <w:trHeight w:val="525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4DE20BF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9B206B" w14:textId="77777777" w:rsidR="004458FE" w:rsidRPr="00AD40C1" w:rsidRDefault="004458FE" w:rsidP="00961142">
            <w:pPr>
              <w:pStyle w:val="bp"/>
              <w:spacing w:before="0" w:after="0"/>
            </w:pPr>
            <w:r>
              <w:t>Login</w:t>
            </w:r>
          </w:p>
        </w:tc>
      </w:tr>
      <w:tr w:rsidR="008950A9" w:rsidRPr="00AD40C1" w14:paraId="1EAB007A" w14:textId="77777777" w:rsidTr="0096114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7E8E2EB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561D33" w14:textId="77777777" w:rsidR="008950A9" w:rsidRPr="00AD40C1" w:rsidRDefault="008950A9" w:rsidP="008950A9">
            <w:pPr>
              <w:pStyle w:val="bp"/>
              <w:spacing w:before="0" w:after="0"/>
            </w:pPr>
            <w:r>
              <w:t>Log out</w:t>
            </w:r>
          </w:p>
        </w:tc>
      </w:tr>
      <w:tr w:rsidR="008950A9" w:rsidRPr="00AD40C1" w14:paraId="5852FDC8" w14:textId="77777777" w:rsidTr="00961142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13DFEB8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261ADBC" w14:textId="77777777" w:rsidR="008950A9" w:rsidRPr="00AD40C1" w:rsidRDefault="008950A9" w:rsidP="008950A9">
            <w:pPr>
              <w:pStyle w:val="bp"/>
            </w:pPr>
            <w:r w:rsidRPr="00AD40C1">
              <w:t xml:space="preserve">Verify that pressing </w:t>
            </w:r>
            <w:r>
              <w:t>logout logs the user out</w:t>
            </w:r>
          </w:p>
        </w:tc>
      </w:tr>
      <w:tr w:rsidR="008950A9" w:rsidRPr="00AD40C1" w14:paraId="20E41238" w14:textId="77777777" w:rsidTr="00961142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DEBE7F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3EC3A3" w14:textId="77777777" w:rsidR="008950A9" w:rsidRPr="00AD40C1" w:rsidRDefault="008950A9" w:rsidP="00961142">
            <w:pPr>
              <w:pStyle w:val="bp"/>
            </w:pPr>
            <w:r>
              <w:t>Menu</w:t>
            </w:r>
            <w:r w:rsidRPr="00AD40C1">
              <w:t xml:space="preserve"> screen must be open</w:t>
            </w:r>
          </w:p>
        </w:tc>
      </w:tr>
      <w:tr w:rsidR="008950A9" w:rsidRPr="00AD40C1" w14:paraId="54FE3E45" w14:textId="77777777" w:rsidTr="0096114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89BBC31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8F9970" w14:textId="77777777" w:rsidR="008950A9" w:rsidRPr="00AD40C1" w:rsidRDefault="008950A9" w:rsidP="00961142">
            <w:pPr>
              <w:pStyle w:val="bp"/>
            </w:pPr>
            <w:r>
              <w:t>User should be logged out</w:t>
            </w:r>
          </w:p>
        </w:tc>
      </w:tr>
      <w:tr w:rsidR="008950A9" w:rsidRPr="00AD40C1" w14:paraId="7D22AC1E" w14:textId="77777777" w:rsidTr="0096114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8A7BC14" w14:textId="77777777" w:rsidR="008950A9" w:rsidRPr="00AD40C1" w:rsidRDefault="008950A9" w:rsidP="00961142">
            <w:pPr>
              <w:pStyle w:val="bp"/>
              <w:rPr>
                <w:b/>
              </w:rPr>
            </w:pPr>
            <w:r w:rsidRPr="00AD40C1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E70B08" w14:textId="77777777" w:rsidR="008950A9" w:rsidRPr="00AD40C1" w:rsidRDefault="008950A9" w:rsidP="00961142">
            <w:pPr>
              <w:pStyle w:val="bp"/>
              <w:spacing w:before="0" w:after="0"/>
              <w:rPr>
                <w:b/>
                <w:bCs/>
              </w:rPr>
            </w:pPr>
          </w:p>
          <w:p w14:paraId="5B9EFB7C" w14:textId="77777777" w:rsidR="008950A9" w:rsidRPr="00AD40C1" w:rsidRDefault="008950A9" w:rsidP="00961142">
            <w:pPr>
              <w:pStyle w:val="bp"/>
              <w:spacing w:before="0" w:after="0"/>
              <w:rPr>
                <w:b/>
                <w:bCs/>
              </w:rPr>
            </w:pPr>
            <w:r w:rsidRPr="00841053">
              <w:rPr>
                <w:b/>
                <w:bCs/>
                <w:color w:val="FF0000"/>
              </w:rPr>
              <w:t xml:space="preserve"> </w:t>
            </w:r>
          </w:p>
        </w:tc>
      </w:tr>
      <w:tr w:rsidR="008950A9" w:rsidRPr="00AD40C1" w14:paraId="0BF02F90" w14:textId="77777777" w:rsidTr="0096114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6320691" w14:textId="77777777" w:rsidR="008950A9" w:rsidRPr="00AD40C1" w:rsidRDefault="008950A9" w:rsidP="00961142">
            <w:pPr>
              <w:pStyle w:val="bp"/>
              <w:rPr>
                <w:b/>
              </w:rPr>
            </w:pPr>
            <w:r w:rsidRPr="00AD40C1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832B255" w14:textId="77777777" w:rsidR="008950A9" w:rsidRPr="00AD40C1" w:rsidRDefault="008950A9" w:rsidP="00961142">
            <w:pPr>
              <w:pStyle w:val="bp"/>
              <w:spacing w:before="0" w:after="0"/>
              <w:rPr>
                <w:b/>
                <w:bCs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8950A9" w:rsidRPr="00AD40C1" w14:paraId="30E6F6D8" w14:textId="77777777" w:rsidTr="009611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85D6222" w14:textId="77777777" w:rsidR="008950A9" w:rsidRPr="00AD40C1" w:rsidRDefault="008950A9" w:rsidP="00961142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18A7C61" w14:textId="77777777" w:rsidR="008950A9" w:rsidRPr="00AD40C1" w:rsidRDefault="008950A9" w:rsidP="00961142">
            <w:pPr>
              <w:pStyle w:val="bp"/>
              <w:spacing w:before="0" w:after="0"/>
            </w:pPr>
            <w:r w:rsidRPr="00AD40C1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8D280C3" w14:textId="77777777" w:rsidR="008950A9" w:rsidRPr="00AD40C1" w:rsidRDefault="008950A9" w:rsidP="00961142">
            <w:pPr>
              <w:pStyle w:val="bp"/>
              <w:spacing w:before="0" w:after="0"/>
            </w:pPr>
            <w:r w:rsidRPr="00AD40C1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4EA2856A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4BE525C6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F</w:t>
            </w:r>
          </w:p>
        </w:tc>
      </w:tr>
      <w:tr w:rsidR="008950A9" w:rsidRPr="00AD40C1" w14:paraId="464EF1A3" w14:textId="77777777" w:rsidTr="009611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798951C" w14:textId="77777777" w:rsidR="008950A9" w:rsidRPr="00AD40C1" w:rsidRDefault="008950A9" w:rsidP="00961142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239D2871" w14:textId="77777777" w:rsidR="008950A9" w:rsidRPr="00AD40C1" w:rsidRDefault="008950A9" w:rsidP="008950A9">
            <w:pPr>
              <w:pStyle w:val="bp"/>
            </w:pPr>
            <w:r w:rsidRPr="00AD40C1">
              <w:t xml:space="preserve">Press </w:t>
            </w:r>
            <w:r>
              <w:t>logout</w:t>
            </w:r>
            <w:r w:rsidRPr="00AD40C1">
              <w:t xml:space="preserve"> button</w:t>
            </w:r>
          </w:p>
        </w:tc>
        <w:tc>
          <w:tcPr>
            <w:tcW w:w="5596" w:type="dxa"/>
          </w:tcPr>
          <w:p w14:paraId="5F2545A6" w14:textId="77777777" w:rsidR="008950A9" w:rsidRPr="00AD40C1" w:rsidRDefault="008950A9" w:rsidP="008950A9">
            <w:pPr>
              <w:pStyle w:val="bp"/>
            </w:pPr>
            <w:r w:rsidRPr="00AD40C1">
              <w:t xml:space="preserve">Should display </w:t>
            </w:r>
            <w:r>
              <w:t>a popup box asking if the user is sure they want to logout</w:t>
            </w:r>
          </w:p>
        </w:tc>
        <w:tc>
          <w:tcPr>
            <w:tcW w:w="714" w:type="dxa"/>
          </w:tcPr>
          <w:p w14:paraId="33EDDFE6" w14:textId="77777777" w:rsidR="008950A9" w:rsidRPr="00D25126" w:rsidRDefault="008950A9" w:rsidP="0096114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7B3584A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</w:p>
        </w:tc>
      </w:tr>
      <w:tr w:rsidR="008950A9" w:rsidRPr="00AD40C1" w14:paraId="316064B2" w14:textId="77777777" w:rsidTr="009611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D98E37D" w14:textId="77777777" w:rsidR="008950A9" w:rsidRPr="00AD40C1" w:rsidRDefault="008950A9" w:rsidP="00961142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D5C141E" w14:textId="77777777" w:rsidR="008950A9" w:rsidRPr="00AD40C1" w:rsidRDefault="00573141" w:rsidP="00573141">
            <w:pPr>
              <w:pStyle w:val="bp"/>
              <w:spacing w:before="0" w:after="0"/>
            </w:pPr>
            <w:r w:rsidRPr="00AD40C1">
              <w:t xml:space="preserve">Press return button(cancel) on </w:t>
            </w:r>
            <w:r>
              <w:t>popup</w:t>
            </w:r>
          </w:p>
        </w:tc>
        <w:tc>
          <w:tcPr>
            <w:tcW w:w="5596" w:type="dxa"/>
          </w:tcPr>
          <w:p w14:paraId="607C9757" w14:textId="77777777" w:rsidR="008950A9" w:rsidRPr="00AD40C1" w:rsidRDefault="00573141" w:rsidP="008950A9">
            <w:pPr>
              <w:pStyle w:val="bp"/>
              <w:spacing w:before="0" w:after="0"/>
            </w:pPr>
            <w:r>
              <w:t>Should return to Menu screen</w:t>
            </w:r>
          </w:p>
        </w:tc>
        <w:tc>
          <w:tcPr>
            <w:tcW w:w="714" w:type="dxa"/>
          </w:tcPr>
          <w:p w14:paraId="26C6D9A5" w14:textId="77777777" w:rsidR="008950A9" w:rsidRPr="00D25126" w:rsidRDefault="008950A9" w:rsidP="0096114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5985E24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</w:p>
        </w:tc>
      </w:tr>
      <w:tr w:rsidR="008950A9" w:rsidRPr="00AD40C1" w14:paraId="111492BC" w14:textId="77777777" w:rsidTr="009611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A03BD6E" w14:textId="77777777" w:rsidR="008950A9" w:rsidRPr="00AD40C1" w:rsidRDefault="008950A9" w:rsidP="00961142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C870AB6" w14:textId="77777777" w:rsidR="008950A9" w:rsidRPr="00AD40C1" w:rsidRDefault="00573141" w:rsidP="00573141">
            <w:pPr>
              <w:pStyle w:val="bp"/>
              <w:spacing w:before="0" w:after="0"/>
            </w:pPr>
            <w:r w:rsidRPr="00AD40C1">
              <w:t xml:space="preserve">Press confirmation </w:t>
            </w:r>
            <w:proofErr w:type="gramStart"/>
            <w:r w:rsidRPr="00AD40C1">
              <w:t>button(</w:t>
            </w:r>
            <w:proofErr w:type="gramEnd"/>
            <w:r>
              <w:t>log out</w:t>
            </w:r>
            <w:r w:rsidRPr="00AD40C1">
              <w:t xml:space="preserve">) on </w:t>
            </w:r>
            <w:r>
              <w:t>popup</w:t>
            </w:r>
          </w:p>
        </w:tc>
        <w:tc>
          <w:tcPr>
            <w:tcW w:w="5596" w:type="dxa"/>
          </w:tcPr>
          <w:p w14:paraId="43B2DB95" w14:textId="77777777" w:rsidR="008950A9" w:rsidRPr="00AD40C1" w:rsidRDefault="00573141" w:rsidP="004458FE">
            <w:pPr>
              <w:pStyle w:val="bp"/>
              <w:spacing w:before="0" w:after="0"/>
            </w:pPr>
            <w:r w:rsidRPr="00AD40C1">
              <w:t xml:space="preserve">Should </w:t>
            </w:r>
            <w:r>
              <w:t>log player out and take them to the login screen</w:t>
            </w:r>
          </w:p>
        </w:tc>
        <w:tc>
          <w:tcPr>
            <w:tcW w:w="714" w:type="dxa"/>
          </w:tcPr>
          <w:p w14:paraId="3F9EB972" w14:textId="77777777" w:rsidR="008950A9" w:rsidRPr="00D25126" w:rsidRDefault="008950A9" w:rsidP="0096114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73D2DD8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5D4DF2EA" w14:textId="77777777" w:rsidR="007F62E4" w:rsidRDefault="007F62E4" w:rsidP="00067761">
      <w:pPr>
        <w:pStyle w:val="bp"/>
        <w:spacing w:before="0" w:after="0"/>
      </w:pPr>
    </w:p>
    <w:p w14:paraId="126CD2D4" w14:textId="77777777" w:rsidR="004458FE" w:rsidRDefault="004458FE" w:rsidP="00067761">
      <w:pPr>
        <w:pStyle w:val="bp"/>
        <w:spacing w:before="0" w:after="0"/>
      </w:pPr>
    </w:p>
    <w:p w14:paraId="73E0BDFE" w14:textId="77777777" w:rsidR="004458FE" w:rsidRDefault="004458FE" w:rsidP="00067761">
      <w:pPr>
        <w:pStyle w:val="bp"/>
        <w:spacing w:before="0" w:after="0"/>
      </w:pPr>
    </w:p>
    <w:p w14:paraId="0FE5B535" w14:textId="77777777" w:rsidR="004458FE" w:rsidRDefault="004458FE" w:rsidP="00067761">
      <w:pPr>
        <w:pStyle w:val="bp"/>
        <w:spacing w:before="0" w:after="0"/>
      </w:pPr>
    </w:p>
    <w:p w14:paraId="7A657683" w14:textId="77777777" w:rsidR="004458FE" w:rsidRDefault="00D946F0" w:rsidP="00067761">
      <w:pPr>
        <w:pStyle w:val="bp"/>
        <w:spacing w:before="0" w:after="0"/>
      </w:pPr>
      <w:r>
        <w:rPr>
          <w:noProof/>
        </w:rPr>
        <w:lastRenderedPageBreak/>
        <w:pict w14:anchorId="62DBACBF">
          <v:shape id="_x0000_s1039" type="#_x0000_t75" style="position:absolute;margin-left:267pt;margin-top:0;width:206.25pt;height:364.5pt;z-index:251667456;mso-position-horizontal-relative:margin;mso-position-vertical-relative:margin">
            <v:imagedata r:id="rId24" o:title="2018-05-27_20-33-39"/>
            <w10:wrap type="square" anchorx="margin" anchory="margin"/>
          </v:shape>
        </w:pict>
      </w:r>
      <w:r w:rsidR="00EF0D51">
        <w:pict w14:anchorId="207F026B">
          <v:shape id="_x0000_i1029" type="#_x0000_t75" style="width:210pt;height:365.25pt">
            <v:imagedata r:id="rId25" o:title="2018-05-27_20-24-13"/>
          </v:shape>
        </w:pict>
      </w:r>
    </w:p>
    <w:p w14:paraId="21806BA3" w14:textId="77777777" w:rsidR="00FC60EE" w:rsidRDefault="00FC60EE" w:rsidP="00067761">
      <w:pPr>
        <w:pStyle w:val="bp"/>
        <w:spacing w:before="0" w:after="0"/>
      </w:pPr>
    </w:p>
    <w:p w14:paraId="56AE235B" w14:textId="77777777" w:rsidR="00FC60EE" w:rsidRDefault="00FC60EE" w:rsidP="00067761">
      <w:pPr>
        <w:pStyle w:val="bp"/>
        <w:spacing w:before="0" w:after="0"/>
      </w:pPr>
      <w:r>
        <w:t xml:space="preserve">Pressing logout                                                                                  </w:t>
      </w:r>
      <w:r w:rsidR="00573141">
        <w:t>P</w:t>
      </w:r>
      <w:r>
        <w:t>ress cancel</w:t>
      </w:r>
    </w:p>
    <w:p w14:paraId="718F3D69" w14:textId="77777777" w:rsidR="00FC60EE" w:rsidRDefault="00FC60EE" w:rsidP="00067761">
      <w:pPr>
        <w:pStyle w:val="bp"/>
        <w:spacing w:before="0" w:after="0"/>
      </w:pPr>
    </w:p>
    <w:p w14:paraId="1F33DFCE" w14:textId="77777777" w:rsidR="00FC60EE" w:rsidRDefault="00FC60EE" w:rsidP="00067761">
      <w:pPr>
        <w:pStyle w:val="bp"/>
        <w:spacing w:before="0" w:after="0"/>
      </w:pPr>
    </w:p>
    <w:p w14:paraId="241DA2A7" w14:textId="77777777" w:rsidR="00FC60EE" w:rsidRDefault="00FC60EE" w:rsidP="00067761">
      <w:pPr>
        <w:pStyle w:val="bp"/>
        <w:spacing w:before="0" w:after="0"/>
      </w:pPr>
    </w:p>
    <w:p w14:paraId="1FF598B7" w14:textId="77777777" w:rsidR="00FC60EE" w:rsidRDefault="00FC60EE" w:rsidP="00067761">
      <w:pPr>
        <w:pStyle w:val="bp"/>
        <w:spacing w:before="0" w:after="0"/>
      </w:pPr>
    </w:p>
    <w:p w14:paraId="2BF0793A" w14:textId="77777777" w:rsidR="00FC60EE" w:rsidRDefault="00FC60EE" w:rsidP="00067761">
      <w:pPr>
        <w:pStyle w:val="bp"/>
        <w:spacing w:before="0" w:after="0"/>
      </w:pPr>
    </w:p>
    <w:p w14:paraId="43676A41" w14:textId="77777777" w:rsidR="00FC60EE" w:rsidRDefault="00D946F0" w:rsidP="00067761">
      <w:pPr>
        <w:pStyle w:val="bp"/>
        <w:spacing w:before="0" w:after="0"/>
      </w:pPr>
      <w:r>
        <w:rPr>
          <w:noProof/>
        </w:rPr>
        <w:lastRenderedPageBreak/>
        <w:pict w14:anchorId="438C7872">
          <v:shape id="_x0000_s1040" type="#_x0000_t75" style="position:absolute;margin-left:327pt;margin-top:2.25pt;width:220.5pt;height:359.35pt;z-index:251669504;mso-position-horizontal-relative:margin;mso-position-vertical-relative:margin">
            <v:imagedata r:id="rId26" o:title="2018-05-27_20-33-43"/>
            <w10:wrap type="square" anchorx="margin" anchory="margin"/>
          </v:shape>
        </w:pict>
      </w:r>
      <w:r>
        <w:pict w14:anchorId="7EF58261">
          <v:shape id="_x0000_i1030" type="#_x0000_t75" style="width:210pt;height:364.5pt">
            <v:imagedata r:id="rId27" o:title="2018-05-27_20-15-50"/>
          </v:shape>
        </w:pict>
      </w:r>
    </w:p>
    <w:p w14:paraId="716424B0" w14:textId="77777777" w:rsidR="00573141" w:rsidRDefault="00573141" w:rsidP="00067761">
      <w:pPr>
        <w:pStyle w:val="bp"/>
        <w:spacing w:before="0" w:after="0"/>
      </w:pPr>
    </w:p>
    <w:p w14:paraId="29E0756A" w14:textId="77777777" w:rsidR="00573141" w:rsidRDefault="00573141" w:rsidP="00067761">
      <w:pPr>
        <w:pStyle w:val="bp"/>
        <w:spacing w:before="0" w:after="0"/>
      </w:pPr>
      <w:r>
        <w:t>Cancels and returns to menu screen player still logged in                               Pressed logout</w:t>
      </w:r>
    </w:p>
    <w:p w14:paraId="2305388E" w14:textId="77777777" w:rsidR="00573141" w:rsidRDefault="00573141" w:rsidP="00067761">
      <w:pPr>
        <w:pStyle w:val="bp"/>
        <w:spacing w:before="0" w:after="0"/>
      </w:pPr>
    </w:p>
    <w:p w14:paraId="1A575949" w14:textId="77777777" w:rsidR="00573141" w:rsidRDefault="00573141" w:rsidP="00067761">
      <w:pPr>
        <w:pStyle w:val="bp"/>
        <w:spacing w:before="0" w:after="0"/>
      </w:pPr>
    </w:p>
    <w:p w14:paraId="2408F3C1" w14:textId="77777777" w:rsidR="00573141" w:rsidRDefault="00573141" w:rsidP="00067761">
      <w:pPr>
        <w:pStyle w:val="bp"/>
        <w:spacing w:before="0" w:after="0"/>
      </w:pPr>
    </w:p>
    <w:p w14:paraId="067BE95D" w14:textId="77777777" w:rsidR="00573141" w:rsidRDefault="00573141" w:rsidP="00067761">
      <w:pPr>
        <w:pStyle w:val="bp"/>
        <w:spacing w:before="0" w:after="0"/>
      </w:pPr>
    </w:p>
    <w:p w14:paraId="5AB45BBE" w14:textId="77777777" w:rsidR="00573141" w:rsidRDefault="00573141" w:rsidP="00067761">
      <w:pPr>
        <w:pStyle w:val="bp"/>
        <w:spacing w:before="0" w:after="0"/>
      </w:pPr>
    </w:p>
    <w:p w14:paraId="54306263" w14:textId="77777777" w:rsidR="00573141" w:rsidRDefault="00D946F0" w:rsidP="00067761">
      <w:pPr>
        <w:pStyle w:val="bp"/>
        <w:spacing w:before="0" w:after="0"/>
      </w:pPr>
      <w:r>
        <w:rPr>
          <w:noProof/>
        </w:rPr>
        <w:lastRenderedPageBreak/>
        <w:pict w14:anchorId="2B97C2B1">
          <v:shape id="_x0000_s1037" type="#_x0000_t75" style="position:absolute;margin-left:-3pt;margin-top:-.75pt;width:222pt;height:364.5pt;z-index:251665408;mso-position-horizontal-relative:margin;mso-position-vertical-relative:margin">
            <v:imagedata r:id="rId28" o:title="2018-05-27_20-16-02"/>
            <w10:wrap type="square" anchorx="margin" anchory="margin"/>
          </v:shape>
        </w:pict>
      </w:r>
    </w:p>
    <w:p w14:paraId="5F3B4C0D" w14:textId="77777777" w:rsidR="00573141" w:rsidRDefault="00573141" w:rsidP="00067761">
      <w:pPr>
        <w:pStyle w:val="bp"/>
        <w:spacing w:before="0" w:after="0"/>
      </w:pPr>
    </w:p>
    <w:p w14:paraId="00E171A2" w14:textId="77777777" w:rsidR="00573141" w:rsidRDefault="00573141" w:rsidP="00067761">
      <w:pPr>
        <w:pStyle w:val="bp"/>
        <w:spacing w:before="0" w:after="0"/>
      </w:pPr>
    </w:p>
    <w:p w14:paraId="63D0FE56" w14:textId="77777777" w:rsidR="00573141" w:rsidRDefault="00573141" w:rsidP="00067761">
      <w:pPr>
        <w:pStyle w:val="bp"/>
        <w:spacing w:before="0" w:after="0"/>
      </w:pPr>
    </w:p>
    <w:p w14:paraId="63BA02B5" w14:textId="77777777" w:rsidR="00573141" w:rsidRDefault="00573141" w:rsidP="00067761">
      <w:pPr>
        <w:pStyle w:val="bp"/>
        <w:spacing w:before="0" w:after="0"/>
      </w:pPr>
    </w:p>
    <w:p w14:paraId="7206BA69" w14:textId="77777777" w:rsidR="00573141" w:rsidRDefault="00573141" w:rsidP="00067761">
      <w:pPr>
        <w:pStyle w:val="bp"/>
        <w:spacing w:before="0" w:after="0"/>
      </w:pPr>
    </w:p>
    <w:p w14:paraId="072A3420" w14:textId="77777777" w:rsidR="00573141" w:rsidRDefault="00573141" w:rsidP="00067761">
      <w:pPr>
        <w:pStyle w:val="bp"/>
        <w:spacing w:before="0" w:after="0"/>
      </w:pPr>
    </w:p>
    <w:p w14:paraId="791E6B57" w14:textId="77777777" w:rsidR="00573141" w:rsidRDefault="00573141" w:rsidP="00067761">
      <w:pPr>
        <w:pStyle w:val="bp"/>
        <w:spacing w:before="0" w:after="0"/>
      </w:pPr>
    </w:p>
    <w:p w14:paraId="1F08DFE5" w14:textId="77777777" w:rsidR="00573141" w:rsidRDefault="00573141" w:rsidP="00067761">
      <w:pPr>
        <w:pStyle w:val="bp"/>
        <w:spacing w:before="0" w:after="0"/>
      </w:pPr>
    </w:p>
    <w:p w14:paraId="32820E43" w14:textId="77777777" w:rsidR="00573141" w:rsidRDefault="00573141" w:rsidP="00067761">
      <w:pPr>
        <w:pStyle w:val="bp"/>
        <w:spacing w:before="0" w:after="0"/>
      </w:pPr>
    </w:p>
    <w:p w14:paraId="4269F16A" w14:textId="77777777" w:rsidR="00573141" w:rsidRDefault="00573141" w:rsidP="00067761">
      <w:pPr>
        <w:pStyle w:val="bp"/>
        <w:spacing w:before="0" w:after="0"/>
      </w:pPr>
    </w:p>
    <w:p w14:paraId="755F3783" w14:textId="77777777" w:rsidR="00573141" w:rsidRDefault="00573141" w:rsidP="00067761">
      <w:pPr>
        <w:pStyle w:val="bp"/>
        <w:spacing w:before="0" w:after="0"/>
      </w:pPr>
    </w:p>
    <w:p w14:paraId="60E18BC8" w14:textId="77777777" w:rsidR="00573141" w:rsidRDefault="00573141" w:rsidP="00067761">
      <w:pPr>
        <w:pStyle w:val="bp"/>
        <w:spacing w:before="0" w:after="0"/>
      </w:pPr>
    </w:p>
    <w:p w14:paraId="47BC66C6" w14:textId="77777777" w:rsidR="00573141" w:rsidRDefault="00573141" w:rsidP="00067761">
      <w:pPr>
        <w:pStyle w:val="bp"/>
        <w:spacing w:before="0" w:after="0"/>
      </w:pPr>
    </w:p>
    <w:p w14:paraId="21BFA215" w14:textId="77777777" w:rsidR="00573141" w:rsidRDefault="00573141" w:rsidP="00067761">
      <w:pPr>
        <w:pStyle w:val="bp"/>
        <w:spacing w:before="0" w:after="0"/>
      </w:pPr>
    </w:p>
    <w:p w14:paraId="4FB9C589" w14:textId="77777777" w:rsidR="00573141" w:rsidRDefault="00573141" w:rsidP="00067761">
      <w:pPr>
        <w:pStyle w:val="bp"/>
        <w:spacing w:before="0" w:after="0"/>
      </w:pPr>
    </w:p>
    <w:p w14:paraId="24DC04AB" w14:textId="77777777" w:rsidR="00573141" w:rsidRDefault="00573141" w:rsidP="00067761">
      <w:pPr>
        <w:pStyle w:val="bp"/>
        <w:spacing w:before="0" w:after="0"/>
      </w:pPr>
    </w:p>
    <w:p w14:paraId="27ABDD2E" w14:textId="77777777" w:rsidR="00573141" w:rsidRDefault="00573141" w:rsidP="00067761">
      <w:pPr>
        <w:pStyle w:val="bp"/>
        <w:spacing w:before="0" w:after="0"/>
      </w:pPr>
    </w:p>
    <w:p w14:paraId="0750E503" w14:textId="77777777" w:rsidR="00573141" w:rsidRDefault="00573141" w:rsidP="00067761">
      <w:pPr>
        <w:pStyle w:val="bp"/>
        <w:spacing w:before="0" w:after="0"/>
      </w:pPr>
    </w:p>
    <w:p w14:paraId="456E5984" w14:textId="77777777" w:rsidR="00573141" w:rsidRDefault="00573141" w:rsidP="00067761">
      <w:pPr>
        <w:pStyle w:val="bp"/>
        <w:spacing w:before="0" w:after="0"/>
      </w:pPr>
    </w:p>
    <w:p w14:paraId="356CE3FC" w14:textId="77777777" w:rsidR="00573141" w:rsidRDefault="00573141" w:rsidP="00067761">
      <w:pPr>
        <w:pStyle w:val="bp"/>
        <w:spacing w:before="0" w:after="0"/>
      </w:pPr>
    </w:p>
    <w:p w14:paraId="2D731BE1" w14:textId="77777777" w:rsidR="00573141" w:rsidRDefault="00573141" w:rsidP="00067761">
      <w:pPr>
        <w:pStyle w:val="bp"/>
        <w:spacing w:before="0" w:after="0"/>
      </w:pPr>
    </w:p>
    <w:p w14:paraId="34015EB5" w14:textId="77777777" w:rsidR="00573141" w:rsidRDefault="00573141" w:rsidP="00067761">
      <w:pPr>
        <w:pStyle w:val="bp"/>
        <w:spacing w:before="0" w:after="0"/>
      </w:pPr>
    </w:p>
    <w:p w14:paraId="339B02AC" w14:textId="77777777" w:rsidR="00573141" w:rsidRDefault="00573141" w:rsidP="00067761">
      <w:pPr>
        <w:pStyle w:val="bp"/>
        <w:spacing w:before="0" w:after="0"/>
      </w:pPr>
    </w:p>
    <w:p w14:paraId="5CC24DCF" w14:textId="77777777" w:rsidR="00573141" w:rsidRDefault="00573141" w:rsidP="00067761">
      <w:pPr>
        <w:pStyle w:val="bp"/>
        <w:spacing w:before="0" w:after="0"/>
      </w:pPr>
    </w:p>
    <w:p w14:paraId="252FE96C" w14:textId="77777777" w:rsidR="00573141" w:rsidRDefault="00573141" w:rsidP="00067761">
      <w:pPr>
        <w:pStyle w:val="bp"/>
        <w:spacing w:before="0" w:after="0"/>
      </w:pPr>
    </w:p>
    <w:p w14:paraId="3A1AAB4D" w14:textId="77777777" w:rsidR="00573141" w:rsidRDefault="00573141" w:rsidP="00067761">
      <w:pPr>
        <w:pStyle w:val="bp"/>
        <w:spacing w:before="0" w:after="0"/>
      </w:pPr>
    </w:p>
    <w:p w14:paraId="2C2A855C" w14:textId="77777777" w:rsidR="00573141" w:rsidRDefault="00573141" w:rsidP="00067761">
      <w:pPr>
        <w:pStyle w:val="bp"/>
        <w:spacing w:before="0" w:after="0"/>
      </w:pPr>
    </w:p>
    <w:p w14:paraId="764AF2D6" w14:textId="77777777" w:rsidR="00573141" w:rsidRDefault="00573141" w:rsidP="00067761">
      <w:pPr>
        <w:pStyle w:val="bp"/>
        <w:spacing w:before="0" w:after="0"/>
      </w:pPr>
    </w:p>
    <w:p w14:paraId="3452E278" w14:textId="77777777" w:rsidR="00573141" w:rsidRDefault="00573141" w:rsidP="00067761">
      <w:pPr>
        <w:pStyle w:val="bp"/>
        <w:spacing w:before="0" w:after="0"/>
      </w:pPr>
    </w:p>
    <w:p w14:paraId="6AC6F0A1" w14:textId="77777777" w:rsidR="00573141" w:rsidRDefault="00573141" w:rsidP="00067761">
      <w:pPr>
        <w:pStyle w:val="bp"/>
        <w:spacing w:before="0" w:after="0"/>
      </w:pPr>
    </w:p>
    <w:p w14:paraId="6D0A44ED" w14:textId="77777777" w:rsidR="00D1279B" w:rsidRDefault="00573141" w:rsidP="00067761">
      <w:pPr>
        <w:pStyle w:val="bp"/>
        <w:spacing w:before="0" w:after="0"/>
      </w:pPr>
      <w:r>
        <w:t>Logs user out and returns to Login register screen</w:t>
      </w:r>
    </w:p>
    <w:p w14:paraId="3E031C6D" w14:textId="77777777" w:rsidR="00D1279B" w:rsidRDefault="00D1279B" w:rsidP="00067761">
      <w:pPr>
        <w:pStyle w:val="bp"/>
        <w:spacing w:before="0" w:after="0"/>
      </w:pPr>
    </w:p>
    <w:p w14:paraId="186663D5" w14:textId="77777777" w:rsidR="00D1279B" w:rsidRDefault="00D1279B" w:rsidP="00067761">
      <w:pPr>
        <w:pStyle w:val="bp"/>
        <w:spacing w:before="0" w:after="0"/>
      </w:pPr>
    </w:p>
    <w:p w14:paraId="2B109AE0" w14:textId="77777777" w:rsidR="00D1279B" w:rsidRDefault="00D1279B" w:rsidP="00067761">
      <w:pPr>
        <w:pStyle w:val="bp"/>
        <w:spacing w:before="0" w:after="0"/>
      </w:pPr>
    </w:p>
    <w:p w14:paraId="37125B91" w14:textId="77777777" w:rsidR="00D1279B" w:rsidRDefault="00D1279B" w:rsidP="00067761">
      <w:pPr>
        <w:pStyle w:val="bp"/>
        <w:spacing w:before="0" w:after="0"/>
      </w:pPr>
    </w:p>
    <w:p w14:paraId="564F9B7F" w14:textId="77777777" w:rsidR="00D1279B" w:rsidRDefault="00D1279B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D1279B" w:rsidRPr="00AD40C1" w14:paraId="5261077B" w14:textId="77777777" w:rsidTr="00921ED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70D3E76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2222136" w14:textId="77777777" w:rsidR="00D1279B" w:rsidRPr="00AD40C1" w:rsidRDefault="00D1279B" w:rsidP="00921ED8">
            <w:pPr>
              <w:pStyle w:val="bp"/>
              <w:spacing w:before="0" w:after="0"/>
            </w:pPr>
            <w:r>
              <w:t xml:space="preserve">Login </w:t>
            </w:r>
          </w:p>
        </w:tc>
      </w:tr>
      <w:tr w:rsidR="00D1279B" w:rsidRPr="00AD40C1" w14:paraId="005CEFB0" w14:textId="77777777" w:rsidTr="00921ED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68E4FA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254F38" w14:textId="77777777" w:rsidR="00D1279B" w:rsidRPr="00AD40C1" w:rsidRDefault="00D1279B" w:rsidP="00D1279B">
            <w:pPr>
              <w:pStyle w:val="bp"/>
              <w:spacing w:before="0" w:after="0"/>
            </w:pPr>
            <w:r>
              <w:t>Login</w:t>
            </w:r>
            <w:r w:rsidRPr="00AD40C1">
              <w:t>-</w:t>
            </w:r>
            <w:r>
              <w:t>when user opens app and is already logged in</w:t>
            </w:r>
          </w:p>
        </w:tc>
      </w:tr>
      <w:tr w:rsidR="00D1279B" w:rsidRPr="00AD40C1" w14:paraId="303173D7" w14:textId="77777777" w:rsidTr="00921ED8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63EC56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6E57F6" w14:textId="77777777" w:rsidR="00D1279B" w:rsidRPr="00AD40C1" w:rsidRDefault="00D1279B" w:rsidP="00D1279B">
            <w:pPr>
              <w:pStyle w:val="bp"/>
            </w:pPr>
            <w:r w:rsidRPr="00AD40C1">
              <w:t xml:space="preserve">Verify </w:t>
            </w:r>
            <w:r>
              <w:t>that application goes straight to main menu with welcome back message</w:t>
            </w:r>
            <w:r w:rsidR="00682AAA">
              <w:t xml:space="preserve"> displayed on splash screen</w:t>
            </w:r>
          </w:p>
        </w:tc>
      </w:tr>
      <w:tr w:rsidR="00D1279B" w:rsidRPr="00AD40C1" w14:paraId="7E6D630D" w14:textId="77777777" w:rsidTr="00921ED8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35D6FE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85D0F3" w14:textId="77777777" w:rsidR="00D1279B" w:rsidRDefault="00D1279B" w:rsidP="00921ED8">
            <w:pPr>
              <w:pStyle w:val="bp"/>
            </w:pPr>
            <w:r>
              <w:t>Splash</w:t>
            </w:r>
            <w:r w:rsidRPr="00AD40C1">
              <w:t xml:space="preserve"> screen must be open</w:t>
            </w:r>
          </w:p>
          <w:p w14:paraId="38ADCBBA" w14:textId="77777777" w:rsidR="00D1279B" w:rsidRPr="00AD40C1" w:rsidRDefault="00D1279B" w:rsidP="00921ED8">
            <w:pPr>
              <w:pStyle w:val="bp"/>
            </w:pPr>
            <w:r>
              <w:t>User must be signed in</w:t>
            </w:r>
          </w:p>
        </w:tc>
      </w:tr>
      <w:tr w:rsidR="00D1279B" w:rsidRPr="00AD40C1" w14:paraId="52FB33BB" w14:textId="77777777" w:rsidTr="00921ED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57DEAAD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A0B98E" w14:textId="77777777" w:rsidR="00D1279B" w:rsidRPr="00AD40C1" w:rsidRDefault="00D1279B" w:rsidP="00921ED8">
            <w:pPr>
              <w:pStyle w:val="bp"/>
            </w:pPr>
            <w:r>
              <w:t>That the main menu is opened from splash screen</w:t>
            </w:r>
            <w:r w:rsidRPr="00AD40C1">
              <w:t xml:space="preserve"> page</w:t>
            </w:r>
          </w:p>
        </w:tc>
      </w:tr>
      <w:tr w:rsidR="00D1279B" w:rsidRPr="00AD40C1" w14:paraId="3E8634D7" w14:textId="77777777" w:rsidTr="00921ED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9FC8127" w14:textId="77777777" w:rsidR="00D1279B" w:rsidRPr="00AD40C1" w:rsidRDefault="00D1279B" w:rsidP="00921ED8">
            <w:pPr>
              <w:pStyle w:val="bp"/>
              <w:rPr>
                <w:b/>
              </w:rPr>
            </w:pPr>
            <w:r w:rsidRPr="00AD40C1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F35E14" w14:textId="77777777" w:rsidR="00D1279B" w:rsidRPr="00AD40C1" w:rsidRDefault="00D1279B" w:rsidP="00921ED8">
            <w:pPr>
              <w:pStyle w:val="bp"/>
              <w:spacing w:before="0" w:after="0"/>
              <w:rPr>
                <w:b/>
                <w:bCs/>
              </w:rPr>
            </w:pPr>
          </w:p>
          <w:p w14:paraId="316D05D9" w14:textId="77777777" w:rsidR="00D1279B" w:rsidRPr="00AD40C1" w:rsidRDefault="00D1279B" w:rsidP="00921ED8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D1279B" w:rsidRPr="00AD40C1" w14:paraId="226027F4" w14:textId="77777777" w:rsidTr="00921ED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DA6023C" w14:textId="77777777" w:rsidR="00D1279B" w:rsidRPr="00AD40C1" w:rsidRDefault="00D1279B" w:rsidP="00921ED8">
            <w:pPr>
              <w:pStyle w:val="bp"/>
              <w:rPr>
                <w:b/>
              </w:rPr>
            </w:pPr>
            <w:r w:rsidRPr="00AD40C1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4B08161" w14:textId="77777777" w:rsidR="00D1279B" w:rsidRPr="00AD40C1" w:rsidRDefault="00682AAA" w:rsidP="00921ED8">
            <w:pPr>
              <w:pStyle w:val="bp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1279B" w:rsidRPr="00AD40C1" w14:paraId="2593D877" w14:textId="77777777" w:rsidTr="00921E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DE97A94" w14:textId="77777777" w:rsidR="00D1279B" w:rsidRPr="00AD40C1" w:rsidRDefault="00D1279B" w:rsidP="00921ED8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1106FC8" w14:textId="77777777" w:rsidR="00D1279B" w:rsidRPr="00AD40C1" w:rsidRDefault="00D1279B" w:rsidP="00921ED8">
            <w:pPr>
              <w:pStyle w:val="bp"/>
              <w:spacing w:before="0" w:after="0"/>
            </w:pPr>
            <w:r w:rsidRPr="00AD40C1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E9D3AB3" w14:textId="77777777" w:rsidR="00D1279B" w:rsidRPr="00AD40C1" w:rsidRDefault="00D1279B" w:rsidP="00921ED8">
            <w:pPr>
              <w:pStyle w:val="bp"/>
              <w:spacing w:before="0" w:after="0"/>
            </w:pPr>
            <w:r w:rsidRPr="00AD40C1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00E1C637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707DCFA5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F</w:t>
            </w:r>
          </w:p>
        </w:tc>
      </w:tr>
      <w:tr w:rsidR="00D1279B" w:rsidRPr="00AD40C1" w14:paraId="5BB798BA" w14:textId="77777777" w:rsidTr="00921E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3E4256C" w14:textId="77777777" w:rsidR="00D1279B" w:rsidRPr="00AD40C1" w:rsidRDefault="00D1279B" w:rsidP="00921ED8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27C720E" w14:textId="77777777" w:rsidR="00D1279B" w:rsidRPr="00AD40C1" w:rsidRDefault="00D1279B" w:rsidP="00921ED8">
            <w:pPr>
              <w:pStyle w:val="bp"/>
            </w:pPr>
            <w:r>
              <w:t xml:space="preserve">User opens game </w:t>
            </w:r>
          </w:p>
        </w:tc>
        <w:tc>
          <w:tcPr>
            <w:tcW w:w="5596" w:type="dxa"/>
          </w:tcPr>
          <w:p w14:paraId="0B306A6A" w14:textId="77777777" w:rsidR="00D1279B" w:rsidRPr="00AD40C1" w:rsidRDefault="00D1279B" w:rsidP="00D1279B">
            <w:pPr>
              <w:pStyle w:val="bp"/>
            </w:pPr>
            <w:r w:rsidRPr="00AD40C1">
              <w:t xml:space="preserve">Should </w:t>
            </w:r>
            <w:r>
              <w:t>skip register login and display main menu with welcome back message</w:t>
            </w:r>
            <w:r w:rsidR="00682AAA">
              <w:t xml:space="preserve"> </w:t>
            </w:r>
            <w:r w:rsidR="00682AAA" w:rsidRPr="00682AAA">
              <w:t>displayed on splash screen</w:t>
            </w:r>
          </w:p>
        </w:tc>
        <w:tc>
          <w:tcPr>
            <w:tcW w:w="714" w:type="dxa"/>
          </w:tcPr>
          <w:p w14:paraId="5B6F2A7D" w14:textId="77777777" w:rsidR="00D1279B" w:rsidRPr="00D25126" w:rsidRDefault="00D1279B" w:rsidP="00921ED8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2BDF046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2D6AF59B" w14:textId="77777777" w:rsidR="00573141" w:rsidRDefault="00D946F0" w:rsidP="00067761">
      <w:pPr>
        <w:pStyle w:val="bp"/>
        <w:spacing w:before="0" w:after="0"/>
      </w:pPr>
      <w:commentRangeStart w:id="2"/>
      <w:r>
        <w:rPr>
          <w:noProof/>
        </w:rPr>
        <w:lastRenderedPageBreak/>
        <w:pict w14:anchorId="7814D916">
          <v:shape id="_x0000_s1048" type="#_x0000_t75" style="position:absolute;margin-left:292.5pt;margin-top:-.75pt;width:224.25pt;height:381.75pt;z-index:251675648;mso-position-horizontal-relative:margin;mso-position-vertical-relative:margin">
            <v:imagedata r:id="rId20" o:title="2018-05-19_19-48-24"/>
            <w10:wrap type="square" anchorx="margin" anchory="margin"/>
          </v:shape>
        </w:pict>
      </w:r>
      <w:commentRangeEnd w:id="2"/>
      <w:r w:rsidR="00EF0D51">
        <w:rPr>
          <w:rStyle w:val="CommentReference"/>
        </w:rPr>
        <w:commentReference w:id="2"/>
      </w:r>
      <w:r>
        <w:pict w14:anchorId="52D92A8F">
          <v:shape id="_x0000_i1031" type="#_x0000_t75" style="width:219pt;height:384.75pt">
            <v:imagedata r:id="rId29" o:title="2018-05-28_14-59-26"/>
          </v:shape>
        </w:pict>
      </w:r>
      <w:bookmarkStart w:id="3" w:name="_GoBack"/>
      <w:bookmarkEnd w:id="3"/>
    </w:p>
    <w:p w14:paraId="7B5D1392" w14:textId="77777777" w:rsidR="00682AAA" w:rsidRDefault="00682AAA" w:rsidP="00067761">
      <w:pPr>
        <w:pStyle w:val="bp"/>
        <w:spacing w:before="0" w:after="0"/>
      </w:pPr>
    </w:p>
    <w:p w14:paraId="3CC4C731" w14:textId="77777777" w:rsidR="00682AAA" w:rsidRDefault="00682AAA" w:rsidP="00067761">
      <w:pPr>
        <w:pStyle w:val="bp"/>
        <w:spacing w:before="0" w:after="0"/>
      </w:pPr>
      <w:r>
        <w:t>Splash screen with welcome back message                                              Goes straight to Main Menu</w:t>
      </w:r>
    </w:p>
    <w:p w14:paraId="641A8614" w14:textId="77777777" w:rsidR="00682AAA" w:rsidRDefault="00682AAA" w:rsidP="00067761">
      <w:pPr>
        <w:pStyle w:val="bp"/>
        <w:spacing w:before="0" w:after="0"/>
      </w:pPr>
    </w:p>
    <w:p w14:paraId="6896A0F4" w14:textId="77777777" w:rsidR="00682AAA" w:rsidRDefault="00682AAA" w:rsidP="00067761">
      <w:pPr>
        <w:pStyle w:val="bp"/>
        <w:spacing w:before="0" w:after="0"/>
      </w:pPr>
    </w:p>
    <w:sectPr w:rsidR="00682AA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arnes Nell" w:date="2018-06-05T09:36:00Z" w:initials="CN">
    <w:p w14:paraId="56A1C7B6" w14:textId="7468F10A" w:rsidR="00EF0D51" w:rsidRDefault="00EF0D51">
      <w:pPr>
        <w:pStyle w:val="CommentText"/>
      </w:pPr>
      <w:r>
        <w:rPr>
          <w:rStyle w:val="CommentReference"/>
        </w:rPr>
        <w:annotationRef/>
      </w:r>
      <w:r>
        <w:t>Unsure about this but, why not?</w:t>
      </w:r>
    </w:p>
  </w:comment>
  <w:comment w:id="1" w:author="Charnes Nell" w:date="2018-06-05T09:36:00Z" w:initials="CN">
    <w:p w14:paraId="7CE128B5" w14:textId="77777777" w:rsidR="00EF0D51" w:rsidRDefault="00EF0D51" w:rsidP="00EF0D51">
      <w:pPr>
        <w:pStyle w:val="CommentText"/>
      </w:pPr>
      <w:r>
        <w:rPr>
          <w:rStyle w:val="CommentReference"/>
        </w:rPr>
        <w:annotationRef/>
      </w:r>
      <w:r>
        <w:t>Unsure about this but, why not?</w:t>
      </w:r>
    </w:p>
  </w:comment>
  <w:comment w:id="2" w:author="Charnes Nell" w:date="2018-06-05T09:38:00Z" w:initials="CN">
    <w:p w14:paraId="1088D7CF" w14:textId="1C61E323" w:rsidR="00EF0D51" w:rsidRDefault="00EF0D51">
      <w:pPr>
        <w:pStyle w:val="CommentText"/>
      </w:pPr>
      <w:r>
        <w:rPr>
          <w:rStyle w:val="CommentReference"/>
        </w:rPr>
        <w:annotationRef/>
      </w:r>
      <w:r>
        <w:t>Still using an old screenshot here or?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A1C7B6" w15:done="0"/>
  <w15:commentEx w15:paraId="7CE128B5" w15:done="0"/>
  <w15:commentEx w15:paraId="1088D7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A1C7B6" w16cid:durableId="1EC0D806"/>
  <w16cid:commentId w16cid:paraId="7CE128B5" w16cid:durableId="1EC0D832"/>
  <w16cid:commentId w16cid:paraId="1088D7CF" w16cid:durableId="1EC0D8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98831" w14:textId="77777777" w:rsidR="00D946F0" w:rsidRDefault="00D946F0">
      <w:r>
        <w:separator/>
      </w:r>
    </w:p>
  </w:endnote>
  <w:endnote w:type="continuationSeparator" w:id="0">
    <w:p w14:paraId="7089409A" w14:textId="77777777" w:rsidR="00D946F0" w:rsidRDefault="00D94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4A2D5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877483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D222A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6DB9">
      <w:rPr>
        <w:rStyle w:val="PageNumber"/>
        <w:noProof/>
      </w:rPr>
      <w:t>18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C6DB9">
      <w:rPr>
        <w:rStyle w:val="PageNumber"/>
        <w:noProof/>
      </w:rPr>
      <w:t>18</w:t>
    </w:r>
    <w:r>
      <w:rPr>
        <w:rStyle w:val="PageNumber"/>
      </w:rPr>
      <w:fldChar w:fldCharType="end"/>
    </w:r>
  </w:p>
  <w:p w14:paraId="7F74841D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17E3A" w14:textId="77777777" w:rsidR="00D946F0" w:rsidRDefault="00D946F0">
      <w:r>
        <w:separator/>
      </w:r>
    </w:p>
  </w:footnote>
  <w:footnote w:type="continuationSeparator" w:id="0">
    <w:p w14:paraId="25AD809F" w14:textId="77777777" w:rsidR="00D946F0" w:rsidRDefault="00D94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6A7AC9C3" w14:textId="77777777">
      <w:tc>
        <w:tcPr>
          <w:tcW w:w="6379" w:type="dxa"/>
        </w:tcPr>
        <w:p w14:paraId="7AFB91F9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201BEDB4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7EA2D37A" w14:textId="77777777">
      <w:tc>
        <w:tcPr>
          <w:tcW w:w="6379" w:type="dxa"/>
        </w:tcPr>
        <w:p w14:paraId="039B2099" w14:textId="77777777" w:rsidR="00A37650" w:rsidRDefault="000E76F5" w:rsidP="000E76F5">
          <w:r>
            <w:t xml:space="preserve">Login </w:t>
          </w:r>
        </w:p>
      </w:tc>
      <w:tc>
        <w:tcPr>
          <w:tcW w:w="3179" w:type="dxa"/>
        </w:tcPr>
        <w:p w14:paraId="713E507E" w14:textId="77777777" w:rsidR="00A37650" w:rsidRDefault="00A37650" w:rsidP="00B71A35">
          <w:r>
            <w:t xml:space="preserve">  Date:  &lt;dd/mmm/yy&gt;</w:t>
          </w:r>
        </w:p>
      </w:tc>
    </w:tr>
  </w:tbl>
  <w:p w14:paraId="4797EA21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arnes Nell">
    <w15:presenceInfo w15:providerId="Windows Live" w15:userId="988cb3c238eabf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1D2"/>
    <w:rsid w:val="00000F12"/>
    <w:rsid w:val="00024113"/>
    <w:rsid w:val="000278E8"/>
    <w:rsid w:val="00036ABF"/>
    <w:rsid w:val="00037A8E"/>
    <w:rsid w:val="000449EF"/>
    <w:rsid w:val="0004651B"/>
    <w:rsid w:val="000549E7"/>
    <w:rsid w:val="0005689C"/>
    <w:rsid w:val="00067761"/>
    <w:rsid w:val="00090A99"/>
    <w:rsid w:val="00096482"/>
    <w:rsid w:val="00097524"/>
    <w:rsid w:val="000D5952"/>
    <w:rsid w:val="000E3C24"/>
    <w:rsid w:val="000E76F5"/>
    <w:rsid w:val="000F4382"/>
    <w:rsid w:val="00120D16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13C0B"/>
    <w:rsid w:val="00264721"/>
    <w:rsid w:val="00291668"/>
    <w:rsid w:val="002A7E47"/>
    <w:rsid w:val="002C1B7F"/>
    <w:rsid w:val="002C7F69"/>
    <w:rsid w:val="002D07CF"/>
    <w:rsid w:val="002D1D0A"/>
    <w:rsid w:val="002D7BA4"/>
    <w:rsid w:val="002E347B"/>
    <w:rsid w:val="00317678"/>
    <w:rsid w:val="00331345"/>
    <w:rsid w:val="003375C9"/>
    <w:rsid w:val="0034720A"/>
    <w:rsid w:val="00353537"/>
    <w:rsid w:val="00362280"/>
    <w:rsid w:val="00364E52"/>
    <w:rsid w:val="00371609"/>
    <w:rsid w:val="00374830"/>
    <w:rsid w:val="00382D26"/>
    <w:rsid w:val="003910B3"/>
    <w:rsid w:val="003A25C3"/>
    <w:rsid w:val="003B62D4"/>
    <w:rsid w:val="003C1B2C"/>
    <w:rsid w:val="003D2ED7"/>
    <w:rsid w:val="003E3415"/>
    <w:rsid w:val="003E438C"/>
    <w:rsid w:val="003F1D6E"/>
    <w:rsid w:val="00434231"/>
    <w:rsid w:val="004451D2"/>
    <w:rsid w:val="004458FE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3141"/>
    <w:rsid w:val="00576454"/>
    <w:rsid w:val="005B48A6"/>
    <w:rsid w:val="005E1449"/>
    <w:rsid w:val="005E2ADA"/>
    <w:rsid w:val="005F0EB8"/>
    <w:rsid w:val="00604AE4"/>
    <w:rsid w:val="006127E3"/>
    <w:rsid w:val="00617F9B"/>
    <w:rsid w:val="00620950"/>
    <w:rsid w:val="00635CE7"/>
    <w:rsid w:val="00682AAA"/>
    <w:rsid w:val="00683635"/>
    <w:rsid w:val="0068375C"/>
    <w:rsid w:val="00691B17"/>
    <w:rsid w:val="006A2888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97589"/>
    <w:rsid w:val="00797813"/>
    <w:rsid w:val="007C0EA0"/>
    <w:rsid w:val="007C41CD"/>
    <w:rsid w:val="007C6DB9"/>
    <w:rsid w:val="007D644A"/>
    <w:rsid w:val="007D7134"/>
    <w:rsid w:val="007F62E4"/>
    <w:rsid w:val="00800C1D"/>
    <w:rsid w:val="00813D1C"/>
    <w:rsid w:val="00821B7F"/>
    <w:rsid w:val="00830BD8"/>
    <w:rsid w:val="00841053"/>
    <w:rsid w:val="008410DB"/>
    <w:rsid w:val="00854E58"/>
    <w:rsid w:val="00857786"/>
    <w:rsid w:val="008643BB"/>
    <w:rsid w:val="0086477E"/>
    <w:rsid w:val="008725C4"/>
    <w:rsid w:val="0089205C"/>
    <w:rsid w:val="008950A9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145"/>
    <w:rsid w:val="009C06FE"/>
    <w:rsid w:val="009C4C9A"/>
    <w:rsid w:val="009D1046"/>
    <w:rsid w:val="009E2570"/>
    <w:rsid w:val="009E6CDC"/>
    <w:rsid w:val="00A03101"/>
    <w:rsid w:val="00A11301"/>
    <w:rsid w:val="00A30AD6"/>
    <w:rsid w:val="00A37650"/>
    <w:rsid w:val="00A46037"/>
    <w:rsid w:val="00A519F9"/>
    <w:rsid w:val="00A6090E"/>
    <w:rsid w:val="00A70F2B"/>
    <w:rsid w:val="00A72B6A"/>
    <w:rsid w:val="00A739C2"/>
    <w:rsid w:val="00A857E6"/>
    <w:rsid w:val="00AB1975"/>
    <w:rsid w:val="00AB1A12"/>
    <w:rsid w:val="00AC35E1"/>
    <w:rsid w:val="00AD452D"/>
    <w:rsid w:val="00B03274"/>
    <w:rsid w:val="00B04E1A"/>
    <w:rsid w:val="00B12289"/>
    <w:rsid w:val="00B137E9"/>
    <w:rsid w:val="00B16CE6"/>
    <w:rsid w:val="00B2780F"/>
    <w:rsid w:val="00B3013D"/>
    <w:rsid w:val="00B3144A"/>
    <w:rsid w:val="00B51973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5C0C"/>
    <w:rsid w:val="00CD6734"/>
    <w:rsid w:val="00D010AF"/>
    <w:rsid w:val="00D1279B"/>
    <w:rsid w:val="00D24817"/>
    <w:rsid w:val="00D25126"/>
    <w:rsid w:val="00D63FFC"/>
    <w:rsid w:val="00D664F5"/>
    <w:rsid w:val="00D71228"/>
    <w:rsid w:val="00D74923"/>
    <w:rsid w:val="00D94615"/>
    <w:rsid w:val="00D946F0"/>
    <w:rsid w:val="00DA4ABE"/>
    <w:rsid w:val="00DA4AC5"/>
    <w:rsid w:val="00DA503D"/>
    <w:rsid w:val="00DB3DA8"/>
    <w:rsid w:val="00DE3FBC"/>
    <w:rsid w:val="00DF0CB1"/>
    <w:rsid w:val="00DF1585"/>
    <w:rsid w:val="00E05A53"/>
    <w:rsid w:val="00E11BB0"/>
    <w:rsid w:val="00E13DDE"/>
    <w:rsid w:val="00E303EF"/>
    <w:rsid w:val="00E31C60"/>
    <w:rsid w:val="00E334AF"/>
    <w:rsid w:val="00E34904"/>
    <w:rsid w:val="00E3603E"/>
    <w:rsid w:val="00E430D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36FF"/>
    <w:rsid w:val="00EA3832"/>
    <w:rsid w:val="00EB04C1"/>
    <w:rsid w:val="00EB45AC"/>
    <w:rsid w:val="00ED1B99"/>
    <w:rsid w:val="00ED6099"/>
    <w:rsid w:val="00EE05CC"/>
    <w:rsid w:val="00EF0D51"/>
    <w:rsid w:val="00EF0DE2"/>
    <w:rsid w:val="00EF2C19"/>
    <w:rsid w:val="00F01165"/>
    <w:rsid w:val="00F02DDF"/>
    <w:rsid w:val="00F30EEB"/>
    <w:rsid w:val="00F45076"/>
    <w:rsid w:val="00F909B2"/>
    <w:rsid w:val="00FC1914"/>
    <w:rsid w:val="00FC58BC"/>
    <w:rsid w:val="00FC60EE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91E8B8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ommentSubject">
    <w:name w:val="annotation subject"/>
    <w:basedOn w:val="CommentText"/>
    <w:next w:val="CommentText"/>
    <w:link w:val="CommentSubjectChar"/>
    <w:rsid w:val="00EF0D51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F0D51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EF0D51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598</TotalTime>
  <Pages>18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Charnes Nell</cp:lastModifiedBy>
  <cp:revision>20</cp:revision>
  <cp:lastPrinted>2003-10-05T22:49:00Z</cp:lastPrinted>
  <dcterms:created xsi:type="dcterms:W3CDTF">2018-05-10T03:16:00Z</dcterms:created>
  <dcterms:modified xsi:type="dcterms:W3CDTF">2018-06-04T23:39:00Z</dcterms:modified>
</cp:coreProperties>
</file>