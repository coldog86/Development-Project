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349241A1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2ED8AD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3B5E02" w14:textId="60A70222" w:rsidR="00E303EF" w:rsidRPr="009B3DFA" w:rsidRDefault="00E85E2F" w:rsidP="00F6298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 xml:space="preserve">Register </w:t>
            </w:r>
            <w:r w:rsidR="00F6298D">
              <w:rPr>
                <w:sz w:val="24"/>
                <w:szCs w:val="24"/>
              </w:rPr>
              <w:t>A</w:t>
            </w:r>
            <w:r w:rsidRPr="009B3DFA">
              <w:rPr>
                <w:sz w:val="24"/>
                <w:szCs w:val="24"/>
              </w:rPr>
              <w:t>ccount</w:t>
            </w:r>
          </w:p>
        </w:tc>
      </w:tr>
      <w:tr w:rsidR="00A30AD6" w14:paraId="2ED744D4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EC7B3A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4053B0" w14:textId="77777777" w:rsidR="00A30AD6" w:rsidRPr="009B3DFA" w:rsidRDefault="00E85E2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Register</w:t>
            </w:r>
            <w:r w:rsidR="009B3DFA" w:rsidRPr="009B3DFA">
              <w:rPr>
                <w:sz w:val="24"/>
                <w:szCs w:val="24"/>
              </w:rPr>
              <w:t>-Check Editable Fields</w:t>
            </w:r>
          </w:p>
        </w:tc>
      </w:tr>
      <w:tr w:rsidR="00E303EF" w14:paraId="4DD1BBDB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785435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432AE8" w14:textId="4B2B7A27" w:rsidR="00E303EF" w:rsidRPr="009B3DFA" w:rsidRDefault="003E3415" w:rsidP="00F6298D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Verify that registration form has input fields</w:t>
            </w:r>
            <w:r w:rsidR="00F6298D">
              <w:rPr>
                <w:sz w:val="24"/>
                <w:szCs w:val="24"/>
              </w:rPr>
              <w:t>;</w:t>
            </w:r>
            <w:r w:rsidRPr="009B3DFA">
              <w:rPr>
                <w:sz w:val="24"/>
                <w:szCs w:val="24"/>
              </w:rPr>
              <w:t xml:space="preserve"> Username, </w:t>
            </w:r>
            <w:r w:rsidR="00F6298D">
              <w:rPr>
                <w:sz w:val="24"/>
                <w:szCs w:val="24"/>
              </w:rPr>
              <w:t>e</w:t>
            </w:r>
            <w:r w:rsidRPr="009B3DFA">
              <w:rPr>
                <w:sz w:val="24"/>
                <w:szCs w:val="24"/>
              </w:rPr>
              <w:t>mail</w:t>
            </w:r>
            <w:r w:rsidR="00F6298D">
              <w:rPr>
                <w:sz w:val="24"/>
                <w:szCs w:val="24"/>
              </w:rPr>
              <w:t>,</w:t>
            </w:r>
            <w:r w:rsidRPr="009B3DFA">
              <w:rPr>
                <w:sz w:val="24"/>
                <w:szCs w:val="24"/>
              </w:rPr>
              <w:t xml:space="preserve"> password and confirm password</w:t>
            </w:r>
            <w:r w:rsidR="00F6298D">
              <w:rPr>
                <w:sz w:val="24"/>
                <w:szCs w:val="24"/>
              </w:rPr>
              <w:t>.</w:t>
            </w:r>
            <w:r w:rsidRPr="009B3DFA">
              <w:rPr>
                <w:sz w:val="24"/>
                <w:szCs w:val="24"/>
              </w:rPr>
              <w:t xml:space="preserve"> </w:t>
            </w:r>
            <w:r w:rsidR="00F6298D">
              <w:rPr>
                <w:sz w:val="24"/>
                <w:szCs w:val="24"/>
              </w:rPr>
              <w:t xml:space="preserve">Confirm </w:t>
            </w:r>
            <w:r w:rsidRPr="009B3DFA">
              <w:rPr>
                <w:sz w:val="24"/>
                <w:szCs w:val="24"/>
              </w:rPr>
              <w:t xml:space="preserve">these </w:t>
            </w:r>
            <w:r w:rsidR="00F6298D">
              <w:rPr>
                <w:sz w:val="24"/>
                <w:szCs w:val="24"/>
              </w:rPr>
              <w:t xml:space="preserve">input fields </w:t>
            </w:r>
            <w:r w:rsidRPr="009B3DFA">
              <w:rPr>
                <w:sz w:val="24"/>
                <w:szCs w:val="24"/>
              </w:rPr>
              <w:t>are editable</w:t>
            </w:r>
          </w:p>
        </w:tc>
      </w:tr>
      <w:tr w:rsidR="00E303EF" w14:paraId="0D21A96B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209588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A43212" w14:textId="1A18873F" w:rsidR="00B2544B" w:rsidRPr="009B3DFA" w:rsidRDefault="00E85E2F" w:rsidP="00EA4DB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Register screen must be open</w:t>
            </w:r>
          </w:p>
        </w:tc>
      </w:tr>
      <w:tr w:rsidR="00E303EF" w14:paraId="11B2606B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6D2F48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BBCCF2" w14:textId="77777777" w:rsidR="00E303EF" w:rsidRPr="009B3DFA" w:rsidRDefault="000F12CB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 are filled</w:t>
            </w:r>
          </w:p>
        </w:tc>
      </w:tr>
      <w:tr w:rsidR="00E303EF" w:rsidRPr="00471D18" w14:paraId="5C255412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29B022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56B1DC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25F236E4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8309DDF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3C2611B0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F170B23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212F3F6" w14:textId="77777777" w:rsidR="00536681" w:rsidRDefault="00AE67C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AE67C8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14:paraId="38B0139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81674E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E64D10F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CB50F5C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191AE6E9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8192BBF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47CFFC5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5EC02C2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A32BF31" w14:textId="77777777" w:rsidR="00DF1585" w:rsidRPr="00854E58" w:rsidRDefault="000F12C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Does Registration form have username input field</w:t>
            </w:r>
          </w:p>
        </w:tc>
        <w:tc>
          <w:tcPr>
            <w:tcW w:w="5596" w:type="dxa"/>
          </w:tcPr>
          <w:p w14:paraId="67DD9829" w14:textId="77777777" w:rsidR="00DF1585" w:rsidRDefault="000F12C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14:paraId="3B23432C" w14:textId="77777777" w:rsidR="00DF1585" w:rsidRPr="00AE67C8" w:rsidRDefault="00AE67C8" w:rsidP="0093488F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2D4C680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6CF7D31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1102EEF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4E54970" w14:textId="77777777" w:rsidR="00DF1585" w:rsidRDefault="000F12CB" w:rsidP="000F12C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 xml:space="preserve">Does Registration form have </w:t>
            </w:r>
            <w:r>
              <w:rPr>
                <w:sz w:val="24"/>
              </w:rPr>
              <w:t>email</w:t>
            </w:r>
            <w:r w:rsidRPr="000F12CB">
              <w:rPr>
                <w:sz w:val="24"/>
              </w:rPr>
              <w:t xml:space="preserve"> input field</w:t>
            </w:r>
          </w:p>
        </w:tc>
        <w:tc>
          <w:tcPr>
            <w:tcW w:w="5596" w:type="dxa"/>
          </w:tcPr>
          <w:p w14:paraId="5B3F1385" w14:textId="77777777" w:rsidR="00DF1585" w:rsidRDefault="000F12CB" w:rsidP="0093488F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14:paraId="1DDCBA3F" w14:textId="77777777" w:rsidR="00DF1585" w:rsidRPr="00AE67C8" w:rsidRDefault="00AE67C8" w:rsidP="0093488F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7E1D010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0F12CB" w14:paraId="3F87D6F0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A6A4563" w14:textId="77777777" w:rsidR="000F12CB" w:rsidRDefault="000F12C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9F4E8F7" w14:textId="77777777" w:rsidR="000F12CB" w:rsidRPr="000F12CB" w:rsidRDefault="000F12CB" w:rsidP="000F12C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>Does Registration form have</w:t>
            </w:r>
            <w:r>
              <w:rPr>
                <w:sz w:val="24"/>
              </w:rPr>
              <w:t xml:space="preserve"> password </w:t>
            </w:r>
            <w:r w:rsidRPr="000F12CB">
              <w:rPr>
                <w:sz w:val="24"/>
              </w:rPr>
              <w:t>input field</w:t>
            </w:r>
          </w:p>
        </w:tc>
        <w:tc>
          <w:tcPr>
            <w:tcW w:w="5596" w:type="dxa"/>
          </w:tcPr>
          <w:p w14:paraId="239A2B44" w14:textId="77777777" w:rsidR="000F12CB" w:rsidRDefault="000F12CB" w:rsidP="0093488F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14:paraId="6C7A99E1" w14:textId="77777777" w:rsidR="000F12CB" w:rsidRPr="00AE67C8" w:rsidRDefault="00AE67C8" w:rsidP="0093488F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66E4633" w14:textId="77777777" w:rsidR="000F12CB" w:rsidRDefault="000F12CB">
            <w:pPr>
              <w:pStyle w:val="RowHeadings"/>
              <w:spacing w:before="80" w:after="80"/>
            </w:pPr>
          </w:p>
        </w:tc>
      </w:tr>
      <w:tr w:rsidR="000F12CB" w14:paraId="03CCD14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94D88CE" w14:textId="77777777" w:rsidR="000F12CB" w:rsidRDefault="000F12C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E863BF4" w14:textId="77777777" w:rsidR="000F12CB" w:rsidRPr="000F12CB" w:rsidRDefault="000F12CB" w:rsidP="000F12C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 xml:space="preserve">Does Registration form have </w:t>
            </w:r>
            <w:r>
              <w:rPr>
                <w:sz w:val="24"/>
              </w:rPr>
              <w:t>confirm password</w:t>
            </w:r>
            <w:r w:rsidRPr="000F12CB">
              <w:rPr>
                <w:sz w:val="24"/>
              </w:rPr>
              <w:t xml:space="preserve"> input field</w:t>
            </w:r>
          </w:p>
        </w:tc>
        <w:tc>
          <w:tcPr>
            <w:tcW w:w="5596" w:type="dxa"/>
          </w:tcPr>
          <w:p w14:paraId="4EB6AF72" w14:textId="77777777" w:rsidR="000F12CB" w:rsidRDefault="000F12CB" w:rsidP="0093488F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14:paraId="51757DE8" w14:textId="77777777" w:rsidR="000F12CB" w:rsidRPr="00AE67C8" w:rsidRDefault="00AE67C8" w:rsidP="0093488F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36C10CA" w14:textId="77777777" w:rsidR="000F12CB" w:rsidRDefault="000F12CB">
            <w:pPr>
              <w:pStyle w:val="RowHeadings"/>
              <w:spacing w:before="80" w:after="80"/>
            </w:pPr>
          </w:p>
        </w:tc>
      </w:tr>
      <w:tr w:rsidR="000F12CB" w14:paraId="7165770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384631B" w14:textId="77777777" w:rsidR="000F12CB" w:rsidRDefault="000F12CB" w:rsidP="000F12C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8DB015C" w14:textId="77777777" w:rsidR="000F12CB" w:rsidRDefault="000F12CB" w:rsidP="000F12C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Type information into editable fields</w:t>
            </w:r>
          </w:p>
        </w:tc>
        <w:tc>
          <w:tcPr>
            <w:tcW w:w="5596" w:type="dxa"/>
          </w:tcPr>
          <w:p w14:paraId="34D01E9C" w14:textId="77777777" w:rsidR="000F12CB" w:rsidRDefault="000F12CB" w:rsidP="000F12CB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user can type required details into input fields</w:t>
            </w:r>
          </w:p>
        </w:tc>
        <w:tc>
          <w:tcPr>
            <w:tcW w:w="714" w:type="dxa"/>
          </w:tcPr>
          <w:p w14:paraId="2F3307A3" w14:textId="77777777" w:rsidR="000F12CB" w:rsidRPr="00AE67C8" w:rsidRDefault="00AE67C8" w:rsidP="000F12CB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3B8BE32" w14:textId="77777777" w:rsidR="000F12CB" w:rsidRDefault="000F12CB" w:rsidP="000F12CB">
            <w:pPr>
              <w:pStyle w:val="RowHeadings"/>
              <w:spacing w:before="80" w:after="80"/>
            </w:pPr>
          </w:p>
        </w:tc>
      </w:tr>
      <w:tr w:rsidR="00AE67C8" w14:paraId="52B1B9EE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C9432D7" w14:textId="77777777" w:rsidR="00AE67C8" w:rsidRDefault="00AE67C8" w:rsidP="00AE67C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C6F4024" w14:textId="77777777" w:rsidR="00AE67C8" w:rsidRPr="00D14104" w:rsidRDefault="00AE67C8" w:rsidP="00AE67C8">
            <w:r>
              <w:t>Are</w:t>
            </w:r>
            <w:r w:rsidRPr="00D14104">
              <w:t xml:space="preserve"> password</w:t>
            </w:r>
            <w:r>
              <w:t>s</w:t>
            </w:r>
            <w:r w:rsidRPr="00D14104">
              <w:t xml:space="preserve"> viewable </w:t>
            </w:r>
          </w:p>
        </w:tc>
        <w:tc>
          <w:tcPr>
            <w:tcW w:w="5596" w:type="dxa"/>
          </w:tcPr>
          <w:p w14:paraId="12FC7D59" w14:textId="77777777" w:rsidR="00AE67C8" w:rsidRDefault="004E2328" w:rsidP="00AE67C8">
            <w:r>
              <w:t xml:space="preserve">Passwords </w:t>
            </w:r>
            <w:r w:rsidR="00AE67C8" w:rsidRPr="00D14104">
              <w:t xml:space="preserve">should show as asterisk’s </w:t>
            </w:r>
          </w:p>
        </w:tc>
        <w:tc>
          <w:tcPr>
            <w:tcW w:w="714" w:type="dxa"/>
          </w:tcPr>
          <w:p w14:paraId="7B6171C1" w14:textId="77777777" w:rsidR="00AE67C8" w:rsidRDefault="004E2328" w:rsidP="004E2328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45602AE" w14:textId="77777777" w:rsidR="00AE67C8" w:rsidRDefault="00AE67C8" w:rsidP="00AE67C8">
            <w:pPr>
              <w:pStyle w:val="RowHeadings"/>
              <w:spacing w:before="80" w:after="80"/>
            </w:pPr>
          </w:p>
        </w:tc>
      </w:tr>
    </w:tbl>
    <w:p w14:paraId="0736CECF" w14:textId="77777777" w:rsidR="00A30AD6" w:rsidRDefault="00A30AD6" w:rsidP="00374830">
      <w:pPr>
        <w:pStyle w:val="bp"/>
        <w:spacing w:before="0" w:after="0"/>
      </w:pPr>
    </w:p>
    <w:tbl>
      <w:tblPr>
        <w:tblpPr w:leftFromText="180" w:rightFromText="180" w:vertAnchor="text" w:horzAnchor="margin" w:tblpY="2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4"/>
        <w:gridCol w:w="1944"/>
        <w:gridCol w:w="2148"/>
        <w:gridCol w:w="2148"/>
        <w:gridCol w:w="2148"/>
        <w:gridCol w:w="2148"/>
      </w:tblGrid>
      <w:tr w:rsidR="004E2328" w:rsidRPr="003F7E88" w14:paraId="48FD99F3" w14:textId="77777777" w:rsidTr="004E232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A88B87" w14:textId="77777777" w:rsidR="004E2328" w:rsidRPr="00572CE5" w:rsidRDefault="004E2328" w:rsidP="004E232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4E2328" w:rsidRPr="00572CE5" w14:paraId="7DA213FE" w14:textId="77777777" w:rsidTr="004E2328"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07EC4C" w14:textId="77777777" w:rsidR="004E2328" w:rsidRPr="00572CE5" w:rsidRDefault="004E2328" w:rsidP="004E232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010476" w14:textId="77777777" w:rsidR="004E2328" w:rsidRPr="00572CE5" w:rsidRDefault="004E2328" w:rsidP="004E232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150F70" w14:textId="77777777" w:rsidR="004E2328" w:rsidRPr="00572CE5" w:rsidRDefault="004E2328" w:rsidP="004E232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FE1D2B" w14:textId="77777777" w:rsidR="004E2328" w:rsidRPr="00572CE5" w:rsidRDefault="004E2328" w:rsidP="004E232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B1E085" w14:textId="77777777" w:rsidR="004E2328" w:rsidRPr="00572CE5" w:rsidRDefault="004E2328" w:rsidP="004E232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FF4FB8" w14:textId="77777777" w:rsidR="004E2328" w:rsidRPr="00572CE5" w:rsidRDefault="004E2328" w:rsidP="004E232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4E2328" w14:paraId="61C2ED91" w14:textId="77777777" w:rsidTr="004E2328">
        <w:tc>
          <w:tcPr>
            <w:tcW w:w="2414" w:type="dxa"/>
            <w:tcBorders>
              <w:top w:val="single" w:sz="4" w:space="0" w:color="auto"/>
            </w:tcBorders>
            <w:shd w:val="clear" w:color="auto" w:fill="E0E0E0"/>
          </w:tcPr>
          <w:p w14:paraId="4DE5E26C" w14:textId="77777777" w:rsidR="004E2328" w:rsidRPr="00572CE5" w:rsidRDefault="004E2328" w:rsidP="004E232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072C197D" w14:textId="2689CE1E" w:rsidR="004E2328" w:rsidRPr="00572CE5" w:rsidRDefault="008D7813" w:rsidP="004E232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roundtwotests</w:t>
            </w:r>
          </w:p>
        </w:tc>
        <w:tc>
          <w:tcPr>
            <w:tcW w:w="2148" w:type="dxa"/>
            <w:tcBorders>
              <w:top w:val="single" w:sz="4" w:space="0" w:color="auto"/>
            </w:tcBorders>
            <w:shd w:val="clear" w:color="auto" w:fill="auto"/>
          </w:tcPr>
          <w:p w14:paraId="41DA7221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tcBorders>
              <w:top w:val="single" w:sz="4" w:space="0" w:color="auto"/>
            </w:tcBorders>
            <w:shd w:val="clear" w:color="auto" w:fill="auto"/>
          </w:tcPr>
          <w:p w14:paraId="74592BC9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tcBorders>
              <w:top w:val="single" w:sz="4" w:space="0" w:color="auto"/>
            </w:tcBorders>
            <w:shd w:val="clear" w:color="auto" w:fill="auto"/>
          </w:tcPr>
          <w:p w14:paraId="1BF1A905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tcBorders>
              <w:top w:val="single" w:sz="4" w:space="0" w:color="auto"/>
            </w:tcBorders>
            <w:shd w:val="clear" w:color="auto" w:fill="auto"/>
          </w:tcPr>
          <w:p w14:paraId="20EDE6FB" w14:textId="77777777" w:rsidR="004E2328" w:rsidRDefault="004E2328" w:rsidP="004E2328">
            <w:pPr>
              <w:pStyle w:val="bp"/>
              <w:spacing w:before="0" w:after="0"/>
            </w:pPr>
          </w:p>
        </w:tc>
      </w:tr>
      <w:tr w:rsidR="004E2328" w14:paraId="1CDEE340" w14:textId="77777777" w:rsidTr="004E2328">
        <w:tc>
          <w:tcPr>
            <w:tcW w:w="2414" w:type="dxa"/>
            <w:shd w:val="clear" w:color="auto" w:fill="E0E0E0"/>
          </w:tcPr>
          <w:p w14:paraId="0E20D155" w14:textId="77777777" w:rsidR="004E2328" w:rsidRPr="00572CE5" w:rsidRDefault="004E2328" w:rsidP="004E232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lastRenderedPageBreak/>
              <w:t>Email</w:t>
            </w:r>
          </w:p>
        </w:tc>
        <w:tc>
          <w:tcPr>
            <w:tcW w:w="1944" w:type="dxa"/>
            <w:shd w:val="clear" w:color="auto" w:fill="auto"/>
          </w:tcPr>
          <w:p w14:paraId="1C0B74CF" w14:textId="33C3865C" w:rsidR="004E2328" w:rsidRPr="00572CE5" w:rsidRDefault="008D7813" w:rsidP="004E232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tests@gmail.com</w:t>
            </w:r>
          </w:p>
        </w:tc>
        <w:tc>
          <w:tcPr>
            <w:tcW w:w="2148" w:type="dxa"/>
            <w:shd w:val="clear" w:color="auto" w:fill="auto"/>
          </w:tcPr>
          <w:p w14:paraId="7E8CF53F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shd w:val="clear" w:color="auto" w:fill="auto"/>
          </w:tcPr>
          <w:p w14:paraId="00A9801B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shd w:val="clear" w:color="auto" w:fill="auto"/>
          </w:tcPr>
          <w:p w14:paraId="01A435FF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shd w:val="clear" w:color="auto" w:fill="auto"/>
          </w:tcPr>
          <w:p w14:paraId="13B8353B" w14:textId="77777777" w:rsidR="004E2328" w:rsidRDefault="004E2328" w:rsidP="004E2328">
            <w:pPr>
              <w:pStyle w:val="bp"/>
              <w:spacing w:before="0" w:after="0"/>
            </w:pPr>
          </w:p>
        </w:tc>
      </w:tr>
      <w:tr w:rsidR="004E2328" w14:paraId="7BFA70BF" w14:textId="77777777" w:rsidTr="004E2328">
        <w:tc>
          <w:tcPr>
            <w:tcW w:w="2414" w:type="dxa"/>
            <w:shd w:val="clear" w:color="auto" w:fill="E0E0E0"/>
          </w:tcPr>
          <w:p w14:paraId="2DC0CC08" w14:textId="77777777" w:rsidR="004E2328" w:rsidRPr="00572CE5" w:rsidRDefault="004E2328" w:rsidP="004E232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1</w:t>
            </w:r>
          </w:p>
        </w:tc>
        <w:tc>
          <w:tcPr>
            <w:tcW w:w="1944" w:type="dxa"/>
            <w:shd w:val="clear" w:color="auto" w:fill="auto"/>
          </w:tcPr>
          <w:p w14:paraId="58600C75" w14:textId="066BC43C" w:rsidR="004E2328" w:rsidRPr="00572CE5" w:rsidRDefault="008D7813" w:rsidP="004E232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48" w:type="dxa"/>
            <w:shd w:val="clear" w:color="auto" w:fill="auto"/>
          </w:tcPr>
          <w:p w14:paraId="77CAD9E0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shd w:val="clear" w:color="auto" w:fill="auto"/>
          </w:tcPr>
          <w:p w14:paraId="3C156827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shd w:val="clear" w:color="auto" w:fill="auto"/>
          </w:tcPr>
          <w:p w14:paraId="1C496AB9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shd w:val="clear" w:color="auto" w:fill="auto"/>
          </w:tcPr>
          <w:p w14:paraId="47900AC8" w14:textId="77777777" w:rsidR="004E2328" w:rsidRDefault="004E2328" w:rsidP="004E2328">
            <w:pPr>
              <w:pStyle w:val="bp"/>
              <w:spacing w:before="0" w:after="0"/>
            </w:pPr>
          </w:p>
        </w:tc>
      </w:tr>
      <w:tr w:rsidR="004E2328" w14:paraId="4377C713" w14:textId="77777777" w:rsidTr="004E2328">
        <w:trPr>
          <w:trHeight w:val="440"/>
        </w:trPr>
        <w:tc>
          <w:tcPr>
            <w:tcW w:w="2414" w:type="dxa"/>
            <w:shd w:val="clear" w:color="auto" w:fill="E0E0E0"/>
          </w:tcPr>
          <w:p w14:paraId="51C44446" w14:textId="77777777" w:rsidR="004E2328" w:rsidRDefault="004E2328" w:rsidP="004E232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2</w:t>
            </w:r>
          </w:p>
        </w:tc>
        <w:tc>
          <w:tcPr>
            <w:tcW w:w="1944" w:type="dxa"/>
            <w:shd w:val="clear" w:color="auto" w:fill="auto"/>
          </w:tcPr>
          <w:p w14:paraId="717C190E" w14:textId="2E7BF7D9" w:rsidR="004E2328" w:rsidRPr="00572CE5" w:rsidRDefault="008D7813" w:rsidP="004E232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48" w:type="dxa"/>
            <w:shd w:val="clear" w:color="auto" w:fill="auto"/>
          </w:tcPr>
          <w:p w14:paraId="40DA0FF1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shd w:val="clear" w:color="auto" w:fill="auto"/>
          </w:tcPr>
          <w:p w14:paraId="08A27316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shd w:val="clear" w:color="auto" w:fill="auto"/>
          </w:tcPr>
          <w:p w14:paraId="5B25C0FF" w14:textId="77777777" w:rsidR="004E2328" w:rsidRDefault="004E2328" w:rsidP="004E2328">
            <w:pPr>
              <w:pStyle w:val="bp"/>
              <w:spacing w:before="0" w:after="0"/>
            </w:pPr>
          </w:p>
        </w:tc>
        <w:tc>
          <w:tcPr>
            <w:tcW w:w="2148" w:type="dxa"/>
            <w:shd w:val="clear" w:color="auto" w:fill="auto"/>
          </w:tcPr>
          <w:p w14:paraId="5269E4B5" w14:textId="77777777" w:rsidR="004E2328" w:rsidRDefault="004E2328" w:rsidP="004E2328">
            <w:pPr>
              <w:pStyle w:val="bp"/>
              <w:spacing w:before="0" w:after="0"/>
            </w:pPr>
          </w:p>
        </w:tc>
      </w:tr>
    </w:tbl>
    <w:p w14:paraId="651CFD24" w14:textId="79227F36" w:rsidR="00A37650" w:rsidRDefault="00A37650" w:rsidP="00780A9A">
      <w:pPr>
        <w:pStyle w:val="bp"/>
        <w:spacing w:before="0" w:after="0"/>
        <w:rPr>
          <w:color w:val="0000FF"/>
        </w:rPr>
      </w:pPr>
    </w:p>
    <w:p w14:paraId="7206A985" w14:textId="77777777" w:rsidR="008D7813" w:rsidRDefault="008D7813" w:rsidP="00780A9A">
      <w:pPr>
        <w:pStyle w:val="bp"/>
        <w:spacing w:before="0" w:after="0"/>
        <w:rPr>
          <w:color w:val="0000FF"/>
        </w:rPr>
      </w:pPr>
    </w:p>
    <w:p w14:paraId="04A23F84" w14:textId="77777777" w:rsidR="008D7813" w:rsidRDefault="008D7813" w:rsidP="00780A9A">
      <w:pPr>
        <w:pStyle w:val="bp"/>
        <w:spacing w:before="0" w:after="0"/>
        <w:rPr>
          <w:color w:val="0000FF"/>
        </w:rPr>
      </w:pPr>
    </w:p>
    <w:p w14:paraId="5F6B6984" w14:textId="77777777" w:rsidR="008D7813" w:rsidRDefault="008D7813" w:rsidP="00780A9A">
      <w:pPr>
        <w:pStyle w:val="bp"/>
        <w:spacing w:before="0" w:after="0"/>
        <w:rPr>
          <w:color w:val="0000FF"/>
        </w:rPr>
      </w:pPr>
    </w:p>
    <w:p w14:paraId="40B6CCE1" w14:textId="3AB3AD36" w:rsidR="008D7813" w:rsidRDefault="008D7813" w:rsidP="00780A9A">
      <w:pPr>
        <w:pStyle w:val="bp"/>
        <w:spacing w:before="0" w:after="0"/>
        <w:rPr>
          <w:color w:val="0000FF"/>
        </w:rPr>
      </w:pPr>
      <w:r>
        <w:rPr>
          <w:noProof/>
          <w:color w:val="0000FF"/>
          <w:lang w:val="en-AU" w:eastAsia="en-AU"/>
        </w:rPr>
        <w:drawing>
          <wp:inline distT="0" distB="0" distL="0" distR="0" wp14:anchorId="1A08BDDF" wp14:editId="6413E190">
            <wp:extent cx="1657350" cy="2981325"/>
            <wp:effectExtent l="0" t="0" r="0" b="9525"/>
            <wp:docPr id="1" name="Picture 1" descr="C:\Users\Michelle\AppData\Local\Microsoft\Windows\INetCache\Content.Word\2018-09-08_12-25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helle\AppData\Local\Microsoft\Windows\INetCache\Content.Word\2018-09-08_12-25-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BAB1" w14:textId="77777777" w:rsidR="008D7813" w:rsidRDefault="008D7813" w:rsidP="00780A9A">
      <w:pPr>
        <w:pStyle w:val="bp"/>
        <w:spacing w:before="0" w:after="0"/>
        <w:rPr>
          <w:color w:val="0000FF"/>
        </w:rPr>
      </w:pPr>
    </w:p>
    <w:p w14:paraId="5EACE1CE" w14:textId="77777777" w:rsidR="008D7813" w:rsidRDefault="008D7813" w:rsidP="00780A9A">
      <w:pPr>
        <w:pStyle w:val="bp"/>
        <w:spacing w:before="0" w:after="0"/>
        <w:rPr>
          <w:color w:val="0000FF"/>
        </w:rPr>
      </w:pPr>
    </w:p>
    <w:p w14:paraId="357BBDEE" w14:textId="77777777" w:rsidR="000724F0" w:rsidRPr="000724F0" w:rsidRDefault="000724F0" w:rsidP="00780A9A">
      <w:pPr>
        <w:pStyle w:val="bp"/>
        <w:spacing w:before="0" w:after="0"/>
        <w:sectPr w:rsidR="000724F0" w:rsidRPr="000724F0">
          <w:headerReference w:type="default" r:id="rId9"/>
          <w:footerReference w:type="even" r:id="rId10"/>
          <w:footerReference w:type="default" r:id="rId11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r w:rsidRPr="000724F0">
        <w:t>All fields editable</w:t>
      </w:r>
      <w:r>
        <w:t xml:space="preserve"> and passwords show as </w:t>
      </w:r>
      <w:r w:rsidR="00C62812">
        <w:t>asterisk</w:t>
      </w:r>
    </w:p>
    <w:p w14:paraId="67321EB0" w14:textId="77777777" w:rsidR="009B3DFA" w:rsidRDefault="009B3DFA" w:rsidP="00374830">
      <w:pPr>
        <w:pStyle w:val="bp"/>
        <w:spacing w:before="0" w:after="0"/>
      </w:pPr>
    </w:p>
    <w:p w14:paraId="08D02DDE" w14:textId="77777777" w:rsidR="009B3DFA" w:rsidRDefault="009B3DFA" w:rsidP="00374830">
      <w:pPr>
        <w:pStyle w:val="bp"/>
        <w:spacing w:before="0" w:after="0"/>
      </w:pPr>
    </w:p>
    <w:tbl>
      <w:tblPr>
        <w:tblpPr w:leftFromText="180" w:rightFromText="180" w:vertAnchor="text" w:horzAnchor="margin" w:tblpY="-71"/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AE67C8" w:rsidRPr="009B3DFA" w14:paraId="0C21389C" w14:textId="77777777" w:rsidTr="00AE67C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7C4EA7" w14:textId="77777777" w:rsidR="00AE67C8" w:rsidRPr="009B3DFA" w:rsidRDefault="00AE67C8" w:rsidP="00AE67C8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E22E90" w14:textId="420C5136" w:rsidR="00AE67C8" w:rsidRPr="009B3DFA" w:rsidRDefault="00AE67C8" w:rsidP="00AC1C8D">
            <w:pPr>
              <w:pStyle w:val="bp"/>
              <w:spacing w:before="0" w:after="0"/>
            </w:pPr>
            <w:r w:rsidRPr="009B3DFA">
              <w:t xml:space="preserve">Register </w:t>
            </w:r>
            <w:r w:rsidR="00AC1C8D">
              <w:t>A</w:t>
            </w:r>
            <w:r w:rsidRPr="009B3DFA">
              <w:t>ccount</w:t>
            </w:r>
          </w:p>
        </w:tc>
      </w:tr>
      <w:tr w:rsidR="00AE67C8" w:rsidRPr="009B3DFA" w14:paraId="1B97EFDF" w14:textId="77777777" w:rsidTr="00AE67C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857A88" w14:textId="77777777" w:rsidR="00AE67C8" w:rsidRPr="009B3DFA" w:rsidRDefault="00AE67C8" w:rsidP="00AE67C8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BAA6A6" w14:textId="77777777" w:rsidR="00AE67C8" w:rsidRPr="009B3DFA" w:rsidRDefault="00AE67C8" w:rsidP="00AE67C8">
            <w:pPr>
              <w:pStyle w:val="bp"/>
              <w:spacing w:before="0" w:after="0"/>
            </w:pPr>
            <w:r w:rsidRPr="009B3DFA">
              <w:t>Register-Blank Username</w:t>
            </w:r>
          </w:p>
        </w:tc>
      </w:tr>
      <w:tr w:rsidR="00AE67C8" w:rsidRPr="009B3DFA" w14:paraId="6C6BCAA0" w14:textId="77777777" w:rsidTr="00AE67C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D9EF04" w14:textId="77777777" w:rsidR="00AE67C8" w:rsidRPr="009B3DFA" w:rsidRDefault="00AE67C8" w:rsidP="00AE67C8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B33E59" w14:textId="6A0A22E6" w:rsidR="00AE67C8" w:rsidRPr="009B3DFA" w:rsidRDefault="00AE67C8" w:rsidP="00AC1C8D">
            <w:pPr>
              <w:pStyle w:val="bp"/>
            </w:pPr>
            <w:r w:rsidRPr="009B3DFA">
              <w:t>Verify tha</w:t>
            </w:r>
            <w:r w:rsidR="00AC1C8D">
              <w:t>t not entering text in the</w:t>
            </w:r>
            <w:r w:rsidRPr="009B3DFA">
              <w:t xml:space="preserve"> username field produces error message</w:t>
            </w:r>
          </w:p>
        </w:tc>
      </w:tr>
      <w:tr w:rsidR="00AE67C8" w:rsidRPr="009B3DFA" w14:paraId="75DEB21D" w14:textId="77777777" w:rsidTr="00AE67C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E494459" w14:textId="77777777" w:rsidR="00AE67C8" w:rsidRPr="009B3DFA" w:rsidRDefault="00AE67C8" w:rsidP="00AE67C8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4291C2" w14:textId="5109D478" w:rsidR="00AE67C8" w:rsidRPr="009B3DFA" w:rsidRDefault="00AE67C8" w:rsidP="00AE67C8">
            <w:pPr>
              <w:pStyle w:val="bp"/>
            </w:pPr>
            <w:r w:rsidRPr="009B3DFA">
              <w:t>Register screen must be open</w:t>
            </w:r>
          </w:p>
        </w:tc>
      </w:tr>
      <w:tr w:rsidR="00AE67C8" w:rsidRPr="009B3DFA" w14:paraId="78BF153E" w14:textId="77777777" w:rsidTr="00AE67C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63FF4A" w14:textId="77777777" w:rsidR="00AE67C8" w:rsidRPr="009B3DFA" w:rsidRDefault="00AE67C8" w:rsidP="00AE67C8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45A45B" w14:textId="77777777" w:rsidR="00AE67C8" w:rsidRPr="009B3DFA" w:rsidRDefault="00AE67C8" w:rsidP="00AE67C8">
            <w:pPr>
              <w:pStyle w:val="bp"/>
            </w:pPr>
            <w:r w:rsidRPr="009B3DFA">
              <w:t>Error message should be displayed</w:t>
            </w:r>
          </w:p>
        </w:tc>
      </w:tr>
      <w:tr w:rsidR="00AE67C8" w:rsidRPr="009B3DFA" w14:paraId="4026AA95" w14:textId="77777777" w:rsidTr="00AE67C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9ED1BA" w14:textId="77777777" w:rsidR="00AE67C8" w:rsidRPr="009B3DFA" w:rsidRDefault="00AE67C8" w:rsidP="00AE67C8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E09D1E" w14:textId="77777777" w:rsidR="00AE67C8" w:rsidRPr="009B3DFA" w:rsidRDefault="00AE67C8" w:rsidP="00AE67C8">
            <w:pPr>
              <w:pStyle w:val="bp"/>
              <w:spacing w:before="0" w:after="0"/>
              <w:rPr>
                <w:b/>
                <w:bCs/>
              </w:rPr>
            </w:pPr>
          </w:p>
          <w:p w14:paraId="6BF86BDA" w14:textId="77777777" w:rsidR="00AE67C8" w:rsidRPr="009B3DFA" w:rsidRDefault="00AE67C8" w:rsidP="00AE67C8">
            <w:pPr>
              <w:pStyle w:val="bp"/>
              <w:spacing w:before="0" w:after="0"/>
              <w:rPr>
                <w:b/>
                <w:bCs/>
              </w:rPr>
            </w:pPr>
          </w:p>
          <w:p w14:paraId="344E6FE0" w14:textId="77777777" w:rsidR="00AE67C8" w:rsidRPr="009B3DFA" w:rsidRDefault="00AE67C8" w:rsidP="00AE67C8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AE67C8" w:rsidRPr="009B3DFA" w14:paraId="56C4D58C" w14:textId="77777777" w:rsidTr="00AE67C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66AF78A" w14:textId="77777777" w:rsidR="00AE67C8" w:rsidRPr="009B3DFA" w:rsidRDefault="00AE67C8" w:rsidP="00AE67C8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0A721B3" w14:textId="77777777" w:rsidR="00AE67C8" w:rsidRPr="00E71A40" w:rsidRDefault="00E71A40" w:rsidP="00AE67C8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AE67C8" w:rsidRPr="009B3DFA" w14:paraId="74701EC9" w14:textId="77777777" w:rsidTr="00AE67C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8415012" w14:textId="77777777" w:rsidR="00AE67C8" w:rsidRPr="009B3DFA" w:rsidRDefault="00AE67C8" w:rsidP="00AE67C8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CA9B82D" w14:textId="77777777" w:rsidR="00AE67C8" w:rsidRPr="009B3DFA" w:rsidRDefault="00AE67C8" w:rsidP="00AE67C8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60B76ED" w14:textId="77777777" w:rsidR="00AE67C8" w:rsidRPr="009B3DFA" w:rsidRDefault="00AE67C8" w:rsidP="00AE67C8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30DE6779" w14:textId="77777777" w:rsidR="00AE67C8" w:rsidRPr="009B3DFA" w:rsidRDefault="00AE67C8" w:rsidP="00AE67C8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F344CB8" w14:textId="77777777" w:rsidR="00AE67C8" w:rsidRPr="009B3DFA" w:rsidRDefault="00AE67C8" w:rsidP="00AE67C8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AE67C8" w:rsidRPr="009B3DFA" w14:paraId="64475644" w14:textId="77777777" w:rsidTr="00AE67C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C59ED19" w14:textId="77777777" w:rsidR="00AE67C8" w:rsidRPr="009B3DFA" w:rsidRDefault="00AE67C8" w:rsidP="00AE67C8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0E99718" w14:textId="77777777" w:rsidR="00AE67C8" w:rsidRPr="009B3DFA" w:rsidRDefault="00AE67C8" w:rsidP="00AE67C8">
            <w:pPr>
              <w:pStyle w:val="bp"/>
            </w:pPr>
            <w:r w:rsidRPr="009B3DFA">
              <w:t>Leave username blank and hit register</w:t>
            </w:r>
          </w:p>
        </w:tc>
        <w:tc>
          <w:tcPr>
            <w:tcW w:w="5596" w:type="dxa"/>
          </w:tcPr>
          <w:p w14:paraId="4C566AB4" w14:textId="77777777" w:rsidR="00AE67C8" w:rsidRPr="009B3DFA" w:rsidRDefault="00AE67C8" w:rsidP="00AE67C8">
            <w:pPr>
              <w:pStyle w:val="bp"/>
            </w:pPr>
            <w:r w:rsidRPr="009B3DFA">
              <w:t>Error message confirm username cannot be empty is displayed</w:t>
            </w:r>
          </w:p>
        </w:tc>
        <w:tc>
          <w:tcPr>
            <w:tcW w:w="714" w:type="dxa"/>
          </w:tcPr>
          <w:p w14:paraId="2A486651" w14:textId="77777777" w:rsidR="00E71A40" w:rsidRPr="00E71A40" w:rsidRDefault="00E71A40" w:rsidP="00AE67C8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689EC9F" w14:textId="77777777" w:rsidR="00AE67C8" w:rsidRPr="009B3DFA" w:rsidRDefault="00AE67C8" w:rsidP="00AE67C8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1FC56BFC" w14:textId="77777777" w:rsidR="009B3DFA" w:rsidRDefault="009B3DFA" w:rsidP="00374830">
      <w:pPr>
        <w:pStyle w:val="bp"/>
        <w:spacing w:before="0" w:after="0"/>
      </w:pPr>
    </w:p>
    <w:p w14:paraId="73CC70FE" w14:textId="77777777" w:rsidR="009B3DFA" w:rsidRDefault="009B3DFA" w:rsidP="00374830">
      <w:pPr>
        <w:pStyle w:val="bp"/>
        <w:spacing w:before="0" w:after="0"/>
      </w:pPr>
    </w:p>
    <w:tbl>
      <w:tblPr>
        <w:tblpPr w:leftFromText="180" w:rightFromText="180" w:vertAnchor="text" w:horzAnchor="margin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AE67C8" w:rsidRPr="003F7E88" w14:paraId="7C456E5F" w14:textId="77777777" w:rsidTr="00AE67C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17C74C" w14:textId="77777777" w:rsidR="00AE67C8" w:rsidRPr="00572CE5" w:rsidRDefault="00AE67C8" w:rsidP="00AE67C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AE67C8" w:rsidRPr="00572CE5" w14:paraId="1B069A2D" w14:textId="77777777" w:rsidTr="00AE67C8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A82275" w14:textId="77777777" w:rsidR="00AE67C8" w:rsidRPr="00572CE5" w:rsidRDefault="00AE67C8" w:rsidP="00AE67C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3EA45D" w14:textId="77777777" w:rsidR="00AE67C8" w:rsidRPr="00572CE5" w:rsidRDefault="00AE67C8" w:rsidP="00AE67C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347706" w14:textId="77777777" w:rsidR="00AE67C8" w:rsidRPr="00572CE5" w:rsidRDefault="00AE67C8" w:rsidP="00AE67C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C708F4" w14:textId="77777777" w:rsidR="00AE67C8" w:rsidRPr="00572CE5" w:rsidRDefault="00AE67C8" w:rsidP="00AE67C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AF6883" w14:textId="77777777" w:rsidR="00AE67C8" w:rsidRPr="00572CE5" w:rsidRDefault="00AE67C8" w:rsidP="00AE67C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492469" w14:textId="77777777" w:rsidR="00AE67C8" w:rsidRPr="00572CE5" w:rsidRDefault="00AE67C8" w:rsidP="00AE67C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60394F" w14:paraId="1C055C4E" w14:textId="77777777" w:rsidTr="00CE3950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7557581" w14:textId="77777777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 blank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5489C8CD" w14:textId="71B812EC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E952BD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17F693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5B3E0B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680143" w14:textId="77777777" w:rsidR="0060394F" w:rsidRDefault="0060394F" w:rsidP="0060394F">
            <w:pPr>
              <w:pStyle w:val="bp"/>
              <w:spacing w:before="0" w:after="0"/>
            </w:pPr>
          </w:p>
        </w:tc>
      </w:tr>
      <w:tr w:rsidR="0060394F" w14:paraId="5EA63E57" w14:textId="77777777" w:rsidTr="006E6AD3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14B2E492" w14:textId="77777777" w:rsidR="0060394F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Email</w:t>
            </w:r>
          </w:p>
        </w:tc>
        <w:tc>
          <w:tcPr>
            <w:tcW w:w="1917" w:type="dxa"/>
            <w:shd w:val="clear" w:color="auto" w:fill="auto"/>
          </w:tcPr>
          <w:p w14:paraId="2DF76C6A" w14:textId="33A37628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tests@gmail.com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806DAE7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A0892D5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5F5B0BA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3D897DA7" w14:textId="77777777" w:rsidR="0060394F" w:rsidRDefault="0060394F" w:rsidP="0060394F">
            <w:pPr>
              <w:pStyle w:val="bp"/>
              <w:spacing w:before="0" w:after="0"/>
            </w:pPr>
          </w:p>
        </w:tc>
      </w:tr>
      <w:tr w:rsidR="0060394F" w14:paraId="5123AD87" w14:textId="77777777" w:rsidTr="006E6AD3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2AB2852B" w14:textId="77777777" w:rsidR="0060394F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</w:t>
            </w:r>
          </w:p>
        </w:tc>
        <w:tc>
          <w:tcPr>
            <w:tcW w:w="1917" w:type="dxa"/>
            <w:shd w:val="clear" w:color="auto" w:fill="auto"/>
          </w:tcPr>
          <w:p w14:paraId="1DAB9C3D" w14:textId="20F89E78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B958CED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134C45DA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020894B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B3FFEEE" w14:textId="77777777" w:rsidR="0060394F" w:rsidRDefault="0060394F" w:rsidP="0060394F">
            <w:pPr>
              <w:pStyle w:val="bp"/>
              <w:spacing w:before="0" w:after="0"/>
            </w:pPr>
          </w:p>
        </w:tc>
      </w:tr>
      <w:tr w:rsidR="0060394F" w14:paraId="714FE5FD" w14:textId="77777777" w:rsidTr="006E6AD3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60C4EF4E" w14:textId="77777777" w:rsidR="0060394F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Confirm passwords</w:t>
            </w:r>
          </w:p>
        </w:tc>
        <w:tc>
          <w:tcPr>
            <w:tcW w:w="1917" w:type="dxa"/>
            <w:shd w:val="clear" w:color="auto" w:fill="auto"/>
          </w:tcPr>
          <w:p w14:paraId="7E1D6650" w14:textId="7CE4356F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48EB093E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BCE64DD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38006E38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3911E9C" w14:textId="77777777" w:rsidR="0060394F" w:rsidRDefault="0060394F" w:rsidP="0060394F">
            <w:pPr>
              <w:pStyle w:val="bp"/>
              <w:spacing w:before="0" w:after="0"/>
            </w:pPr>
          </w:p>
        </w:tc>
      </w:tr>
    </w:tbl>
    <w:p w14:paraId="21371844" w14:textId="77777777" w:rsidR="009B3DFA" w:rsidRDefault="009B3DFA" w:rsidP="00374830">
      <w:pPr>
        <w:pStyle w:val="bp"/>
        <w:spacing w:before="0" w:after="0"/>
      </w:pPr>
    </w:p>
    <w:p w14:paraId="59AABE32" w14:textId="77777777" w:rsidR="009B3DFA" w:rsidRDefault="009B3DFA" w:rsidP="00374830">
      <w:pPr>
        <w:pStyle w:val="bp"/>
        <w:spacing w:before="0" w:after="0"/>
      </w:pPr>
    </w:p>
    <w:p w14:paraId="064F67AC" w14:textId="579A870F" w:rsidR="009B3DFA" w:rsidRDefault="009B3DFA" w:rsidP="00374830">
      <w:pPr>
        <w:pStyle w:val="bp"/>
        <w:spacing w:before="0" w:after="0"/>
      </w:pPr>
    </w:p>
    <w:p w14:paraId="2969218C" w14:textId="77777777" w:rsidR="00B202A2" w:rsidRDefault="00B202A2" w:rsidP="00374830">
      <w:pPr>
        <w:pStyle w:val="bp"/>
        <w:spacing w:before="0" w:after="0"/>
      </w:pPr>
    </w:p>
    <w:p w14:paraId="4138C51D" w14:textId="77777777" w:rsidR="00B202A2" w:rsidRDefault="00B202A2" w:rsidP="00374830">
      <w:pPr>
        <w:pStyle w:val="bp"/>
        <w:spacing w:before="0" w:after="0"/>
      </w:pPr>
    </w:p>
    <w:p w14:paraId="744E5F8B" w14:textId="77777777" w:rsidR="00C936F5" w:rsidRDefault="00C936F5" w:rsidP="00374830">
      <w:pPr>
        <w:pStyle w:val="bp"/>
        <w:spacing w:before="0" w:after="0"/>
      </w:pPr>
    </w:p>
    <w:p w14:paraId="7DB43F6B" w14:textId="3625005D" w:rsidR="00C936F5" w:rsidRDefault="00F6298D" w:rsidP="00374830">
      <w:pPr>
        <w:pStyle w:val="bp"/>
        <w:spacing w:before="0" w:after="0"/>
      </w:pPr>
      <w:r>
        <w:lastRenderedPageBreak/>
        <w:pict w14:anchorId="75BB13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225.75pt">
            <v:imagedata r:id="rId12" o:title="2018-09-08_13-20-29"/>
          </v:shape>
        </w:pict>
      </w:r>
    </w:p>
    <w:p w14:paraId="2F48ED5A" w14:textId="77777777" w:rsidR="009B3DFA" w:rsidRDefault="009B3DFA" w:rsidP="00374830">
      <w:pPr>
        <w:pStyle w:val="bp"/>
        <w:spacing w:before="0" w:after="0"/>
      </w:pPr>
    </w:p>
    <w:p w14:paraId="1BC6748F" w14:textId="77777777" w:rsidR="009B3DFA" w:rsidRDefault="000724F0" w:rsidP="00374830">
      <w:pPr>
        <w:pStyle w:val="bp"/>
        <w:spacing w:before="0" w:after="0"/>
      </w:pPr>
      <w:r>
        <w:t>User name space empty error message displayed</w:t>
      </w:r>
    </w:p>
    <w:p w14:paraId="277243C7" w14:textId="77777777" w:rsidR="009B3DFA" w:rsidRDefault="009B3DFA" w:rsidP="00374830">
      <w:pPr>
        <w:pStyle w:val="bp"/>
        <w:spacing w:before="0" w:after="0"/>
      </w:pPr>
    </w:p>
    <w:p w14:paraId="659EFB1D" w14:textId="77777777" w:rsidR="009B3DFA" w:rsidRDefault="009B3DFA" w:rsidP="00374830">
      <w:pPr>
        <w:pStyle w:val="bp"/>
        <w:spacing w:before="0" w:after="0"/>
      </w:pPr>
    </w:p>
    <w:p w14:paraId="1F146EDD" w14:textId="77777777" w:rsidR="009B3DFA" w:rsidRDefault="009B3DFA" w:rsidP="00374830">
      <w:pPr>
        <w:pStyle w:val="bp"/>
        <w:spacing w:before="0" w:after="0"/>
      </w:pPr>
    </w:p>
    <w:p w14:paraId="6DEDDA44" w14:textId="77777777" w:rsidR="009B3DFA" w:rsidRDefault="009B3DFA" w:rsidP="00374830">
      <w:pPr>
        <w:pStyle w:val="bp"/>
        <w:spacing w:before="0" w:after="0"/>
      </w:pPr>
    </w:p>
    <w:tbl>
      <w:tblPr>
        <w:tblpPr w:leftFromText="180" w:rightFromText="180" w:vertAnchor="text" w:horzAnchor="margin" w:tblpY="64"/>
        <w:tblW w:w="13178" w:type="dxa"/>
        <w:tblLayout w:type="fixed"/>
        <w:tblLook w:val="0000" w:firstRow="0" w:lastRow="0" w:firstColumn="0" w:lastColumn="0" w:noHBand="0" w:noVBand="0"/>
      </w:tblPr>
      <w:tblGrid>
        <w:gridCol w:w="805"/>
        <w:gridCol w:w="2633"/>
        <w:gridCol w:w="30"/>
        <w:gridCol w:w="2686"/>
        <w:gridCol w:w="5596"/>
        <w:gridCol w:w="714"/>
        <w:gridCol w:w="714"/>
      </w:tblGrid>
      <w:tr w:rsidR="00715024" w14:paraId="383FBC5D" w14:textId="77777777" w:rsidTr="0071502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DB5591" w14:textId="77777777" w:rsidR="00715024" w:rsidRDefault="00715024" w:rsidP="00715024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6E870C" w14:textId="250046D6" w:rsidR="00715024" w:rsidRPr="00CE781D" w:rsidRDefault="00715024" w:rsidP="00AC1C8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CE781D">
              <w:rPr>
                <w:sz w:val="24"/>
                <w:szCs w:val="24"/>
              </w:rPr>
              <w:t xml:space="preserve">Register </w:t>
            </w:r>
            <w:r w:rsidR="00AC1C8D">
              <w:rPr>
                <w:sz w:val="24"/>
                <w:szCs w:val="24"/>
              </w:rPr>
              <w:t>A</w:t>
            </w:r>
            <w:r w:rsidRPr="00CE781D">
              <w:rPr>
                <w:sz w:val="24"/>
                <w:szCs w:val="24"/>
              </w:rPr>
              <w:t>ccount</w:t>
            </w:r>
          </w:p>
        </w:tc>
      </w:tr>
      <w:tr w:rsidR="00715024" w14:paraId="0E4F37D0" w14:textId="77777777" w:rsidTr="0071502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2A0FEF" w14:textId="77777777" w:rsidR="00715024" w:rsidRDefault="00715024" w:rsidP="00715024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B1F6A0" w14:textId="77777777" w:rsidR="00715024" w:rsidRPr="00CE781D" w:rsidRDefault="00715024" w:rsidP="0071502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CE781D">
              <w:rPr>
                <w:sz w:val="24"/>
                <w:szCs w:val="24"/>
              </w:rPr>
              <w:t>Register</w:t>
            </w:r>
            <w:r>
              <w:rPr>
                <w:sz w:val="24"/>
                <w:szCs w:val="24"/>
              </w:rPr>
              <w:t xml:space="preserve">-Blank Email </w:t>
            </w:r>
          </w:p>
        </w:tc>
      </w:tr>
      <w:tr w:rsidR="00715024" w14:paraId="7567083F" w14:textId="77777777" w:rsidTr="0071502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1CE6B4" w14:textId="77777777" w:rsidR="00715024" w:rsidRDefault="00715024" w:rsidP="00715024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CB4D73" w14:textId="15BD227E" w:rsidR="00715024" w:rsidRPr="00CE781D" w:rsidRDefault="00AC1C8D" w:rsidP="00715024">
            <w:r w:rsidRPr="009B3DFA">
              <w:t>Verify tha</w:t>
            </w:r>
            <w:r>
              <w:t>t not entering text in the</w:t>
            </w:r>
            <w:r w:rsidRPr="009B3DFA">
              <w:t xml:space="preserve"> </w:t>
            </w:r>
            <w:r w:rsidR="00715024" w:rsidRPr="00CE781D">
              <w:t>email field produces error message</w:t>
            </w:r>
          </w:p>
        </w:tc>
      </w:tr>
      <w:tr w:rsidR="00715024" w14:paraId="1DF7B738" w14:textId="77777777" w:rsidTr="0071502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B44011" w14:textId="77777777" w:rsidR="00715024" w:rsidRDefault="00715024" w:rsidP="00715024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0A844B" w14:textId="77777777" w:rsidR="00715024" w:rsidRDefault="00715024" w:rsidP="00715024">
            <w:r w:rsidRPr="00CE781D">
              <w:t>Register screen must be open</w:t>
            </w:r>
          </w:p>
          <w:p w14:paraId="00823353" w14:textId="0128ECFE" w:rsidR="00715024" w:rsidRPr="00CE781D" w:rsidRDefault="00715024" w:rsidP="00715024"/>
        </w:tc>
      </w:tr>
      <w:tr w:rsidR="00715024" w14:paraId="43D236FF" w14:textId="77777777" w:rsidTr="0071502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3C9E6F" w14:textId="77777777" w:rsidR="00715024" w:rsidRDefault="00715024" w:rsidP="00715024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96EB6C" w14:textId="77777777" w:rsidR="00715024" w:rsidRPr="00CE781D" w:rsidRDefault="00715024" w:rsidP="00715024">
            <w:r w:rsidRPr="00CE781D">
              <w:t>Error message should be displayed</w:t>
            </w:r>
          </w:p>
        </w:tc>
      </w:tr>
      <w:tr w:rsidR="00715024" w14:paraId="5A65E6A8" w14:textId="77777777" w:rsidTr="0071502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94A748" w14:textId="77777777" w:rsidR="00715024" w:rsidRDefault="00715024" w:rsidP="00715024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E25C68" w14:textId="77777777" w:rsidR="00715024" w:rsidRDefault="00715024" w:rsidP="00715024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5FFE74F" w14:textId="77777777" w:rsidR="00715024" w:rsidRDefault="00715024" w:rsidP="00715024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0559A043" w14:textId="77777777" w:rsidR="00715024" w:rsidRDefault="00715024" w:rsidP="00715024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15024" w14:paraId="53E5D09C" w14:textId="77777777" w:rsidTr="0071502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24E9D57" w14:textId="77777777" w:rsidR="00715024" w:rsidRDefault="00715024" w:rsidP="00715024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CF6D211" w14:textId="77777777" w:rsidR="00715024" w:rsidRDefault="00E71A40" w:rsidP="00715024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E71A40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715024" w14:paraId="536781A3" w14:textId="77777777" w:rsidTr="007150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8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280C305" w14:textId="77777777" w:rsidR="00715024" w:rsidRDefault="00715024" w:rsidP="00715024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0C66233" w14:textId="77777777" w:rsidR="00715024" w:rsidRDefault="00715024" w:rsidP="00715024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25B1E7AA" w14:textId="77777777" w:rsidR="00715024" w:rsidRDefault="00715024" w:rsidP="00715024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351133E2" w14:textId="77777777" w:rsidR="00715024" w:rsidRDefault="00715024" w:rsidP="0071502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00037BF" w14:textId="77777777" w:rsidR="00715024" w:rsidRDefault="00715024" w:rsidP="0071502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15024" w14:paraId="19CD635F" w14:textId="77777777" w:rsidTr="007150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805" w:type="dxa"/>
            <w:tcBorders>
              <w:top w:val="single" w:sz="4" w:space="0" w:color="auto"/>
              <w:right w:val="single" w:sz="4" w:space="0" w:color="auto"/>
            </w:tcBorders>
          </w:tcPr>
          <w:p w14:paraId="44E52FBE" w14:textId="77777777" w:rsidR="00715024" w:rsidRDefault="00715024" w:rsidP="00715024">
            <w:pPr>
              <w:pStyle w:val="proc"/>
              <w:numPr>
                <w:ilvl w:val="0"/>
                <w:numId w:val="0"/>
              </w:numPr>
              <w:ind w:left="3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7656A96" w14:textId="77777777" w:rsidR="00715024" w:rsidRPr="00D90F5E" w:rsidRDefault="00715024" w:rsidP="00715024">
            <w:r w:rsidRPr="00D90F5E">
              <w:t xml:space="preserve">Leave </w:t>
            </w:r>
            <w:r>
              <w:t xml:space="preserve">email blank </w:t>
            </w:r>
            <w:r w:rsidRPr="00D90F5E">
              <w:t>and hit register</w:t>
            </w:r>
          </w:p>
        </w:tc>
        <w:tc>
          <w:tcPr>
            <w:tcW w:w="5596" w:type="dxa"/>
          </w:tcPr>
          <w:p w14:paraId="78B6B8CE" w14:textId="77777777" w:rsidR="00715024" w:rsidRDefault="00715024" w:rsidP="00715024">
            <w:r w:rsidRPr="00D90F5E">
              <w:t xml:space="preserve">Error message confirm </w:t>
            </w:r>
            <w:r>
              <w:t xml:space="preserve">email </w:t>
            </w:r>
            <w:r w:rsidRPr="00D90F5E">
              <w:t>cannot be empty is displayed</w:t>
            </w:r>
          </w:p>
        </w:tc>
        <w:tc>
          <w:tcPr>
            <w:tcW w:w="714" w:type="dxa"/>
          </w:tcPr>
          <w:p w14:paraId="14DCBF82" w14:textId="77777777" w:rsidR="00715024" w:rsidRDefault="00E71A40" w:rsidP="00715024">
            <w:pPr>
              <w:pStyle w:val="RowHeadings"/>
              <w:spacing w:before="80" w:after="80"/>
              <w:jc w:val="center"/>
            </w:pPr>
            <w:r w:rsidRPr="00C936F5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73AB9DB0" w14:textId="77777777" w:rsidR="00715024" w:rsidRDefault="00715024" w:rsidP="00715024">
            <w:pPr>
              <w:pStyle w:val="RowHeadings"/>
              <w:spacing w:before="80" w:after="80"/>
            </w:pPr>
          </w:p>
        </w:tc>
      </w:tr>
    </w:tbl>
    <w:p w14:paraId="776A05DB" w14:textId="77777777" w:rsidR="009B3DFA" w:rsidRDefault="009B3DFA" w:rsidP="00374830">
      <w:pPr>
        <w:pStyle w:val="bp"/>
        <w:spacing w:before="0" w:after="0"/>
      </w:pPr>
    </w:p>
    <w:p w14:paraId="396F944D" w14:textId="77777777" w:rsidR="009B3DFA" w:rsidRDefault="009B3DFA" w:rsidP="00374830">
      <w:pPr>
        <w:pStyle w:val="bp"/>
        <w:spacing w:before="0" w:after="0"/>
      </w:pPr>
    </w:p>
    <w:tbl>
      <w:tblPr>
        <w:tblpPr w:leftFromText="180" w:rightFromText="180" w:vertAnchor="text" w:horzAnchor="margin" w:tblpY="2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17"/>
        <w:gridCol w:w="2154"/>
        <w:gridCol w:w="2154"/>
        <w:gridCol w:w="2154"/>
        <w:gridCol w:w="2154"/>
      </w:tblGrid>
      <w:tr w:rsidR="00715024" w:rsidRPr="003F7E88" w14:paraId="751239D2" w14:textId="77777777" w:rsidTr="00715024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991DA0" w14:textId="77777777" w:rsidR="00715024" w:rsidRPr="00572CE5" w:rsidRDefault="00715024" w:rsidP="0071502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15024" w:rsidRPr="00572CE5" w14:paraId="6E507CA3" w14:textId="77777777" w:rsidTr="00715024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411E0E" w14:textId="77777777" w:rsidR="00715024" w:rsidRPr="00572CE5" w:rsidRDefault="00715024" w:rsidP="0071502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2AE729" w14:textId="77777777" w:rsidR="00715024" w:rsidRPr="00572CE5" w:rsidRDefault="00715024" w:rsidP="0071502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F2F533" w14:textId="77777777" w:rsidR="00715024" w:rsidRPr="00572CE5" w:rsidRDefault="00715024" w:rsidP="0071502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B56F2F" w14:textId="77777777" w:rsidR="00715024" w:rsidRPr="00572CE5" w:rsidRDefault="00715024" w:rsidP="0071502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7726C2" w14:textId="77777777" w:rsidR="00715024" w:rsidRPr="00572CE5" w:rsidRDefault="00715024" w:rsidP="0071502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169B4C" w14:textId="77777777" w:rsidR="00715024" w:rsidRPr="00572CE5" w:rsidRDefault="00715024" w:rsidP="00715024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15024" w14:paraId="3326B54D" w14:textId="77777777" w:rsidTr="00715024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20CA7BBE" w14:textId="77777777" w:rsidR="00715024" w:rsidRPr="00572CE5" w:rsidRDefault="00715024" w:rsidP="007150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12F9EBB0" w14:textId="77CC1C81" w:rsidR="00715024" w:rsidRPr="00572CE5" w:rsidRDefault="00C936F5" w:rsidP="007150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roundtwotests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18D3733D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02F8BCC3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1B6E30E6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6D56B9E7" w14:textId="77777777" w:rsidR="00715024" w:rsidRDefault="00715024" w:rsidP="00715024">
            <w:pPr>
              <w:pStyle w:val="bp"/>
              <w:spacing w:before="0" w:after="0"/>
            </w:pPr>
          </w:p>
        </w:tc>
      </w:tr>
      <w:tr w:rsidR="00715024" w14:paraId="3308CC7E" w14:textId="77777777" w:rsidTr="00715024">
        <w:tc>
          <w:tcPr>
            <w:tcW w:w="2417" w:type="dxa"/>
            <w:shd w:val="clear" w:color="auto" w:fill="E0E0E0"/>
          </w:tcPr>
          <w:p w14:paraId="6F06117A" w14:textId="77777777" w:rsidR="00715024" w:rsidRPr="00572CE5" w:rsidRDefault="00715024" w:rsidP="007150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Email </w:t>
            </w:r>
          </w:p>
        </w:tc>
        <w:tc>
          <w:tcPr>
            <w:tcW w:w="1917" w:type="dxa"/>
            <w:shd w:val="clear" w:color="auto" w:fill="auto"/>
          </w:tcPr>
          <w:p w14:paraId="56D97299" w14:textId="77777777" w:rsidR="00715024" w:rsidRPr="00572CE5" w:rsidRDefault="00715024" w:rsidP="007150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4" w:type="dxa"/>
            <w:shd w:val="clear" w:color="auto" w:fill="auto"/>
          </w:tcPr>
          <w:p w14:paraId="6F0E4C65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12959F5A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110EFF76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076B1B73" w14:textId="77777777" w:rsidR="00715024" w:rsidRDefault="00715024" w:rsidP="00715024">
            <w:pPr>
              <w:pStyle w:val="bp"/>
              <w:spacing w:before="0" w:after="0"/>
            </w:pPr>
          </w:p>
        </w:tc>
      </w:tr>
      <w:tr w:rsidR="00715024" w14:paraId="73B3C096" w14:textId="77777777" w:rsidTr="006E6AD3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7399BCB6" w14:textId="77777777" w:rsidR="00715024" w:rsidRDefault="00715024" w:rsidP="007150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</w:t>
            </w:r>
          </w:p>
        </w:tc>
        <w:tc>
          <w:tcPr>
            <w:tcW w:w="1917" w:type="dxa"/>
            <w:shd w:val="clear" w:color="auto" w:fill="auto"/>
          </w:tcPr>
          <w:p w14:paraId="6BE98222" w14:textId="26426E0C" w:rsidR="00715024" w:rsidRPr="00572CE5" w:rsidRDefault="00C936F5" w:rsidP="007150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54" w:type="dxa"/>
            <w:shd w:val="clear" w:color="auto" w:fill="auto"/>
          </w:tcPr>
          <w:p w14:paraId="78324178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3B0680D2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0388C53F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3103A3E8" w14:textId="77777777" w:rsidR="00715024" w:rsidRDefault="00715024" w:rsidP="00715024">
            <w:pPr>
              <w:pStyle w:val="bp"/>
              <w:spacing w:before="0" w:after="0"/>
            </w:pPr>
          </w:p>
        </w:tc>
      </w:tr>
      <w:tr w:rsidR="00715024" w14:paraId="062E2506" w14:textId="77777777" w:rsidTr="006E6AD3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51F03B5E" w14:textId="77777777" w:rsidR="00715024" w:rsidRDefault="00715024" w:rsidP="007150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Confirm passwords</w:t>
            </w:r>
          </w:p>
        </w:tc>
        <w:tc>
          <w:tcPr>
            <w:tcW w:w="1917" w:type="dxa"/>
            <w:shd w:val="clear" w:color="auto" w:fill="auto"/>
          </w:tcPr>
          <w:p w14:paraId="08226F2D" w14:textId="07450348" w:rsidR="00715024" w:rsidRPr="00572CE5" w:rsidRDefault="00C623F9" w:rsidP="0071502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</w:t>
            </w:r>
            <w:r w:rsidR="00C936F5">
              <w:rPr>
                <w:color w:val="0000FF"/>
              </w:rPr>
              <w:t>ound2</w:t>
            </w:r>
          </w:p>
        </w:tc>
        <w:tc>
          <w:tcPr>
            <w:tcW w:w="2154" w:type="dxa"/>
            <w:shd w:val="clear" w:color="auto" w:fill="auto"/>
          </w:tcPr>
          <w:p w14:paraId="2C0FC5A6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741E42E6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47F96A57" w14:textId="77777777" w:rsidR="00715024" w:rsidRDefault="00715024" w:rsidP="00715024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46715DF4" w14:textId="77777777" w:rsidR="00715024" w:rsidRDefault="00715024" w:rsidP="00715024">
            <w:pPr>
              <w:pStyle w:val="bp"/>
              <w:spacing w:before="0" w:after="0"/>
            </w:pPr>
          </w:p>
        </w:tc>
      </w:tr>
    </w:tbl>
    <w:p w14:paraId="334F0051" w14:textId="77777777" w:rsidR="009B3DFA" w:rsidRDefault="009B3DFA" w:rsidP="00374830">
      <w:pPr>
        <w:pStyle w:val="bp"/>
        <w:spacing w:before="0" w:after="0"/>
      </w:pPr>
    </w:p>
    <w:p w14:paraId="78CBF28C" w14:textId="77777777" w:rsidR="009B3DFA" w:rsidRDefault="009B3DFA" w:rsidP="00374830">
      <w:pPr>
        <w:pStyle w:val="bp"/>
        <w:spacing w:before="0" w:after="0"/>
      </w:pPr>
    </w:p>
    <w:p w14:paraId="4324DDDE" w14:textId="77777777" w:rsidR="009B3DFA" w:rsidRDefault="009B3DFA" w:rsidP="00374830">
      <w:pPr>
        <w:pStyle w:val="bp"/>
        <w:spacing w:before="0" w:after="0"/>
      </w:pPr>
    </w:p>
    <w:p w14:paraId="786074F9" w14:textId="77777777" w:rsidR="009B3DFA" w:rsidRDefault="009B3DFA" w:rsidP="00374830">
      <w:pPr>
        <w:pStyle w:val="bp"/>
        <w:spacing w:before="0" w:after="0"/>
      </w:pPr>
    </w:p>
    <w:p w14:paraId="277460CE" w14:textId="77777777" w:rsidR="009B3DFA" w:rsidRDefault="009B3DFA" w:rsidP="00374830">
      <w:pPr>
        <w:pStyle w:val="bp"/>
        <w:spacing w:before="0" w:after="0"/>
      </w:pPr>
    </w:p>
    <w:p w14:paraId="7A9E0D47" w14:textId="3BC42D89" w:rsidR="009B3DFA" w:rsidRDefault="00F6298D" w:rsidP="00374830">
      <w:pPr>
        <w:pStyle w:val="bp"/>
        <w:spacing w:before="0" w:after="0"/>
      </w:pPr>
      <w:r>
        <w:lastRenderedPageBreak/>
        <w:pict w14:anchorId="2F85C4AE">
          <v:shape id="_x0000_i1026" type="#_x0000_t75" style="width:149.25pt;height:255.75pt">
            <v:imagedata r:id="rId13" o:title="Screenshot_2018-09-10-15-54-25"/>
          </v:shape>
        </w:pict>
      </w:r>
    </w:p>
    <w:p w14:paraId="1C7058F4" w14:textId="77777777" w:rsidR="009B3DFA" w:rsidRDefault="009B3DFA" w:rsidP="00374830">
      <w:pPr>
        <w:pStyle w:val="bp"/>
        <w:spacing w:before="0" w:after="0"/>
      </w:pPr>
    </w:p>
    <w:p w14:paraId="1D113B5F" w14:textId="77777777" w:rsidR="009B3DFA" w:rsidRDefault="000724F0" w:rsidP="00374830">
      <w:pPr>
        <w:pStyle w:val="bp"/>
        <w:spacing w:before="0" w:after="0"/>
      </w:pPr>
      <w:r>
        <w:t>Email empty error message displayed</w:t>
      </w:r>
    </w:p>
    <w:p w14:paraId="391F5DDD" w14:textId="77777777" w:rsidR="009B3DFA" w:rsidRDefault="009B3DFA" w:rsidP="00374830">
      <w:pPr>
        <w:pStyle w:val="bp"/>
        <w:spacing w:before="0" w:after="0"/>
      </w:pPr>
    </w:p>
    <w:p w14:paraId="0360C387" w14:textId="77777777" w:rsidR="009B3DFA" w:rsidRDefault="009B3DFA" w:rsidP="00374830">
      <w:pPr>
        <w:pStyle w:val="bp"/>
        <w:spacing w:before="0" w:after="0"/>
      </w:pPr>
    </w:p>
    <w:p w14:paraId="3239B629" w14:textId="77777777" w:rsidR="009B3DFA" w:rsidRDefault="009B3DFA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FC06BC" w:rsidRPr="00FC06BC" w14:paraId="5820C5A1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B0E0B7F" w14:textId="77777777"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DC07B7" w14:textId="77777777" w:rsidR="00FC06BC" w:rsidRPr="00FC06BC" w:rsidRDefault="00FC06BC" w:rsidP="00FC06BC">
            <w:pPr>
              <w:pStyle w:val="bp"/>
              <w:spacing w:before="0" w:after="0"/>
            </w:pPr>
            <w:r w:rsidRPr="00FC06BC">
              <w:t>Register account</w:t>
            </w:r>
          </w:p>
        </w:tc>
      </w:tr>
      <w:tr w:rsidR="00FC06BC" w:rsidRPr="00FC06BC" w14:paraId="0E6E82A6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C4A9CA2" w14:textId="77777777"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67E950" w14:textId="77777777" w:rsidR="00FC06BC" w:rsidRPr="00FC06BC" w:rsidRDefault="00FC06BC" w:rsidP="00FC06BC">
            <w:pPr>
              <w:pStyle w:val="bp"/>
              <w:spacing w:before="0" w:after="0"/>
            </w:pPr>
            <w:r w:rsidRPr="00FC06BC">
              <w:t>Register-Blank pas</w:t>
            </w:r>
            <w:r>
              <w:t>s</w:t>
            </w:r>
            <w:r w:rsidRPr="00FC06BC">
              <w:t>word</w:t>
            </w:r>
          </w:p>
        </w:tc>
      </w:tr>
      <w:tr w:rsidR="00FC06BC" w:rsidRPr="00FC06BC" w14:paraId="0B5B515D" w14:textId="77777777" w:rsidTr="006E6AD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96D2F3" w14:textId="77777777"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279A67" w14:textId="60816582" w:rsidR="00FC06BC" w:rsidRPr="00FC06BC" w:rsidRDefault="00AC1C8D" w:rsidP="00FC06BC">
            <w:pPr>
              <w:pStyle w:val="bp"/>
            </w:pPr>
            <w:r w:rsidRPr="009B3DFA">
              <w:t>Verify tha</w:t>
            </w:r>
            <w:r>
              <w:t>t not entering text in the</w:t>
            </w:r>
            <w:r w:rsidRPr="009B3DFA">
              <w:t xml:space="preserve"> </w:t>
            </w:r>
            <w:r w:rsidR="00FC06BC" w:rsidRPr="00FC06BC">
              <w:t>password field produces error message</w:t>
            </w:r>
          </w:p>
        </w:tc>
      </w:tr>
      <w:tr w:rsidR="00FC06BC" w:rsidRPr="00FC06BC" w14:paraId="6E24337C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4D1EA6" w14:textId="77777777"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9D932F" w14:textId="77777777" w:rsidR="00FC06BC" w:rsidRPr="00FC06BC" w:rsidRDefault="00FC06BC" w:rsidP="00FC06BC">
            <w:pPr>
              <w:pStyle w:val="bp"/>
            </w:pPr>
            <w:r w:rsidRPr="00FC06BC">
              <w:t>Register screen must be open</w:t>
            </w:r>
          </w:p>
        </w:tc>
      </w:tr>
      <w:tr w:rsidR="00FC06BC" w:rsidRPr="00FC06BC" w14:paraId="2EE16525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D80BD6" w14:textId="77777777"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4B113E" w14:textId="77777777" w:rsidR="00FC06BC" w:rsidRPr="00FC06BC" w:rsidRDefault="00FC06BC" w:rsidP="00FC06BC">
            <w:pPr>
              <w:pStyle w:val="bp"/>
            </w:pPr>
            <w:r w:rsidRPr="00FC06BC">
              <w:t>Error message should be displayed</w:t>
            </w:r>
          </w:p>
        </w:tc>
      </w:tr>
      <w:tr w:rsidR="00FC06BC" w:rsidRPr="00FC06BC" w14:paraId="4F5F9367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F20C51" w14:textId="77777777" w:rsidR="00FC06BC" w:rsidRPr="00FC06BC" w:rsidRDefault="00FC06BC" w:rsidP="00FC06B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CF4B07" w14:textId="77777777" w:rsidR="00FC06BC" w:rsidRPr="00FC06BC" w:rsidRDefault="00FC06BC" w:rsidP="00FC06BC">
            <w:pPr>
              <w:pStyle w:val="bp"/>
              <w:spacing w:before="0" w:after="0"/>
              <w:rPr>
                <w:b/>
                <w:bCs/>
              </w:rPr>
            </w:pPr>
          </w:p>
          <w:p w14:paraId="1A7E2FF3" w14:textId="77777777" w:rsidR="00FC06BC" w:rsidRPr="00FC06BC" w:rsidRDefault="00FC06BC" w:rsidP="00FC06BC">
            <w:pPr>
              <w:pStyle w:val="bp"/>
              <w:spacing w:before="0" w:after="0"/>
              <w:rPr>
                <w:b/>
                <w:bCs/>
              </w:rPr>
            </w:pPr>
          </w:p>
          <w:p w14:paraId="76024009" w14:textId="77777777" w:rsidR="00FC06BC" w:rsidRPr="00FC06BC" w:rsidRDefault="00FC06BC" w:rsidP="00FC06B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FC06BC" w:rsidRPr="00FC06BC" w14:paraId="0F143653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0A6B342" w14:textId="77777777" w:rsidR="00FC06BC" w:rsidRPr="00FC06BC" w:rsidRDefault="00FC06BC" w:rsidP="00FC06BC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637A07A" w14:textId="77777777" w:rsidR="00FC06BC" w:rsidRPr="00FC06BC" w:rsidRDefault="00E71A40" w:rsidP="00FC06BC">
            <w:pPr>
              <w:pStyle w:val="bp"/>
              <w:spacing w:before="0" w:after="0"/>
              <w:rPr>
                <w:b/>
                <w:bCs/>
              </w:rPr>
            </w:pPr>
            <w:r w:rsidRPr="00E71A40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FC06BC" w:rsidRPr="00FC06BC" w14:paraId="2F0D35D9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74C501" w14:textId="77777777" w:rsidR="00FC06BC" w:rsidRPr="00FC06BC" w:rsidRDefault="00FC06BC" w:rsidP="00FC06B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BB66957" w14:textId="77777777" w:rsidR="00FC06BC" w:rsidRPr="00FC06BC" w:rsidRDefault="00FC06BC" w:rsidP="00FC06B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FF40E5D" w14:textId="77777777" w:rsidR="00FC06BC" w:rsidRPr="00FC06BC" w:rsidRDefault="00FC06BC" w:rsidP="00FC06B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30D7E4DF" w14:textId="77777777"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57405BE" w14:textId="77777777"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FC06BC" w:rsidRPr="00FC06BC" w14:paraId="12843DE7" w14:textId="77777777" w:rsidTr="00FC06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28D787EC" w14:textId="77777777" w:rsidR="00FC06BC" w:rsidRPr="00FC06BC" w:rsidRDefault="00FC06BC" w:rsidP="00FC06B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F862426" w14:textId="77777777" w:rsidR="00FC06BC" w:rsidRPr="00FC06BC" w:rsidRDefault="00FC06BC" w:rsidP="00FC06BC">
            <w:pPr>
              <w:pStyle w:val="bp"/>
            </w:pPr>
            <w:r w:rsidRPr="00FC06BC">
              <w:t>Leave password blank and hit register</w:t>
            </w:r>
          </w:p>
        </w:tc>
        <w:tc>
          <w:tcPr>
            <w:tcW w:w="5596" w:type="dxa"/>
          </w:tcPr>
          <w:p w14:paraId="0825C796" w14:textId="77777777" w:rsidR="00FC06BC" w:rsidRPr="00FC06BC" w:rsidRDefault="00FC06BC" w:rsidP="00FC06BC">
            <w:pPr>
              <w:pStyle w:val="bp"/>
            </w:pPr>
            <w:r w:rsidRPr="00FC06BC">
              <w:t xml:space="preserve">Error message </w:t>
            </w:r>
            <w:r w:rsidR="00715024">
              <w:t xml:space="preserve">confirm </w:t>
            </w:r>
            <w:r w:rsidRPr="00FC06BC">
              <w:t>password cannot be empty is displayed</w:t>
            </w:r>
          </w:p>
        </w:tc>
        <w:tc>
          <w:tcPr>
            <w:tcW w:w="714" w:type="dxa"/>
          </w:tcPr>
          <w:p w14:paraId="2C6669AF" w14:textId="77777777" w:rsidR="00FC06BC" w:rsidRPr="00FC06BC" w:rsidRDefault="00E71A40" w:rsidP="00FC06BC">
            <w:pPr>
              <w:pStyle w:val="bp"/>
              <w:spacing w:before="0" w:after="0"/>
              <w:rPr>
                <w:b/>
              </w:rPr>
            </w:pPr>
            <w:r w:rsidRPr="00E71A40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FF12E25" w14:textId="77777777" w:rsidR="00FC06BC" w:rsidRPr="00FC06BC" w:rsidRDefault="00FC06BC" w:rsidP="00FC06B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76476F27" w14:textId="77777777" w:rsidR="00FC06BC" w:rsidRDefault="00FC06BC" w:rsidP="00374830">
      <w:pPr>
        <w:pStyle w:val="bp"/>
        <w:spacing w:before="0" w:after="0"/>
      </w:pPr>
    </w:p>
    <w:p w14:paraId="2D8019C3" w14:textId="77777777" w:rsidR="00FC06BC" w:rsidRDefault="00FC06BC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4"/>
        <w:gridCol w:w="1932"/>
        <w:gridCol w:w="2151"/>
        <w:gridCol w:w="2151"/>
        <w:gridCol w:w="2151"/>
        <w:gridCol w:w="2151"/>
      </w:tblGrid>
      <w:tr w:rsidR="0016608B" w:rsidRPr="003F7E88" w14:paraId="2BB98929" w14:textId="77777777" w:rsidTr="00715024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692B94" w14:textId="77777777" w:rsidR="0016608B" w:rsidRPr="00572CE5" w:rsidRDefault="0016608B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16608B" w:rsidRPr="00572CE5" w14:paraId="200441D8" w14:textId="77777777" w:rsidTr="00715024"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CFACCF" w14:textId="77777777" w:rsidR="0016608B" w:rsidRPr="00572CE5" w:rsidRDefault="0016608B" w:rsidP="006E6AD3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253C8B" w14:textId="77777777" w:rsidR="0016608B" w:rsidRPr="00572CE5" w:rsidRDefault="0016608B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9074F1" w14:textId="77777777" w:rsidR="0016608B" w:rsidRPr="00572CE5" w:rsidRDefault="0016608B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E3103B" w14:textId="77777777" w:rsidR="0016608B" w:rsidRPr="00572CE5" w:rsidRDefault="0016608B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F25046" w14:textId="77777777" w:rsidR="0016608B" w:rsidRPr="00572CE5" w:rsidRDefault="0016608B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FE40AE" w14:textId="77777777" w:rsidR="0016608B" w:rsidRPr="00572CE5" w:rsidRDefault="0016608B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60394F" w14:paraId="3C6F0113" w14:textId="77777777" w:rsidTr="00715024">
        <w:tc>
          <w:tcPr>
            <w:tcW w:w="2414" w:type="dxa"/>
            <w:tcBorders>
              <w:top w:val="single" w:sz="4" w:space="0" w:color="auto"/>
            </w:tcBorders>
            <w:shd w:val="clear" w:color="auto" w:fill="E0E0E0"/>
          </w:tcPr>
          <w:p w14:paraId="5E5EC98B" w14:textId="77777777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32" w:type="dxa"/>
            <w:tcBorders>
              <w:top w:val="single" w:sz="4" w:space="0" w:color="auto"/>
            </w:tcBorders>
            <w:shd w:val="clear" w:color="auto" w:fill="auto"/>
          </w:tcPr>
          <w:p w14:paraId="7566BDAC" w14:textId="1C4B506E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roundtwotests</w:t>
            </w:r>
          </w:p>
        </w:tc>
        <w:tc>
          <w:tcPr>
            <w:tcW w:w="2151" w:type="dxa"/>
            <w:tcBorders>
              <w:top w:val="single" w:sz="4" w:space="0" w:color="auto"/>
            </w:tcBorders>
            <w:shd w:val="clear" w:color="auto" w:fill="auto"/>
          </w:tcPr>
          <w:p w14:paraId="01876A12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tcBorders>
              <w:top w:val="single" w:sz="4" w:space="0" w:color="auto"/>
            </w:tcBorders>
            <w:shd w:val="clear" w:color="auto" w:fill="auto"/>
          </w:tcPr>
          <w:p w14:paraId="42FCEE4F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tcBorders>
              <w:top w:val="single" w:sz="4" w:space="0" w:color="auto"/>
            </w:tcBorders>
            <w:shd w:val="clear" w:color="auto" w:fill="auto"/>
          </w:tcPr>
          <w:p w14:paraId="7C4F2842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tcBorders>
              <w:top w:val="single" w:sz="4" w:space="0" w:color="auto"/>
            </w:tcBorders>
            <w:shd w:val="clear" w:color="auto" w:fill="auto"/>
          </w:tcPr>
          <w:p w14:paraId="03C8764C" w14:textId="77777777" w:rsidR="0060394F" w:rsidRDefault="0060394F" w:rsidP="0060394F">
            <w:pPr>
              <w:pStyle w:val="bp"/>
              <w:spacing w:before="0" w:after="0"/>
            </w:pPr>
          </w:p>
        </w:tc>
      </w:tr>
      <w:tr w:rsidR="0060394F" w14:paraId="077DE5A7" w14:textId="77777777" w:rsidTr="00715024">
        <w:tc>
          <w:tcPr>
            <w:tcW w:w="2414" w:type="dxa"/>
            <w:shd w:val="clear" w:color="auto" w:fill="E0E0E0"/>
          </w:tcPr>
          <w:p w14:paraId="098909FA" w14:textId="77777777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Email</w:t>
            </w:r>
          </w:p>
        </w:tc>
        <w:tc>
          <w:tcPr>
            <w:tcW w:w="1932" w:type="dxa"/>
            <w:shd w:val="clear" w:color="auto" w:fill="auto"/>
          </w:tcPr>
          <w:p w14:paraId="695067A7" w14:textId="105944FC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tests@gmail.com</w:t>
            </w:r>
          </w:p>
        </w:tc>
        <w:tc>
          <w:tcPr>
            <w:tcW w:w="2151" w:type="dxa"/>
            <w:shd w:val="clear" w:color="auto" w:fill="auto"/>
          </w:tcPr>
          <w:p w14:paraId="4CA55579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14:paraId="7DCCDAB2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14:paraId="36EED367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14:paraId="0330F043" w14:textId="77777777" w:rsidR="0060394F" w:rsidRDefault="0060394F" w:rsidP="0060394F">
            <w:pPr>
              <w:pStyle w:val="bp"/>
              <w:spacing w:before="0" w:after="0"/>
            </w:pPr>
          </w:p>
        </w:tc>
      </w:tr>
      <w:tr w:rsidR="0060394F" w14:paraId="397A9756" w14:textId="77777777" w:rsidTr="00715024">
        <w:trPr>
          <w:trHeight w:val="413"/>
        </w:trPr>
        <w:tc>
          <w:tcPr>
            <w:tcW w:w="2414" w:type="dxa"/>
            <w:shd w:val="clear" w:color="auto" w:fill="E0E0E0"/>
          </w:tcPr>
          <w:p w14:paraId="03DFEAB3" w14:textId="77777777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1</w:t>
            </w:r>
          </w:p>
        </w:tc>
        <w:tc>
          <w:tcPr>
            <w:tcW w:w="1932" w:type="dxa"/>
            <w:shd w:val="clear" w:color="auto" w:fill="auto"/>
          </w:tcPr>
          <w:p w14:paraId="403B93E2" w14:textId="6DD1998B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1" w:type="dxa"/>
            <w:shd w:val="clear" w:color="auto" w:fill="auto"/>
          </w:tcPr>
          <w:p w14:paraId="48A51EE5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14:paraId="019F0951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14:paraId="4D351EE6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14:paraId="09EF396C" w14:textId="77777777" w:rsidR="0060394F" w:rsidRDefault="0060394F" w:rsidP="0060394F">
            <w:pPr>
              <w:pStyle w:val="bp"/>
              <w:spacing w:before="0" w:after="0"/>
            </w:pPr>
          </w:p>
        </w:tc>
      </w:tr>
      <w:tr w:rsidR="0060394F" w14:paraId="6F8168B8" w14:textId="77777777" w:rsidTr="00715024">
        <w:trPr>
          <w:trHeight w:val="422"/>
        </w:trPr>
        <w:tc>
          <w:tcPr>
            <w:tcW w:w="2414" w:type="dxa"/>
            <w:shd w:val="clear" w:color="auto" w:fill="E0E0E0"/>
          </w:tcPr>
          <w:p w14:paraId="2F0C9370" w14:textId="77777777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2</w:t>
            </w:r>
          </w:p>
        </w:tc>
        <w:tc>
          <w:tcPr>
            <w:tcW w:w="1932" w:type="dxa"/>
            <w:shd w:val="clear" w:color="auto" w:fill="auto"/>
          </w:tcPr>
          <w:p w14:paraId="1080F752" w14:textId="164B1993" w:rsidR="0060394F" w:rsidRPr="00572CE5" w:rsidRDefault="0060394F" w:rsidP="0060394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1" w:type="dxa"/>
            <w:shd w:val="clear" w:color="auto" w:fill="auto"/>
          </w:tcPr>
          <w:p w14:paraId="3E9CD124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14:paraId="21102F71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14:paraId="04F8C1F8" w14:textId="77777777" w:rsidR="0060394F" w:rsidRDefault="0060394F" w:rsidP="0060394F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14:paraId="5635F83F" w14:textId="77777777" w:rsidR="0060394F" w:rsidRDefault="0060394F" w:rsidP="0060394F">
            <w:pPr>
              <w:pStyle w:val="bp"/>
              <w:spacing w:before="0" w:after="0"/>
            </w:pPr>
          </w:p>
        </w:tc>
      </w:tr>
    </w:tbl>
    <w:p w14:paraId="529B40E5" w14:textId="77777777" w:rsidR="00FC06BC" w:rsidRDefault="00FC06BC" w:rsidP="00374830">
      <w:pPr>
        <w:pStyle w:val="bp"/>
        <w:spacing w:before="0" w:after="0"/>
      </w:pPr>
    </w:p>
    <w:p w14:paraId="42798AE7" w14:textId="1E4F341A" w:rsidR="0060394F" w:rsidRDefault="00940F35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07883357" wp14:editId="24279BFF">
            <wp:extent cx="1876425" cy="3371850"/>
            <wp:effectExtent l="0" t="0" r="9525" b="0"/>
            <wp:docPr id="6" name="Picture 6" descr="C:\Users\Michelle\AppData\Local\Microsoft\Windows\INetCache\Content.Word\Screenshot_2018-09-10-15-4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ichelle\AppData\Local\Microsoft\Windows\INetCache\Content.Word\Screenshot_2018-09-10-15-47-0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EDFDA" w14:textId="77777777" w:rsidR="00715024" w:rsidRDefault="00715024" w:rsidP="00374830">
      <w:pPr>
        <w:pStyle w:val="bp"/>
        <w:spacing w:before="0" w:after="0"/>
      </w:pPr>
    </w:p>
    <w:p w14:paraId="179E7C20" w14:textId="77777777" w:rsidR="00715024" w:rsidRDefault="000724F0" w:rsidP="00374830">
      <w:pPr>
        <w:pStyle w:val="bp"/>
        <w:spacing w:before="0" w:after="0"/>
      </w:pPr>
      <w:r>
        <w:t>Password empty error message displayed</w:t>
      </w:r>
    </w:p>
    <w:p w14:paraId="066B6473" w14:textId="77777777" w:rsidR="0060394F" w:rsidRDefault="0060394F" w:rsidP="00374830">
      <w:pPr>
        <w:pStyle w:val="bp"/>
        <w:spacing w:before="0" w:after="0"/>
      </w:pPr>
    </w:p>
    <w:p w14:paraId="60F9493F" w14:textId="77777777" w:rsidR="0060394F" w:rsidRDefault="0060394F" w:rsidP="00374830">
      <w:pPr>
        <w:pStyle w:val="bp"/>
        <w:spacing w:before="0" w:after="0"/>
      </w:pPr>
    </w:p>
    <w:p w14:paraId="567BDBF0" w14:textId="77777777" w:rsidR="0060394F" w:rsidRDefault="0060394F" w:rsidP="00374830">
      <w:pPr>
        <w:pStyle w:val="bp"/>
        <w:spacing w:before="0" w:after="0"/>
      </w:pPr>
    </w:p>
    <w:p w14:paraId="68B16F29" w14:textId="77777777" w:rsidR="0060394F" w:rsidRDefault="0060394F" w:rsidP="00374830">
      <w:pPr>
        <w:pStyle w:val="bp"/>
        <w:spacing w:before="0" w:after="0"/>
      </w:pPr>
    </w:p>
    <w:p w14:paraId="7A026416" w14:textId="77777777" w:rsidR="0060394F" w:rsidRDefault="0060394F" w:rsidP="00374830">
      <w:pPr>
        <w:pStyle w:val="bp"/>
        <w:spacing w:before="0" w:after="0"/>
      </w:pPr>
    </w:p>
    <w:p w14:paraId="48C6AB49" w14:textId="77777777" w:rsidR="0060394F" w:rsidRDefault="0060394F" w:rsidP="00374830">
      <w:pPr>
        <w:pStyle w:val="bp"/>
        <w:spacing w:before="0" w:after="0"/>
      </w:pPr>
    </w:p>
    <w:p w14:paraId="08A5DCC6" w14:textId="77777777" w:rsidR="0060394F" w:rsidRDefault="0060394F" w:rsidP="00374830">
      <w:pPr>
        <w:pStyle w:val="bp"/>
        <w:spacing w:before="0" w:after="0"/>
      </w:pPr>
    </w:p>
    <w:p w14:paraId="5E1355D2" w14:textId="77777777" w:rsidR="0060394F" w:rsidRDefault="0060394F" w:rsidP="00374830">
      <w:pPr>
        <w:pStyle w:val="bp"/>
        <w:spacing w:before="0" w:after="0"/>
      </w:pPr>
    </w:p>
    <w:p w14:paraId="26D0347B" w14:textId="77777777" w:rsidR="0060394F" w:rsidRDefault="0060394F" w:rsidP="00374830">
      <w:pPr>
        <w:pStyle w:val="bp"/>
        <w:spacing w:before="0" w:after="0"/>
      </w:pPr>
    </w:p>
    <w:p w14:paraId="1C7A0856" w14:textId="77777777" w:rsidR="0060394F" w:rsidRDefault="0060394F" w:rsidP="00374830">
      <w:pPr>
        <w:pStyle w:val="bp"/>
        <w:spacing w:before="0" w:after="0"/>
      </w:pPr>
    </w:p>
    <w:p w14:paraId="109E80D2" w14:textId="77777777" w:rsidR="0060394F" w:rsidRDefault="0060394F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6608B" w:rsidRPr="0016608B" w14:paraId="25921B8A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0C8781" w14:textId="77777777"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B73C54" w14:textId="77777777" w:rsidR="0016608B" w:rsidRPr="0016608B" w:rsidRDefault="0016608B" w:rsidP="0016608B">
            <w:pPr>
              <w:pStyle w:val="bp"/>
              <w:spacing w:before="0" w:after="0"/>
            </w:pPr>
            <w:r w:rsidRPr="0016608B">
              <w:t>Register account</w:t>
            </w:r>
          </w:p>
        </w:tc>
      </w:tr>
      <w:tr w:rsidR="0016608B" w:rsidRPr="0016608B" w14:paraId="2F9F48A4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37395F" w14:textId="77777777"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A0F336" w14:textId="77777777" w:rsidR="0016608B" w:rsidRPr="0016608B" w:rsidRDefault="0016608B" w:rsidP="0016608B">
            <w:pPr>
              <w:pStyle w:val="bp"/>
              <w:spacing w:before="0" w:after="0"/>
            </w:pPr>
            <w:r w:rsidRPr="0016608B">
              <w:t>Register-Blank confirm password</w:t>
            </w:r>
          </w:p>
        </w:tc>
      </w:tr>
      <w:tr w:rsidR="0016608B" w:rsidRPr="0016608B" w14:paraId="637DD392" w14:textId="77777777" w:rsidTr="006E6AD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B29652" w14:textId="77777777"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3D79FE" w14:textId="0F5917A4" w:rsidR="0016608B" w:rsidRPr="0016608B" w:rsidRDefault="00AC1C8D" w:rsidP="0016608B">
            <w:pPr>
              <w:pStyle w:val="bp"/>
            </w:pPr>
            <w:r w:rsidRPr="009B3DFA">
              <w:t>Verify tha</w:t>
            </w:r>
            <w:r>
              <w:t>t not entering text in the</w:t>
            </w:r>
            <w:r w:rsidRPr="009B3DFA">
              <w:t xml:space="preserve"> </w:t>
            </w:r>
            <w:r w:rsidR="0016608B" w:rsidRPr="0016608B">
              <w:t>password field produces error message</w:t>
            </w:r>
          </w:p>
        </w:tc>
      </w:tr>
      <w:tr w:rsidR="0016608B" w:rsidRPr="0016608B" w14:paraId="62F00003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2A811F" w14:textId="77777777"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A8707C" w14:textId="77777777" w:rsidR="0016608B" w:rsidRPr="0016608B" w:rsidRDefault="0016608B" w:rsidP="0016608B">
            <w:pPr>
              <w:pStyle w:val="bp"/>
            </w:pPr>
            <w:r w:rsidRPr="0016608B">
              <w:t>Register screen must be open</w:t>
            </w:r>
          </w:p>
        </w:tc>
      </w:tr>
      <w:tr w:rsidR="0016608B" w:rsidRPr="0016608B" w14:paraId="27471A7F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3D716C" w14:textId="77777777"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34F927" w14:textId="77777777" w:rsidR="0016608B" w:rsidRPr="0016608B" w:rsidRDefault="0016608B" w:rsidP="0016608B">
            <w:pPr>
              <w:pStyle w:val="bp"/>
            </w:pPr>
            <w:r w:rsidRPr="0016608B">
              <w:t>Error message should be displayed</w:t>
            </w:r>
          </w:p>
        </w:tc>
      </w:tr>
      <w:tr w:rsidR="0016608B" w:rsidRPr="0016608B" w14:paraId="2213B844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D03EFE" w14:textId="77777777" w:rsidR="0016608B" w:rsidRPr="0016608B" w:rsidRDefault="0016608B" w:rsidP="0016608B">
            <w:pPr>
              <w:pStyle w:val="bp"/>
              <w:rPr>
                <w:b/>
              </w:rPr>
            </w:pPr>
            <w:r w:rsidRPr="0016608B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0D93B4" w14:textId="77777777" w:rsidR="0016608B" w:rsidRPr="0016608B" w:rsidRDefault="0016608B" w:rsidP="0016608B">
            <w:pPr>
              <w:pStyle w:val="bp"/>
              <w:spacing w:before="0" w:after="0"/>
              <w:rPr>
                <w:b/>
                <w:bCs/>
              </w:rPr>
            </w:pPr>
          </w:p>
          <w:p w14:paraId="48E83CED" w14:textId="77777777" w:rsidR="0016608B" w:rsidRPr="0016608B" w:rsidRDefault="0016608B" w:rsidP="0016608B">
            <w:pPr>
              <w:pStyle w:val="bp"/>
              <w:spacing w:before="0" w:after="0"/>
              <w:rPr>
                <w:b/>
                <w:bCs/>
              </w:rPr>
            </w:pPr>
          </w:p>
          <w:p w14:paraId="10763674" w14:textId="77777777" w:rsidR="0016608B" w:rsidRPr="0016608B" w:rsidRDefault="0016608B" w:rsidP="0016608B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16608B" w:rsidRPr="0016608B" w14:paraId="24989A42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990BE0D" w14:textId="77777777" w:rsidR="0016608B" w:rsidRPr="0016608B" w:rsidRDefault="0016608B" w:rsidP="0016608B">
            <w:pPr>
              <w:pStyle w:val="bp"/>
              <w:rPr>
                <w:b/>
              </w:rPr>
            </w:pPr>
            <w:r w:rsidRPr="0016608B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0D7DF26" w14:textId="77777777" w:rsidR="0016608B" w:rsidRPr="00E71A40" w:rsidRDefault="00E71A40" w:rsidP="0016608B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16608B" w:rsidRPr="0016608B" w14:paraId="60B4E41C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D62ADB9" w14:textId="77777777" w:rsidR="0016608B" w:rsidRPr="0016608B" w:rsidRDefault="0016608B" w:rsidP="0016608B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DAF3A39" w14:textId="77777777" w:rsidR="0016608B" w:rsidRPr="0016608B" w:rsidRDefault="0016608B" w:rsidP="0016608B">
            <w:pPr>
              <w:pStyle w:val="bp"/>
              <w:spacing w:before="0" w:after="0"/>
            </w:pPr>
            <w:r w:rsidRPr="0016608B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66595008" w14:textId="77777777" w:rsidR="0016608B" w:rsidRPr="0016608B" w:rsidRDefault="0016608B" w:rsidP="0016608B">
            <w:pPr>
              <w:pStyle w:val="bp"/>
              <w:spacing w:before="0" w:after="0"/>
            </w:pPr>
            <w:r w:rsidRPr="0016608B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B602D02" w14:textId="77777777"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3AB6100" w14:textId="77777777"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  <w:r w:rsidRPr="0016608B">
              <w:rPr>
                <w:b/>
              </w:rPr>
              <w:t>F</w:t>
            </w:r>
          </w:p>
        </w:tc>
      </w:tr>
      <w:tr w:rsidR="0016608B" w:rsidRPr="0016608B" w14:paraId="73E3CAAC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69FFF55" w14:textId="77777777" w:rsidR="0016608B" w:rsidRPr="0016608B" w:rsidRDefault="0016608B" w:rsidP="0016608B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3132EB5" w14:textId="77777777" w:rsidR="0016608B" w:rsidRPr="0016608B" w:rsidRDefault="0016608B" w:rsidP="0016608B">
            <w:pPr>
              <w:pStyle w:val="bp"/>
            </w:pPr>
            <w:r w:rsidRPr="0016608B">
              <w:t>Leave confirm password blank and hit register</w:t>
            </w:r>
          </w:p>
        </w:tc>
        <w:tc>
          <w:tcPr>
            <w:tcW w:w="5596" w:type="dxa"/>
          </w:tcPr>
          <w:p w14:paraId="61F38C86" w14:textId="77777777" w:rsidR="0016608B" w:rsidRPr="0016608B" w:rsidRDefault="0016608B" w:rsidP="00E71A40">
            <w:pPr>
              <w:pStyle w:val="bp"/>
            </w:pPr>
            <w:r w:rsidRPr="0016608B">
              <w:t xml:space="preserve">Error message </w:t>
            </w:r>
            <w:r w:rsidR="00E71A40">
              <w:t>passwords don’t match, try again</w:t>
            </w:r>
            <w:r w:rsidR="003C4CAE">
              <w:t xml:space="preserve"> should display</w:t>
            </w:r>
          </w:p>
        </w:tc>
        <w:tc>
          <w:tcPr>
            <w:tcW w:w="714" w:type="dxa"/>
          </w:tcPr>
          <w:p w14:paraId="5762E86A" w14:textId="77777777" w:rsidR="0016608B" w:rsidRPr="0016608B" w:rsidRDefault="00E71A40" w:rsidP="0016608B">
            <w:pPr>
              <w:pStyle w:val="bp"/>
              <w:spacing w:before="0" w:after="0"/>
              <w:rPr>
                <w:b/>
              </w:rPr>
            </w:pPr>
            <w:r w:rsidRPr="00C623F9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87B0E64" w14:textId="77777777" w:rsidR="0016608B" w:rsidRPr="0016608B" w:rsidRDefault="0016608B" w:rsidP="0016608B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04E3191B" w14:textId="77777777" w:rsidR="0016608B" w:rsidRDefault="0016608B" w:rsidP="00374830">
      <w:pPr>
        <w:pStyle w:val="bp"/>
        <w:spacing w:before="0" w:after="0"/>
      </w:pPr>
    </w:p>
    <w:p w14:paraId="1746D496" w14:textId="77777777" w:rsidR="00CC78FD" w:rsidRDefault="00CC78FD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CC78FD" w:rsidRPr="003F7E88" w14:paraId="6FBBC6C0" w14:textId="77777777" w:rsidTr="006E6AD3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5645AD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CC78FD" w:rsidRPr="00572CE5" w14:paraId="40118639" w14:textId="77777777" w:rsidTr="006E6AD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C4A9D7" w14:textId="77777777" w:rsidR="00CC78FD" w:rsidRPr="00572CE5" w:rsidRDefault="00CC78FD" w:rsidP="006E6AD3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B45AC6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0B2436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7913FE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00D217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887586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940F35" w14:paraId="63D8E9E3" w14:textId="77777777" w:rsidTr="006E6AD3">
        <w:tc>
          <w:tcPr>
            <w:tcW w:w="2409" w:type="dxa"/>
            <w:shd w:val="clear" w:color="auto" w:fill="E0E0E0"/>
          </w:tcPr>
          <w:p w14:paraId="7B570BCD" w14:textId="77777777" w:rsidR="00940F35" w:rsidRPr="00572CE5" w:rsidRDefault="00940F35" w:rsidP="00940F3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556CA22B" w14:textId="1C812664" w:rsidR="00940F35" w:rsidRPr="00572CE5" w:rsidRDefault="00940F35" w:rsidP="00940F3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roundtwotests</w:t>
            </w:r>
          </w:p>
        </w:tc>
        <w:tc>
          <w:tcPr>
            <w:tcW w:w="2156" w:type="dxa"/>
            <w:shd w:val="clear" w:color="auto" w:fill="auto"/>
          </w:tcPr>
          <w:p w14:paraId="43963EA3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75EDC615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3DD50FC9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31CB6B1C" w14:textId="77777777" w:rsidR="00940F35" w:rsidRDefault="00940F35" w:rsidP="00940F35">
            <w:pPr>
              <w:pStyle w:val="bp"/>
              <w:spacing w:before="0" w:after="0"/>
            </w:pPr>
          </w:p>
        </w:tc>
      </w:tr>
      <w:tr w:rsidR="00940F35" w14:paraId="11D63FCF" w14:textId="77777777" w:rsidTr="006E6AD3">
        <w:tc>
          <w:tcPr>
            <w:tcW w:w="2409" w:type="dxa"/>
            <w:shd w:val="clear" w:color="auto" w:fill="E0E0E0"/>
          </w:tcPr>
          <w:p w14:paraId="139185B4" w14:textId="77777777" w:rsidR="00940F35" w:rsidRPr="00572CE5" w:rsidRDefault="00940F35" w:rsidP="00940F3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Email</w:t>
            </w:r>
          </w:p>
        </w:tc>
        <w:tc>
          <w:tcPr>
            <w:tcW w:w="1917" w:type="dxa"/>
            <w:shd w:val="clear" w:color="auto" w:fill="auto"/>
          </w:tcPr>
          <w:p w14:paraId="50C314DE" w14:textId="21AA9A0E" w:rsidR="00940F35" w:rsidRPr="00572CE5" w:rsidRDefault="00940F35" w:rsidP="00940F3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tests@gmail.com</w:t>
            </w:r>
          </w:p>
        </w:tc>
        <w:tc>
          <w:tcPr>
            <w:tcW w:w="2156" w:type="dxa"/>
            <w:shd w:val="clear" w:color="auto" w:fill="auto"/>
          </w:tcPr>
          <w:p w14:paraId="6704779D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316DC29D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5ACFCF2F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714C2938" w14:textId="77777777" w:rsidR="00940F35" w:rsidRDefault="00940F35" w:rsidP="00940F35">
            <w:pPr>
              <w:pStyle w:val="bp"/>
              <w:spacing w:before="0" w:after="0"/>
            </w:pPr>
          </w:p>
        </w:tc>
      </w:tr>
      <w:tr w:rsidR="00940F35" w14:paraId="00555A0C" w14:textId="77777777" w:rsidTr="006E6AD3">
        <w:tc>
          <w:tcPr>
            <w:tcW w:w="2409" w:type="dxa"/>
            <w:shd w:val="clear" w:color="auto" w:fill="E0E0E0"/>
          </w:tcPr>
          <w:p w14:paraId="635AA26B" w14:textId="77777777" w:rsidR="00940F35" w:rsidRPr="00572CE5" w:rsidRDefault="00940F35" w:rsidP="00940F3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1</w:t>
            </w:r>
          </w:p>
        </w:tc>
        <w:tc>
          <w:tcPr>
            <w:tcW w:w="1917" w:type="dxa"/>
            <w:shd w:val="clear" w:color="auto" w:fill="auto"/>
          </w:tcPr>
          <w:p w14:paraId="2715C1E2" w14:textId="28E4C8C1" w:rsidR="00940F35" w:rsidRPr="00572CE5" w:rsidRDefault="00940F35" w:rsidP="00940F3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56" w:type="dxa"/>
            <w:shd w:val="clear" w:color="auto" w:fill="auto"/>
          </w:tcPr>
          <w:p w14:paraId="08BBBADF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24FCA03B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0A9BB926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131AA5BF" w14:textId="77777777" w:rsidR="00940F35" w:rsidRDefault="00940F35" w:rsidP="00940F35">
            <w:pPr>
              <w:pStyle w:val="bp"/>
              <w:spacing w:before="0" w:after="0"/>
            </w:pPr>
          </w:p>
        </w:tc>
      </w:tr>
      <w:tr w:rsidR="00940F35" w14:paraId="605F512D" w14:textId="77777777" w:rsidTr="006E6AD3">
        <w:tc>
          <w:tcPr>
            <w:tcW w:w="2409" w:type="dxa"/>
            <w:shd w:val="clear" w:color="auto" w:fill="E0E0E0"/>
          </w:tcPr>
          <w:p w14:paraId="656C20AD" w14:textId="77777777" w:rsidR="00940F35" w:rsidRPr="00572CE5" w:rsidRDefault="00940F35" w:rsidP="00940F3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2</w:t>
            </w:r>
          </w:p>
        </w:tc>
        <w:tc>
          <w:tcPr>
            <w:tcW w:w="1917" w:type="dxa"/>
            <w:shd w:val="clear" w:color="auto" w:fill="auto"/>
          </w:tcPr>
          <w:p w14:paraId="002E6E09" w14:textId="18962218" w:rsidR="00940F35" w:rsidRPr="00572CE5" w:rsidRDefault="00940F35" w:rsidP="00940F3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shd w:val="clear" w:color="auto" w:fill="auto"/>
          </w:tcPr>
          <w:p w14:paraId="10400153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027F8D85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7264EA48" w14:textId="77777777" w:rsidR="00940F35" w:rsidRDefault="00940F35" w:rsidP="00940F35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14:paraId="247CBCAF" w14:textId="77777777" w:rsidR="00940F35" w:rsidRDefault="00940F35" w:rsidP="00940F35">
            <w:pPr>
              <w:pStyle w:val="bp"/>
              <w:spacing w:before="0" w:after="0"/>
            </w:pPr>
          </w:p>
        </w:tc>
      </w:tr>
    </w:tbl>
    <w:p w14:paraId="43BA0FC0" w14:textId="77777777" w:rsidR="00CC78FD" w:rsidRDefault="00CC78FD" w:rsidP="00374830">
      <w:pPr>
        <w:pStyle w:val="bp"/>
        <w:spacing w:before="0" w:after="0"/>
      </w:pPr>
    </w:p>
    <w:p w14:paraId="53FB21E0" w14:textId="77777777" w:rsidR="00CC78FD" w:rsidRDefault="00CC78FD" w:rsidP="00374830">
      <w:pPr>
        <w:pStyle w:val="bp"/>
        <w:spacing w:before="0" w:after="0"/>
      </w:pPr>
    </w:p>
    <w:p w14:paraId="644F6225" w14:textId="77777777" w:rsidR="00CC78FD" w:rsidRDefault="00CC78FD" w:rsidP="00374830">
      <w:pPr>
        <w:pStyle w:val="bp"/>
        <w:spacing w:before="0" w:after="0"/>
      </w:pPr>
    </w:p>
    <w:p w14:paraId="54750220" w14:textId="77777777" w:rsidR="00CC78FD" w:rsidRDefault="00CC78FD" w:rsidP="00374830">
      <w:pPr>
        <w:pStyle w:val="bp"/>
        <w:spacing w:before="0" w:after="0"/>
      </w:pPr>
    </w:p>
    <w:p w14:paraId="27DF79EA" w14:textId="77777777" w:rsidR="00E71A40" w:rsidRDefault="00E71A40" w:rsidP="00374830">
      <w:pPr>
        <w:pStyle w:val="bp"/>
        <w:spacing w:before="0" w:after="0"/>
      </w:pPr>
    </w:p>
    <w:p w14:paraId="4354DC40" w14:textId="77777777" w:rsidR="00E71A40" w:rsidRDefault="00E71A40" w:rsidP="00374830">
      <w:pPr>
        <w:pStyle w:val="bp"/>
        <w:spacing w:before="0" w:after="0"/>
      </w:pPr>
    </w:p>
    <w:p w14:paraId="29925FB7" w14:textId="0C41CC1E" w:rsidR="00E71A40" w:rsidRDefault="00C623F9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53405378" wp14:editId="2BD207F5">
            <wp:extent cx="1457325" cy="2847975"/>
            <wp:effectExtent l="0" t="0" r="9525" b="9525"/>
            <wp:docPr id="5" name="Picture 5" descr="C:\Users\Michelle\AppData\Local\Microsoft\Windows\INetCache\Content.Word\2018-09-08_13-27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ichelle\AppData\Local\Microsoft\Windows\INetCache\Content.Word\2018-09-08_13-27-0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A880" w14:textId="77777777" w:rsidR="00E71A40" w:rsidRDefault="00E71A40" w:rsidP="00374830">
      <w:pPr>
        <w:pStyle w:val="bp"/>
        <w:spacing w:before="0" w:after="0"/>
      </w:pPr>
    </w:p>
    <w:p w14:paraId="0343191C" w14:textId="77777777" w:rsidR="00E71A40" w:rsidRDefault="00E71A40" w:rsidP="00374830">
      <w:pPr>
        <w:pStyle w:val="bp"/>
        <w:spacing w:before="0" w:after="0"/>
      </w:pPr>
    </w:p>
    <w:p w14:paraId="29C18A09" w14:textId="77777777" w:rsidR="00E71A40" w:rsidRDefault="000724F0" w:rsidP="00374830">
      <w:pPr>
        <w:pStyle w:val="bp"/>
        <w:spacing w:before="0" w:after="0"/>
      </w:pPr>
      <w:r>
        <w:t xml:space="preserve">Second password </w:t>
      </w:r>
      <w:r w:rsidR="0073593C">
        <w:t>empty error</w:t>
      </w:r>
      <w:r>
        <w:t xml:space="preserve"> message displayed</w:t>
      </w:r>
    </w:p>
    <w:p w14:paraId="00D95111" w14:textId="77777777" w:rsidR="00E71A40" w:rsidRDefault="00E71A40" w:rsidP="00374830">
      <w:pPr>
        <w:pStyle w:val="bp"/>
        <w:spacing w:before="0" w:after="0"/>
      </w:pPr>
    </w:p>
    <w:p w14:paraId="2C07ABD4" w14:textId="77777777" w:rsidR="00E71A40" w:rsidRDefault="00E71A40" w:rsidP="00374830">
      <w:pPr>
        <w:pStyle w:val="bp"/>
        <w:spacing w:before="0" w:after="0"/>
      </w:pPr>
    </w:p>
    <w:p w14:paraId="3D57B5C4" w14:textId="77777777" w:rsidR="00E71A40" w:rsidRDefault="00E71A40" w:rsidP="00374830">
      <w:pPr>
        <w:pStyle w:val="bp"/>
        <w:spacing w:before="0" w:after="0"/>
      </w:pPr>
    </w:p>
    <w:p w14:paraId="68E4E5B2" w14:textId="77777777" w:rsidR="00E71A40" w:rsidRDefault="00E71A40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165"/>
        <w:gridCol w:w="2273"/>
        <w:gridCol w:w="30"/>
        <w:gridCol w:w="2686"/>
        <w:gridCol w:w="5596"/>
        <w:gridCol w:w="714"/>
        <w:gridCol w:w="714"/>
      </w:tblGrid>
      <w:tr w:rsidR="00CC78FD" w:rsidRPr="00CC78FD" w14:paraId="6A7D71D1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04CDCBE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BD4143" w14:textId="4DB6F2CD" w:rsidR="00CC78FD" w:rsidRPr="00CC78FD" w:rsidRDefault="00CC78FD" w:rsidP="001A20A5">
            <w:pPr>
              <w:pStyle w:val="bp"/>
              <w:spacing w:before="0" w:after="0"/>
            </w:pPr>
            <w:r w:rsidRPr="00CC78FD">
              <w:t xml:space="preserve">Register </w:t>
            </w:r>
            <w:r w:rsidR="001A20A5">
              <w:t>A</w:t>
            </w:r>
            <w:r w:rsidRPr="00CC78FD">
              <w:t>ccount</w:t>
            </w:r>
          </w:p>
        </w:tc>
      </w:tr>
      <w:tr w:rsidR="00CC78FD" w:rsidRPr="00CC78FD" w14:paraId="745A77EE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844DE4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AD2468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Register-Passwords Match</w:t>
            </w:r>
          </w:p>
        </w:tc>
      </w:tr>
      <w:tr w:rsidR="00CC78FD" w:rsidRPr="00CC78FD" w14:paraId="4057E5D1" w14:textId="77777777" w:rsidTr="006E6AD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DB7D09C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CAC0EC" w14:textId="77777777" w:rsidR="00CC78FD" w:rsidRPr="00CC78FD" w:rsidRDefault="00CC78FD" w:rsidP="00CC78FD">
            <w:pPr>
              <w:pStyle w:val="bp"/>
            </w:pPr>
            <w:r w:rsidRPr="00CC78FD">
              <w:t xml:space="preserve">Verify whether the password and confirm password send error message when they don’t match each other </w:t>
            </w:r>
          </w:p>
        </w:tc>
      </w:tr>
      <w:tr w:rsidR="00CC78FD" w:rsidRPr="00CC78FD" w14:paraId="35D2A96B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1852BA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2A6E34" w14:textId="77777777" w:rsidR="00CC78FD" w:rsidRPr="00CC78FD" w:rsidRDefault="00CC78FD" w:rsidP="00CC78FD">
            <w:pPr>
              <w:pStyle w:val="bp"/>
            </w:pPr>
            <w:r w:rsidRPr="00CC78FD">
              <w:t>Register screen must be open</w:t>
            </w:r>
          </w:p>
        </w:tc>
      </w:tr>
      <w:tr w:rsidR="00CC78FD" w:rsidRPr="00CC78FD" w14:paraId="3EBAC112" w14:textId="77777777" w:rsidTr="00B202A2">
        <w:trPr>
          <w:cantSplit/>
          <w:trHeight w:val="462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BA3041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DA2B45" w14:textId="77777777" w:rsidR="00CC78FD" w:rsidRPr="00CC78FD" w:rsidRDefault="00CC78FD" w:rsidP="00CC78FD">
            <w:pPr>
              <w:pStyle w:val="bp"/>
            </w:pPr>
            <w:r w:rsidRPr="00CC78FD">
              <w:t>Error message should be displayed</w:t>
            </w:r>
          </w:p>
        </w:tc>
      </w:tr>
      <w:tr w:rsidR="00CC78FD" w:rsidRPr="00CC78FD" w14:paraId="1117D00C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8DA290" w14:textId="77777777" w:rsidR="00CC78FD" w:rsidRPr="00CC78FD" w:rsidRDefault="00CC78FD" w:rsidP="00CC78FD">
            <w:pPr>
              <w:pStyle w:val="bp"/>
              <w:rPr>
                <w:b/>
              </w:rPr>
            </w:pPr>
            <w:r w:rsidRPr="00CC78FD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7282FC" w14:textId="77777777" w:rsidR="00CC78FD" w:rsidRPr="00FA6249" w:rsidRDefault="00CC78FD" w:rsidP="00CC78FD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</w:p>
        </w:tc>
      </w:tr>
      <w:tr w:rsidR="00CC78FD" w:rsidRPr="00CC78FD" w14:paraId="08C1895D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9950F4F" w14:textId="77777777" w:rsidR="00CC78FD" w:rsidRPr="00CC78FD" w:rsidRDefault="00CC78FD" w:rsidP="00CC78FD">
            <w:pPr>
              <w:pStyle w:val="bp"/>
              <w:rPr>
                <w:b/>
              </w:rPr>
            </w:pPr>
            <w:r w:rsidRPr="00CC78FD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34C14AA" w14:textId="3A967FF9" w:rsidR="00F0644A" w:rsidRPr="00C936F5" w:rsidRDefault="00C936F5" w:rsidP="00571080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CC78FD" w:rsidRPr="00CC78FD" w14:paraId="270068B6" w14:textId="77777777" w:rsidTr="00F064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11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3BF72D4" w14:textId="77777777" w:rsidR="00CC78FD" w:rsidRPr="00CC78FD" w:rsidRDefault="00CC78FD" w:rsidP="00CC78FD">
            <w:pPr>
              <w:pStyle w:val="bp"/>
              <w:spacing w:before="0" w:after="0"/>
            </w:pPr>
          </w:p>
        </w:tc>
        <w:tc>
          <w:tcPr>
            <w:tcW w:w="498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2A4F1C6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6CDC330F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69FC97F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B020180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F</w:t>
            </w:r>
          </w:p>
        </w:tc>
      </w:tr>
      <w:tr w:rsidR="00CC78FD" w:rsidRPr="00CC78FD" w14:paraId="5852CE95" w14:textId="77777777" w:rsidTr="00F064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165" w:type="dxa"/>
            <w:tcBorders>
              <w:right w:val="single" w:sz="4" w:space="0" w:color="auto"/>
            </w:tcBorders>
          </w:tcPr>
          <w:p w14:paraId="55BDE675" w14:textId="77777777" w:rsidR="00CC78FD" w:rsidRPr="00CC78FD" w:rsidRDefault="00F0644A" w:rsidP="00CC78FD">
            <w:pPr>
              <w:pStyle w:val="bp"/>
              <w:spacing w:before="0" w:after="0"/>
              <w:ind w:left="360"/>
            </w:pPr>
            <w:r>
              <w:t xml:space="preserve">Run </w:t>
            </w:r>
            <w:r w:rsidR="00CC78FD">
              <w:t>1</w:t>
            </w:r>
          </w:p>
        </w:tc>
        <w:tc>
          <w:tcPr>
            <w:tcW w:w="4989" w:type="dxa"/>
            <w:gridSpan w:val="3"/>
            <w:tcBorders>
              <w:left w:val="single" w:sz="4" w:space="0" w:color="auto"/>
            </w:tcBorders>
          </w:tcPr>
          <w:p w14:paraId="713EF642" w14:textId="77777777" w:rsidR="00CC78FD" w:rsidRPr="00CC78FD" w:rsidRDefault="00CC78FD" w:rsidP="00CC78FD">
            <w:pPr>
              <w:pStyle w:val="bp"/>
            </w:pPr>
            <w:r w:rsidRPr="00CC78FD">
              <w:t>Enter to different passwords</w:t>
            </w:r>
          </w:p>
        </w:tc>
        <w:tc>
          <w:tcPr>
            <w:tcW w:w="5596" w:type="dxa"/>
          </w:tcPr>
          <w:p w14:paraId="177A476D" w14:textId="77777777" w:rsidR="00CC78FD" w:rsidRPr="00CC78FD" w:rsidRDefault="003C4CAE" w:rsidP="00CC78FD">
            <w:pPr>
              <w:pStyle w:val="bp"/>
            </w:pPr>
            <w:r w:rsidRPr="003C4CAE">
              <w:t>Error message passwords don’t match, try again should display</w:t>
            </w:r>
          </w:p>
        </w:tc>
        <w:tc>
          <w:tcPr>
            <w:tcW w:w="714" w:type="dxa"/>
          </w:tcPr>
          <w:p w14:paraId="4912E768" w14:textId="7EC63F5A" w:rsidR="00CC78FD" w:rsidRPr="00CC78FD" w:rsidRDefault="00B202A2" w:rsidP="00CC78FD">
            <w:pPr>
              <w:pStyle w:val="bp"/>
              <w:spacing w:before="0" w:after="0"/>
              <w:rPr>
                <w:b/>
              </w:rPr>
            </w:pPr>
            <w:r w:rsidRPr="00B202A2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75444D35" w14:textId="1868926E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1C298B60" w14:textId="77777777" w:rsidR="00CC78FD" w:rsidRDefault="00CC78FD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4"/>
        <w:gridCol w:w="1940"/>
        <w:gridCol w:w="2149"/>
        <w:gridCol w:w="2149"/>
        <w:gridCol w:w="2149"/>
        <w:gridCol w:w="2149"/>
      </w:tblGrid>
      <w:tr w:rsidR="00CC78FD" w:rsidRPr="003F7E88" w14:paraId="7804DD42" w14:textId="77777777" w:rsidTr="006E6AD3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D49FD8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CC78FD" w:rsidRPr="00572CE5" w14:paraId="53668776" w14:textId="77777777" w:rsidTr="009B2271"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A92B3B" w14:textId="77777777" w:rsidR="00CC78FD" w:rsidRPr="00572CE5" w:rsidRDefault="00CC78FD" w:rsidP="006E6AD3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EC5E5D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ECC6DD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95E526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84CCFB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B87B7F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C936F5" w:rsidRPr="00572CE5" w14:paraId="22506ED5" w14:textId="77777777" w:rsidTr="00152531"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6788EB" w14:textId="77777777" w:rsidR="00C936F5" w:rsidRPr="00CC78FD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 w:rsidRPr="00CC78FD">
              <w:rPr>
                <w:color w:val="0000FF"/>
              </w:rPr>
              <w:t>Username</w:t>
            </w:r>
          </w:p>
        </w:tc>
        <w:tc>
          <w:tcPr>
            <w:tcW w:w="1940" w:type="dxa"/>
            <w:tcBorders>
              <w:top w:val="single" w:sz="4" w:space="0" w:color="auto"/>
            </w:tcBorders>
            <w:shd w:val="clear" w:color="auto" w:fill="auto"/>
          </w:tcPr>
          <w:p w14:paraId="61FC6B0C" w14:textId="14EF8D71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roundtwotests</w:t>
            </w:r>
          </w:p>
        </w:tc>
        <w:tc>
          <w:tcPr>
            <w:tcW w:w="2149" w:type="dxa"/>
            <w:shd w:val="clear" w:color="auto" w:fill="auto"/>
          </w:tcPr>
          <w:p w14:paraId="2BA396BC" w14:textId="57CAAC41" w:rsidR="00C936F5" w:rsidRDefault="00C936F5" w:rsidP="00C936F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A68F0" w14:textId="77777777" w:rsidR="00C936F5" w:rsidRPr="00572CE5" w:rsidRDefault="00C936F5" w:rsidP="00C936F5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89354" w14:textId="77777777" w:rsidR="00C936F5" w:rsidRPr="00572CE5" w:rsidRDefault="00C936F5" w:rsidP="00C936F5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8FD0C" w14:textId="77777777" w:rsidR="00C936F5" w:rsidRPr="00572CE5" w:rsidRDefault="00C936F5" w:rsidP="00C936F5">
            <w:pPr>
              <w:pStyle w:val="bp"/>
              <w:spacing w:before="0" w:after="0"/>
              <w:jc w:val="center"/>
              <w:rPr>
                <w:b/>
              </w:rPr>
            </w:pPr>
          </w:p>
        </w:tc>
      </w:tr>
      <w:tr w:rsidR="00C936F5" w:rsidRPr="00572CE5" w14:paraId="2E4FC5C0" w14:textId="77777777" w:rsidTr="00152531"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B8A112" w14:textId="77777777" w:rsidR="00C936F5" w:rsidRPr="00CC78FD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 w:rsidRPr="00CC78FD">
              <w:rPr>
                <w:color w:val="0000FF"/>
              </w:rPr>
              <w:t>Email</w:t>
            </w:r>
          </w:p>
        </w:tc>
        <w:tc>
          <w:tcPr>
            <w:tcW w:w="1940" w:type="dxa"/>
            <w:shd w:val="clear" w:color="auto" w:fill="auto"/>
          </w:tcPr>
          <w:p w14:paraId="0007F228" w14:textId="41B85611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tests@gmail.com</w:t>
            </w:r>
          </w:p>
        </w:tc>
        <w:tc>
          <w:tcPr>
            <w:tcW w:w="2149" w:type="dxa"/>
            <w:shd w:val="clear" w:color="auto" w:fill="auto"/>
          </w:tcPr>
          <w:p w14:paraId="4BE18801" w14:textId="153F30E7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B63ED" w14:textId="77777777" w:rsidR="00C936F5" w:rsidRPr="00572CE5" w:rsidRDefault="00C936F5" w:rsidP="00C936F5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554A2" w14:textId="77777777" w:rsidR="00C936F5" w:rsidRPr="00572CE5" w:rsidRDefault="00C936F5" w:rsidP="00C936F5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CCD61" w14:textId="77777777" w:rsidR="00C936F5" w:rsidRPr="00572CE5" w:rsidRDefault="00C936F5" w:rsidP="00C936F5">
            <w:pPr>
              <w:pStyle w:val="bp"/>
              <w:spacing w:before="0" w:after="0"/>
              <w:jc w:val="center"/>
              <w:rPr>
                <w:b/>
              </w:rPr>
            </w:pPr>
          </w:p>
        </w:tc>
      </w:tr>
      <w:tr w:rsidR="00C936F5" w14:paraId="29281BF7" w14:textId="77777777" w:rsidTr="00152531">
        <w:tc>
          <w:tcPr>
            <w:tcW w:w="2414" w:type="dxa"/>
            <w:tcBorders>
              <w:top w:val="single" w:sz="4" w:space="0" w:color="auto"/>
            </w:tcBorders>
            <w:shd w:val="clear" w:color="auto" w:fill="E0E0E0"/>
          </w:tcPr>
          <w:p w14:paraId="4562237A" w14:textId="77777777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1</w:t>
            </w:r>
          </w:p>
        </w:tc>
        <w:tc>
          <w:tcPr>
            <w:tcW w:w="1940" w:type="dxa"/>
            <w:shd w:val="clear" w:color="auto" w:fill="auto"/>
          </w:tcPr>
          <w:p w14:paraId="60F7D928" w14:textId="76FF1DAD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149" w:type="dxa"/>
            <w:shd w:val="clear" w:color="auto" w:fill="auto"/>
          </w:tcPr>
          <w:p w14:paraId="1F52CB92" w14:textId="3443C7FD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49" w:type="dxa"/>
            <w:tcBorders>
              <w:top w:val="single" w:sz="4" w:space="0" w:color="auto"/>
            </w:tcBorders>
            <w:shd w:val="clear" w:color="auto" w:fill="auto"/>
          </w:tcPr>
          <w:p w14:paraId="46585311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49" w:type="dxa"/>
            <w:tcBorders>
              <w:top w:val="single" w:sz="4" w:space="0" w:color="auto"/>
            </w:tcBorders>
            <w:shd w:val="clear" w:color="auto" w:fill="auto"/>
          </w:tcPr>
          <w:p w14:paraId="45778167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49" w:type="dxa"/>
            <w:tcBorders>
              <w:top w:val="single" w:sz="4" w:space="0" w:color="auto"/>
            </w:tcBorders>
            <w:shd w:val="clear" w:color="auto" w:fill="auto"/>
          </w:tcPr>
          <w:p w14:paraId="14AC182C" w14:textId="77777777" w:rsidR="00C936F5" w:rsidRDefault="00C936F5" w:rsidP="00C936F5">
            <w:pPr>
              <w:pStyle w:val="bp"/>
              <w:spacing w:before="0" w:after="0"/>
            </w:pPr>
          </w:p>
        </w:tc>
      </w:tr>
      <w:tr w:rsidR="00C936F5" w14:paraId="781A5A14" w14:textId="77777777" w:rsidTr="009B2271">
        <w:tc>
          <w:tcPr>
            <w:tcW w:w="2414" w:type="dxa"/>
            <w:shd w:val="clear" w:color="auto" w:fill="E0E0E0"/>
          </w:tcPr>
          <w:p w14:paraId="02C58D41" w14:textId="77777777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2</w:t>
            </w:r>
          </w:p>
        </w:tc>
        <w:tc>
          <w:tcPr>
            <w:tcW w:w="1940" w:type="dxa"/>
            <w:shd w:val="clear" w:color="auto" w:fill="auto"/>
          </w:tcPr>
          <w:p w14:paraId="6FC8A4C4" w14:textId="5FACCD8A" w:rsidR="00C936F5" w:rsidRPr="00572CE5" w:rsidRDefault="00940F3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</w:t>
            </w:r>
            <w:r w:rsidR="00C936F5">
              <w:rPr>
                <w:color w:val="0000FF"/>
              </w:rPr>
              <w:t>ound3</w:t>
            </w:r>
          </w:p>
        </w:tc>
        <w:tc>
          <w:tcPr>
            <w:tcW w:w="2149" w:type="dxa"/>
            <w:shd w:val="clear" w:color="auto" w:fill="auto"/>
          </w:tcPr>
          <w:p w14:paraId="7F65EF35" w14:textId="275C05FC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49" w:type="dxa"/>
            <w:shd w:val="clear" w:color="auto" w:fill="auto"/>
          </w:tcPr>
          <w:p w14:paraId="0496CCB4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49" w:type="dxa"/>
            <w:shd w:val="clear" w:color="auto" w:fill="auto"/>
          </w:tcPr>
          <w:p w14:paraId="2837C007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49" w:type="dxa"/>
            <w:shd w:val="clear" w:color="auto" w:fill="auto"/>
          </w:tcPr>
          <w:p w14:paraId="7DCE8D94" w14:textId="77777777" w:rsidR="00C936F5" w:rsidRDefault="00C936F5" w:rsidP="00C936F5">
            <w:pPr>
              <w:pStyle w:val="bp"/>
              <w:spacing w:before="0" w:after="0"/>
            </w:pPr>
          </w:p>
        </w:tc>
      </w:tr>
    </w:tbl>
    <w:p w14:paraId="62D3FC09" w14:textId="77777777" w:rsidR="009B2271" w:rsidRDefault="009B2271" w:rsidP="00374830">
      <w:pPr>
        <w:pStyle w:val="bp"/>
        <w:spacing w:before="0" w:after="0"/>
      </w:pPr>
    </w:p>
    <w:p w14:paraId="2E0CAC8B" w14:textId="77777777" w:rsidR="00C936F5" w:rsidRDefault="00C936F5" w:rsidP="00374830">
      <w:pPr>
        <w:pStyle w:val="bp"/>
        <w:spacing w:before="0" w:after="0"/>
      </w:pPr>
    </w:p>
    <w:p w14:paraId="37442D42" w14:textId="232136BD" w:rsidR="00C936F5" w:rsidRDefault="00F6298D" w:rsidP="00374830">
      <w:pPr>
        <w:pStyle w:val="bp"/>
        <w:spacing w:before="0" w:after="0"/>
      </w:pPr>
      <w:r>
        <w:lastRenderedPageBreak/>
        <w:pict w14:anchorId="3444484D">
          <v:shape id="_x0000_i1027" type="#_x0000_t75" style="width:125.25pt;height:225pt">
            <v:imagedata r:id="rId16" o:title="2018-09-08_13-23-25"/>
          </v:shape>
        </w:pict>
      </w:r>
    </w:p>
    <w:p w14:paraId="7922201A" w14:textId="77777777" w:rsidR="009B2271" w:rsidRDefault="009B2271" w:rsidP="00374830">
      <w:pPr>
        <w:pStyle w:val="bp"/>
        <w:spacing w:before="0" w:after="0"/>
      </w:pPr>
    </w:p>
    <w:p w14:paraId="2D368919" w14:textId="77777777" w:rsidR="009B2271" w:rsidRDefault="00F0644A" w:rsidP="00374830">
      <w:pPr>
        <w:pStyle w:val="bp"/>
        <w:spacing w:before="0" w:after="0"/>
      </w:pPr>
      <w:r>
        <w:t>Displayed passwords don’t match</w:t>
      </w:r>
    </w:p>
    <w:p w14:paraId="20364B7E" w14:textId="77777777" w:rsidR="009B2271" w:rsidRDefault="009B2271" w:rsidP="00374830">
      <w:pPr>
        <w:pStyle w:val="bp"/>
        <w:spacing w:before="0" w:after="0"/>
      </w:pPr>
    </w:p>
    <w:p w14:paraId="5DFAD838" w14:textId="77777777" w:rsidR="009B2271" w:rsidRDefault="009B2271" w:rsidP="00374830">
      <w:pPr>
        <w:pStyle w:val="bp"/>
        <w:spacing w:before="0" w:after="0"/>
      </w:pPr>
    </w:p>
    <w:p w14:paraId="7B45C610" w14:textId="77777777" w:rsidR="009B2271" w:rsidRDefault="009B2271" w:rsidP="00374830">
      <w:pPr>
        <w:pStyle w:val="bp"/>
        <w:spacing w:before="0" w:after="0"/>
      </w:pPr>
    </w:p>
    <w:p w14:paraId="3ECC5F54" w14:textId="77777777" w:rsidR="009B2271" w:rsidRDefault="009B2271" w:rsidP="00374830">
      <w:pPr>
        <w:pStyle w:val="bp"/>
        <w:spacing w:before="0" w:after="0"/>
      </w:pPr>
    </w:p>
    <w:p w14:paraId="4171FBBF" w14:textId="77777777" w:rsidR="009B2271" w:rsidRDefault="009B2271" w:rsidP="00374830">
      <w:pPr>
        <w:pStyle w:val="bp"/>
        <w:spacing w:before="0" w:after="0"/>
      </w:pPr>
    </w:p>
    <w:p w14:paraId="4CD3AD3F" w14:textId="77777777" w:rsidR="009B2271" w:rsidRDefault="009B2271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CC78FD" w:rsidRPr="00CC78FD" w14:paraId="6E83D251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AA2213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EA2B16" w14:textId="2AA94DF4" w:rsidR="00CC78FD" w:rsidRPr="00CC78FD" w:rsidRDefault="00CC78FD" w:rsidP="001A20A5">
            <w:pPr>
              <w:pStyle w:val="bp"/>
              <w:spacing w:before="0" w:after="0"/>
            </w:pPr>
            <w:r w:rsidRPr="00CC78FD">
              <w:t xml:space="preserve">Register </w:t>
            </w:r>
            <w:r w:rsidR="001A20A5">
              <w:t>A</w:t>
            </w:r>
            <w:bookmarkStart w:id="0" w:name="_GoBack"/>
            <w:bookmarkEnd w:id="0"/>
            <w:r w:rsidRPr="00CC78FD">
              <w:t xml:space="preserve">ccount </w:t>
            </w:r>
          </w:p>
        </w:tc>
      </w:tr>
      <w:tr w:rsidR="00CC78FD" w:rsidRPr="00CC78FD" w14:paraId="68072A04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2859D9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0BAD60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Register- Submittal</w:t>
            </w:r>
          </w:p>
        </w:tc>
      </w:tr>
      <w:tr w:rsidR="00CC78FD" w:rsidRPr="00CC78FD" w14:paraId="3B725B0E" w14:textId="77777777" w:rsidTr="006E6AD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5E3DC40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858CAB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Verify that clicking on register button after entering all the mandatory fields, submits the data to the server</w:t>
            </w:r>
          </w:p>
        </w:tc>
      </w:tr>
      <w:tr w:rsidR="00CC78FD" w:rsidRPr="00CC78FD" w14:paraId="35BBABA0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D1C073F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4EC997" w14:textId="77777777" w:rsidR="00CC78FD" w:rsidRDefault="00CC78FD" w:rsidP="00CC78FD">
            <w:pPr>
              <w:pStyle w:val="bp"/>
              <w:spacing w:before="0" w:after="0"/>
            </w:pPr>
            <w:r w:rsidRPr="00CC78FD">
              <w:t>Register screen must be open</w:t>
            </w:r>
          </w:p>
          <w:p w14:paraId="14986732" w14:textId="77777777" w:rsidR="00B2544B" w:rsidRPr="00CC78FD" w:rsidRDefault="00B2544B" w:rsidP="00CC78FD">
            <w:pPr>
              <w:pStyle w:val="bp"/>
              <w:spacing w:before="0" w:after="0"/>
            </w:pPr>
            <w:r w:rsidRPr="00B2544B">
              <w:t>Internet connection must exist</w:t>
            </w:r>
          </w:p>
        </w:tc>
      </w:tr>
      <w:tr w:rsidR="00CC78FD" w:rsidRPr="00CC78FD" w14:paraId="5402136E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B3F762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2657C6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User must successfully register</w:t>
            </w:r>
          </w:p>
        </w:tc>
      </w:tr>
      <w:tr w:rsidR="00CC78FD" w:rsidRPr="00CC78FD" w14:paraId="1579BBCD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B04E41" w14:textId="77777777" w:rsidR="00CC78FD" w:rsidRPr="00CC78FD" w:rsidRDefault="00CC78FD" w:rsidP="00CC78FD">
            <w:pPr>
              <w:pStyle w:val="bp"/>
              <w:rPr>
                <w:b/>
              </w:rPr>
            </w:pPr>
            <w:r w:rsidRPr="00CC78FD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B71802" w14:textId="77777777"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  <w:p w14:paraId="1721036F" w14:textId="77777777"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  <w:p w14:paraId="688D72CB" w14:textId="77777777" w:rsidR="00CC78FD" w:rsidRPr="00CC78FD" w:rsidRDefault="00CC78FD" w:rsidP="00CC78FD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CC78FD" w:rsidRPr="00CC78FD" w14:paraId="2CF3EA95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A266A15" w14:textId="77777777" w:rsidR="00CC78FD" w:rsidRPr="00CC78FD" w:rsidRDefault="00CC78FD" w:rsidP="00CC78FD">
            <w:pPr>
              <w:pStyle w:val="bp"/>
              <w:rPr>
                <w:b/>
              </w:rPr>
            </w:pPr>
            <w:r w:rsidRPr="00CC78FD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EC093D4" w14:textId="77777777" w:rsidR="00CC78FD" w:rsidRPr="00571080" w:rsidRDefault="00571080" w:rsidP="00CC78FD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CC78FD" w:rsidRPr="00CC78FD" w14:paraId="61AF5268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47B234F" w14:textId="77777777" w:rsidR="00CC78FD" w:rsidRPr="00CC78FD" w:rsidRDefault="00CC78FD" w:rsidP="00CC78FD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30644A0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2836712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615F92D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40512CE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F</w:t>
            </w:r>
          </w:p>
        </w:tc>
      </w:tr>
      <w:tr w:rsidR="00CC78FD" w:rsidRPr="00CC78FD" w14:paraId="167633E0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DF95D5D" w14:textId="77777777" w:rsidR="00CC78FD" w:rsidRPr="00CC78FD" w:rsidRDefault="00CC78FD" w:rsidP="00CC78FD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27F7CC0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Enter username</w:t>
            </w:r>
          </w:p>
        </w:tc>
        <w:tc>
          <w:tcPr>
            <w:tcW w:w="5596" w:type="dxa"/>
          </w:tcPr>
          <w:p w14:paraId="6FE17B8F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 xml:space="preserve">Username will be filled in  </w:t>
            </w:r>
          </w:p>
        </w:tc>
        <w:tc>
          <w:tcPr>
            <w:tcW w:w="714" w:type="dxa"/>
          </w:tcPr>
          <w:p w14:paraId="384E046E" w14:textId="77777777" w:rsidR="00CC78FD" w:rsidRPr="00571080" w:rsidRDefault="00571080" w:rsidP="00CC78FD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40CB486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  <w:tr w:rsidR="00CC78FD" w:rsidRPr="00CC78FD" w14:paraId="375F2810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FB0DEE2" w14:textId="77777777" w:rsidR="00CC78FD" w:rsidRPr="00CC78FD" w:rsidRDefault="00CC78FD" w:rsidP="00CC78FD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F635B05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Enter email</w:t>
            </w:r>
          </w:p>
        </w:tc>
        <w:tc>
          <w:tcPr>
            <w:tcW w:w="5596" w:type="dxa"/>
          </w:tcPr>
          <w:p w14:paraId="31A79D44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Email will be filled in</w:t>
            </w:r>
          </w:p>
        </w:tc>
        <w:tc>
          <w:tcPr>
            <w:tcW w:w="714" w:type="dxa"/>
          </w:tcPr>
          <w:p w14:paraId="06491A5D" w14:textId="77777777" w:rsidR="00CC78FD" w:rsidRPr="00571080" w:rsidRDefault="00571080" w:rsidP="00CC78FD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D852166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  <w:tr w:rsidR="00CC78FD" w:rsidRPr="00CC78FD" w14:paraId="53D60672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890B7C4" w14:textId="77777777" w:rsidR="00CC78FD" w:rsidRPr="00CC78FD" w:rsidRDefault="00CC78FD" w:rsidP="00CC78FD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2E6BEC2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 xml:space="preserve">Enter password </w:t>
            </w:r>
          </w:p>
        </w:tc>
        <w:tc>
          <w:tcPr>
            <w:tcW w:w="5596" w:type="dxa"/>
          </w:tcPr>
          <w:p w14:paraId="2930E92D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Password will be filled in</w:t>
            </w:r>
          </w:p>
        </w:tc>
        <w:tc>
          <w:tcPr>
            <w:tcW w:w="714" w:type="dxa"/>
          </w:tcPr>
          <w:p w14:paraId="546E2EE0" w14:textId="77777777" w:rsidR="00CC78FD" w:rsidRPr="00571080" w:rsidRDefault="00571080" w:rsidP="00CC78FD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20924D0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  <w:tr w:rsidR="00CC78FD" w:rsidRPr="00CC78FD" w14:paraId="73604C39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4C216CF" w14:textId="77777777" w:rsidR="00CC78FD" w:rsidRPr="00CC78FD" w:rsidRDefault="00CC78FD" w:rsidP="00CC78FD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4F1E368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Enter password a second time to confirm</w:t>
            </w:r>
          </w:p>
        </w:tc>
        <w:tc>
          <w:tcPr>
            <w:tcW w:w="5596" w:type="dxa"/>
          </w:tcPr>
          <w:p w14:paraId="3EADEF50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Password will be filled in</w:t>
            </w:r>
          </w:p>
        </w:tc>
        <w:tc>
          <w:tcPr>
            <w:tcW w:w="714" w:type="dxa"/>
          </w:tcPr>
          <w:p w14:paraId="31C2A46F" w14:textId="77777777" w:rsidR="00CC78FD" w:rsidRPr="00571080" w:rsidRDefault="00571080" w:rsidP="00CC78FD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32AFE09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  <w:tr w:rsidR="00CC78FD" w:rsidRPr="00CC78FD" w14:paraId="1744D6D5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059264F" w14:textId="77777777" w:rsidR="00CC78FD" w:rsidRPr="00CC78FD" w:rsidRDefault="00CC78FD" w:rsidP="00CC78FD">
            <w:pPr>
              <w:pStyle w:val="bp"/>
              <w:spacing w:before="0" w:after="0"/>
            </w:pPr>
            <w:r>
              <w:t>5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71F8B6E" w14:textId="77777777" w:rsidR="00CC78FD" w:rsidRPr="00CC78FD" w:rsidRDefault="00CC78FD" w:rsidP="00CC78FD">
            <w:pPr>
              <w:pStyle w:val="bp"/>
              <w:spacing w:before="0" w:after="0"/>
            </w:pPr>
            <w:r w:rsidRPr="00CC78FD">
              <w:t>Hit register button</w:t>
            </w:r>
          </w:p>
        </w:tc>
        <w:tc>
          <w:tcPr>
            <w:tcW w:w="5596" w:type="dxa"/>
          </w:tcPr>
          <w:p w14:paraId="6034AF8F" w14:textId="77777777" w:rsidR="00CC78FD" w:rsidRPr="00CC78FD" w:rsidRDefault="00CC78FD" w:rsidP="00571080">
            <w:pPr>
              <w:pStyle w:val="bp"/>
              <w:spacing w:before="0" w:after="0"/>
            </w:pPr>
            <w:r w:rsidRPr="00CC78FD">
              <w:t>Details should be sent to server and account created</w:t>
            </w:r>
            <w:r w:rsidR="00571080">
              <w:t xml:space="preserve"> and user account page should open</w:t>
            </w:r>
          </w:p>
        </w:tc>
        <w:tc>
          <w:tcPr>
            <w:tcW w:w="714" w:type="dxa"/>
          </w:tcPr>
          <w:p w14:paraId="603FEE6B" w14:textId="77777777" w:rsidR="00CC78FD" w:rsidRPr="00571080" w:rsidRDefault="00571080" w:rsidP="00CC78FD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FAA672D" w14:textId="77777777" w:rsidR="00CC78FD" w:rsidRPr="00CC78FD" w:rsidRDefault="00CC78FD" w:rsidP="00CC78FD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6F266AC" w14:textId="77777777" w:rsidR="00CC78FD" w:rsidRDefault="00CC78FD" w:rsidP="00374830">
      <w:pPr>
        <w:pStyle w:val="bp"/>
        <w:spacing w:before="0" w:after="0"/>
      </w:pPr>
    </w:p>
    <w:p w14:paraId="5C599E4A" w14:textId="77777777" w:rsidR="00CC78FD" w:rsidRDefault="00CC78FD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5"/>
        <w:gridCol w:w="2250"/>
        <w:gridCol w:w="2430"/>
        <w:gridCol w:w="2160"/>
        <w:gridCol w:w="2520"/>
        <w:gridCol w:w="2155"/>
      </w:tblGrid>
      <w:tr w:rsidR="00CC78FD" w:rsidRPr="003F7E88" w14:paraId="0E022E71" w14:textId="77777777" w:rsidTr="0057108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1A537F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CC78FD" w:rsidRPr="00572CE5" w14:paraId="3D928D9F" w14:textId="77777777" w:rsidTr="0058060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BC6FE8" w14:textId="77777777" w:rsidR="00CC78FD" w:rsidRPr="00572CE5" w:rsidRDefault="00CC78FD" w:rsidP="006E6AD3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1DDC5D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9BC7C2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4B2D80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1D610A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2098CC" w14:textId="77777777" w:rsidR="00CC78FD" w:rsidRPr="00572CE5" w:rsidRDefault="00CC78FD" w:rsidP="006E6AD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C936F5" w14:paraId="2BD05242" w14:textId="77777777" w:rsidTr="007C7F29">
        <w:tc>
          <w:tcPr>
            <w:tcW w:w="1435" w:type="dxa"/>
            <w:tcBorders>
              <w:top w:val="single" w:sz="4" w:space="0" w:color="auto"/>
            </w:tcBorders>
            <w:shd w:val="clear" w:color="auto" w:fill="E0E0E0"/>
          </w:tcPr>
          <w:p w14:paraId="3A4FD97D" w14:textId="77777777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auto"/>
          </w:tcPr>
          <w:p w14:paraId="24576A40" w14:textId="12A5DD65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roundtwotests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auto"/>
          </w:tcPr>
          <w:p w14:paraId="4893EAEC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</w:tcPr>
          <w:p w14:paraId="6DA8391F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auto"/>
          </w:tcPr>
          <w:p w14:paraId="69A44ED9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55" w:type="dxa"/>
            <w:tcBorders>
              <w:top w:val="single" w:sz="4" w:space="0" w:color="auto"/>
            </w:tcBorders>
            <w:shd w:val="clear" w:color="auto" w:fill="auto"/>
          </w:tcPr>
          <w:p w14:paraId="5F71CCF2" w14:textId="77777777" w:rsidR="00C936F5" w:rsidRDefault="00C936F5" w:rsidP="00C936F5">
            <w:pPr>
              <w:pStyle w:val="bp"/>
              <w:spacing w:before="0" w:after="0"/>
            </w:pPr>
          </w:p>
        </w:tc>
      </w:tr>
      <w:tr w:rsidR="00C936F5" w14:paraId="5E5D5B17" w14:textId="77777777" w:rsidTr="0058060C">
        <w:tc>
          <w:tcPr>
            <w:tcW w:w="1435" w:type="dxa"/>
            <w:shd w:val="clear" w:color="auto" w:fill="E0E0E0"/>
          </w:tcPr>
          <w:p w14:paraId="71F0687E" w14:textId="77777777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Email</w:t>
            </w:r>
          </w:p>
        </w:tc>
        <w:tc>
          <w:tcPr>
            <w:tcW w:w="2250" w:type="dxa"/>
            <w:shd w:val="clear" w:color="auto" w:fill="auto"/>
          </w:tcPr>
          <w:p w14:paraId="2EE5A4A8" w14:textId="0D20C99E" w:rsidR="00C936F5" w:rsidRPr="00572CE5" w:rsidRDefault="007C7F29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tests@gmail.com</w:t>
            </w:r>
          </w:p>
        </w:tc>
        <w:tc>
          <w:tcPr>
            <w:tcW w:w="2430" w:type="dxa"/>
            <w:shd w:val="clear" w:color="auto" w:fill="auto"/>
          </w:tcPr>
          <w:p w14:paraId="3AEA96AD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60" w:type="dxa"/>
            <w:shd w:val="clear" w:color="auto" w:fill="auto"/>
          </w:tcPr>
          <w:p w14:paraId="54A335ED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520" w:type="dxa"/>
            <w:shd w:val="clear" w:color="auto" w:fill="auto"/>
          </w:tcPr>
          <w:p w14:paraId="14589F17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55" w:type="dxa"/>
            <w:shd w:val="clear" w:color="auto" w:fill="auto"/>
          </w:tcPr>
          <w:p w14:paraId="26DBEE9A" w14:textId="77777777" w:rsidR="00C936F5" w:rsidRDefault="00C936F5" w:rsidP="00C936F5">
            <w:pPr>
              <w:pStyle w:val="bp"/>
              <w:spacing w:before="0" w:after="0"/>
            </w:pPr>
          </w:p>
        </w:tc>
      </w:tr>
      <w:tr w:rsidR="00C936F5" w14:paraId="7BCFC88D" w14:textId="77777777" w:rsidTr="007C7F29">
        <w:trPr>
          <w:trHeight w:val="287"/>
        </w:trPr>
        <w:tc>
          <w:tcPr>
            <w:tcW w:w="1435" w:type="dxa"/>
            <w:shd w:val="clear" w:color="auto" w:fill="E0E0E0"/>
          </w:tcPr>
          <w:p w14:paraId="3E7C76B2" w14:textId="77777777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1</w:t>
            </w:r>
          </w:p>
        </w:tc>
        <w:tc>
          <w:tcPr>
            <w:tcW w:w="2250" w:type="dxa"/>
            <w:shd w:val="clear" w:color="auto" w:fill="auto"/>
          </w:tcPr>
          <w:p w14:paraId="47E24F60" w14:textId="13572F47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round2</w:t>
            </w:r>
          </w:p>
        </w:tc>
        <w:tc>
          <w:tcPr>
            <w:tcW w:w="2430" w:type="dxa"/>
            <w:shd w:val="clear" w:color="auto" w:fill="auto"/>
          </w:tcPr>
          <w:p w14:paraId="500BDF01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60" w:type="dxa"/>
            <w:shd w:val="clear" w:color="auto" w:fill="auto"/>
          </w:tcPr>
          <w:p w14:paraId="72770DFD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520" w:type="dxa"/>
            <w:shd w:val="clear" w:color="auto" w:fill="auto"/>
          </w:tcPr>
          <w:p w14:paraId="5C60A0F0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55" w:type="dxa"/>
            <w:shd w:val="clear" w:color="auto" w:fill="auto"/>
          </w:tcPr>
          <w:p w14:paraId="020B051D" w14:textId="77777777" w:rsidR="00C936F5" w:rsidRDefault="00C936F5" w:rsidP="00C936F5">
            <w:pPr>
              <w:pStyle w:val="bp"/>
              <w:spacing w:before="0" w:after="0"/>
            </w:pPr>
          </w:p>
        </w:tc>
      </w:tr>
      <w:tr w:rsidR="00C936F5" w14:paraId="4DCC9AF1" w14:textId="77777777" w:rsidTr="0058060C">
        <w:tc>
          <w:tcPr>
            <w:tcW w:w="1435" w:type="dxa"/>
            <w:shd w:val="clear" w:color="auto" w:fill="E0E0E0"/>
          </w:tcPr>
          <w:p w14:paraId="6D4DD111" w14:textId="77777777" w:rsidR="00C936F5" w:rsidRPr="00572CE5" w:rsidRDefault="00C936F5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 2</w:t>
            </w:r>
          </w:p>
        </w:tc>
        <w:tc>
          <w:tcPr>
            <w:tcW w:w="2250" w:type="dxa"/>
            <w:shd w:val="clear" w:color="auto" w:fill="auto"/>
          </w:tcPr>
          <w:p w14:paraId="5D5A7614" w14:textId="59C4DD28" w:rsidR="00C936F5" w:rsidRPr="00572CE5" w:rsidRDefault="007C7F29" w:rsidP="00C936F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</w:t>
            </w:r>
            <w:r w:rsidR="00C936F5">
              <w:rPr>
                <w:color w:val="0000FF"/>
              </w:rPr>
              <w:t>ound2</w:t>
            </w:r>
          </w:p>
        </w:tc>
        <w:tc>
          <w:tcPr>
            <w:tcW w:w="2430" w:type="dxa"/>
            <w:shd w:val="clear" w:color="auto" w:fill="auto"/>
          </w:tcPr>
          <w:p w14:paraId="7270D5AC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60" w:type="dxa"/>
            <w:shd w:val="clear" w:color="auto" w:fill="auto"/>
          </w:tcPr>
          <w:p w14:paraId="6DC223B7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520" w:type="dxa"/>
            <w:shd w:val="clear" w:color="auto" w:fill="auto"/>
          </w:tcPr>
          <w:p w14:paraId="4BE1039D" w14:textId="77777777" w:rsidR="00C936F5" w:rsidRDefault="00C936F5" w:rsidP="00C936F5">
            <w:pPr>
              <w:pStyle w:val="bp"/>
              <w:spacing w:before="0" w:after="0"/>
            </w:pPr>
          </w:p>
        </w:tc>
        <w:tc>
          <w:tcPr>
            <w:tcW w:w="2155" w:type="dxa"/>
            <w:shd w:val="clear" w:color="auto" w:fill="auto"/>
          </w:tcPr>
          <w:p w14:paraId="125479AD" w14:textId="77777777" w:rsidR="00C936F5" w:rsidRDefault="00C936F5" w:rsidP="00C936F5">
            <w:pPr>
              <w:pStyle w:val="bp"/>
              <w:spacing w:before="0" w:after="0"/>
            </w:pPr>
          </w:p>
        </w:tc>
      </w:tr>
    </w:tbl>
    <w:p w14:paraId="3D60F920" w14:textId="2897445C" w:rsidR="00CC78FD" w:rsidRDefault="00CC78FD" w:rsidP="00374830">
      <w:pPr>
        <w:pStyle w:val="bp"/>
        <w:spacing w:before="0" w:after="0"/>
      </w:pPr>
    </w:p>
    <w:p w14:paraId="4C4217D7" w14:textId="77777777" w:rsidR="00CC78FD" w:rsidRDefault="00CC78FD" w:rsidP="00374830">
      <w:pPr>
        <w:pStyle w:val="bp"/>
        <w:spacing w:before="0" w:after="0"/>
      </w:pPr>
    </w:p>
    <w:p w14:paraId="3AB850AB" w14:textId="77777777" w:rsidR="00C936F5" w:rsidRDefault="00C936F5" w:rsidP="00374830">
      <w:pPr>
        <w:pStyle w:val="bp"/>
        <w:spacing w:before="0" w:after="0"/>
      </w:pPr>
    </w:p>
    <w:p w14:paraId="4BFB8876" w14:textId="77777777" w:rsidR="00C936F5" w:rsidRDefault="00C936F5" w:rsidP="00374830">
      <w:pPr>
        <w:pStyle w:val="bp"/>
        <w:spacing w:before="0" w:after="0"/>
      </w:pPr>
    </w:p>
    <w:p w14:paraId="0BAEF6A1" w14:textId="77777777" w:rsidR="00C936F5" w:rsidRDefault="00C936F5" w:rsidP="00374830">
      <w:pPr>
        <w:pStyle w:val="bp"/>
        <w:spacing w:before="0" w:after="0"/>
      </w:pPr>
    </w:p>
    <w:p w14:paraId="52383735" w14:textId="77777777" w:rsidR="00C936F5" w:rsidRDefault="00C936F5" w:rsidP="00374830">
      <w:pPr>
        <w:pStyle w:val="bp"/>
        <w:spacing w:before="0" w:after="0"/>
      </w:pPr>
    </w:p>
    <w:p w14:paraId="4C20B044" w14:textId="7D33F996" w:rsidR="00514B66" w:rsidRDefault="001A20A5" w:rsidP="00374830">
      <w:pPr>
        <w:pStyle w:val="bp"/>
        <w:spacing w:before="0" w:after="0"/>
        <w:rPr>
          <w:noProof/>
          <w:lang w:val="en-AU" w:eastAsia="en-AU"/>
        </w:rPr>
      </w:pPr>
      <w:r>
        <w:rPr>
          <w:noProof/>
        </w:rPr>
        <w:lastRenderedPageBreak/>
        <w:pict w14:anchorId="7D98FBB9">
          <v:shape id="_x0000_s1027" type="#_x0000_t75" style="position:absolute;margin-left:465.75pt;margin-top:3pt;width:123pt;height:228.85pt;z-index:251662336;mso-position-horizontal-relative:margin;mso-position-vertical-relative:margin">
            <v:imagedata r:id="rId17" o:title="Screenshot_2018-09-10-14-26-05"/>
            <w10:wrap type="square" anchorx="margin" anchory="margin"/>
          </v:shape>
        </w:pict>
      </w:r>
    </w:p>
    <w:p w14:paraId="1D16FF6A" w14:textId="77777777" w:rsidR="00514B66" w:rsidRDefault="00514B66" w:rsidP="00374830">
      <w:pPr>
        <w:pStyle w:val="bp"/>
        <w:spacing w:before="0" w:after="0"/>
        <w:rPr>
          <w:noProof/>
          <w:lang w:val="en-AU" w:eastAsia="en-AU"/>
        </w:rPr>
      </w:pPr>
    </w:p>
    <w:p w14:paraId="51AAD959" w14:textId="562834BA" w:rsidR="00C936F5" w:rsidRDefault="007C7F29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5256A332" wp14:editId="3E960DDC">
            <wp:extent cx="5019675" cy="2733675"/>
            <wp:effectExtent l="0" t="0" r="9525" b="9525"/>
            <wp:docPr id="2" name="Picture 2" descr="C:\Users\Michelle\AppData\Local\Microsoft\Windows\INetCache\Content.Word\chrome_2018-09-10_14-1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chelle\AppData\Local\Microsoft\Windows\INetCache\Content.Word\chrome_2018-09-10_14-16-0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1728" w14:textId="77777777" w:rsidR="00C936F5" w:rsidRDefault="00C936F5" w:rsidP="00374830">
      <w:pPr>
        <w:pStyle w:val="bp"/>
        <w:spacing w:before="0" w:after="0"/>
      </w:pPr>
    </w:p>
    <w:p w14:paraId="1E997D6E" w14:textId="77777777" w:rsidR="00CC78FD" w:rsidRDefault="00CC78FD" w:rsidP="00374830">
      <w:pPr>
        <w:pStyle w:val="bp"/>
        <w:spacing w:before="0" w:after="0"/>
      </w:pPr>
    </w:p>
    <w:p w14:paraId="6C378B09" w14:textId="339C1D3A" w:rsidR="004F3891" w:rsidRDefault="00CE0375" w:rsidP="004F3891">
      <w:pPr>
        <w:pStyle w:val="bp"/>
        <w:spacing w:before="0" w:after="0"/>
      </w:pPr>
      <w:r>
        <w:t xml:space="preserve">Database without </w:t>
      </w:r>
      <w:r w:rsidR="007C7F29" w:rsidRPr="007C7F29">
        <w:t>roundtwotests</w:t>
      </w:r>
      <w:r>
        <w:t xml:space="preserve"> account                                            </w:t>
      </w:r>
      <w:r w:rsidR="007C7F29">
        <w:t xml:space="preserve">   </w:t>
      </w:r>
      <w:r w:rsidR="00514B66">
        <w:t xml:space="preserve">                                        </w:t>
      </w:r>
      <w:r w:rsidR="004F3891">
        <w:t xml:space="preserve">Shows main menu, with roundtwotests logged in                </w:t>
      </w:r>
    </w:p>
    <w:p w14:paraId="29DDD57A" w14:textId="77777777" w:rsidR="004F3891" w:rsidRDefault="004F3891" w:rsidP="004F3891">
      <w:pPr>
        <w:pStyle w:val="bp"/>
        <w:spacing w:before="0" w:after="0"/>
      </w:pPr>
    </w:p>
    <w:p w14:paraId="016DB523" w14:textId="3F9CF012" w:rsidR="004F3891" w:rsidRDefault="004F3891" w:rsidP="004F3891">
      <w:pPr>
        <w:pStyle w:val="bp"/>
        <w:spacing w:before="0" w:after="0"/>
      </w:pPr>
    </w:p>
    <w:p w14:paraId="68CAC0D3" w14:textId="49420B0C" w:rsidR="003C4CAE" w:rsidRDefault="003C4CAE" w:rsidP="00374830">
      <w:pPr>
        <w:pStyle w:val="bp"/>
        <w:spacing w:before="0" w:after="0"/>
      </w:pPr>
    </w:p>
    <w:p w14:paraId="455458F0" w14:textId="77777777" w:rsidR="003C4CAE" w:rsidRDefault="003C4CAE" w:rsidP="00374830">
      <w:pPr>
        <w:pStyle w:val="bp"/>
        <w:spacing w:before="0" w:after="0"/>
      </w:pPr>
    </w:p>
    <w:p w14:paraId="4FE4BEE9" w14:textId="77777777" w:rsidR="003C4CAE" w:rsidRDefault="003C4CAE" w:rsidP="00374830">
      <w:pPr>
        <w:pStyle w:val="bp"/>
        <w:spacing w:before="0" w:after="0"/>
      </w:pPr>
    </w:p>
    <w:p w14:paraId="157CD4AD" w14:textId="77777777" w:rsidR="003C4CAE" w:rsidRDefault="003C4CAE" w:rsidP="00374830">
      <w:pPr>
        <w:pStyle w:val="bp"/>
        <w:spacing w:before="0" w:after="0"/>
      </w:pPr>
    </w:p>
    <w:p w14:paraId="70F7B721" w14:textId="77777777" w:rsidR="003C4CAE" w:rsidRDefault="003C4CAE" w:rsidP="00374830">
      <w:pPr>
        <w:pStyle w:val="bp"/>
        <w:spacing w:before="0" w:after="0"/>
      </w:pPr>
    </w:p>
    <w:p w14:paraId="6A39555C" w14:textId="77777777" w:rsidR="003C4CAE" w:rsidRDefault="003C4CAE" w:rsidP="00374830">
      <w:pPr>
        <w:pStyle w:val="bp"/>
        <w:spacing w:before="0" w:after="0"/>
      </w:pPr>
    </w:p>
    <w:p w14:paraId="348CABAD" w14:textId="77777777" w:rsidR="003C4CAE" w:rsidRDefault="003C4CAE" w:rsidP="00374830">
      <w:pPr>
        <w:pStyle w:val="bp"/>
        <w:spacing w:before="0" w:after="0"/>
      </w:pPr>
    </w:p>
    <w:p w14:paraId="13A2CBFD" w14:textId="3436779B" w:rsidR="003C4CAE" w:rsidRDefault="003C4CAE" w:rsidP="00374830">
      <w:pPr>
        <w:pStyle w:val="bp"/>
        <w:spacing w:before="0" w:after="0"/>
      </w:pPr>
    </w:p>
    <w:p w14:paraId="1245F391" w14:textId="0BDFA94E" w:rsidR="003C4CAE" w:rsidRDefault="003C4CAE" w:rsidP="00374830">
      <w:pPr>
        <w:pStyle w:val="bp"/>
        <w:spacing w:before="0" w:after="0"/>
      </w:pPr>
    </w:p>
    <w:p w14:paraId="22EB7223" w14:textId="48443F0F" w:rsidR="007C7F29" w:rsidRDefault="001A20A5" w:rsidP="00374830">
      <w:pPr>
        <w:pStyle w:val="bp"/>
        <w:spacing w:before="0" w:after="0"/>
      </w:pPr>
      <w:r>
        <w:rPr>
          <w:noProof/>
        </w:rPr>
        <w:lastRenderedPageBreak/>
        <w:pict w14:anchorId="5509BAEF">
          <v:shape id="_x0000_s1026" type="#_x0000_t75" style="position:absolute;margin-left:6.75pt;margin-top:-3.75pt;width:469.5pt;height:263.25pt;z-index:251659264;mso-position-horizontal-relative:margin;mso-position-vertical-relative:margin">
            <v:imagedata r:id="rId19" o:title="chrome_2018-09-10_14-21-43"/>
            <w10:wrap type="square" anchorx="margin" anchory="margin"/>
          </v:shape>
        </w:pict>
      </w:r>
    </w:p>
    <w:p w14:paraId="3D86804E" w14:textId="77777777" w:rsidR="007C7F29" w:rsidRDefault="007C7F29" w:rsidP="00374830">
      <w:pPr>
        <w:pStyle w:val="bp"/>
        <w:spacing w:before="0" w:after="0"/>
      </w:pPr>
    </w:p>
    <w:p w14:paraId="6BF51723" w14:textId="77777777" w:rsidR="007C7F29" w:rsidRDefault="007C7F29" w:rsidP="00374830">
      <w:pPr>
        <w:pStyle w:val="bp"/>
        <w:spacing w:before="0" w:after="0"/>
      </w:pPr>
    </w:p>
    <w:p w14:paraId="34857BA6" w14:textId="77777777" w:rsidR="007C7F29" w:rsidRDefault="007C7F29" w:rsidP="00374830">
      <w:pPr>
        <w:pStyle w:val="bp"/>
        <w:spacing w:before="0" w:after="0"/>
      </w:pPr>
    </w:p>
    <w:p w14:paraId="4DFAF936" w14:textId="77777777" w:rsidR="00141847" w:rsidRDefault="00141847" w:rsidP="00374830">
      <w:pPr>
        <w:pStyle w:val="bp"/>
        <w:spacing w:before="0" w:after="0"/>
      </w:pPr>
    </w:p>
    <w:p w14:paraId="30376110" w14:textId="77777777" w:rsidR="00141847" w:rsidRDefault="00141847" w:rsidP="00374830">
      <w:pPr>
        <w:pStyle w:val="bp"/>
        <w:spacing w:before="0" w:after="0"/>
      </w:pPr>
    </w:p>
    <w:p w14:paraId="5793717C" w14:textId="77777777" w:rsidR="00141847" w:rsidRDefault="00141847" w:rsidP="00374830">
      <w:pPr>
        <w:pStyle w:val="bp"/>
        <w:spacing w:before="0" w:after="0"/>
      </w:pPr>
    </w:p>
    <w:p w14:paraId="4E75979C" w14:textId="77777777" w:rsidR="00141847" w:rsidRDefault="00141847" w:rsidP="00374830">
      <w:pPr>
        <w:pStyle w:val="bp"/>
        <w:spacing w:before="0" w:after="0"/>
      </w:pPr>
    </w:p>
    <w:p w14:paraId="1046154A" w14:textId="77777777" w:rsidR="00141847" w:rsidRDefault="00141847" w:rsidP="00374830">
      <w:pPr>
        <w:pStyle w:val="bp"/>
        <w:spacing w:before="0" w:after="0"/>
      </w:pPr>
    </w:p>
    <w:p w14:paraId="6BAB74A6" w14:textId="77777777" w:rsidR="00141847" w:rsidRDefault="00141847" w:rsidP="00374830">
      <w:pPr>
        <w:pStyle w:val="bp"/>
        <w:spacing w:before="0" w:after="0"/>
      </w:pPr>
    </w:p>
    <w:p w14:paraId="2BA6EA0F" w14:textId="77777777" w:rsidR="00141847" w:rsidRDefault="00141847" w:rsidP="00374830">
      <w:pPr>
        <w:pStyle w:val="bp"/>
        <w:spacing w:before="0" w:after="0"/>
      </w:pPr>
    </w:p>
    <w:p w14:paraId="3D6E0EB3" w14:textId="77777777" w:rsidR="00141847" w:rsidRDefault="00141847" w:rsidP="00374830">
      <w:pPr>
        <w:pStyle w:val="bp"/>
        <w:spacing w:before="0" w:after="0"/>
      </w:pPr>
    </w:p>
    <w:p w14:paraId="4236CD48" w14:textId="77777777" w:rsidR="00141847" w:rsidRDefault="00141847" w:rsidP="00374830">
      <w:pPr>
        <w:pStyle w:val="bp"/>
        <w:spacing w:before="0" w:after="0"/>
      </w:pPr>
    </w:p>
    <w:p w14:paraId="4B6E1E58" w14:textId="77777777" w:rsidR="00141847" w:rsidRDefault="00141847" w:rsidP="00374830">
      <w:pPr>
        <w:pStyle w:val="bp"/>
        <w:spacing w:before="0" w:after="0"/>
      </w:pPr>
    </w:p>
    <w:p w14:paraId="5A8EF1FB" w14:textId="77777777" w:rsidR="00141847" w:rsidRDefault="00141847" w:rsidP="00374830">
      <w:pPr>
        <w:pStyle w:val="bp"/>
        <w:spacing w:before="0" w:after="0"/>
      </w:pPr>
    </w:p>
    <w:p w14:paraId="38E6061F" w14:textId="77777777" w:rsidR="00141847" w:rsidRDefault="00141847" w:rsidP="00374830">
      <w:pPr>
        <w:pStyle w:val="bp"/>
        <w:spacing w:before="0" w:after="0"/>
      </w:pPr>
    </w:p>
    <w:p w14:paraId="6B85A83A" w14:textId="77777777" w:rsidR="00141847" w:rsidRDefault="00141847" w:rsidP="00374830">
      <w:pPr>
        <w:pStyle w:val="bp"/>
        <w:spacing w:before="0" w:after="0"/>
      </w:pPr>
    </w:p>
    <w:p w14:paraId="0193B887" w14:textId="77777777" w:rsidR="00141847" w:rsidRDefault="00141847" w:rsidP="00374830">
      <w:pPr>
        <w:pStyle w:val="bp"/>
        <w:spacing w:before="0" w:after="0"/>
      </w:pPr>
    </w:p>
    <w:p w14:paraId="1B1AC579" w14:textId="77777777" w:rsidR="00141847" w:rsidRDefault="00141847" w:rsidP="00374830">
      <w:pPr>
        <w:pStyle w:val="bp"/>
        <w:spacing w:before="0" w:after="0"/>
      </w:pPr>
    </w:p>
    <w:p w14:paraId="6D166FCC" w14:textId="77777777" w:rsidR="00141847" w:rsidRDefault="00141847" w:rsidP="00374830">
      <w:pPr>
        <w:pStyle w:val="bp"/>
        <w:spacing w:before="0" w:after="0"/>
      </w:pPr>
    </w:p>
    <w:p w14:paraId="10CBDD56" w14:textId="77777777" w:rsidR="00141847" w:rsidRDefault="00141847" w:rsidP="00374830">
      <w:pPr>
        <w:pStyle w:val="bp"/>
        <w:spacing w:before="0" w:after="0"/>
      </w:pPr>
    </w:p>
    <w:p w14:paraId="209DC27E" w14:textId="75D0DAD6" w:rsidR="003C4CAE" w:rsidRDefault="00141847" w:rsidP="00374830">
      <w:pPr>
        <w:pStyle w:val="bp"/>
        <w:spacing w:before="0" w:after="0"/>
      </w:pPr>
      <w:r>
        <w:t xml:space="preserve">  </w:t>
      </w:r>
      <w:r w:rsidR="00CE0375">
        <w:t xml:space="preserve">Database showing </w:t>
      </w:r>
      <w:r w:rsidR="00C623F9" w:rsidRPr="007C7F29">
        <w:t>roundtwotests</w:t>
      </w:r>
      <w:r w:rsidR="00CE0375">
        <w:t xml:space="preserve"> account details</w:t>
      </w:r>
    </w:p>
    <w:p w14:paraId="78743408" w14:textId="77777777" w:rsidR="003C4CAE" w:rsidRDefault="003C4CAE" w:rsidP="00374830">
      <w:pPr>
        <w:pStyle w:val="bp"/>
        <w:spacing w:before="0" w:after="0"/>
      </w:pPr>
    </w:p>
    <w:p w14:paraId="1CFD0175" w14:textId="7DA9308A" w:rsidR="003C4CAE" w:rsidRDefault="003C4CAE" w:rsidP="00374830">
      <w:pPr>
        <w:pStyle w:val="bp"/>
        <w:spacing w:before="0" w:after="0"/>
      </w:pPr>
    </w:p>
    <w:p w14:paraId="312DA45F" w14:textId="77777777" w:rsidR="00CC78FD" w:rsidRDefault="00CC78FD" w:rsidP="00374830">
      <w:pPr>
        <w:pStyle w:val="bp"/>
        <w:spacing w:before="0" w:after="0"/>
      </w:pPr>
    </w:p>
    <w:p w14:paraId="3F079333" w14:textId="77777777" w:rsidR="00CC78FD" w:rsidRDefault="00CC78FD" w:rsidP="00374830">
      <w:pPr>
        <w:pStyle w:val="bp"/>
        <w:spacing w:before="0" w:after="0"/>
      </w:pPr>
    </w:p>
    <w:p w14:paraId="20A6D855" w14:textId="77777777" w:rsidR="00CC78FD" w:rsidRDefault="00CC78FD" w:rsidP="00374830">
      <w:pPr>
        <w:pStyle w:val="bp"/>
        <w:spacing w:before="0" w:after="0"/>
      </w:pPr>
    </w:p>
    <w:p w14:paraId="3BC5EF53" w14:textId="261772C6" w:rsidR="00CC78FD" w:rsidRDefault="00CC78FD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AD40C1" w:rsidRPr="00AD40C1" w14:paraId="184C003D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37B10B4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3CA328" w14:textId="77777777" w:rsidR="00AD40C1" w:rsidRPr="00AD40C1" w:rsidRDefault="00AD40C1" w:rsidP="00AD40C1">
            <w:pPr>
              <w:pStyle w:val="bp"/>
              <w:spacing w:before="0" w:after="0"/>
            </w:pPr>
            <w:r w:rsidRPr="00AD40C1">
              <w:t>Register account</w:t>
            </w:r>
          </w:p>
        </w:tc>
      </w:tr>
      <w:tr w:rsidR="00AD40C1" w:rsidRPr="00AD40C1" w14:paraId="40C1777F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B1DB4F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37338C" w14:textId="77777777" w:rsidR="00AD40C1" w:rsidRPr="00AD40C1" w:rsidRDefault="00AD40C1" w:rsidP="00AD40C1">
            <w:pPr>
              <w:pStyle w:val="bp"/>
              <w:spacing w:before="0" w:after="0"/>
            </w:pPr>
            <w:r w:rsidRPr="00AD40C1">
              <w:t>Register-Skip Registration</w:t>
            </w:r>
          </w:p>
        </w:tc>
      </w:tr>
      <w:tr w:rsidR="00AD40C1" w:rsidRPr="00AD40C1" w14:paraId="69B91952" w14:textId="77777777" w:rsidTr="006E6AD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1223B8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F128DB" w14:textId="1038D7FE" w:rsidR="00AD40C1" w:rsidRPr="00AD40C1" w:rsidRDefault="00AD40C1" w:rsidP="00AD40C1">
            <w:pPr>
              <w:pStyle w:val="bp"/>
            </w:pPr>
            <w:r w:rsidRPr="00AD40C1">
              <w:t>Verify that pressing skip button works to advance forward or go back to register</w:t>
            </w:r>
          </w:p>
        </w:tc>
      </w:tr>
      <w:tr w:rsidR="00AD40C1" w:rsidRPr="00AD40C1" w14:paraId="4047E61B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0D4EBB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924403" w14:textId="77777777" w:rsidR="00AD40C1" w:rsidRPr="00AD40C1" w:rsidRDefault="00AD40C1" w:rsidP="00AD40C1">
            <w:pPr>
              <w:pStyle w:val="bp"/>
            </w:pPr>
            <w:r w:rsidRPr="00AD40C1">
              <w:t>Register screen must be open</w:t>
            </w:r>
          </w:p>
        </w:tc>
      </w:tr>
      <w:tr w:rsidR="00AD40C1" w:rsidRPr="00AD40C1" w14:paraId="2B337FF5" w14:textId="77777777" w:rsidTr="006E6AD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536A70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26FFE4" w14:textId="77777777" w:rsidR="00AD40C1" w:rsidRPr="00AD40C1" w:rsidRDefault="00AD40C1" w:rsidP="00AD40C1">
            <w:pPr>
              <w:pStyle w:val="bp"/>
            </w:pPr>
            <w:r w:rsidRPr="00AD40C1">
              <w:t>Warning should be displayed allowing user to either continue as guest or exit back to register page</w:t>
            </w:r>
          </w:p>
        </w:tc>
      </w:tr>
      <w:tr w:rsidR="00AD40C1" w:rsidRPr="00AD40C1" w14:paraId="47DAFC9B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C0A155" w14:textId="77777777" w:rsidR="00AD40C1" w:rsidRPr="00AD40C1" w:rsidRDefault="00AD40C1" w:rsidP="00AD40C1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DE80A8" w14:textId="77777777" w:rsidR="00AD40C1" w:rsidRDefault="00AD40C1" w:rsidP="00AD40C1">
            <w:pPr>
              <w:pStyle w:val="bp"/>
              <w:spacing w:before="0" w:after="0"/>
              <w:rPr>
                <w:b/>
                <w:bCs/>
                <w:color w:val="FF0000"/>
              </w:rPr>
            </w:pPr>
          </w:p>
          <w:p w14:paraId="6B200E8C" w14:textId="71FB1195" w:rsidR="001F4816" w:rsidRPr="007B244F" w:rsidRDefault="001F4816" w:rsidP="00AD40C1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</w:p>
        </w:tc>
      </w:tr>
      <w:tr w:rsidR="00AD40C1" w:rsidRPr="00AD40C1" w14:paraId="0D1DA182" w14:textId="77777777" w:rsidTr="006E6AD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719A7F1" w14:textId="77777777" w:rsidR="00AD40C1" w:rsidRPr="00AD40C1" w:rsidRDefault="00AD40C1" w:rsidP="00AD40C1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21D07C4" w14:textId="54DDED51" w:rsidR="0058060C" w:rsidRPr="00463700" w:rsidRDefault="00463700" w:rsidP="00AD40C1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463700">
              <w:rPr>
                <w:b/>
                <w:bCs/>
                <w:color w:val="538135" w:themeColor="accent6" w:themeShade="BF"/>
              </w:rPr>
              <w:t>Pass</w:t>
            </w:r>
          </w:p>
          <w:p w14:paraId="0B245D58" w14:textId="3DFA9B1A" w:rsidR="001F4816" w:rsidRPr="006E6AD3" w:rsidRDefault="001F4816" w:rsidP="00AD40C1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</w:p>
        </w:tc>
      </w:tr>
      <w:tr w:rsidR="00AD40C1" w:rsidRPr="00AD40C1" w14:paraId="4D39E8D4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73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4C9B5F8" w14:textId="77777777" w:rsidR="00AD40C1" w:rsidRPr="00AD40C1" w:rsidRDefault="00AD40C1" w:rsidP="00AD40C1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956B859" w14:textId="77777777" w:rsidR="00AD40C1" w:rsidRPr="00AD40C1" w:rsidRDefault="00AD40C1" w:rsidP="00AD40C1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EEAEC39" w14:textId="77777777" w:rsidR="00AD40C1" w:rsidRPr="00AD40C1" w:rsidRDefault="00AD40C1" w:rsidP="00AD40C1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57521E4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9A22A34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AD40C1" w:rsidRPr="00AD40C1" w14:paraId="1B5E84FC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1A5E1FC" w14:textId="77777777" w:rsidR="00AD40C1" w:rsidRPr="00AD40C1" w:rsidRDefault="00AD40C1" w:rsidP="00AD40C1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3DB59A4" w14:textId="77777777" w:rsidR="00AD40C1" w:rsidRPr="00AD40C1" w:rsidRDefault="00AD40C1" w:rsidP="00AD40C1">
            <w:pPr>
              <w:pStyle w:val="bp"/>
            </w:pPr>
            <w:r w:rsidRPr="00AD40C1">
              <w:t>Press skip button</w:t>
            </w:r>
          </w:p>
        </w:tc>
        <w:tc>
          <w:tcPr>
            <w:tcW w:w="5596" w:type="dxa"/>
          </w:tcPr>
          <w:p w14:paraId="610A9AEE" w14:textId="77777777" w:rsidR="00AD40C1" w:rsidRPr="00AD40C1" w:rsidRDefault="00AD40C1" w:rsidP="00AD40C1">
            <w:pPr>
              <w:pStyle w:val="bp"/>
            </w:pPr>
            <w:r w:rsidRPr="00AD40C1">
              <w:t>Should display warning that informs user registering as a guest limits what you can do with a confirmation button or cancel button</w:t>
            </w:r>
          </w:p>
        </w:tc>
        <w:tc>
          <w:tcPr>
            <w:tcW w:w="714" w:type="dxa"/>
          </w:tcPr>
          <w:p w14:paraId="6EE678B2" w14:textId="7F031D55" w:rsidR="00AD40C1" w:rsidRPr="00571080" w:rsidRDefault="00463700" w:rsidP="00AD40C1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AB13582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</w:p>
        </w:tc>
      </w:tr>
      <w:tr w:rsidR="00AD40C1" w:rsidRPr="00AD40C1" w14:paraId="16575CB2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4207956" w14:textId="77777777" w:rsidR="00AD40C1" w:rsidRPr="00AD40C1" w:rsidRDefault="00AD40C1" w:rsidP="00AD40C1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CDB9E27" w14:textId="77777777" w:rsidR="00AD40C1" w:rsidRPr="00AD40C1" w:rsidRDefault="00AD40C1" w:rsidP="00AD40C1">
            <w:pPr>
              <w:pStyle w:val="bp"/>
              <w:spacing w:before="0" w:after="0"/>
            </w:pPr>
            <w:r w:rsidRPr="00AD40C1">
              <w:t xml:space="preserve">Press confirmation button(register) on warning panel </w:t>
            </w:r>
          </w:p>
        </w:tc>
        <w:tc>
          <w:tcPr>
            <w:tcW w:w="5596" w:type="dxa"/>
          </w:tcPr>
          <w:p w14:paraId="504F03B3" w14:textId="77777777" w:rsidR="00AD40C1" w:rsidRPr="00AD40C1" w:rsidRDefault="006E6AD3" w:rsidP="00AD40C1">
            <w:pPr>
              <w:pStyle w:val="bp"/>
              <w:spacing w:before="0" w:after="0"/>
            </w:pPr>
            <w:r w:rsidRPr="00AD40C1">
              <w:t>Should advance to game choose panel</w:t>
            </w:r>
          </w:p>
        </w:tc>
        <w:tc>
          <w:tcPr>
            <w:tcW w:w="714" w:type="dxa"/>
          </w:tcPr>
          <w:p w14:paraId="024DD973" w14:textId="35893227" w:rsidR="00AD40C1" w:rsidRPr="00571080" w:rsidRDefault="00463700" w:rsidP="00AD40C1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7F9BC812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</w:p>
        </w:tc>
      </w:tr>
      <w:tr w:rsidR="00CE0375" w:rsidRPr="00AD40C1" w14:paraId="21CF6EFC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08BD056" w14:textId="77777777" w:rsidR="00CE0375" w:rsidRDefault="00CE0375" w:rsidP="00AD40C1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EC44B81" w14:textId="77777777" w:rsidR="00CE0375" w:rsidRPr="00AD40C1" w:rsidRDefault="00CE0375" w:rsidP="00AD40C1">
            <w:pPr>
              <w:pStyle w:val="bp"/>
              <w:spacing w:before="0" w:after="0"/>
            </w:pPr>
            <w:r>
              <w:t>User name should change when on new game screen</w:t>
            </w:r>
          </w:p>
        </w:tc>
        <w:tc>
          <w:tcPr>
            <w:tcW w:w="5596" w:type="dxa"/>
          </w:tcPr>
          <w:p w14:paraId="4B919304" w14:textId="77777777" w:rsidR="00CE0375" w:rsidRPr="00AD40C1" w:rsidRDefault="00FD4100" w:rsidP="00AD40C1">
            <w:pPr>
              <w:pStyle w:val="bp"/>
              <w:spacing w:before="0" w:after="0"/>
            </w:pPr>
            <w:r>
              <w:t xml:space="preserve">Should say Guest </w:t>
            </w:r>
            <w:r w:rsidR="00152531">
              <w:t>and limit options</w:t>
            </w:r>
          </w:p>
        </w:tc>
        <w:tc>
          <w:tcPr>
            <w:tcW w:w="714" w:type="dxa"/>
          </w:tcPr>
          <w:p w14:paraId="2AC1E3BC" w14:textId="6B55C7C6" w:rsidR="00CE0375" w:rsidRDefault="00463700" w:rsidP="00AD40C1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B4A709F" w14:textId="3EBFC371" w:rsidR="00CE0375" w:rsidRPr="00AD40C1" w:rsidRDefault="00CE0375" w:rsidP="00AD40C1">
            <w:pPr>
              <w:pStyle w:val="bp"/>
              <w:spacing w:before="0" w:after="0"/>
              <w:rPr>
                <w:b/>
              </w:rPr>
            </w:pPr>
          </w:p>
        </w:tc>
      </w:tr>
      <w:tr w:rsidR="00AD40C1" w:rsidRPr="00AD40C1" w14:paraId="2156B307" w14:textId="77777777" w:rsidTr="006E6A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DE190B1" w14:textId="77777777" w:rsidR="00AD40C1" w:rsidRPr="00AD40C1" w:rsidRDefault="00152531" w:rsidP="00AD40C1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178934B" w14:textId="77777777" w:rsidR="00AD40C1" w:rsidRPr="00AD40C1" w:rsidRDefault="00AD40C1" w:rsidP="00AD40C1">
            <w:pPr>
              <w:pStyle w:val="bp"/>
              <w:spacing w:before="0" w:after="0"/>
            </w:pPr>
            <w:r w:rsidRPr="00AD40C1">
              <w:t>Press return button(cancel) on warning panel</w:t>
            </w:r>
          </w:p>
        </w:tc>
        <w:tc>
          <w:tcPr>
            <w:tcW w:w="5596" w:type="dxa"/>
          </w:tcPr>
          <w:p w14:paraId="49B7788A" w14:textId="77777777" w:rsidR="00AD40C1" w:rsidRPr="00AD40C1" w:rsidRDefault="006E6AD3" w:rsidP="00AD40C1">
            <w:pPr>
              <w:pStyle w:val="bp"/>
              <w:spacing w:before="0" w:after="0"/>
            </w:pPr>
            <w:r w:rsidRPr="00AD40C1">
              <w:t>Should return to register panel</w:t>
            </w:r>
          </w:p>
        </w:tc>
        <w:tc>
          <w:tcPr>
            <w:tcW w:w="714" w:type="dxa"/>
          </w:tcPr>
          <w:p w14:paraId="1E982D3D" w14:textId="77777777" w:rsidR="00AD40C1" w:rsidRPr="00571080" w:rsidRDefault="006E6AD3" w:rsidP="00AD40C1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F0C2E3D" w14:textId="77777777" w:rsidR="00AD40C1" w:rsidRPr="00AD40C1" w:rsidRDefault="00AD40C1" w:rsidP="00AD40C1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008B7B10" w14:textId="4683D69A" w:rsidR="00CC78FD" w:rsidRDefault="001A20A5" w:rsidP="00374830">
      <w:pPr>
        <w:pStyle w:val="bp"/>
        <w:spacing w:before="0" w:after="0"/>
      </w:pPr>
      <w:r>
        <w:rPr>
          <w:noProof/>
        </w:rPr>
        <w:lastRenderedPageBreak/>
        <w:pict w14:anchorId="47C0CF9F">
          <v:shape id="_x0000_s1028" type="#_x0000_t75" style="position:absolute;margin-left:475.5pt;margin-top:3.85pt;width:127.5pt;height:228pt;z-index:251664384;mso-position-horizontal-relative:margin;mso-position-vertical-relative:margin">
            <v:imagedata r:id="rId20" o:title="2018-09-08_12-18-21"/>
            <w10:wrap type="square" anchorx="margin" anchory="margin"/>
          </v:shape>
        </w:pict>
      </w:r>
      <w:r w:rsidR="00523ABB"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 wp14:anchorId="3BAEFF4E" wp14:editId="5EFACFCA">
            <wp:simplePos x="0" y="0"/>
            <wp:positionH relativeFrom="margin">
              <wp:posOffset>3038475</wp:posOffset>
            </wp:positionH>
            <wp:positionV relativeFrom="margin">
              <wp:posOffset>1270</wp:posOffset>
            </wp:positionV>
            <wp:extent cx="1628775" cy="2914650"/>
            <wp:effectExtent l="0" t="0" r="9525" b="0"/>
            <wp:wrapSquare wrapText="bothSides"/>
            <wp:docPr id="3" name="Picture 3" descr="C:\Users\Michelle\AppData\Local\Microsoft\Windows\INetCache\Content.Word\Screenshot_2018-09-10-13-3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chelle\AppData\Local\Microsoft\Windows\INetCache\Content.Word\Screenshot_2018-09-10-13-37-2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AD3">
        <w:rPr>
          <w:b/>
          <w:bCs/>
          <w:noProof/>
          <w:color w:val="538135" w:themeColor="accent6" w:themeShade="BF"/>
          <w:lang w:val="en-AU" w:eastAsia="en-AU"/>
        </w:rPr>
        <w:drawing>
          <wp:inline distT="0" distB="0" distL="0" distR="0" wp14:anchorId="1046114E" wp14:editId="7E701617">
            <wp:extent cx="1504804" cy="2914650"/>
            <wp:effectExtent l="0" t="0" r="635" b="0"/>
            <wp:docPr id="10" name="Picture 10" descr="C:\Users\Michelle\AppData\Local\Microsoft\Windows\INetCache\Content.Word\2018-05-19_19-48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Michelle\AppData\Local\Microsoft\Windows\INetCache\Content.Word\2018-05-19_19-48-0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22319" cy="294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D4BB" w14:textId="77777777" w:rsidR="00CE0375" w:rsidRDefault="00CE0375" w:rsidP="00374830">
      <w:pPr>
        <w:pStyle w:val="bp"/>
        <w:spacing w:before="0" w:after="0"/>
      </w:pPr>
    </w:p>
    <w:p w14:paraId="50D21FB1" w14:textId="11C279F1" w:rsidR="006E6AD3" w:rsidRDefault="00CE0375" w:rsidP="00374830">
      <w:pPr>
        <w:pStyle w:val="bp"/>
        <w:spacing w:before="0" w:after="0"/>
      </w:pPr>
      <w:r>
        <w:t xml:space="preserve"> Hit skip warning displayed                 </w:t>
      </w:r>
      <w:r w:rsidR="00141847">
        <w:t xml:space="preserve">                     </w:t>
      </w:r>
      <w:r>
        <w:t xml:space="preserve">    Hit register logged in as guest</w:t>
      </w:r>
      <w:r w:rsidR="00FD4100">
        <w:t xml:space="preserve"> </w:t>
      </w:r>
      <w:r w:rsidR="00C623F9">
        <w:t xml:space="preserve">                                  </w:t>
      </w:r>
      <w:r>
        <w:t>Hit cancel returned to register screen</w:t>
      </w:r>
      <w:r w:rsidR="00152531">
        <w:t xml:space="preserve">                     </w:t>
      </w:r>
      <w:r w:rsidR="00514B66">
        <w:t xml:space="preserve">                    </w:t>
      </w:r>
    </w:p>
    <w:p w14:paraId="2816A28B" w14:textId="77777777" w:rsidR="00CE0375" w:rsidRDefault="00CE0375" w:rsidP="00374830">
      <w:pPr>
        <w:pStyle w:val="bp"/>
        <w:spacing w:before="0" w:after="0"/>
      </w:pPr>
    </w:p>
    <w:p w14:paraId="07666ECA" w14:textId="77777777" w:rsidR="00CE0375" w:rsidRDefault="00CE0375" w:rsidP="00374830">
      <w:pPr>
        <w:pStyle w:val="bp"/>
        <w:spacing w:before="0" w:after="0"/>
      </w:pPr>
    </w:p>
    <w:p w14:paraId="7FB4E903" w14:textId="77777777" w:rsidR="006E6AD3" w:rsidRDefault="006E6AD3" w:rsidP="00374830">
      <w:pPr>
        <w:pStyle w:val="bp"/>
        <w:spacing w:before="0" w:after="0"/>
      </w:pPr>
    </w:p>
    <w:p w14:paraId="5A5C09AE" w14:textId="77777777" w:rsidR="006E6AD3" w:rsidRDefault="006E6AD3" w:rsidP="00374830">
      <w:pPr>
        <w:pStyle w:val="bp"/>
        <w:spacing w:before="0" w:after="0"/>
      </w:pPr>
    </w:p>
    <w:p w14:paraId="17EC4024" w14:textId="77777777" w:rsidR="006E6AD3" w:rsidRDefault="006E6AD3" w:rsidP="00374830">
      <w:pPr>
        <w:pStyle w:val="bp"/>
        <w:spacing w:before="0" w:after="0"/>
      </w:pPr>
    </w:p>
    <w:sectPr w:rsidR="006E6AD3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D1EAC2" w16cid:durableId="1EC0D9FD"/>
  <w16cid:commentId w16cid:paraId="2BFBD67D" w16cid:durableId="1EC284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AA81B" w14:textId="77777777" w:rsidR="002D54EC" w:rsidRDefault="002D54EC">
      <w:r>
        <w:separator/>
      </w:r>
    </w:p>
  </w:endnote>
  <w:endnote w:type="continuationSeparator" w:id="0">
    <w:p w14:paraId="5FBE7606" w14:textId="77777777" w:rsidR="002D54EC" w:rsidRDefault="002D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2B18C" w14:textId="77777777" w:rsidR="007C7F29" w:rsidRDefault="007C7F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E220B9" w14:textId="77777777" w:rsidR="007C7F29" w:rsidRDefault="007C7F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BC8EA" w14:textId="7C02BA9A" w:rsidR="007C7F29" w:rsidRDefault="007C7F29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20A5">
      <w:rPr>
        <w:rStyle w:val="PageNumber"/>
        <w:noProof/>
      </w:rPr>
      <w:t>17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A20A5">
      <w:rPr>
        <w:rStyle w:val="PageNumber"/>
        <w:noProof/>
      </w:rPr>
      <w:t>17</w:t>
    </w:r>
    <w:r>
      <w:rPr>
        <w:rStyle w:val="PageNumber"/>
      </w:rPr>
      <w:fldChar w:fldCharType="end"/>
    </w:r>
  </w:p>
  <w:p w14:paraId="6B978954" w14:textId="77777777" w:rsidR="007C7F29" w:rsidRDefault="007C7F29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536F9" w14:textId="77777777" w:rsidR="002D54EC" w:rsidRDefault="002D54EC">
      <w:r>
        <w:separator/>
      </w:r>
    </w:p>
  </w:footnote>
  <w:footnote w:type="continuationSeparator" w:id="0">
    <w:p w14:paraId="12316E4D" w14:textId="77777777" w:rsidR="002D54EC" w:rsidRDefault="002D5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7F29" w14:paraId="5CA35DD5" w14:textId="77777777">
      <w:tc>
        <w:tcPr>
          <w:tcW w:w="6379" w:type="dxa"/>
        </w:tcPr>
        <w:p w14:paraId="037C3C67" w14:textId="0826DCA5" w:rsidR="007C7F29" w:rsidRDefault="007C7F29" w:rsidP="00F6298D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14:paraId="5025FE8E" w14:textId="77777777" w:rsidR="007C7F29" w:rsidRDefault="007C7F29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C7F29" w14:paraId="02DA4EC8" w14:textId="77777777">
      <w:tc>
        <w:tcPr>
          <w:tcW w:w="6379" w:type="dxa"/>
        </w:tcPr>
        <w:p w14:paraId="0253A2D4" w14:textId="3FDF2FB2" w:rsidR="007C7F29" w:rsidRDefault="007C7F29" w:rsidP="00F6298D">
          <w:r>
            <w:t xml:space="preserve">Register </w:t>
          </w:r>
          <w:r w:rsidR="00F6298D">
            <w:t>A</w:t>
          </w:r>
          <w:r>
            <w:t>ccount</w:t>
          </w:r>
        </w:p>
      </w:tc>
      <w:tc>
        <w:tcPr>
          <w:tcW w:w="3179" w:type="dxa"/>
        </w:tcPr>
        <w:p w14:paraId="5D9A4873" w14:textId="7F5C20A9" w:rsidR="007C7F29" w:rsidRDefault="007C7F29" w:rsidP="00C623F9">
          <w:r>
            <w:t xml:space="preserve">  Date:  </w:t>
          </w:r>
          <w:r w:rsidR="00C623F9">
            <w:t>09/</w:t>
          </w:r>
          <w:r>
            <w:t>09/2018</w:t>
          </w:r>
        </w:p>
      </w:tc>
    </w:tr>
  </w:tbl>
  <w:p w14:paraId="0C0D0176" w14:textId="77777777" w:rsidR="007C7F29" w:rsidRDefault="007C7F29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AE0BF3"/>
    <w:multiLevelType w:val="hybridMultilevel"/>
    <w:tmpl w:val="3ED043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49E7"/>
    <w:rsid w:val="000724F0"/>
    <w:rsid w:val="00090A99"/>
    <w:rsid w:val="00092E46"/>
    <w:rsid w:val="00096482"/>
    <w:rsid w:val="000D5952"/>
    <w:rsid w:val="000E3C24"/>
    <w:rsid w:val="000F12CB"/>
    <w:rsid w:val="000F4382"/>
    <w:rsid w:val="001011E3"/>
    <w:rsid w:val="00127DBF"/>
    <w:rsid w:val="00141847"/>
    <w:rsid w:val="00152531"/>
    <w:rsid w:val="00154D6A"/>
    <w:rsid w:val="0015543B"/>
    <w:rsid w:val="0016608B"/>
    <w:rsid w:val="00181694"/>
    <w:rsid w:val="0018240E"/>
    <w:rsid w:val="00192656"/>
    <w:rsid w:val="00197530"/>
    <w:rsid w:val="001A0459"/>
    <w:rsid w:val="001A20A5"/>
    <w:rsid w:val="001A6775"/>
    <w:rsid w:val="001A7865"/>
    <w:rsid w:val="001B0072"/>
    <w:rsid w:val="001D00C4"/>
    <w:rsid w:val="001F01F4"/>
    <w:rsid w:val="001F4816"/>
    <w:rsid w:val="001F6448"/>
    <w:rsid w:val="001F7C68"/>
    <w:rsid w:val="002052B0"/>
    <w:rsid w:val="00205D7F"/>
    <w:rsid w:val="00212269"/>
    <w:rsid w:val="00212A3D"/>
    <w:rsid w:val="00236638"/>
    <w:rsid w:val="00291668"/>
    <w:rsid w:val="002A7E47"/>
    <w:rsid w:val="002C1B7F"/>
    <w:rsid w:val="002D07CF"/>
    <w:rsid w:val="002D1D0A"/>
    <w:rsid w:val="002D54EC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C4CAE"/>
    <w:rsid w:val="003D2ED7"/>
    <w:rsid w:val="003E3415"/>
    <w:rsid w:val="003E438C"/>
    <w:rsid w:val="003F1D6E"/>
    <w:rsid w:val="00434231"/>
    <w:rsid w:val="0044305B"/>
    <w:rsid w:val="004451D2"/>
    <w:rsid w:val="00463700"/>
    <w:rsid w:val="0046703C"/>
    <w:rsid w:val="00471D18"/>
    <w:rsid w:val="004A0610"/>
    <w:rsid w:val="004A279E"/>
    <w:rsid w:val="004A4B81"/>
    <w:rsid w:val="004A71EF"/>
    <w:rsid w:val="004D1C11"/>
    <w:rsid w:val="004E2328"/>
    <w:rsid w:val="004E420D"/>
    <w:rsid w:val="004F3891"/>
    <w:rsid w:val="004F4FB4"/>
    <w:rsid w:val="004F604A"/>
    <w:rsid w:val="004F7B53"/>
    <w:rsid w:val="004F7C17"/>
    <w:rsid w:val="00514B66"/>
    <w:rsid w:val="00520EF0"/>
    <w:rsid w:val="005217A4"/>
    <w:rsid w:val="00523ABB"/>
    <w:rsid w:val="00531B5A"/>
    <w:rsid w:val="00536681"/>
    <w:rsid w:val="00553DAD"/>
    <w:rsid w:val="005706E3"/>
    <w:rsid w:val="00571080"/>
    <w:rsid w:val="00572CE5"/>
    <w:rsid w:val="00576454"/>
    <w:rsid w:val="0058060C"/>
    <w:rsid w:val="00587210"/>
    <w:rsid w:val="005B48A6"/>
    <w:rsid w:val="005E1449"/>
    <w:rsid w:val="005E2ADA"/>
    <w:rsid w:val="005F0EB8"/>
    <w:rsid w:val="0060394F"/>
    <w:rsid w:val="00604AE4"/>
    <w:rsid w:val="00620950"/>
    <w:rsid w:val="00620BDD"/>
    <w:rsid w:val="00635CE7"/>
    <w:rsid w:val="0067249E"/>
    <w:rsid w:val="00683635"/>
    <w:rsid w:val="006B5D41"/>
    <w:rsid w:val="006D4DE0"/>
    <w:rsid w:val="006E6AD3"/>
    <w:rsid w:val="00702D6A"/>
    <w:rsid w:val="00706603"/>
    <w:rsid w:val="00715024"/>
    <w:rsid w:val="00720507"/>
    <w:rsid w:val="007275A3"/>
    <w:rsid w:val="0073593C"/>
    <w:rsid w:val="0074307D"/>
    <w:rsid w:val="00752B41"/>
    <w:rsid w:val="00756932"/>
    <w:rsid w:val="007606FF"/>
    <w:rsid w:val="00772DAC"/>
    <w:rsid w:val="00780A9A"/>
    <w:rsid w:val="0079105A"/>
    <w:rsid w:val="00796CD4"/>
    <w:rsid w:val="007B244F"/>
    <w:rsid w:val="007C0EA0"/>
    <w:rsid w:val="007C41CD"/>
    <w:rsid w:val="007C7F29"/>
    <w:rsid w:val="007D644A"/>
    <w:rsid w:val="007D7134"/>
    <w:rsid w:val="007E31CA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D7813"/>
    <w:rsid w:val="008E5B7B"/>
    <w:rsid w:val="008F0C91"/>
    <w:rsid w:val="00913D07"/>
    <w:rsid w:val="00915018"/>
    <w:rsid w:val="0093214E"/>
    <w:rsid w:val="009322A3"/>
    <w:rsid w:val="0093488F"/>
    <w:rsid w:val="00940F35"/>
    <w:rsid w:val="00981DE1"/>
    <w:rsid w:val="00983E57"/>
    <w:rsid w:val="009924D1"/>
    <w:rsid w:val="009B2271"/>
    <w:rsid w:val="009B3DFA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1C8D"/>
    <w:rsid w:val="00AC35E1"/>
    <w:rsid w:val="00AD40C1"/>
    <w:rsid w:val="00AD452D"/>
    <w:rsid w:val="00AE67C8"/>
    <w:rsid w:val="00B12289"/>
    <w:rsid w:val="00B137E9"/>
    <w:rsid w:val="00B202A2"/>
    <w:rsid w:val="00B220C2"/>
    <w:rsid w:val="00B24DF5"/>
    <w:rsid w:val="00B2544B"/>
    <w:rsid w:val="00B3013D"/>
    <w:rsid w:val="00B3144A"/>
    <w:rsid w:val="00B5620B"/>
    <w:rsid w:val="00B71A35"/>
    <w:rsid w:val="00B76FE7"/>
    <w:rsid w:val="00BA717F"/>
    <w:rsid w:val="00BB62DC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74ED"/>
    <w:rsid w:val="00C623F9"/>
    <w:rsid w:val="00C62812"/>
    <w:rsid w:val="00C87E36"/>
    <w:rsid w:val="00C936F5"/>
    <w:rsid w:val="00C94212"/>
    <w:rsid w:val="00CC47D2"/>
    <w:rsid w:val="00CC74EE"/>
    <w:rsid w:val="00CC78FD"/>
    <w:rsid w:val="00CD6734"/>
    <w:rsid w:val="00CE0375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067E0"/>
    <w:rsid w:val="00E11BB0"/>
    <w:rsid w:val="00E303EF"/>
    <w:rsid w:val="00E334AF"/>
    <w:rsid w:val="00E34904"/>
    <w:rsid w:val="00E3603E"/>
    <w:rsid w:val="00E430D5"/>
    <w:rsid w:val="00E5553C"/>
    <w:rsid w:val="00E66D94"/>
    <w:rsid w:val="00E70BB1"/>
    <w:rsid w:val="00E71A40"/>
    <w:rsid w:val="00E769D2"/>
    <w:rsid w:val="00E85E2F"/>
    <w:rsid w:val="00E871F6"/>
    <w:rsid w:val="00E9165F"/>
    <w:rsid w:val="00E965BA"/>
    <w:rsid w:val="00E97890"/>
    <w:rsid w:val="00EA0747"/>
    <w:rsid w:val="00EA3832"/>
    <w:rsid w:val="00EA4DB3"/>
    <w:rsid w:val="00EB04C1"/>
    <w:rsid w:val="00EB45AC"/>
    <w:rsid w:val="00ED1B99"/>
    <w:rsid w:val="00EE05CC"/>
    <w:rsid w:val="00EF0DE2"/>
    <w:rsid w:val="00EF2C19"/>
    <w:rsid w:val="00F01165"/>
    <w:rsid w:val="00F0644A"/>
    <w:rsid w:val="00F30EEB"/>
    <w:rsid w:val="00F45076"/>
    <w:rsid w:val="00F6298D"/>
    <w:rsid w:val="00F909B2"/>
    <w:rsid w:val="00FA6249"/>
    <w:rsid w:val="00FC06BC"/>
    <w:rsid w:val="00FC1914"/>
    <w:rsid w:val="00FC58BC"/>
    <w:rsid w:val="00FD4100"/>
    <w:rsid w:val="00FE1707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74412E3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B76FE7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B76FE7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B76FE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C5E76-461A-4F36-8288-938A606C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785</TotalTime>
  <Pages>17</Pages>
  <Words>894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McKeahnie, Collin</cp:lastModifiedBy>
  <cp:revision>33</cp:revision>
  <cp:lastPrinted>2003-10-05T22:49:00Z</cp:lastPrinted>
  <dcterms:created xsi:type="dcterms:W3CDTF">2018-05-09T12:11:00Z</dcterms:created>
  <dcterms:modified xsi:type="dcterms:W3CDTF">2018-09-16T23:54:00Z</dcterms:modified>
</cp:coreProperties>
</file>