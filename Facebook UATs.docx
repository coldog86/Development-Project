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Login-Not logged in to Facebook on the users device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F6785" w:rsidRDefault="001F67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a person can login using Facebook</w:t>
            </w:r>
            <w:r w:rsidR="00263BA6">
              <w:rPr>
                <w:sz w:val="24"/>
                <w:szCs w:val="24"/>
              </w:rPr>
              <w:t xml:space="preserve"> when they are not logged into their Facebook account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1F678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login using Facebook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F67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button will open the Facebook login dialogue</w:t>
            </w:r>
          </w:p>
        </w:tc>
        <w:tc>
          <w:tcPr>
            <w:tcW w:w="714" w:type="dxa"/>
          </w:tcPr>
          <w:p w:rsidR="00DF1585" w:rsidRPr="005322CE" w:rsidRDefault="005322CE" w:rsidP="0093488F">
            <w:pPr>
              <w:pStyle w:val="RowHeadings"/>
              <w:spacing w:before="80" w:after="80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input the Facebook user information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they can input the required information</w:t>
            </w:r>
          </w:p>
        </w:tc>
        <w:tc>
          <w:tcPr>
            <w:tcW w:w="714" w:type="dxa"/>
          </w:tcPr>
          <w:p w:rsidR="00DF1585" w:rsidRPr="005322CE" w:rsidRDefault="005322CE" w:rsidP="0093488F">
            <w:pPr>
              <w:pStyle w:val="RowHeadings"/>
              <w:spacing w:before="80" w:after="80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Login </w:t>
            </w:r>
          </w:p>
        </w:tc>
        <w:tc>
          <w:tcPr>
            <w:tcW w:w="5596" w:type="dxa"/>
          </w:tcPr>
          <w:p w:rsidR="00DF1585" w:rsidRDefault="001F678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user will see the Facebook dialogue telling them what details will be shared</w:t>
            </w:r>
          </w:p>
        </w:tc>
        <w:tc>
          <w:tcPr>
            <w:tcW w:w="714" w:type="dxa"/>
          </w:tcPr>
          <w:p w:rsidR="00DF1585" w:rsidRPr="005322CE" w:rsidRDefault="00DF1585" w:rsidP="0093488F">
            <w:pPr>
              <w:pStyle w:val="RowHeadings"/>
              <w:spacing w:before="80" w:after="80"/>
              <w:jc w:val="center"/>
              <w:rPr>
                <w:color w:val="76923C" w:themeColor="accent3" w:themeShade="BF"/>
              </w:rPr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F67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F6785" w:rsidRDefault="001F67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F6785" w:rsidRDefault="001F67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need to agree by pressing the button displayed.</w:t>
            </w:r>
          </w:p>
        </w:tc>
        <w:tc>
          <w:tcPr>
            <w:tcW w:w="5596" w:type="dxa"/>
          </w:tcPr>
          <w:p w:rsidR="001F6785" w:rsidRDefault="00263BA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 pressing agree, the user will be logged in, taken to the main menu and a welcome message displayed</w:t>
            </w:r>
          </w:p>
        </w:tc>
        <w:tc>
          <w:tcPr>
            <w:tcW w:w="714" w:type="dxa"/>
          </w:tcPr>
          <w:p w:rsidR="001F6785" w:rsidRPr="005322CE" w:rsidRDefault="001F6785" w:rsidP="0093488F">
            <w:pPr>
              <w:pStyle w:val="RowHeadings"/>
              <w:spacing w:before="80" w:after="80"/>
              <w:jc w:val="center"/>
              <w:rPr>
                <w:color w:val="76923C" w:themeColor="accent3" w:themeShade="BF"/>
              </w:rPr>
            </w:pPr>
          </w:p>
        </w:tc>
        <w:tc>
          <w:tcPr>
            <w:tcW w:w="714" w:type="dxa"/>
          </w:tcPr>
          <w:p w:rsidR="001F6785" w:rsidRDefault="001F67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263BA6" w:rsidRDefault="00D97AE7" w:rsidP="00780A9A">
      <w:pPr>
        <w:pStyle w:val="bp"/>
        <w:spacing w:before="0" w:after="0"/>
        <w:rPr>
          <w:color w:val="0000FF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.1pt;width:154.5pt;height:297.1pt;z-index:251659264;mso-position-horizontal-relative:margin;mso-position-vertical-relative:margin">
            <v:imagedata r:id="rId7" o:title="2018-08-29_16-50-28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0;margin-top:0;width:151.5pt;height:297pt;z-index:251663360;mso-position-horizontal:center;mso-position-horizontal-relative:margin;mso-position-vertical:top;mso-position-vertical-relative:margin">
            <v:imagedata r:id="rId8" o:title="2018-08-29_16-51-25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101.8pt;margin-top:0;width:153pt;height:293.25pt;z-index:251661312;mso-position-horizontal:right;mso-position-horizontal-relative:margin;mso-position-vertical:top;mso-position-vertical-relative:margin">
            <v:imagedata r:id="rId9" o:title="2018-08-29_19-42-00"/>
            <w10:wrap type="square" anchorx="margin" anchory="margin"/>
          </v:shape>
        </w:pict>
      </w: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</w:p>
    <w:p w:rsidR="00D97AE7" w:rsidRPr="00D97AE7" w:rsidRDefault="00D97AE7" w:rsidP="00780A9A">
      <w:pPr>
        <w:pStyle w:val="bp"/>
        <w:spacing w:before="0" w:after="0"/>
      </w:pPr>
      <w:r w:rsidRPr="00D97AE7">
        <w:t>Facebook dialogue</w:t>
      </w:r>
      <w:r>
        <w:t xml:space="preserve"> login</w:t>
      </w:r>
      <w:r w:rsidRPr="00D97AE7">
        <w:t xml:space="preserve"> from login button</w:t>
      </w:r>
      <w:r>
        <w:t xml:space="preserve">                        Facebook acceptance dialogue                                        Welcome message</w:t>
      </w:r>
    </w:p>
    <w:p w:rsidR="00263BA6" w:rsidRDefault="00D97AE7" w:rsidP="00780A9A">
      <w:pPr>
        <w:pStyle w:val="bp"/>
        <w:spacing w:before="0" w:after="0"/>
        <w:rPr>
          <w:color w:val="0000FF"/>
        </w:rPr>
      </w:pPr>
      <w:r>
        <w:rPr>
          <w:noProof/>
          <w:color w:val="0000FF"/>
          <w:lang w:val="en-AU" w:eastAsia="en-AU"/>
        </w:rPr>
        <w:lastRenderedPageBreak/>
        <w:drawing>
          <wp:inline distT="0" distB="0" distL="0" distR="0">
            <wp:extent cx="1952625" cy="3743325"/>
            <wp:effectExtent l="0" t="0" r="9525" b="9525"/>
            <wp:docPr id="1" name="Picture 1" descr="C:\Users\Michelle\AppData\Local\Microsoft\Windows\INetCache\Content.Word\2018-08-29_19-42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elle\AppData\Local\Microsoft\Windows\INetCache\Content.Word\2018-08-29_19-42-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263BA6" w:rsidRDefault="00D97AE7" w:rsidP="00780A9A">
      <w:pPr>
        <w:pStyle w:val="bp"/>
        <w:spacing w:before="0" w:after="0"/>
        <w:rPr>
          <w:color w:val="0000FF"/>
        </w:rPr>
      </w:pPr>
      <w:r w:rsidRPr="00D97AE7">
        <w:t>Main menu once logged in</w:t>
      </w:r>
    </w:p>
    <w:p w:rsidR="00263BA6" w:rsidRDefault="00263BA6" w:rsidP="00780A9A">
      <w:pPr>
        <w:pStyle w:val="bp"/>
        <w:spacing w:before="0" w:after="0"/>
        <w:rPr>
          <w:color w:val="0000FF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>Login-Logged in to Facebook on the users device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263BA6" w:rsidTr="000F6CA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a person can login using Facebook when they are logged into their Facebook account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login using Facebook</w:t>
            </w: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63BA6" w:rsidRDefault="00263BA6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63BA6" w:rsidRDefault="00263BA6" w:rsidP="00263B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63BA6" w:rsidRPr="00854E58" w:rsidRDefault="00263BA6" w:rsidP="000F6CA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263BA6" w:rsidRDefault="00263BA6" w:rsidP="005322C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the user will see the Facebook dialogue telling them </w:t>
            </w:r>
            <w:r w:rsidR="005322CE">
              <w:rPr>
                <w:sz w:val="24"/>
              </w:rPr>
              <w:t>You have previously logged in to Let’s Quiz with Facebook. Do you wish to continue?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263BA6" w:rsidRDefault="005322CE" w:rsidP="000F6CA5">
            <w:pPr>
              <w:pStyle w:val="RowHeadings"/>
              <w:spacing w:before="80" w:after="80"/>
              <w:jc w:val="center"/>
            </w:pPr>
            <w:r w:rsidRPr="005322CE">
              <w:rPr>
                <w:color w:val="76923C" w:themeColor="accent3" w:themeShade="BF"/>
              </w:rPr>
              <w:t>p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63BA6" w:rsidRDefault="00263BA6" w:rsidP="00263BA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user will need to agree by pressing the button displayed.</w:t>
            </w:r>
          </w:p>
        </w:tc>
        <w:tc>
          <w:tcPr>
            <w:tcW w:w="5596" w:type="dxa"/>
          </w:tcPr>
          <w:p w:rsidR="00263BA6" w:rsidRDefault="00263BA6" w:rsidP="000F6CA5">
            <w:pPr>
              <w:pStyle w:val="bp"/>
              <w:rPr>
                <w:sz w:val="24"/>
              </w:rPr>
            </w:pPr>
            <w:r w:rsidRPr="00263BA6">
              <w:rPr>
                <w:sz w:val="24"/>
              </w:rPr>
              <w:t>On pressing agree, the user will be logged in, taken to the main menu and a welcome message displayed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</w:tbl>
    <w:p w:rsidR="00263BA6" w:rsidRDefault="00263BA6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  <w:r>
        <w:rPr>
          <w:noProof/>
        </w:rPr>
        <w:lastRenderedPageBreak/>
        <w:pict>
          <v:shape id="_x0000_s1029" type="#_x0000_t75" style="position:absolute;margin-left:0;margin-top:0;width:153pt;height:293.25pt;z-index:251665408;mso-position-horizontal:center;mso-position-horizontal-relative:margin;mso-position-vertical:top;mso-position-vertical-relative:margin">
            <v:imagedata r:id="rId9" o:title="2018-08-29_19-42-00"/>
            <w10:wrap type="square" anchorx="margin" anchory="margin"/>
          </v:shape>
        </w:pict>
      </w:r>
      <w:r>
        <w:pict>
          <v:shape id="_x0000_i1025" type="#_x0000_t75" style="width:151.5pt;height:297pt">
            <v:imagedata r:id="rId8" o:title="2018-08-29_16-51-25"/>
          </v:shape>
        </w:pict>
      </w: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</w:pPr>
      <w:r w:rsidRPr="00D97AE7">
        <w:t xml:space="preserve">Facebook acceptance dialogue                                        </w:t>
      </w:r>
      <w:r>
        <w:rPr>
          <w:noProof/>
        </w:rPr>
        <w:pict>
          <v:shape id="_x0000_s1030" type="#_x0000_t75" style="position:absolute;margin-left:102.55pt;margin-top:0;width:153.75pt;height:294.75pt;z-index:251667456;mso-position-horizontal:right;mso-position-horizontal-relative:margin;mso-position-vertical:top;mso-position-vertical-relative:margin">
            <v:imagedata r:id="rId11" o:title="2018-08-29_19-42-05"/>
            <w10:wrap type="square" anchorx="margin" anchory="margin"/>
          </v:shape>
        </w:pict>
      </w:r>
      <w:r w:rsidR="00AC65E1">
        <w:t xml:space="preserve">   </w:t>
      </w:r>
      <w:r w:rsidR="00AC65E1" w:rsidRPr="00AC65E1">
        <w:t>Welcome message</w:t>
      </w:r>
      <w:r w:rsidR="00AC65E1">
        <w:t xml:space="preserve">                                                               </w:t>
      </w:r>
      <w:r w:rsidR="00AC65E1" w:rsidRPr="00AC65E1">
        <w:t>Main menu once logged in</w:t>
      </w:r>
    </w:p>
    <w:p w:rsidR="00D97AE7" w:rsidRDefault="00D97AE7" w:rsidP="00780A9A">
      <w:pPr>
        <w:pStyle w:val="bp"/>
        <w:spacing w:before="0" w:after="0"/>
      </w:pPr>
    </w:p>
    <w:p w:rsidR="00D97AE7" w:rsidRDefault="00D97AE7" w:rsidP="00780A9A">
      <w:pPr>
        <w:pStyle w:val="bp"/>
        <w:spacing w:before="0" w:after="0"/>
        <w:sectPr w:rsidR="00D97AE7">
          <w:headerReference w:type="default" r:id="rId12"/>
          <w:footerReference w:type="even" r:id="rId13"/>
          <w:footerReference w:type="default" r:id="rId14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 xml:space="preserve">Login-Data base 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263BA6" w:rsidTr="000F6CA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263BA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database stores an account for Facebook users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263BA6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must be launched</w:t>
            </w:r>
          </w:p>
        </w:tc>
      </w:tr>
      <w:tr w:rsidR="00263BA6" w:rsidTr="000F6CA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Pr="001F6785" w:rsidRDefault="00DD5D76" w:rsidP="000F6CA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details will be stored in database</w:t>
            </w: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63BA6" w:rsidRDefault="00263BA6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63BA6" w:rsidRDefault="00263BA6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63BA6" w:rsidRDefault="00263BA6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63BA6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63BA6" w:rsidRDefault="00263BA6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63BA6" w:rsidRPr="00854E58" w:rsidRDefault="00263BA6" w:rsidP="000F6CA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login button </w:t>
            </w:r>
          </w:p>
        </w:tc>
        <w:tc>
          <w:tcPr>
            <w:tcW w:w="5596" w:type="dxa"/>
          </w:tcPr>
          <w:p w:rsidR="00263BA6" w:rsidRDefault="00263BA6" w:rsidP="00263BA6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their details will be stored in the database</w:t>
            </w: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63BA6" w:rsidRDefault="00263BA6" w:rsidP="000F6CA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DD5D76" w:rsidRDefault="00DD5D76" w:rsidP="00780A9A">
      <w:pPr>
        <w:pStyle w:val="bp"/>
        <w:spacing w:before="0" w:after="0"/>
      </w:pPr>
    </w:p>
    <w:p w:rsidR="00263BA6" w:rsidRDefault="00263BA6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47"/>
        <w:gridCol w:w="2649"/>
        <w:gridCol w:w="5596"/>
        <w:gridCol w:w="714"/>
        <w:gridCol w:w="714"/>
      </w:tblGrid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Test Name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</w:t>
            </w:r>
            <w:r>
              <w:rPr>
                <w:sz w:val="24"/>
                <w:szCs w:val="24"/>
              </w:rPr>
              <w:t>e</w:t>
            </w:r>
            <w:r w:rsidRPr="001F6785">
              <w:rPr>
                <w:sz w:val="24"/>
                <w:szCs w:val="24"/>
              </w:rPr>
              <w:t xml:space="preserve">book </w:t>
            </w:r>
            <w:r>
              <w:rPr>
                <w:sz w:val="24"/>
                <w:szCs w:val="24"/>
              </w:rPr>
              <w:t xml:space="preserve">Login-Share Game  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0F6CA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F6785">
              <w:rPr>
                <w:sz w:val="24"/>
                <w:szCs w:val="24"/>
              </w:rPr>
              <w:t>Facebook Login</w:t>
            </w:r>
          </w:p>
        </w:tc>
      </w:tr>
      <w:tr w:rsidR="00E80A9E" w:rsidTr="000F6CA5">
        <w:trPr>
          <w:cantSplit/>
          <w:trHeight w:val="711"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test that a person is able to share the game on their Facebook profile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7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0F6CA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page must be open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Pr="001F6785" w:rsidRDefault="00E80A9E" w:rsidP="00E80A9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person will be able to share to Facebook</w:t>
            </w: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80A9E" w:rsidTr="000F6CA5">
        <w:trPr>
          <w:cantSplit/>
          <w:tblHeader/>
        </w:trPr>
        <w:tc>
          <w:tcPr>
            <w:tcW w:w="35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80A9E" w:rsidRDefault="00E80A9E" w:rsidP="000F6CA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7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80A9E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80A9E" w:rsidRDefault="00E80A9E" w:rsidP="000F6CA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80A9E" w:rsidRDefault="00E80A9E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80A9E" w:rsidRDefault="00E80A9E" w:rsidP="000F6C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0A9E" w:rsidTr="000F6C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80A9E" w:rsidRDefault="00E80A9E" w:rsidP="000F6CA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80A9E" w:rsidRPr="00854E58" w:rsidRDefault="00E80A9E" w:rsidP="00E80A9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Press Facebook share button </w:t>
            </w:r>
          </w:p>
        </w:tc>
        <w:tc>
          <w:tcPr>
            <w:tcW w:w="5596" w:type="dxa"/>
          </w:tcPr>
          <w:p w:rsidR="00E80A9E" w:rsidRDefault="00E80A9E" w:rsidP="00E80A9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game will be shared on their Facebook profile</w:t>
            </w:r>
          </w:p>
        </w:tc>
        <w:tc>
          <w:tcPr>
            <w:tcW w:w="714" w:type="dxa"/>
          </w:tcPr>
          <w:p w:rsidR="00E80A9E" w:rsidRDefault="00E80A9E" w:rsidP="000F6CA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80A9E" w:rsidRDefault="00E80A9E" w:rsidP="000F6CA5">
            <w:pPr>
              <w:pStyle w:val="RowHeadings"/>
              <w:spacing w:before="80" w:after="80"/>
            </w:pPr>
          </w:p>
        </w:tc>
      </w:tr>
    </w:tbl>
    <w:p w:rsidR="00E80A9E" w:rsidRDefault="00E80A9E" w:rsidP="00374830">
      <w:pPr>
        <w:pStyle w:val="bp"/>
        <w:spacing w:before="0" w:after="0"/>
      </w:pPr>
    </w:p>
    <w:sectPr w:rsidR="00E80A9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EBF" w:rsidRDefault="007F2EBF">
      <w:r>
        <w:separator/>
      </w:r>
    </w:p>
  </w:endnote>
  <w:endnote w:type="continuationSeparator" w:id="0">
    <w:p w:rsidR="007F2EBF" w:rsidRDefault="007F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283A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0283A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EBF" w:rsidRDefault="007F2EBF">
      <w:r>
        <w:separator/>
      </w:r>
    </w:p>
  </w:footnote>
  <w:footnote w:type="continuationSeparator" w:id="0">
    <w:p w:rsidR="007F2EBF" w:rsidRDefault="007F2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6843"/>
    </w:tblGrid>
    <w:tr w:rsidR="00A37650" w:rsidTr="00D97AE7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6843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D97AE7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6843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4403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22CE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488E"/>
    <w:rsid w:val="00796CD4"/>
    <w:rsid w:val="007C0EA0"/>
    <w:rsid w:val="007C41CD"/>
    <w:rsid w:val="007D644A"/>
    <w:rsid w:val="007D7134"/>
    <w:rsid w:val="007F2EBF"/>
    <w:rsid w:val="00800C1D"/>
    <w:rsid w:val="0080283A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C6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946D0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97AE7"/>
    <w:rsid w:val="00DA4ABE"/>
    <w:rsid w:val="00DA4AC5"/>
    <w:rsid w:val="00DA503D"/>
    <w:rsid w:val="00DB3DA8"/>
    <w:rsid w:val="00DD5D7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0A9E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4D62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247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6</cp:revision>
  <cp:lastPrinted>2003-10-05T22:49:00Z</cp:lastPrinted>
  <dcterms:created xsi:type="dcterms:W3CDTF">2018-08-29T02:09:00Z</dcterms:created>
  <dcterms:modified xsi:type="dcterms:W3CDTF">2018-08-29T10:33:00Z</dcterms:modified>
</cp:coreProperties>
</file>