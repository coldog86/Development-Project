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4720A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E52281" w:rsidP="00A8550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a Category 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697CF3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 Game</w:t>
            </w:r>
            <w:r w:rsidR="00501D58">
              <w:rPr>
                <w:sz w:val="24"/>
                <w:szCs w:val="24"/>
              </w:rPr>
              <w:t>-New Game</w:t>
            </w:r>
          </w:p>
        </w:tc>
      </w:tr>
      <w:tr w:rsidR="000E76F5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EC1FB5" w:rsidP="00E5228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 w:rsidR="00697CF3">
              <w:rPr>
                <w:sz w:val="24"/>
                <w:szCs w:val="24"/>
              </w:rPr>
              <w:t xml:space="preserve">players can </w:t>
            </w:r>
            <w:r w:rsidR="00E52281">
              <w:rPr>
                <w:sz w:val="24"/>
                <w:szCs w:val="24"/>
              </w:rPr>
              <w:t>choose a category at the start of game play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Default="00AB2DEE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697CF3" w:rsidRPr="009B3DFA" w:rsidRDefault="00697CF3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E52281" w:rsidP="00E5228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is able to choose and play a game in the category they have chosen</w:t>
            </w:r>
          </w:p>
        </w:tc>
      </w:tr>
      <w:tr w:rsidR="00E303E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994EED" w:rsidRDefault="00536681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E52281" w:rsidP="00E52281">
            <w:pPr>
              <w:pStyle w:val="proc"/>
              <w:numPr>
                <w:ilvl w:val="0"/>
                <w:numId w:val="0"/>
              </w:numPr>
              <w:ind w:left="-41"/>
              <w:rPr>
                <w:sz w:val="24"/>
              </w:rPr>
            </w:pPr>
            <w:r>
              <w:rPr>
                <w:sz w:val="24"/>
              </w:rPr>
              <w:t xml:space="preserve">User will click the new game button on the open game screen </w:t>
            </w:r>
          </w:p>
        </w:tc>
        <w:tc>
          <w:tcPr>
            <w:tcW w:w="5596" w:type="dxa"/>
          </w:tcPr>
          <w:p w:rsidR="000E76F5" w:rsidRDefault="00501D58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user should be presented with a popup drop down menu consisting of a list of the categories available 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0F12CB" w:rsidRDefault="00501D58" w:rsidP="00501D5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will choose a category by clicking their choose</w:t>
            </w:r>
          </w:p>
        </w:tc>
        <w:tc>
          <w:tcPr>
            <w:tcW w:w="5596" w:type="dxa"/>
          </w:tcPr>
          <w:p w:rsidR="000E76F5" w:rsidRDefault="00501D58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User should be able to select a category and then </w:t>
            </w:r>
            <w:r w:rsidR="004E518A">
              <w:rPr>
                <w:sz w:val="24"/>
              </w:rPr>
              <w:t>have the game start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7A0169" w:rsidRDefault="007A0169"/>
    <w:p w:rsidR="00994EED" w:rsidRDefault="00994EED"/>
    <w:p w:rsidR="00994EED" w:rsidRDefault="00994EED"/>
    <w:p w:rsidR="007A0169" w:rsidRDefault="007A0169"/>
    <w:p w:rsidR="007A0169" w:rsidRDefault="007A0169"/>
    <w:tbl>
      <w:tblPr>
        <w:tblW w:w="13178" w:type="dxa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501D58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D58" w:rsidRDefault="00501D58" w:rsidP="00501D58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D58" w:rsidRPr="00AB2DEE" w:rsidRDefault="00501D58" w:rsidP="00501D5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a Category </w:t>
            </w:r>
          </w:p>
        </w:tc>
      </w:tr>
      <w:tr w:rsidR="00501D58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D58" w:rsidRDefault="00501D58" w:rsidP="00501D5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D58" w:rsidRPr="009B3DFA" w:rsidRDefault="00501D58" w:rsidP="00501D5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 Game-Ongoing Game</w:t>
            </w:r>
          </w:p>
        </w:tc>
      </w:tr>
      <w:tr w:rsidR="00501D58" w:rsidTr="007A0169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D58" w:rsidRDefault="00501D58" w:rsidP="00501D5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D58" w:rsidRPr="009B3DFA" w:rsidRDefault="00501D58" w:rsidP="00501D5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players can choose a category at the start of game play</w:t>
            </w:r>
          </w:p>
        </w:tc>
      </w:tr>
      <w:tr w:rsidR="00501D58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D58" w:rsidRDefault="00501D58" w:rsidP="00501D58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D58" w:rsidRDefault="00501D58" w:rsidP="00501D5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501D58" w:rsidRPr="009B3DFA" w:rsidRDefault="00501D58" w:rsidP="00501D58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501D58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D58" w:rsidRDefault="00501D58" w:rsidP="00501D5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D58" w:rsidRPr="009B3DFA" w:rsidRDefault="00501D58" w:rsidP="00501D5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is able to choose and play a game in the category they have chosen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169" w:rsidRPr="00994EED" w:rsidRDefault="007A0169" w:rsidP="00286D60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A0169" w:rsidRDefault="007A016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01D58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01D58" w:rsidRDefault="00501D58" w:rsidP="00501D5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01D58" w:rsidRPr="00854E58" w:rsidRDefault="00501D58" w:rsidP="00501D58">
            <w:pPr>
              <w:pStyle w:val="proc"/>
              <w:numPr>
                <w:ilvl w:val="0"/>
                <w:numId w:val="0"/>
              </w:numPr>
              <w:ind w:left="-41"/>
              <w:rPr>
                <w:sz w:val="24"/>
              </w:rPr>
            </w:pPr>
            <w:r>
              <w:rPr>
                <w:sz w:val="24"/>
              </w:rPr>
              <w:t xml:space="preserve">User will click the desired open game button on the open game screen </w:t>
            </w:r>
          </w:p>
        </w:tc>
        <w:tc>
          <w:tcPr>
            <w:tcW w:w="5596" w:type="dxa"/>
          </w:tcPr>
          <w:p w:rsidR="00501D58" w:rsidRDefault="00501D58" w:rsidP="004E518A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user should be presented with a popup </w:t>
            </w:r>
            <w:r w:rsidR="004E518A">
              <w:rPr>
                <w:sz w:val="24"/>
              </w:rPr>
              <w:t>showing the present category of the open game</w:t>
            </w:r>
            <w:r>
              <w:rPr>
                <w:sz w:val="24"/>
              </w:rPr>
              <w:t xml:space="preserve"> </w:t>
            </w:r>
            <w:r w:rsidR="004E518A">
              <w:rPr>
                <w:sz w:val="24"/>
              </w:rPr>
              <w:t>and a okay button</w:t>
            </w:r>
          </w:p>
        </w:tc>
        <w:tc>
          <w:tcPr>
            <w:tcW w:w="714" w:type="dxa"/>
          </w:tcPr>
          <w:p w:rsidR="00501D58" w:rsidRPr="00994EED" w:rsidRDefault="00501D58" w:rsidP="00501D58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14" w:type="dxa"/>
          </w:tcPr>
          <w:p w:rsidR="00501D58" w:rsidRDefault="00501D58" w:rsidP="00501D58">
            <w:pPr>
              <w:pStyle w:val="RowHeadings"/>
              <w:spacing w:before="80" w:after="80"/>
            </w:pPr>
          </w:p>
        </w:tc>
      </w:tr>
      <w:tr w:rsidR="00501D58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01D58" w:rsidRDefault="00501D58" w:rsidP="00501D5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501D58" w:rsidRPr="000F12CB" w:rsidRDefault="004E518A" w:rsidP="00501D5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okay</w:t>
            </w:r>
          </w:p>
        </w:tc>
        <w:tc>
          <w:tcPr>
            <w:tcW w:w="5596" w:type="dxa"/>
          </w:tcPr>
          <w:p w:rsidR="00501D58" w:rsidRDefault="004E518A" w:rsidP="00501D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Okay button should be clickable and take them to their open game</w:t>
            </w:r>
          </w:p>
        </w:tc>
        <w:tc>
          <w:tcPr>
            <w:tcW w:w="714" w:type="dxa"/>
          </w:tcPr>
          <w:p w:rsidR="00501D58" w:rsidRPr="00994EED" w:rsidRDefault="00501D58" w:rsidP="00501D58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14" w:type="dxa"/>
          </w:tcPr>
          <w:p w:rsidR="00501D58" w:rsidRDefault="00501D58" w:rsidP="00501D58">
            <w:pPr>
              <w:pStyle w:val="RowHeadings"/>
              <w:spacing w:before="80" w:after="80"/>
            </w:pPr>
          </w:p>
        </w:tc>
      </w:tr>
    </w:tbl>
    <w:p w:rsidR="007A0169" w:rsidRDefault="007A0169">
      <w:r>
        <w:t xml:space="preserve"> </w:t>
      </w:r>
    </w:p>
    <w:p w:rsidR="007A0169" w:rsidRDefault="007A0169"/>
    <w:p w:rsidR="00780A9A" w:rsidRDefault="00780A9A" w:rsidP="002A26D3">
      <w:pPr>
        <w:pStyle w:val="bp"/>
        <w:spacing w:before="0" w:after="0"/>
      </w:pPr>
      <w:bookmarkStart w:id="0" w:name="_GoBack"/>
      <w:bookmarkEnd w:id="0"/>
    </w:p>
    <w:sectPr w:rsidR="00780A9A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D77" w:rsidRDefault="00F44D77">
      <w:r>
        <w:separator/>
      </w:r>
    </w:p>
  </w:endnote>
  <w:endnote w:type="continuationSeparator" w:id="0">
    <w:p w:rsidR="00F44D77" w:rsidRDefault="00F4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26D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A26D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D77" w:rsidRDefault="00F44D77">
      <w:r>
        <w:separator/>
      </w:r>
    </w:p>
  </w:footnote>
  <w:footnote w:type="continuationSeparator" w:id="0">
    <w:p w:rsidR="00F44D77" w:rsidRDefault="00F44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8550F" w:rsidP="000E76F5">
          <w:r>
            <w:t>Multiplayer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16C3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2E9"/>
    <w:rsid w:val="001A0459"/>
    <w:rsid w:val="001A6775"/>
    <w:rsid w:val="001A7865"/>
    <w:rsid w:val="001B0072"/>
    <w:rsid w:val="001B557B"/>
    <w:rsid w:val="001D00C4"/>
    <w:rsid w:val="001E4A63"/>
    <w:rsid w:val="001F01F4"/>
    <w:rsid w:val="001F6448"/>
    <w:rsid w:val="001F7C68"/>
    <w:rsid w:val="002052B0"/>
    <w:rsid w:val="00205D7F"/>
    <w:rsid w:val="00212269"/>
    <w:rsid w:val="00212A3D"/>
    <w:rsid w:val="00245DFB"/>
    <w:rsid w:val="0028734F"/>
    <w:rsid w:val="00291668"/>
    <w:rsid w:val="002A26D3"/>
    <w:rsid w:val="002A7E47"/>
    <w:rsid w:val="002C1B7F"/>
    <w:rsid w:val="002D07CF"/>
    <w:rsid w:val="002D1D0A"/>
    <w:rsid w:val="002D7BA4"/>
    <w:rsid w:val="002E347B"/>
    <w:rsid w:val="00317678"/>
    <w:rsid w:val="00320DA6"/>
    <w:rsid w:val="00331345"/>
    <w:rsid w:val="0034720A"/>
    <w:rsid w:val="00353537"/>
    <w:rsid w:val="00354F50"/>
    <w:rsid w:val="00362280"/>
    <w:rsid w:val="00374830"/>
    <w:rsid w:val="00382D26"/>
    <w:rsid w:val="003910B3"/>
    <w:rsid w:val="003A25C3"/>
    <w:rsid w:val="003D2557"/>
    <w:rsid w:val="003D2ED7"/>
    <w:rsid w:val="003D715E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E518A"/>
    <w:rsid w:val="004F4FB4"/>
    <w:rsid w:val="004F7B53"/>
    <w:rsid w:val="004F7C17"/>
    <w:rsid w:val="00501D58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956EC"/>
    <w:rsid w:val="00697CF3"/>
    <w:rsid w:val="006A73A9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016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4EED"/>
    <w:rsid w:val="009B2145"/>
    <w:rsid w:val="009C06FE"/>
    <w:rsid w:val="009C4C9A"/>
    <w:rsid w:val="009D1046"/>
    <w:rsid w:val="009D2765"/>
    <w:rsid w:val="009E2570"/>
    <w:rsid w:val="00A03779"/>
    <w:rsid w:val="00A11301"/>
    <w:rsid w:val="00A30AD6"/>
    <w:rsid w:val="00A37650"/>
    <w:rsid w:val="00A46037"/>
    <w:rsid w:val="00A6090E"/>
    <w:rsid w:val="00A72B6A"/>
    <w:rsid w:val="00A739C2"/>
    <w:rsid w:val="00A8550F"/>
    <w:rsid w:val="00A857E6"/>
    <w:rsid w:val="00AB1975"/>
    <w:rsid w:val="00AB1A12"/>
    <w:rsid w:val="00AB2DEE"/>
    <w:rsid w:val="00AC35E1"/>
    <w:rsid w:val="00AD452D"/>
    <w:rsid w:val="00B12289"/>
    <w:rsid w:val="00B12935"/>
    <w:rsid w:val="00B137E9"/>
    <w:rsid w:val="00B3013D"/>
    <w:rsid w:val="00B3144A"/>
    <w:rsid w:val="00B51973"/>
    <w:rsid w:val="00B5620B"/>
    <w:rsid w:val="00B71A35"/>
    <w:rsid w:val="00BA316B"/>
    <w:rsid w:val="00BA717F"/>
    <w:rsid w:val="00BA7A4A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2281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1FB5"/>
    <w:rsid w:val="00ED04E8"/>
    <w:rsid w:val="00ED1B99"/>
    <w:rsid w:val="00EE05CC"/>
    <w:rsid w:val="00EF0DE2"/>
    <w:rsid w:val="00EF2C19"/>
    <w:rsid w:val="00F01165"/>
    <w:rsid w:val="00F2079A"/>
    <w:rsid w:val="00F30EEB"/>
    <w:rsid w:val="00F44D77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50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41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3</cp:revision>
  <cp:lastPrinted>2003-10-05T22:49:00Z</cp:lastPrinted>
  <dcterms:created xsi:type="dcterms:W3CDTF">2018-08-06T04:07:00Z</dcterms:created>
  <dcterms:modified xsi:type="dcterms:W3CDTF">2018-08-06T05:12:00Z</dcterms:modified>
</cp:coreProperties>
</file>