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Default="000B4A6B" w:rsidP="00DD6618">
      <w:pPr>
        <w:rPr>
          <w:color w:val="7030A0"/>
          <w:sz w:val="28"/>
          <w:szCs w:val="28"/>
        </w:rPr>
      </w:pPr>
    </w:p>
    <w:p w14:paraId="7A12AAB0" w14:textId="465F35AF" w:rsidR="000E48EB" w:rsidRDefault="000E48EB" w:rsidP="000E48EB">
      <w:pPr>
        <w:ind w:left="720"/>
        <w:rPr>
          <w:sz w:val="36"/>
          <w:szCs w:val="36"/>
        </w:rPr>
      </w:pPr>
      <w:r>
        <w:rPr>
          <w:sz w:val="36"/>
          <w:szCs w:val="36"/>
        </w:rPr>
        <w:t>Initial Requirement</w:t>
      </w:r>
      <w:r w:rsidRPr="00FE6D44">
        <w:rPr>
          <w:sz w:val="36"/>
          <w:szCs w:val="36"/>
        </w:rPr>
        <w:t xml:space="preserve"> </w:t>
      </w:r>
      <w:r>
        <w:rPr>
          <w:sz w:val="36"/>
          <w:szCs w:val="36"/>
        </w:rPr>
        <w:t>Model</w:t>
      </w:r>
    </w:p>
    <w:p w14:paraId="62744D44" w14:textId="47955C2F" w:rsidR="00494099" w:rsidRPr="000E48EB" w:rsidRDefault="00494099" w:rsidP="00DD6618">
      <w:pPr>
        <w:rPr>
          <w:color w:val="7030A0"/>
          <w:sz w:val="28"/>
          <w:szCs w:val="28"/>
        </w:rPr>
      </w:pPr>
      <w:r w:rsidRPr="000E48EB">
        <w:rPr>
          <w:color w:val="2E74B5" w:themeColor="accent1" w:themeShade="BF"/>
          <w:sz w:val="28"/>
          <w:szCs w:val="28"/>
        </w:rPr>
        <w:t>VERSION INFORMATION</w:t>
      </w:r>
    </w:p>
    <w:tbl>
      <w:tblPr>
        <w:tblStyle w:val="ListTable3-Accent31"/>
        <w:tblW w:w="0" w:type="auto"/>
        <w:tblLook w:val="04A0" w:firstRow="1" w:lastRow="0" w:firstColumn="1" w:lastColumn="0" w:noHBand="0" w:noVBand="1"/>
      </w:tblPr>
      <w:tblGrid>
        <w:gridCol w:w="2254"/>
        <w:gridCol w:w="2254"/>
        <w:gridCol w:w="2254"/>
        <w:gridCol w:w="2254"/>
      </w:tblGrid>
      <w:tr w:rsidR="00A00A01" w14:paraId="51258ED8" w14:textId="77777777" w:rsidTr="00A00A0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2C515C0" w14:textId="77777777" w:rsidR="00A00A01" w:rsidRDefault="00262DEE" w:rsidP="00DD6618">
            <w:r>
              <w:t>Version</w:t>
            </w:r>
          </w:p>
        </w:tc>
        <w:tc>
          <w:tcPr>
            <w:tcW w:w="2254" w:type="dxa"/>
          </w:tcPr>
          <w:p w14:paraId="7DE03DBD"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Date</w:t>
            </w:r>
          </w:p>
        </w:tc>
        <w:tc>
          <w:tcPr>
            <w:tcW w:w="2254" w:type="dxa"/>
          </w:tcPr>
          <w:p w14:paraId="1EAD7772"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Author(s)</w:t>
            </w:r>
          </w:p>
        </w:tc>
        <w:tc>
          <w:tcPr>
            <w:tcW w:w="2254" w:type="dxa"/>
          </w:tcPr>
          <w:p w14:paraId="7FCC0695" w14:textId="77777777" w:rsidR="00A00A01" w:rsidRDefault="00262DEE" w:rsidP="00DD6618">
            <w:pPr>
              <w:cnfStyle w:val="100000000000" w:firstRow="1" w:lastRow="0" w:firstColumn="0" w:lastColumn="0" w:oddVBand="0" w:evenVBand="0" w:oddHBand="0" w:evenHBand="0" w:firstRowFirstColumn="0" w:firstRowLastColumn="0" w:lastRowFirstColumn="0" w:lastRowLastColumn="0"/>
            </w:pPr>
            <w:r>
              <w:t>Description</w:t>
            </w:r>
          </w:p>
        </w:tc>
      </w:tr>
      <w:tr w:rsidR="00A00A01" w14:paraId="7B895DCE"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E5D31B" w14:textId="7505C0C6" w:rsidR="00A00A01" w:rsidRPr="00262DEE" w:rsidRDefault="00F44027" w:rsidP="000E48EB">
            <w:pPr>
              <w:rPr>
                <w:b w:val="0"/>
              </w:rPr>
            </w:pPr>
            <w:r>
              <w:rPr>
                <w:b w:val="0"/>
              </w:rPr>
              <w:t>0.</w:t>
            </w:r>
            <w:r w:rsidR="00485DBA">
              <w:rPr>
                <w:b w:val="0"/>
              </w:rPr>
              <w:t>1</w:t>
            </w:r>
          </w:p>
        </w:tc>
        <w:tc>
          <w:tcPr>
            <w:tcW w:w="2254" w:type="dxa"/>
          </w:tcPr>
          <w:p w14:paraId="13E07619" w14:textId="46EFCB29" w:rsidR="00A00A01" w:rsidRPr="00262DEE" w:rsidRDefault="000E48EB" w:rsidP="00DD6618">
            <w:pPr>
              <w:cnfStyle w:val="000000100000" w:firstRow="0" w:lastRow="0" w:firstColumn="0" w:lastColumn="0" w:oddVBand="0" w:evenVBand="0" w:oddHBand="1" w:evenHBand="0" w:firstRowFirstColumn="0" w:firstRowLastColumn="0" w:lastRowFirstColumn="0" w:lastRowLastColumn="0"/>
            </w:pPr>
            <w:r>
              <w:t>04/04/2018</w:t>
            </w:r>
          </w:p>
        </w:tc>
        <w:tc>
          <w:tcPr>
            <w:tcW w:w="2254" w:type="dxa"/>
          </w:tcPr>
          <w:p w14:paraId="251F54E8"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Michelle Vinall</w:t>
            </w:r>
          </w:p>
        </w:tc>
        <w:tc>
          <w:tcPr>
            <w:tcW w:w="2254" w:type="dxa"/>
          </w:tcPr>
          <w:p w14:paraId="3E09081F" w14:textId="77777777" w:rsidR="00A00A01" w:rsidRPr="00262DEE" w:rsidRDefault="000B4A6B" w:rsidP="00DD6618">
            <w:pPr>
              <w:cnfStyle w:val="000000100000" w:firstRow="0" w:lastRow="0" w:firstColumn="0" w:lastColumn="0" w:oddVBand="0" w:evenVBand="0" w:oddHBand="1" w:evenHBand="0" w:firstRowFirstColumn="0" w:firstRowLastColumn="0" w:lastRowFirstColumn="0" w:lastRowLastColumn="0"/>
            </w:pPr>
            <w:r>
              <w:t>Initial draft</w:t>
            </w:r>
          </w:p>
        </w:tc>
      </w:tr>
      <w:tr w:rsidR="00A00A01" w14:paraId="4603B815" w14:textId="77777777" w:rsidTr="00A00A01">
        <w:tc>
          <w:tcPr>
            <w:cnfStyle w:val="001000000000" w:firstRow="0" w:lastRow="0" w:firstColumn="1" w:lastColumn="0" w:oddVBand="0" w:evenVBand="0" w:oddHBand="0" w:evenHBand="0" w:firstRowFirstColumn="0" w:firstRowLastColumn="0" w:lastRowFirstColumn="0" w:lastRowLastColumn="0"/>
            <w:tcW w:w="2254" w:type="dxa"/>
          </w:tcPr>
          <w:p w14:paraId="5FE0B227" w14:textId="78C15B58" w:rsidR="00A00A01" w:rsidRPr="00262DEE" w:rsidRDefault="00485DBA" w:rsidP="00DD6618">
            <w:pPr>
              <w:rPr>
                <w:b w:val="0"/>
              </w:rPr>
            </w:pPr>
            <w:r>
              <w:rPr>
                <w:b w:val="0"/>
              </w:rPr>
              <w:t>0.2</w:t>
            </w:r>
          </w:p>
        </w:tc>
        <w:tc>
          <w:tcPr>
            <w:tcW w:w="2254" w:type="dxa"/>
          </w:tcPr>
          <w:p w14:paraId="4A1F67FF" w14:textId="2CDA4312"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30/04/2018</w:t>
            </w:r>
          </w:p>
        </w:tc>
        <w:tc>
          <w:tcPr>
            <w:tcW w:w="2254" w:type="dxa"/>
          </w:tcPr>
          <w:p w14:paraId="31E575B5" w14:textId="4C4BC601"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Michelle Vinall</w:t>
            </w:r>
          </w:p>
        </w:tc>
        <w:tc>
          <w:tcPr>
            <w:tcW w:w="2254" w:type="dxa"/>
          </w:tcPr>
          <w:p w14:paraId="4AE172F3" w14:textId="0AF03E7C" w:rsidR="00A00A01" w:rsidRPr="00262DEE" w:rsidRDefault="00485DBA" w:rsidP="00DD6618">
            <w:pPr>
              <w:cnfStyle w:val="000000000000" w:firstRow="0" w:lastRow="0" w:firstColumn="0" w:lastColumn="0" w:oddVBand="0" w:evenVBand="0" w:oddHBand="0" w:evenHBand="0" w:firstRowFirstColumn="0" w:firstRowLastColumn="0" w:lastRowFirstColumn="0" w:lastRowLastColumn="0"/>
            </w:pPr>
            <w:r>
              <w:t>Final Draft</w:t>
            </w:r>
          </w:p>
        </w:tc>
      </w:tr>
      <w:tr w:rsidR="00A00A01" w14:paraId="7626F155" w14:textId="77777777" w:rsidTr="00A00A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7B9D55F" w14:textId="77777777" w:rsidR="00A00A01" w:rsidRPr="00262DEE" w:rsidRDefault="00A00A01" w:rsidP="00DD6618">
            <w:pPr>
              <w:rPr>
                <w:b w:val="0"/>
              </w:rPr>
            </w:pPr>
          </w:p>
        </w:tc>
        <w:tc>
          <w:tcPr>
            <w:tcW w:w="2254" w:type="dxa"/>
          </w:tcPr>
          <w:p w14:paraId="4F3B6BE3"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35A6BD28"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c>
          <w:tcPr>
            <w:tcW w:w="2254" w:type="dxa"/>
          </w:tcPr>
          <w:p w14:paraId="58B36B44" w14:textId="77777777" w:rsidR="00A00A01" w:rsidRPr="00262DEE" w:rsidRDefault="00A00A01" w:rsidP="00DD6618">
            <w:pPr>
              <w:cnfStyle w:val="000000100000" w:firstRow="0" w:lastRow="0" w:firstColumn="0" w:lastColumn="0" w:oddVBand="0" w:evenVBand="0" w:oddHBand="1" w:evenHBand="0" w:firstRowFirstColumn="0" w:firstRowLastColumn="0" w:lastRowFirstColumn="0" w:lastRowLastColumn="0"/>
            </w:pPr>
          </w:p>
        </w:tc>
      </w:tr>
    </w:tbl>
    <w:p w14:paraId="4F053DB8" w14:textId="77777777" w:rsidR="00A00A01" w:rsidRDefault="00A00A01" w:rsidP="00DD6618"/>
    <w:p w14:paraId="171D8ECB" w14:textId="77777777" w:rsidR="00A00A01" w:rsidRDefault="00A00A01"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723F49E3" w14:textId="77777777" w:rsidR="006214AD" w:rsidRDefault="006214AD" w:rsidP="00DD6618"/>
    <w:sdt>
      <w:sdtPr>
        <w:rPr>
          <w:rFonts w:asciiTheme="minorHAnsi" w:eastAsiaTheme="minorHAnsi" w:hAnsiTheme="minorHAnsi" w:cstheme="minorBidi"/>
          <w:color w:val="auto"/>
          <w:sz w:val="22"/>
          <w:szCs w:val="22"/>
          <w:lang w:val="en-AU"/>
        </w:rPr>
        <w:id w:val="1127123766"/>
        <w:docPartObj>
          <w:docPartGallery w:val="Table of Contents"/>
          <w:docPartUnique/>
        </w:docPartObj>
      </w:sdtPr>
      <w:sdtEndPr>
        <w:rPr>
          <w:b/>
          <w:bCs/>
          <w:noProof/>
        </w:rPr>
      </w:sdtEndPr>
      <w:sdtContent>
        <w:p w14:paraId="73FC493E" w14:textId="02C38378" w:rsidR="000E48EB" w:rsidRDefault="000E48EB">
          <w:pPr>
            <w:pStyle w:val="TOCHeading"/>
          </w:pPr>
          <w:r>
            <w:t>Contents</w:t>
          </w:r>
        </w:p>
        <w:p w14:paraId="656B335E" w14:textId="77777777" w:rsidR="00485DBA" w:rsidRDefault="000E48EB">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512871692" w:history="1">
            <w:r w:rsidR="00485DBA" w:rsidRPr="00D01BBE">
              <w:rPr>
                <w:rStyle w:val="Hyperlink"/>
                <w:noProof/>
              </w:rPr>
              <w:t>1.</w:t>
            </w:r>
            <w:r w:rsidR="00485DBA">
              <w:rPr>
                <w:rFonts w:eastAsiaTheme="minorEastAsia"/>
                <w:noProof/>
                <w:lang w:eastAsia="en-AU"/>
              </w:rPr>
              <w:tab/>
            </w:r>
            <w:r w:rsidR="00485DBA" w:rsidRPr="00D01BBE">
              <w:rPr>
                <w:rStyle w:val="Hyperlink"/>
                <w:noProof/>
              </w:rPr>
              <w:t>Introduction</w:t>
            </w:r>
            <w:r w:rsidR="00485DBA">
              <w:rPr>
                <w:noProof/>
                <w:webHidden/>
              </w:rPr>
              <w:tab/>
            </w:r>
            <w:r w:rsidR="00485DBA">
              <w:rPr>
                <w:noProof/>
                <w:webHidden/>
              </w:rPr>
              <w:fldChar w:fldCharType="begin"/>
            </w:r>
            <w:r w:rsidR="00485DBA">
              <w:rPr>
                <w:noProof/>
                <w:webHidden/>
              </w:rPr>
              <w:instrText xml:space="preserve"> PAGEREF _Toc512871692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5C9E92B6" w14:textId="77777777" w:rsidR="00485DBA" w:rsidRDefault="00D3004B">
          <w:pPr>
            <w:pStyle w:val="TOC2"/>
            <w:tabs>
              <w:tab w:val="left" w:pos="880"/>
              <w:tab w:val="right" w:leader="dot" w:pos="9016"/>
            </w:tabs>
            <w:rPr>
              <w:rFonts w:eastAsiaTheme="minorEastAsia"/>
              <w:noProof/>
              <w:lang w:eastAsia="en-AU"/>
            </w:rPr>
          </w:pPr>
          <w:hyperlink w:anchor="_Toc512871693" w:history="1">
            <w:r w:rsidR="00485DBA" w:rsidRPr="00D01BBE">
              <w:rPr>
                <w:rStyle w:val="Hyperlink"/>
                <w:noProof/>
              </w:rPr>
              <w:t>1.1.</w:t>
            </w:r>
            <w:r w:rsidR="00485DBA">
              <w:rPr>
                <w:rFonts w:eastAsiaTheme="minorEastAsia"/>
                <w:noProof/>
                <w:lang w:eastAsia="en-AU"/>
              </w:rPr>
              <w:tab/>
            </w:r>
            <w:r w:rsidR="00485DBA" w:rsidRPr="00D01BBE">
              <w:rPr>
                <w:rStyle w:val="Hyperlink"/>
                <w:noProof/>
              </w:rPr>
              <w:t>Purpose</w:t>
            </w:r>
            <w:r w:rsidR="00485DBA">
              <w:rPr>
                <w:noProof/>
                <w:webHidden/>
              </w:rPr>
              <w:tab/>
            </w:r>
            <w:r w:rsidR="00485DBA">
              <w:rPr>
                <w:noProof/>
                <w:webHidden/>
              </w:rPr>
              <w:fldChar w:fldCharType="begin"/>
            </w:r>
            <w:r w:rsidR="00485DBA">
              <w:rPr>
                <w:noProof/>
                <w:webHidden/>
              </w:rPr>
              <w:instrText xml:space="preserve"> PAGEREF _Toc512871693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4A6F29BB" w14:textId="77777777" w:rsidR="00485DBA" w:rsidRDefault="00D3004B">
          <w:pPr>
            <w:pStyle w:val="TOC2"/>
            <w:tabs>
              <w:tab w:val="left" w:pos="880"/>
              <w:tab w:val="right" w:leader="dot" w:pos="9016"/>
            </w:tabs>
            <w:rPr>
              <w:rFonts w:eastAsiaTheme="minorEastAsia"/>
              <w:noProof/>
              <w:lang w:eastAsia="en-AU"/>
            </w:rPr>
          </w:pPr>
          <w:hyperlink w:anchor="_Toc512871694" w:history="1">
            <w:r w:rsidR="00485DBA" w:rsidRPr="00D01BBE">
              <w:rPr>
                <w:rStyle w:val="Hyperlink"/>
                <w:noProof/>
              </w:rPr>
              <w:t>1.2.</w:t>
            </w:r>
            <w:r w:rsidR="00485DBA">
              <w:rPr>
                <w:rFonts w:eastAsiaTheme="minorEastAsia"/>
                <w:noProof/>
                <w:lang w:eastAsia="en-AU"/>
              </w:rPr>
              <w:tab/>
            </w:r>
            <w:r w:rsidR="00485DBA" w:rsidRPr="00D01BBE">
              <w:rPr>
                <w:rStyle w:val="Hyperlink"/>
                <w:noProof/>
              </w:rPr>
              <w:t>Scope</w:t>
            </w:r>
            <w:r w:rsidR="00485DBA">
              <w:rPr>
                <w:noProof/>
                <w:webHidden/>
              </w:rPr>
              <w:tab/>
            </w:r>
            <w:r w:rsidR="00485DBA">
              <w:rPr>
                <w:noProof/>
                <w:webHidden/>
              </w:rPr>
              <w:fldChar w:fldCharType="begin"/>
            </w:r>
            <w:r w:rsidR="00485DBA">
              <w:rPr>
                <w:noProof/>
                <w:webHidden/>
              </w:rPr>
              <w:instrText xml:space="preserve"> PAGEREF _Toc512871694 \h </w:instrText>
            </w:r>
            <w:r w:rsidR="00485DBA">
              <w:rPr>
                <w:noProof/>
                <w:webHidden/>
              </w:rPr>
            </w:r>
            <w:r w:rsidR="00485DBA">
              <w:rPr>
                <w:noProof/>
                <w:webHidden/>
              </w:rPr>
              <w:fldChar w:fldCharType="separate"/>
            </w:r>
            <w:r w:rsidR="00485DBA">
              <w:rPr>
                <w:noProof/>
                <w:webHidden/>
              </w:rPr>
              <w:t>4</w:t>
            </w:r>
            <w:r w:rsidR="00485DBA">
              <w:rPr>
                <w:noProof/>
                <w:webHidden/>
              </w:rPr>
              <w:fldChar w:fldCharType="end"/>
            </w:r>
          </w:hyperlink>
        </w:p>
        <w:p w14:paraId="25A0CE11" w14:textId="77777777" w:rsidR="00485DBA" w:rsidRDefault="00D3004B">
          <w:pPr>
            <w:pStyle w:val="TOC1"/>
            <w:tabs>
              <w:tab w:val="left" w:pos="440"/>
              <w:tab w:val="right" w:leader="dot" w:pos="9016"/>
            </w:tabs>
            <w:rPr>
              <w:rFonts w:eastAsiaTheme="minorEastAsia"/>
              <w:noProof/>
              <w:lang w:eastAsia="en-AU"/>
            </w:rPr>
          </w:pPr>
          <w:hyperlink w:anchor="_Toc512871695" w:history="1">
            <w:r w:rsidR="00485DBA" w:rsidRPr="00D01BBE">
              <w:rPr>
                <w:rStyle w:val="Hyperlink"/>
                <w:noProof/>
              </w:rPr>
              <w:t>2.</w:t>
            </w:r>
            <w:r w:rsidR="00485DBA">
              <w:rPr>
                <w:rFonts w:eastAsiaTheme="minorEastAsia"/>
                <w:noProof/>
                <w:lang w:eastAsia="en-AU"/>
              </w:rPr>
              <w:tab/>
            </w:r>
            <w:r w:rsidR="00485DBA" w:rsidRPr="00D01BBE">
              <w:rPr>
                <w:rStyle w:val="Hyperlink"/>
                <w:noProof/>
              </w:rPr>
              <w:t>System-Wide Functional Requirements</w:t>
            </w:r>
            <w:r w:rsidR="00485DBA">
              <w:rPr>
                <w:noProof/>
                <w:webHidden/>
              </w:rPr>
              <w:tab/>
            </w:r>
            <w:r w:rsidR="00485DBA">
              <w:rPr>
                <w:noProof/>
                <w:webHidden/>
              </w:rPr>
              <w:fldChar w:fldCharType="begin"/>
            </w:r>
            <w:r w:rsidR="00485DBA">
              <w:rPr>
                <w:noProof/>
                <w:webHidden/>
              </w:rPr>
              <w:instrText xml:space="preserve"> PAGEREF _Toc512871695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250E2191" w14:textId="77777777" w:rsidR="00485DBA" w:rsidRDefault="00D3004B">
          <w:pPr>
            <w:pStyle w:val="TOC1"/>
            <w:tabs>
              <w:tab w:val="left" w:pos="440"/>
              <w:tab w:val="right" w:leader="dot" w:pos="9016"/>
            </w:tabs>
            <w:rPr>
              <w:rFonts w:eastAsiaTheme="minorEastAsia"/>
              <w:noProof/>
              <w:lang w:eastAsia="en-AU"/>
            </w:rPr>
          </w:pPr>
          <w:hyperlink w:anchor="_Toc512871696" w:history="1">
            <w:r w:rsidR="00485DBA" w:rsidRPr="00D01BBE">
              <w:rPr>
                <w:rStyle w:val="Hyperlink"/>
                <w:noProof/>
              </w:rPr>
              <w:t>3)</w:t>
            </w:r>
            <w:r w:rsidR="00485DBA">
              <w:rPr>
                <w:rFonts w:eastAsiaTheme="minorEastAsia"/>
                <w:noProof/>
                <w:lang w:eastAsia="en-AU"/>
              </w:rPr>
              <w:tab/>
            </w:r>
            <w:r w:rsidR="00485DBA" w:rsidRPr="00D01BBE">
              <w:rPr>
                <w:rStyle w:val="Hyperlink"/>
                <w:noProof/>
              </w:rPr>
              <w:t>System Qualities</w:t>
            </w:r>
            <w:r w:rsidR="00485DBA">
              <w:rPr>
                <w:noProof/>
                <w:webHidden/>
              </w:rPr>
              <w:tab/>
            </w:r>
            <w:r w:rsidR="00485DBA">
              <w:rPr>
                <w:noProof/>
                <w:webHidden/>
              </w:rPr>
              <w:fldChar w:fldCharType="begin"/>
            </w:r>
            <w:r w:rsidR="00485DBA">
              <w:rPr>
                <w:noProof/>
                <w:webHidden/>
              </w:rPr>
              <w:instrText xml:space="preserve"> PAGEREF _Toc512871696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2A2A84C7" w14:textId="77777777" w:rsidR="00485DBA" w:rsidRDefault="00D3004B">
          <w:pPr>
            <w:pStyle w:val="TOC2"/>
            <w:tabs>
              <w:tab w:val="left" w:pos="660"/>
              <w:tab w:val="right" w:leader="dot" w:pos="9016"/>
            </w:tabs>
            <w:rPr>
              <w:rFonts w:eastAsiaTheme="minorEastAsia"/>
              <w:noProof/>
              <w:lang w:eastAsia="en-AU"/>
            </w:rPr>
          </w:pPr>
          <w:hyperlink w:anchor="_Toc512871697" w:history="1">
            <w:r w:rsidR="00485DBA" w:rsidRPr="00D01BBE">
              <w:rPr>
                <w:rStyle w:val="Hyperlink"/>
                <w:noProof/>
              </w:rPr>
              <w:t>a)</w:t>
            </w:r>
            <w:r w:rsidR="00485DBA">
              <w:rPr>
                <w:rFonts w:eastAsiaTheme="minorEastAsia"/>
                <w:noProof/>
                <w:lang w:eastAsia="en-AU"/>
              </w:rPr>
              <w:tab/>
            </w:r>
            <w:r w:rsidR="00485DBA" w:rsidRPr="00D01BBE">
              <w:rPr>
                <w:rStyle w:val="Hyperlink"/>
                <w:noProof/>
              </w:rPr>
              <w:t>External interface requirements (Non-functional requirements) –</w:t>
            </w:r>
            <w:r w:rsidR="00485DBA">
              <w:rPr>
                <w:noProof/>
                <w:webHidden/>
              </w:rPr>
              <w:tab/>
            </w:r>
            <w:r w:rsidR="00485DBA">
              <w:rPr>
                <w:noProof/>
                <w:webHidden/>
              </w:rPr>
              <w:fldChar w:fldCharType="begin"/>
            </w:r>
            <w:r w:rsidR="00485DBA">
              <w:rPr>
                <w:noProof/>
                <w:webHidden/>
              </w:rPr>
              <w:instrText xml:space="preserve"> PAGEREF _Toc512871697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3C349C9C" w14:textId="77777777" w:rsidR="00485DBA" w:rsidRDefault="00D3004B">
          <w:pPr>
            <w:pStyle w:val="TOC3"/>
            <w:tabs>
              <w:tab w:val="left" w:pos="880"/>
              <w:tab w:val="right" w:leader="dot" w:pos="9016"/>
            </w:tabs>
            <w:rPr>
              <w:rFonts w:eastAsiaTheme="minorEastAsia"/>
              <w:noProof/>
              <w:lang w:eastAsia="en-AU"/>
            </w:rPr>
          </w:pPr>
          <w:hyperlink w:anchor="_Toc512871698" w:history="1">
            <w:r w:rsidR="00485DBA" w:rsidRPr="00D01BBE">
              <w:rPr>
                <w:rStyle w:val="Hyperlink"/>
                <w:noProof/>
              </w:rPr>
              <w:t>i)</w:t>
            </w:r>
            <w:r w:rsidR="00485DBA">
              <w:rPr>
                <w:rFonts w:eastAsiaTheme="minorEastAsia"/>
                <w:noProof/>
                <w:lang w:eastAsia="en-AU"/>
              </w:rPr>
              <w:tab/>
            </w:r>
            <w:r w:rsidR="00485DBA" w:rsidRPr="00D01BBE">
              <w:rPr>
                <w:rStyle w:val="Hyperlink"/>
                <w:noProof/>
              </w:rPr>
              <w:t>Usability</w:t>
            </w:r>
            <w:r w:rsidR="00485DBA">
              <w:rPr>
                <w:noProof/>
                <w:webHidden/>
              </w:rPr>
              <w:tab/>
            </w:r>
            <w:r w:rsidR="00485DBA">
              <w:rPr>
                <w:noProof/>
                <w:webHidden/>
              </w:rPr>
              <w:fldChar w:fldCharType="begin"/>
            </w:r>
            <w:r w:rsidR="00485DBA">
              <w:rPr>
                <w:noProof/>
                <w:webHidden/>
              </w:rPr>
              <w:instrText xml:space="preserve"> PAGEREF _Toc512871698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4968F01A" w14:textId="77777777" w:rsidR="00485DBA" w:rsidRDefault="00D3004B">
          <w:pPr>
            <w:pStyle w:val="TOC3"/>
            <w:tabs>
              <w:tab w:val="left" w:pos="880"/>
              <w:tab w:val="right" w:leader="dot" w:pos="9016"/>
            </w:tabs>
            <w:rPr>
              <w:rFonts w:eastAsiaTheme="minorEastAsia"/>
              <w:noProof/>
              <w:lang w:eastAsia="en-AU"/>
            </w:rPr>
          </w:pPr>
          <w:hyperlink w:anchor="_Toc512871699" w:history="1">
            <w:r w:rsidR="00485DBA" w:rsidRPr="00D01BBE">
              <w:rPr>
                <w:rStyle w:val="Hyperlink"/>
                <w:noProof/>
              </w:rPr>
              <w:t>ii)</w:t>
            </w:r>
            <w:r w:rsidR="00485DBA">
              <w:rPr>
                <w:rFonts w:eastAsiaTheme="minorEastAsia"/>
                <w:noProof/>
                <w:lang w:eastAsia="en-AU"/>
              </w:rPr>
              <w:tab/>
            </w:r>
            <w:r w:rsidR="00485DBA" w:rsidRPr="00D01BBE">
              <w:rPr>
                <w:rStyle w:val="Hyperlink"/>
                <w:noProof/>
              </w:rPr>
              <w:t>Reliability</w:t>
            </w:r>
            <w:r w:rsidR="00485DBA">
              <w:rPr>
                <w:noProof/>
                <w:webHidden/>
              </w:rPr>
              <w:tab/>
            </w:r>
            <w:r w:rsidR="00485DBA">
              <w:rPr>
                <w:noProof/>
                <w:webHidden/>
              </w:rPr>
              <w:fldChar w:fldCharType="begin"/>
            </w:r>
            <w:r w:rsidR="00485DBA">
              <w:rPr>
                <w:noProof/>
                <w:webHidden/>
              </w:rPr>
              <w:instrText xml:space="preserve"> PAGEREF _Toc512871699 \h </w:instrText>
            </w:r>
            <w:r w:rsidR="00485DBA">
              <w:rPr>
                <w:noProof/>
                <w:webHidden/>
              </w:rPr>
            </w:r>
            <w:r w:rsidR="00485DBA">
              <w:rPr>
                <w:noProof/>
                <w:webHidden/>
              </w:rPr>
              <w:fldChar w:fldCharType="separate"/>
            </w:r>
            <w:r w:rsidR="00485DBA">
              <w:rPr>
                <w:noProof/>
                <w:webHidden/>
              </w:rPr>
              <w:t>5</w:t>
            </w:r>
            <w:r w:rsidR="00485DBA">
              <w:rPr>
                <w:noProof/>
                <w:webHidden/>
              </w:rPr>
              <w:fldChar w:fldCharType="end"/>
            </w:r>
          </w:hyperlink>
        </w:p>
        <w:p w14:paraId="59CFF0B5" w14:textId="77777777" w:rsidR="00485DBA" w:rsidRDefault="00D3004B">
          <w:pPr>
            <w:pStyle w:val="TOC3"/>
            <w:tabs>
              <w:tab w:val="left" w:pos="880"/>
              <w:tab w:val="right" w:leader="dot" w:pos="9016"/>
            </w:tabs>
            <w:rPr>
              <w:rFonts w:eastAsiaTheme="minorEastAsia"/>
              <w:noProof/>
              <w:lang w:eastAsia="en-AU"/>
            </w:rPr>
          </w:pPr>
          <w:hyperlink w:anchor="_Toc512871700" w:history="1">
            <w:r w:rsidR="00485DBA" w:rsidRPr="00D01BBE">
              <w:rPr>
                <w:rStyle w:val="Hyperlink"/>
                <w:noProof/>
              </w:rPr>
              <w:t>iii)</w:t>
            </w:r>
            <w:r w:rsidR="00485DBA">
              <w:rPr>
                <w:rFonts w:eastAsiaTheme="minorEastAsia"/>
                <w:noProof/>
                <w:lang w:eastAsia="en-AU"/>
              </w:rPr>
              <w:tab/>
            </w:r>
            <w:r w:rsidR="00485DBA" w:rsidRPr="00D01BBE">
              <w:rPr>
                <w:rStyle w:val="Hyperlink"/>
                <w:noProof/>
              </w:rPr>
              <w:t>Performance</w:t>
            </w:r>
            <w:r w:rsidR="00485DBA">
              <w:rPr>
                <w:noProof/>
                <w:webHidden/>
              </w:rPr>
              <w:tab/>
            </w:r>
            <w:r w:rsidR="00485DBA">
              <w:rPr>
                <w:noProof/>
                <w:webHidden/>
              </w:rPr>
              <w:fldChar w:fldCharType="begin"/>
            </w:r>
            <w:r w:rsidR="00485DBA">
              <w:rPr>
                <w:noProof/>
                <w:webHidden/>
              </w:rPr>
              <w:instrText xml:space="preserve"> PAGEREF _Toc512871700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195232BD" w14:textId="77777777" w:rsidR="00485DBA" w:rsidRDefault="00D3004B">
          <w:pPr>
            <w:pStyle w:val="TOC3"/>
            <w:tabs>
              <w:tab w:val="left" w:pos="880"/>
              <w:tab w:val="right" w:leader="dot" w:pos="9016"/>
            </w:tabs>
            <w:rPr>
              <w:rFonts w:eastAsiaTheme="minorEastAsia"/>
              <w:noProof/>
              <w:lang w:eastAsia="en-AU"/>
            </w:rPr>
          </w:pPr>
          <w:hyperlink w:anchor="_Toc512871701" w:history="1">
            <w:r w:rsidR="00485DBA" w:rsidRPr="00D01BBE">
              <w:rPr>
                <w:rStyle w:val="Hyperlink"/>
                <w:noProof/>
              </w:rPr>
              <w:t>iv)</w:t>
            </w:r>
            <w:r w:rsidR="00485DBA">
              <w:rPr>
                <w:rFonts w:eastAsiaTheme="minorEastAsia"/>
                <w:noProof/>
                <w:lang w:eastAsia="en-AU"/>
              </w:rPr>
              <w:tab/>
            </w:r>
            <w:r w:rsidR="00485DBA" w:rsidRPr="00D01BBE">
              <w:rPr>
                <w:rStyle w:val="Hyperlink"/>
                <w:noProof/>
              </w:rPr>
              <w:t>Supportability</w:t>
            </w:r>
            <w:r w:rsidR="00485DBA">
              <w:rPr>
                <w:noProof/>
                <w:webHidden/>
              </w:rPr>
              <w:tab/>
            </w:r>
            <w:r w:rsidR="00485DBA">
              <w:rPr>
                <w:noProof/>
                <w:webHidden/>
              </w:rPr>
              <w:fldChar w:fldCharType="begin"/>
            </w:r>
            <w:r w:rsidR="00485DBA">
              <w:rPr>
                <w:noProof/>
                <w:webHidden/>
              </w:rPr>
              <w:instrText xml:space="preserve"> PAGEREF _Toc512871701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01712E1E" w14:textId="77777777" w:rsidR="00485DBA" w:rsidRDefault="00D3004B">
          <w:pPr>
            <w:pStyle w:val="TOC3"/>
            <w:tabs>
              <w:tab w:val="left" w:pos="880"/>
              <w:tab w:val="right" w:leader="dot" w:pos="9016"/>
            </w:tabs>
            <w:rPr>
              <w:rFonts w:eastAsiaTheme="minorEastAsia"/>
              <w:noProof/>
              <w:lang w:eastAsia="en-AU"/>
            </w:rPr>
          </w:pPr>
          <w:hyperlink w:anchor="_Toc512871702" w:history="1">
            <w:r w:rsidR="00485DBA" w:rsidRPr="00D01BBE">
              <w:rPr>
                <w:rStyle w:val="Hyperlink"/>
                <w:noProof/>
              </w:rPr>
              <w:t>v)</w:t>
            </w:r>
            <w:r w:rsidR="00485DBA">
              <w:rPr>
                <w:rFonts w:eastAsiaTheme="minorEastAsia"/>
                <w:noProof/>
                <w:lang w:eastAsia="en-AU"/>
              </w:rPr>
              <w:tab/>
            </w:r>
            <w:r w:rsidR="00485DBA" w:rsidRPr="00D01BBE">
              <w:rPr>
                <w:rStyle w:val="Hyperlink"/>
                <w:noProof/>
              </w:rPr>
              <w:t>Security</w:t>
            </w:r>
            <w:r w:rsidR="00485DBA">
              <w:rPr>
                <w:noProof/>
                <w:webHidden/>
              </w:rPr>
              <w:tab/>
            </w:r>
            <w:r w:rsidR="00485DBA">
              <w:rPr>
                <w:noProof/>
                <w:webHidden/>
              </w:rPr>
              <w:fldChar w:fldCharType="begin"/>
            </w:r>
            <w:r w:rsidR="00485DBA">
              <w:rPr>
                <w:noProof/>
                <w:webHidden/>
              </w:rPr>
              <w:instrText xml:space="preserve"> PAGEREF _Toc512871702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6E02E3E0" w14:textId="77777777" w:rsidR="00485DBA" w:rsidRDefault="00D3004B">
          <w:pPr>
            <w:pStyle w:val="TOC1"/>
            <w:tabs>
              <w:tab w:val="right" w:leader="dot" w:pos="9016"/>
            </w:tabs>
            <w:rPr>
              <w:rFonts w:eastAsiaTheme="minorEastAsia"/>
              <w:noProof/>
              <w:lang w:eastAsia="en-AU"/>
            </w:rPr>
          </w:pPr>
          <w:hyperlink w:anchor="_Toc512871703" w:history="1">
            <w:r w:rsidR="00485DBA" w:rsidRPr="00D01BBE">
              <w:rPr>
                <w:rStyle w:val="Hyperlink"/>
                <w:noProof/>
              </w:rPr>
              <w:t>4. System Constraints</w:t>
            </w:r>
            <w:r w:rsidR="00485DBA">
              <w:rPr>
                <w:noProof/>
                <w:webHidden/>
              </w:rPr>
              <w:tab/>
            </w:r>
            <w:r w:rsidR="00485DBA">
              <w:rPr>
                <w:noProof/>
                <w:webHidden/>
              </w:rPr>
              <w:fldChar w:fldCharType="begin"/>
            </w:r>
            <w:r w:rsidR="00485DBA">
              <w:rPr>
                <w:noProof/>
                <w:webHidden/>
              </w:rPr>
              <w:instrText xml:space="preserve"> PAGEREF _Toc512871703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7FED044E" w14:textId="77777777" w:rsidR="00485DBA" w:rsidRDefault="00D3004B">
          <w:pPr>
            <w:pStyle w:val="TOC1"/>
            <w:tabs>
              <w:tab w:val="right" w:leader="dot" w:pos="9016"/>
            </w:tabs>
            <w:rPr>
              <w:rFonts w:eastAsiaTheme="minorEastAsia"/>
              <w:noProof/>
              <w:lang w:eastAsia="en-AU"/>
            </w:rPr>
          </w:pPr>
          <w:hyperlink w:anchor="_Toc512871704" w:history="1">
            <w:r w:rsidR="00485DBA" w:rsidRPr="00D01BBE">
              <w:rPr>
                <w:rStyle w:val="Hyperlink"/>
                <w:noProof/>
              </w:rPr>
              <w:t>5. Assumptions and dependencies</w:t>
            </w:r>
            <w:r w:rsidR="00485DBA">
              <w:rPr>
                <w:noProof/>
                <w:webHidden/>
              </w:rPr>
              <w:tab/>
            </w:r>
            <w:r w:rsidR="00485DBA">
              <w:rPr>
                <w:noProof/>
                <w:webHidden/>
              </w:rPr>
              <w:fldChar w:fldCharType="begin"/>
            </w:r>
            <w:r w:rsidR="00485DBA">
              <w:rPr>
                <w:noProof/>
                <w:webHidden/>
              </w:rPr>
              <w:instrText xml:space="preserve"> PAGEREF _Toc512871704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42CB1A59" w14:textId="77777777" w:rsidR="00485DBA" w:rsidRDefault="00D3004B">
          <w:pPr>
            <w:pStyle w:val="TOC1"/>
            <w:tabs>
              <w:tab w:val="right" w:leader="dot" w:pos="9016"/>
            </w:tabs>
            <w:rPr>
              <w:rFonts w:eastAsiaTheme="minorEastAsia"/>
              <w:noProof/>
              <w:lang w:eastAsia="en-AU"/>
            </w:rPr>
          </w:pPr>
          <w:hyperlink w:anchor="_Toc512871705" w:history="1">
            <w:r w:rsidR="00485DBA" w:rsidRPr="00D01BBE">
              <w:rPr>
                <w:rStyle w:val="Hyperlink"/>
                <w:noProof/>
              </w:rPr>
              <w:t>6. Domain Diagram</w:t>
            </w:r>
            <w:r w:rsidR="00485DBA">
              <w:rPr>
                <w:noProof/>
                <w:webHidden/>
              </w:rPr>
              <w:tab/>
            </w:r>
            <w:r w:rsidR="00485DBA">
              <w:rPr>
                <w:noProof/>
                <w:webHidden/>
              </w:rPr>
              <w:fldChar w:fldCharType="begin"/>
            </w:r>
            <w:r w:rsidR="00485DBA">
              <w:rPr>
                <w:noProof/>
                <w:webHidden/>
              </w:rPr>
              <w:instrText xml:space="preserve"> PAGEREF _Toc512871705 \h </w:instrText>
            </w:r>
            <w:r w:rsidR="00485DBA">
              <w:rPr>
                <w:noProof/>
                <w:webHidden/>
              </w:rPr>
            </w:r>
            <w:r w:rsidR="00485DBA">
              <w:rPr>
                <w:noProof/>
                <w:webHidden/>
              </w:rPr>
              <w:fldChar w:fldCharType="separate"/>
            </w:r>
            <w:r w:rsidR="00485DBA">
              <w:rPr>
                <w:noProof/>
                <w:webHidden/>
              </w:rPr>
              <w:t>6</w:t>
            </w:r>
            <w:r w:rsidR="00485DBA">
              <w:rPr>
                <w:noProof/>
                <w:webHidden/>
              </w:rPr>
              <w:fldChar w:fldCharType="end"/>
            </w:r>
          </w:hyperlink>
        </w:p>
        <w:p w14:paraId="04BEA579" w14:textId="77777777" w:rsidR="00485DBA" w:rsidRDefault="00D3004B">
          <w:pPr>
            <w:pStyle w:val="TOC1"/>
            <w:tabs>
              <w:tab w:val="left" w:pos="440"/>
              <w:tab w:val="right" w:leader="dot" w:pos="9016"/>
            </w:tabs>
            <w:rPr>
              <w:rFonts w:eastAsiaTheme="minorEastAsia"/>
              <w:noProof/>
              <w:lang w:eastAsia="en-AU"/>
            </w:rPr>
          </w:pPr>
          <w:hyperlink w:anchor="_Toc512871706" w:history="1">
            <w:r w:rsidR="00485DBA" w:rsidRPr="00D01BBE">
              <w:rPr>
                <w:rStyle w:val="Hyperlink"/>
                <w:noProof/>
              </w:rPr>
              <w:t>7.</w:t>
            </w:r>
            <w:r w:rsidR="00485DBA">
              <w:rPr>
                <w:rFonts w:eastAsiaTheme="minorEastAsia"/>
                <w:noProof/>
                <w:lang w:eastAsia="en-AU"/>
              </w:rPr>
              <w:tab/>
            </w:r>
            <w:r w:rsidR="00485DBA" w:rsidRPr="00D01BBE">
              <w:rPr>
                <w:rStyle w:val="Hyperlink"/>
                <w:noProof/>
              </w:rPr>
              <w:t>Functional requirements</w:t>
            </w:r>
            <w:r w:rsidR="00485DBA">
              <w:rPr>
                <w:noProof/>
                <w:webHidden/>
              </w:rPr>
              <w:tab/>
            </w:r>
            <w:r w:rsidR="00485DBA">
              <w:rPr>
                <w:noProof/>
                <w:webHidden/>
              </w:rPr>
              <w:fldChar w:fldCharType="begin"/>
            </w:r>
            <w:r w:rsidR="00485DBA">
              <w:rPr>
                <w:noProof/>
                <w:webHidden/>
              </w:rPr>
              <w:instrText xml:space="preserve"> PAGEREF _Toc512871706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20DEBDF8" w14:textId="77777777" w:rsidR="00485DBA" w:rsidRDefault="00D3004B">
          <w:pPr>
            <w:pStyle w:val="TOC2"/>
            <w:tabs>
              <w:tab w:val="left" w:pos="660"/>
              <w:tab w:val="right" w:leader="dot" w:pos="9016"/>
            </w:tabs>
            <w:rPr>
              <w:rFonts w:eastAsiaTheme="minorEastAsia"/>
              <w:noProof/>
              <w:lang w:eastAsia="en-AU"/>
            </w:rPr>
          </w:pPr>
          <w:hyperlink w:anchor="_Toc512871707" w:history="1">
            <w:r w:rsidR="00485DBA" w:rsidRPr="00D01BBE">
              <w:rPr>
                <w:rStyle w:val="Hyperlink"/>
                <w:noProof/>
              </w:rPr>
              <w:t>a)</w:t>
            </w:r>
            <w:r w:rsidR="00485DBA">
              <w:rPr>
                <w:rFonts w:eastAsiaTheme="minorEastAsia"/>
                <w:noProof/>
                <w:lang w:eastAsia="en-AU"/>
              </w:rPr>
              <w:tab/>
            </w:r>
            <w:r w:rsidR="00485DBA" w:rsidRPr="00D01BBE">
              <w:rPr>
                <w:rStyle w:val="Hyperlink"/>
                <w:noProof/>
              </w:rPr>
              <w:t>Use Case Descriptions</w:t>
            </w:r>
            <w:r w:rsidR="00485DBA">
              <w:rPr>
                <w:noProof/>
                <w:webHidden/>
              </w:rPr>
              <w:tab/>
            </w:r>
            <w:r w:rsidR="00485DBA">
              <w:rPr>
                <w:noProof/>
                <w:webHidden/>
              </w:rPr>
              <w:fldChar w:fldCharType="begin"/>
            </w:r>
            <w:r w:rsidR="00485DBA">
              <w:rPr>
                <w:noProof/>
                <w:webHidden/>
              </w:rPr>
              <w:instrText xml:space="preserve"> PAGEREF _Toc512871707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1C2A909D" w14:textId="77777777" w:rsidR="00485DBA" w:rsidRDefault="00D3004B">
          <w:pPr>
            <w:pStyle w:val="TOC3"/>
            <w:tabs>
              <w:tab w:val="left" w:pos="880"/>
              <w:tab w:val="right" w:leader="dot" w:pos="9016"/>
            </w:tabs>
            <w:rPr>
              <w:rFonts w:eastAsiaTheme="minorEastAsia"/>
              <w:noProof/>
              <w:lang w:eastAsia="en-AU"/>
            </w:rPr>
          </w:pPr>
          <w:hyperlink w:anchor="_Toc512871708" w:history="1">
            <w:r w:rsidR="00485DBA" w:rsidRPr="00D01BBE">
              <w:rPr>
                <w:rStyle w:val="Hyperlink"/>
                <w:noProof/>
              </w:rPr>
              <w:t>i)</w:t>
            </w:r>
            <w:r w:rsidR="00485DBA">
              <w:rPr>
                <w:rFonts w:eastAsiaTheme="minorEastAsia"/>
                <w:noProof/>
                <w:lang w:eastAsia="en-AU"/>
              </w:rPr>
              <w:tab/>
            </w:r>
            <w:r w:rsidR="00485DBA" w:rsidRPr="00D01BBE">
              <w:rPr>
                <w:rStyle w:val="Hyperlink"/>
                <w:noProof/>
              </w:rPr>
              <w:t>Use Case: End Goal: Launching Game</w:t>
            </w:r>
            <w:r w:rsidR="00485DBA">
              <w:rPr>
                <w:noProof/>
                <w:webHidden/>
              </w:rPr>
              <w:tab/>
            </w:r>
            <w:r w:rsidR="00485DBA">
              <w:rPr>
                <w:noProof/>
                <w:webHidden/>
              </w:rPr>
              <w:fldChar w:fldCharType="begin"/>
            </w:r>
            <w:r w:rsidR="00485DBA">
              <w:rPr>
                <w:noProof/>
                <w:webHidden/>
              </w:rPr>
              <w:instrText xml:space="preserve"> PAGEREF _Toc512871708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27FA8F62" w14:textId="77777777" w:rsidR="00485DBA" w:rsidRDefault="00D3004B">
          <w:pPr>
            <w:pStyle w:val="TOC3"/>
            <w:tabs>
              <w:tab w:val="left" w:pos="880"/>
              <w:tab w:val="right" w:leader="dot" w:pos="9016"/>
            </w:tabs>
            <w:rPr>
              <w:rFonts w:eastAsiaTheme="minorEastAsia"/>
              <w:noProof/>
              <w:lang w:eastAsia="en-AU"/>
            </w:rPr>
          </w:pPr>
          <w:hyperlink w:anchor="_Toc512871709" w:history="1">
            <w:r w:rsidR="00485DBA" w:rsidRPr="00D01BBE">
              <w:rPr>
                <w:rStyle w:val="Hyperlink"/>
                <w:noProof/>
              </w:rPr>
              <w:t>ii)</w:t>
            </w:r>
            <w:r w:rsidR="00485DBA">
              <w:rPr>
                <w:rFonts w:eastAsiaTheme="minorEastAsia"/>
                <w:noProof/>
                <w:lang w:eastAsia="en-AU"/>
              </w:rPr>
              <w:tab/>
            </w:r>
            <w:r w:rsidR="00485DBA" w:rsidRPr="00D01BBE">
              <w:rPr>
                <w:rStyle w:val="Hyperlink"/>
                <w:noProof/>
              </w:rPr>
              <w:t>Use Case: End Goal: Login</w:t>
            </w:r>
            <w:r w:rsidR="00485DBA">
              <w:rPr>
                <w:noProof/>
                <w:webHidden/>
              </w:rPr>
              <w:tab/>
            </w:r>
            <w:r w:rsidR="00485DBA">
              <w:rPr>
                <w:noProof/>
                <w:webHidden/>
              </w:rPr>
              <w:fldChar w:fldCharType="begin"/>
            </w:r>
            <w:r w:rsidR="00485DBA">
              <w:rPr>
                <w:noProof/>
                <w:webHidden/>
              </w:rPr>
              <w:instrText xml:space="preserve"> PAGEREF _Toc512871709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525B6CDB" w14:textId="77777777" w:rsidR="00485DBA" w:rsidRDefault="00D3004B">
          <w:pPr>
            <w:pStyle w:val="TOC3"/>
            <w:tabs>
              <w:tab w:val="left" w:pos="880"/>
              <w:tab w:val="right" w:leader="dot" w:pos="9016"/>
            </w:tabs>
            <w:rPr>
              <w:rFonts w:eastAsiaTheme="minorEastAsia"/>
              <w:noProof/>
              <w:lang w:eastAsia="en-AU"/>
            </w:rPr>
          </w:pPr>
          <w:hyperlink w:anchor="_Toc512871710" w:history="1">
            <w:r w:rsidR="00485DBA" w:rsidRPr="00D01BBE">
              <w:rPr>
                <w:rStyle w:val="Hyperlink"/>
                <w:noProof/>
              </w:rPr>
              <w:t>iii)</w:t>
            </w:r>
            <w:r w:rsidR="00485DBA">
              <w:rPr>
                <w:rFonts w:eastAsiaTheme="minorEastAsia"/>
                <w:noProof/>
                <w:lang w:eastAsia="en-AU"/>
              </w:rPr>
              <w:tab/>
            </w:r>
            <w:r w:rsidR="00485DBA" w:rsidRPr="00D01BBE">
              <w:rPr>
                <w:rStyle w:val="Hyperlink"/>
                <w:noProof/>
              </w:rPr>
              <w:t>Use Case: Login Registered users-Sub-function End Goal: Login</w:t>
            </w:r>
            <w:r w:rsidR="00485DBA">
              <w:rPr>
                <w:noProof/>
                <w:webHidden/>
              </w:rPr>
              <w:tab/>
            </w:r>
            <w:r w:rsidR="00485DBA">
              <w:rPr>
                <w:noProof/>
                <w:webHidden/>
              </w:rPr>
              <w:fldChar w:fldCharType="begin"/>
            </w:r>
            <w:r w:rsidR="00485DBA">
              <w:rPr>
                <w:noProof/>
                <w:webHidden/>
              </w:rPr>
              <w:instrText xml:space="preserve"> PAGEREF _Toc512871710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186BE7A0" w14:textId="77777777" w:rsidR="00485DBA" w:rsidRDefault="00D3004B">
          <w:pPr>
            <w:pStyle w:val="TOC3"/>
            <w:tabs>
              <w:tab w:val="left" w:pos="880"/>
              <w:tab w:val="right" w:leader="dot" w:pos="9016"/>
            </w:tabs>
            <w:rPr>
              <w:rFonts w:eastAsiaTheme="minorEastAsia"/>
              <w:noProof/>
              <w:lang w:eastAsia="en-AU"/>
            </w:rPr>
          </w:pPr>
          <w:hyperlink w:anchor="_Toc512871711" w:history="1">
            <w:r w:rsidR="00485DBA" w:rsidRPr="00D01BBE">
              <w:rPr>
                <w:rStyle w:val="Hyperlink"/>
                <w:noProof/>
              </w:rPr>
              <w:t>iv)</w:t>
            </w:r>
            <w:r w:rsidR="00485DBA">
              <w:rPr>
                <w:rFonts w:eastAsiaTheme="minorEastAsia"/>
                <w:noProof/>
                <w:lang w:eastAsia="en-AU"/>
              </w:rPr>
              <w:tab/>
            </w:r>
            <w:r w:rsidR="00485DBA" w:rsidRPr="00D01BBE">
              <w:rPr>
                <w:rStyle w:val="Hyperlink"/>
                <w:noProof/>
              </w:rPr>
              <w:t>Use Case: Login with Facebook-Sub-function End Goal: Login</w:t>
            </w:r>
            <w:r w:rsidR="00485DBA">
              <w:rPr>
                <w:noProof/>
                <w:webHidden/>
              </w:rPr>
              <w:tab/>
            </w:r>
            <w:r w:rsidR="00485DBA">
              <w:rPr>
                <w:noProof/>
                <w:webHidden/>
              </w:rPr>
              <w:fldChar w:fldCharType="begin"/>
            </w:r>
            <w:r w:rsidR="00485DBA">
              <w:rPr>
                <w:noProof/>
                <w:webHidden/>
              </w:rPr>
              <w:instrText xml:space="preserve"> PAGEREF _Toc512871711 \h </w:instrText>
            </w:r>
            <w:r w:rsidR="00485DBA">
              <w:rPr>
                <w:noProof/>
                <w:webHidden/>
              </w:rPr>
            </w:r>
            <w:r w:rsidR="00485DBA">
              <w:rPr>
                <w:noProof/>
                <w:webHidden/>
              </w:rPr>
              <w:fldChar w:fldCharType="separate"/>
            </w:r>
            <w:r w:rsidR="00485DBA">
              <w:rPr>
                <w:noProof/>
                <w:webHidden/>
              </w:rPr>
              <w:t>7</w:t>
            </w:r>
            <w:r w:rsidR="00485DBA">
              <w:rPr>
                <w:noProof/>
                <w:webHidden/>
              </w:rPr>
              <w:fldChar w:fldCharType="end"/>
            </w:r>
          </w:hyperlink>
        </w:p>
        <w:p w14:paraId="7EA1A556" w14:textId="77777777" w:rsidR="00485DBA" w:rsidRDefault="00D3004B">
          <w:pPr>
            <w:pStyle w:val="TOC3"/>
            <w:tabs>
              <w:tab w:val="left" w:pos="880"/>
              <w:tab w:val="right" w:leader="dot" w:pos="9016"/>
            </w:tabs>
            <w:rPr>
              <w:rFonts w:eastAsiaTheme="minorEastAsia"/>
              <w:noProof/>
              <w:lang w:eastAsia="en-AU"/>
            </w:rPr>
          </w:pPr>
          <w:hyperlink w:anchor="_Toc512871712" w:history="1">
            <w:r w:rsidR="00485DBA" w:rsidRPr="00D01BBE">
              <w:rPr>
                <w:rStyle w:val="Hyperlink"/>
                <w:noProof/>
              </w:rPr>
              <w:t>v)</w:t>
            </w:r>
            <w:r w:rsidR="00485DBA">
              <w:rPr>
                <w:rFonts w:eastAsiaTheme="minorEastAsia"/>
                <w:noProof/>
                <w:lang w:eastAsia="en-AU"/>
              </w:rPr>
              <w:tab/>
            </w:r>
            <w:r w:rsidR="00485DBA" w:rsidRPr="00D01BBE">
              <w:rPr>
                <w:rStyle w:val="Hyperlink"/>
                <w:noProof/>
              </w:rPr>
              <w:t>Use Case: Login with Google Play Services-Sub-function End Goal: Login</w:t>
            </w:r>
            <w:r w:rsidR="00485DBA">
              <w:rPr>
                <w:noProof/>
                <w:webHidden/>
              </w:rPr>
              <w:tab/>
            </w:r>
            <w:r w:rsidR="00485DBA">
              <w:rPr>
                <w:noProof/>
                <w:webHidden/>
              </w:rPr>
              <w:fldChar w:fldCharType="begin"/>
            </w:r>
            <w:r w:rsidR="00485DBA">
              <w:rPr>
                <w:noProof/>
                <w:webHidden/>
              </w:rPr>
              <w:instrText xml:space="preserve"> PAGEREF _Toc512871712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1A50C7A2" w14:textId="77777777" w:rsidR="00485DBA" w:rsidRDefault="00D3004B">
          <w:pPr>
            <w:pStyle w:val="TOC3"/>
            <w:tabs>
              <w:tab w:val="left" w:pos="880"/>
              <w:tab w:val="right" w:leader="dot" w:pos="9016"/>
            </w:tabs>
            <w:rPr>
              <w:rFonts w:eastAsiaTheme="minorEastAsia"/>
              <w:noProof/>
              <w:lang w:eastAsia="en-AU"/>
            </w:rPr>
          </w:pPr>
          <w:hyperlink w:anchor="_Toc512871713" w:history="1">
            <w:r w:rsidR="00485DBA" w:rsidRPr="00D01BBE">
              <w:rPr>
                <w:rStyle w:val="Hyperlink"/>
                <w:noProof/>
              </w:rPr>
              <w:t>vi)</w:t>
            </w:r>
            <w:r w:rsidR="00485DBA">
              <w:rPr>
                <w:rFonts w:eastAsiaTheme="minorEastAsia"/>
                <w:noProof/>
                <w:lang w:eastAsia="en-AU"/>
              </w:rPr>
              <w:tab/>
            </w:r>
            <w:r w:rsidR="00485DBA" w:rsidRPr="00D01BBE">
              <w:rPr>
                <w:rStyle w:val="Hyperlink"/>
                <w:noProof/>
              </w:rPr>
              <w:t>Use Case: Play as Guest-Sub-function End Goal: Login</w:t>
            </w:r>
            <w:r w:rsidR="00485DBA">
              <w:rPr>
                <w:noProof/>
                <w:webHidden/>
              </w:rPr>
              <w:tab/>
            </w:r>
            <w:r w:rsidR="00485DBA">
              <w:rPr>
                <w:noProof/>
                <w:webHidden/>
              </w:rPr>
              <w:fldChar w:fldCharType="begin"/>
            </w:r>
            <w:r w:rsidR="00485DBA">
              <w:rPr>
                <w:noProof/>
                <w:webHidden/>
              </w:rPr>
              <w:instrText xml:space="preserve"> PAGEREF _Toc512871713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28076134" w14:textId="77777777" w:rsidR="00485DBA" w:rsidRDefault="00D3004B">
          <w:pPr>
            <w:pStyle w:val="TOC3"/>
            <w:tabs>
              <w:tab w:val="right" w:leader="dot" w:pos="9016"/>
            </w:tabs>
            <w:rPr>
              <w:rFonts w:eastAsiaTheme="minorEastAsia"/>
              <w:noProof/>
              <w:lang w:eastAsia="en-AU"/>
            </w:rPr>
          </w:pPr>
          <w:hyperlink w:anchor="_Toc512871714" w:history="1">
            <w:r w:rsidR="00485DBA" w:rsidRPr="00D01BBE">
              <w:rPr>
                <w:rStyle w:val="Hyperlink"/>
                <w:noProof/>
              </w:rPr>
              <w:t>vii)        Use Case: End Goal:  User Submit Question</w:t>
            </w:r>
            <w:r w:rsidR="00485DBA">
              <w:rPr>
                <w:noProof/>
                <w:webHidden/>
              </w:rPr>
              <w:tab/>
            </w:r>
            <w:r w:rsidR="00485DBA">
              <w:rPr>
                <w:noProof/>
                <w:webHidden/>
              </w:rPr>
              <w:fldChar w:fldCharType="begin"/>
            </w:r>
            <w:r w:rsidR="00485DBA">
              <w:rPr>
                <w:noProof/>
                <w:webHidden/>
              </w:rPr>
              <w:instrText xml:space="preserve"> PAGEREF _Toc512871714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3E28C914" w14:textId="77777777" w:rsidR="00485DBA" w:rsidRDefault="00D3004B">
          <w:pPr>
            <w:pStyle w:val="TOC3"/>
            <w:tabs>
              <w:tab w:val="right" w:leader="dot" w:pos="9016"/>
            </w:tabs>
            <w:rPr>
              <w:rFonts w:eastAsiaTheme="minorEastAsia"/>
              <w:noProof/>
              <w:lang w:eastAsia="en-AU"/>
            </w:rPr>
          </w:pPr>
          <w:hyperlink w:anchor="_Toc512871715" w:history="1">
            <w:r w:rsidR="00485DBA" w:rsidRPr="00D01BBE">
              <w:rPr>
                <w:rStyle w:val="Hyperlink"/>
                <w:noProof/>
              </w:rPr>
              <w:t>viii)       Use Case:  End Goal: Start a Game</w:t>
            </w:r>
            <w:r w:rsidR="00485DBA">
              <w:rPr>
                <w:noProof/>
                <w:webHidden/>
              </w:rPr>
              <w:tab/>
            </w:r>
            <w:r w:rsidR="00485DBA">
              <w:rPr>
                <w:noProof/>
                <w:webHidden/>
              </w:rPr>
              <w:fldChar w:fldCharType="begin"/>
            </w:r>
            <w:r w:rsidR="00485DBA">
              <w:rPr>
                <w:noProof/>
                <w:webHidden/>
              </w:rPr>
              <w:instrText xml:space="preserve"> PAGEREF _Toc512871715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3DB6DF27" w14:textId="77777777" w:rsidR="00485DBA" w:rsidRDefault="00D3004B">
          <w:pPr>
            <w:pStyle w:val="TOC3"/>
            <w:tabs>
              <w:tab w:val="right" w:leader="dot" w:pos="9016"/>
            </w:tabs>
            <w:rPr>
              <w:rFonts w:eastAsiaTheme="minorEastAsia"/>
              <w:noProof/>
              <w:lang w:eastAsia="en-AU"/>
            </w:rPr>
          </w:pPr>
          <w:hyperlink w:anchor="_Toc512871716" w:history="1">
            <w:r w:rsidR="00485DBA" w:rsidRPr="00D01BBE">
              <w:rPr>
                <w:rStyle w:val="Hyperlink"/>
                <w:noProof/>
              </w:rPr>
              <w:t>ix)         Use Case: Choose Game Mode-Sub-function End Goal: Start a Game</w:t>
            </w:r>
            <w:r w:rsidR="00485DBA">
              <w:rPr>
                <w:noProof/>
                <w:webHidden/>
              </w:rPr>
              <w:tab/>
            </w:r>
            <w:r w:rsidR="00485DBA">
              <w:rPr>
                <w:noProof/>
                <w:webHidden/>
              </w:rPr>
              <w:fldChar w:fldCharType="begin"/>
            </w:r>
            <w:r w:rsidR="00485DBA">
              <w:rPr>
                <w:noProof/>
                <w:webHidden/>
              </w:rPr>
              <w:instrText xml:space="preserve"> PAGEREF _Toc512871716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2B9BC1AC" w14:textId="77777777" w:rsidR="00485DBA" w:rsidRDefault="00D3004B">
          <w:pPr>
            <w:pStyle w:val="TOC3"/>
            <w:tabs>
              <w:tab w:val="right" w:leader="dot" w:pos="9016"/>
            </w:tabs>
            <w:rPr>
              <w:rFonts w:eastAsiaTheme="minorEastAsia"/>
              <w:noProof/>
              <w:lang w:eastAsia="en-AU"/>
            </w:rPr>
          </w:pPr>
          <w:hyperlink w:anchor="_Toc512871717" w:history="1">
            <w:r w:rsidR="00485DBA" w:rsidRPr="00D01BBE">
              <w:rPr>
                <w:rStyle w:val="Hyperlink"/>
                <w:noProof/>
              </w:rPr>
              <w:t>x)          Use Case: Continue an existing game-Sub-function End Goal: Start a Game</w:t>
            </w:r>
            <w:r w:rsidR="00485DBA">
              <w:rPr>
                <w:noProof/>
                <w:webHidden/>
              </w:rPr>
              <w:tab/>
            </w:r>
            <w:r w:rsidR="00485DBA">
              <w:rPr>
                <w:noProof/>
                <w:webHidden/>
              </w:rPr>
              <w:fldChar w:fldCharType="begin"/>
            </w:r>
            <w:r w:rsidR="00485DBA">
              <w:rPr>
                <w:noProof/>
                <w:webHidden/>
              </w:rPr>
              <w:instrText xml:space="preserve"> PAGEREF _Toc512871717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1161A98C" w14:textId="77777777" w:rsidR="00485DBA" w:rsidRDefault="00D3004B">
          <w:pPr>
            <w:pStyle w:val="TOC3"/>
            <w:tabs>
              <w:tab w:val="right" w:leader="dot" w:pos="9016"/>
            </w:tabs>
            <w:rPr>
              <w:rFonts w:eastAsiaTheme="minorEastAsia"/>
              <w:noProof/>
              <w:lang w:eastAsia="en-AU"/>
            </w:rPr>
          </w:pPr>
          <w:hyperlink w:anchor="_Toc512871718" w:history="1">
            <w:r w:rsidR="00485DBA" w:rsidRPr="00D01BBE">
              <w:rPr>
                <w:rStyle w:val="Hyperlink"/>
                <w:noProof/>
              </w:rPr>
              <w:t>xi)         Use Case: End Goal: Answer question</w:t>
            </w:r>
            <w:r w:rsidR="00485DBA">
              <w:rPr>
                <w:noProof/>
                <w:webHidden/>
              </w:rPr>
              <w:tab/>
            </w:r>
            <w:r w:rsidR="00485DBA">
              <w:rPr>
                <w:noProof/>
                <w:webHidden/>
              </w:rPr>
              <w:fldChar w:fldCharType="begin"/>
            </w:r>
            <w:r w:rsidR="00485DBA">
              <w:rPr>
                <w:noProof/>
                <w:webHidden/>
              </w:rPr>
              <w:instrText xml:space="preserve"> PAGEREF _Toc512871718 \h </w:instrText>
            </w:r>
            <w:r w:rsidR="00485DBA">
              <w:rPr>
                <w:noProof/>
                <w:webHidden/>
              </w:rPr>
            </w:r>
            <w:r w:rsidR="00485DBA">
              <w:rPr>
                <w:noProof/>
                <w:webHidden/>
              </w:rPr>
              <w:fldChar w:fldCharType="separate"/>
            </w:r>
            <w:r w:rsidR="00485DBA">
              <w:rPr>
                <w:noProof/>
                <w:webHidden/>
              </w:rPr>
              <w:t>8</w:t>
            </w:r>
            <w:r w:rsidR="00485DBA">
              <w:rPr>
                <w:noProof/>
                <w:webHidden/>
              </w:rPr>
              <w:fldChar w:fldCharType="end"/>
            </w:r>
          </w:hyperlink>
        </w:p>
        <w:p w14:paraId="6AB20CF7" w14:textId="77777777" w:rsidR="00485DBA" w:rsidRDefault="00D3004B">
          <w:pPr>
            <w:pStyle w:val="TOC3"/>
            <w:tabs>
              <w:tab w:val="right" w:leader="dot" w:pos="9016"/>
            </w:tabs>
            <w:rPr>
              <w:rFonts w:eastAsiaTheme="minorEastAsia"/>
              <w:noProof/>
              <w:lang w:eastAsia="en-AU"/>
            </w:rPr>
          </w:pPr>
          <w:hyperlink w:anchor="_Toc512871719" w:history="1">
            <w:r w:rsidR="00485DBA" w:rsidRPr="00D01BBE">
              <w:rPr>
                <w:rStyle w:val="Hyperlink"/>
                <w:noProof/>
              </w:rPr>
              <w:t>xii)        Use Case: End Goal:  Facebook share</w:t>
            </w:r>
            <w:r w:rsidR="00485DBA">
              <w:rPr>
                <w:noProof/>
                <w:webHidden/>
              </w:rPr>
              <w:tab/>
            </w:r>
            <w:r w:rsidR="00485DBA">
              <w:rPr>
                <w:noProof/>
                <w:webHidden/>
              </w:rPr>
              <w:fldChar w:fldCharType="begin"/>
            </w:r>
            <w:r w:rsidR="00485DBA">
              <w:rPr>
                <w:noProof/>
                <w:webHidden/>
              </w:rPr>
              <w:instrText xml:space="preserve"> PAGEREF _Toc512871719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4BA846E8" w14:textId="77777777" w:rsidR="00485DBA" w:rsidRDefault="00D3004B">
          <w:pPr>
            <w:pStyle w:val="TOC3"/>
            <w:tabs>
              <w:tab w:val="right" w:leader="dot" w:pos="9016"/>
            </w:tabs>
            <w:rPr>
              <w:rFonts w:eastAsiaTheme="minorEastAsia"/>
              <w:noProof/>
              <w:lang w:eastAsia="en-AU"/>
            </w:rPr>
          </w:pPr>
          <w:hyperlink w:anchor="_Toc512871720" w:history="1">
            <w:r w:rsidR="00485DBA" w:rsidRPr="00D01BBE">
              <w:rPr>
                <w:rStyle w:val="Hyperlink"/>
                <w:noProof/>
              </w:rPr>
              <w:t>xiii)       Use Case: End Goal: Facebook Challenge/Invite</w:t>
            </w:r>
            <w:r w:rsidR="00485DBA">
              <w:rPr>
                <w:noProof/>
                <w:webHidden/>
              </w:rPr>
              <w:tab/>
            </w:r>
            <w:r w:rsidR="00485DBA">
              <w:rPr>
                <w:noProof/>
                <w:webHidden/>
              </w:rPr>
              <w:fldChar w:fldCharType="begin"/>
            </w:r>
            <w:r w:rsidR="00485DBA">
              <w:rPr>
                <w:noProof/>
                <w:webHidden/>
              </w:rPr>
              <w:instrText xml:space="preserve"> PAGEREF _Toc512871720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1B510B2" w14:textId="77777777" w:rsidR="00485DBA" w:rsidRDefault="00D3004B">
          <w:pPr>
            <w:pStyle w:val="TOC3"/>
            <w:tabs>
              <w:tab w:val="right" w:leader="dot" w:pos="9016"/>
            </w:tabs>
            <w:rPr>
              <w:rFonts w:eastAsiaTheme="minorEastAsia"/>
              <w:noProof/>
              <w:lang w:eastAsia="en-AU"/>
            </w:rPr>
          </w:pPr>
          <w:hyperlink w:anchor="_Toc512871721" w:history="1">
            <w:r w:rsidR="00485DBA" w:rsidRPr="00D01BBE">
              <w:rPr>
                <w:rStyle w:val="Hyperlink"/>
                <w:noProof/>
              </w:rPr>
              <w:t>xiv)       Use Case: End Goal: Check Leader board</w:t>
            </w:r>
            <w:r w:rsidR="00485DBA">
              <w:rPr>
                <w:noProof/>
                <w:webHidden/>
              </w:rPr>
              <w:tab/>
            </w:r>
            <w:r w:rsidR="00485DBA">
              <w:rPr>
                <w:noProof/>
                <w:webHidden/>
              </w:rPr>
              <w:fldChar w:fldCharType="begin"/>
            </w:r>
            <w:r w:rsidR="00485DBA">
              <w:rPr>
                <w:noProof/>
                <w:webHidden/>
              </w:rPr>
              <w:instrText xml:space="preserve"> PAGEREF _Toc512871721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6A4E2B0B" w14:textId="77777777" w:rsidR="00485DBA" w:rsidRDefault="00D3004B">
          <w:pPr>
            <w:pStyle w:val="TOC3"/>
            <w:tabs>
              <w:tab w:val="right" w:leader="dot" w:pos="9016"/>
            </w:tabs>
            <w:rPr>
              <w:rFonts w:eastAsiaTheme="minorEastAsia"/>
              <w:noProof/>
              <w:lang w:eastAsia="en-AU"/>
            </w:rPr>
          </w:pPr>
          <w:hyperlink w:anchor="_Toc512871722" w:history="1">
            <w:r w:rsidR="00485DBA" w:rsidRPr="00D01BBE">
              <w:rPr>
                <w:rStyle w:val="Hyperlink"/>
                <w:noProof/>
              </w:rPr>
              <w:t>xv)        Use Case: End Goal:  Check Achievements</w:t>
            </w:r>
            <w:r w:rsidR="00485DBA">
              <w:rPr>
                <w:noProof/>
                <w:webHidden/>
              </w:rPr>
              <w:tab/>
            </w:r>
            <w:r w:rsidR="00485DBA">
              <w:rPr>
                <w:noProof/>
                <w:webHidden/>
              </w:rPr>
              <w:fldChar w:fldCharType="begin"/>
            </w:r>
            <w:r w:rsidR="00485DBA">
              <w:rPr>
                <w:noProof/>
                <w:webHidden/>
              </w:rPr>
              <w:instrText xml:space="preserve"> PAGEREF _Toc512871722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3D62F8B" w14:textId="77777777" w:rsidR="00485DBA" w:rsidRDefault="00D3004B">
          <w:pPr>
            <w:pStyle w:val="TOC3"/>
            <w:tabs>
              <w:tab w:val="right" w:leader="dot" w:pos="9016"/>
            </w:tabs>
            <w:rPr>
              <w:rFonts w:eastAsiaTheme="minorEastAsia"/>
              <w:noProof/>
              <w:lang w:eastAsia="en-AU"/>
            </w:rPr>
          </w:pPr>
          <w:hyperlink w:anchor="_Toc512871723" w:history="1">
            <w:r w:rsidR="00485DBA" w:rsidRPr="00D01BBE">
              <w:rPr>
                <w:rStyle w:val="Hyperlink"/>
                <w:noProof/>
              </w:rPr>
              <w:t>xvi)       Use Case: End Goal: Exit application</w:t>
            </w:r>
            <w:r w:rsidR="00485DBA">
              <w:rPr>
                <w:noProof/>
                <w:webHidden/>
              </w:rPr>
              <w:tab/>
            </w:r>
            <w:r w:rsidR="00485DBA">
              <w:rPr>
                <w:noProof/>
                <w:webHidden/>
              </w:rPr>
              <w:fldChar w:fldCharType="begin"/>
            </w:r>
            <w:r w:rsidR="00485DBA">
              <w:rPr>
                <w:noProof/>
                <w:webHidden/>
              </w:rPr>
              <w:instrText xml:space="preserve"> PAGEREF _Toc512871723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AEACC93" w14:textId="77777777" w:rsidR="00485DBA" w:rsidRDefault="00D3004B">
          <w:pPr>
            <w:pStyle w:val="TOC1"/>
            <w:tabs>
              <w:tab w:val="right" w:leader="dot" w:pos="9016"/>
            </w:tabs>
            <w:rPr>
              <w:rFonts w:eastAsiaTheme="minorEastAsia"/>
              <w:noProof/>
              <w:lang w:eastAsia="en-AU"/>
            </w:rPr>
          </w:pPr>
          <w:hyperlink w:anchor="_Toc512871724" w:history="1">
            <w:r w:rsidR="00485DBA" w:rsidRPr="00D01BBE">
              <w:rPr>
                <w:rStyle w:val="Hyperlink"/>
                <w:noProof/>
              </w:rPr>
              <w:t>Full use Case Description for CCRD-Answer Question</w:t>
            </w:r>
            <w:r w:rsidR="00485DBA">
              <w:rPr>
                <w:noProof/>
                <w:webHidden/>
              </w:rPr>
              <w:tab/>
            </w:r>
            <w:r w:rsidR="00485DBA">
              <w:rPr>
                <w:noProof/>
                <w:webHidden/>
              </w:rPr>
              <w:fldChar w:fldCharType="begin"/>
            </w:r>
            <w:r w:rsidR="00485DBA">
              <w:rPr>
                <w:noProof/>
                <w:webHidden/>
              </w:rPr>
              <w:instrText xml:space="preserve"> PAGEREF _Toc512871724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7CB6FE83" w14:textId="77777777" w:rsidR="00485DBA" w:rsidRDefault="00D3004B">
          <w:pPr>
            <w:pStyle w:val="TOC3"/>
            <w:tabs>
              <w:tab w:val="right" w:leader="dot" w:pos="9016"/>
            </w:tabs>
            <w:rPr>
              <w:rFonts w:eastAsiaTheme="minorEastAsia"/>
              <w:noProof/>
              <w:lang w:eastAsia="en-AU"/>
            </w:rPr>
          </w:pPr>
          <w:hyperlink w:anchor="_Toc512871725" w:history="1">
            <w:r w:rsidR="00485DBA" w:rsidRPr="00D01BBE">
              <w:rPr>
                <w:rStyle w:val="Hyperlink"/>
                <w:noProof/>
              </w:rPr>
              <w:t>High Level Description</w:t>
            </w:r>
            <w:r w:rsidR="00485DBA">
              <w:rPr>
                <w:noProof/>
                <w:webHidden/>
              </w:rPr>
              <w:tab/>
            </w:r>
            <w:r w:rsidR="00485DBA">
              <w:rPr>
                <w:noProof/>
                <w:webHidden/>
              </w:rPr>
              <w:fldChar w:fldCharType="begin"/>
            </w:r>
            <w:r w:rsidR="00485DBA">
              <w:rPr>
                <w:noProof/>
                <w:webHidden/>
              </w:rPr>
              <w:instrText xml:space="preserve"> PAGEREF _Toc512871725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34EE300" w14:textId="77777777" w:rsidR="00485DBA" w:rsidRDefault="00D3004B">
          <w:pPr>
            <w:pStyle w:val="TOC3"/>
            <w:tabs>
              <w:tab w:val="right" w:leader="dot" w:pos="9016"/>
            </w:tabs>
            <w:rPr>
              <w:rFonts w:eastAsiaTheme="minorEastAsia"/>
              <w:noProof/>
              <w:lang w:eastAsia="en-AU"/>
            </w:rPr>
          </w:pPr>
          <w:hyperlink w:anchor="_Toc512871726" w:history="1">
            <w:r w:rsidR="00485DBA" w:rsidRPr="00D01BBE">
              <w:rPr>
                <w:rStyle w:val="Hyperlink"/>
                <w:noProof/>
              </w:rPr>
              <w:t>Event-response story</w:t>
            </w:r>
            <w:r w:rsidR="00485DBA">
              <w:rPr>
                <w:noProof/>
                <w:webHidden/>
              </w:rPr>
              <w:tab/>
            </w:r>
            <w:r w:rsidR="00485DBA">
              <w:rPr>
                <w:noProof/>
                <w:webHidden/>
              </w:rPr>
              <w:fldChar w:fldCharType="begin"/>
            </w:r>
            <w:r w:rsidR="00485DBA">
              <w:rPr>
                <w:noProof/>
                <w:webHidden/>
              </w:rPr>
              <w:instrText xml:space="preserve"> PAGEREF _Toc512871726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546730C5" w14:textId="77777777" w:rsidR="00485DBA" w:rsidRDefault="00D3004B">
          <w:pPr>
            <w:pStyle w:val="TOC3"/>
            <w:tabs>
              <w:tab w:val="right" w:leader="dot" w:pos="9016"/>
            </w:tabs>
            <w:rPr>
              <w:rFonts w:eastAsiaTheme="minorEastAsia"/>
              <w:noProof/>
              <w:lang w:eastAsia="en-AU"/>
            </w:rPr>
          </w:pPr>
          <w:hyperlink w:anchor="_Toc512871727" w:history="1">
            <w:r w:rsidR="00485DBA" w:rsidRPr="00D01BBE">
              <w:rPr>
                <w:rStyle w:val="Hyperlink"/>
                <w:noProof/>
              </w:rPr>
              <w:t>Trigger</w:t>
            </w:r>
            <w:r w:rsidR="00485DBA">
              <w:rPr>
                <w:noProof/>
                <w:webHidden/>
              </w:rPr>
              <w:tab/>
            </w:r>
            <w:r w:rsidR="00485DBA">
              <w:rPr>
                <w:noProof/>
                <w:webHidden/>
              </w:rPr>
              <w:fldChar w:fldCharType="begin"/>
            </w:r>
            <w:r w:rsidR="00485DBA">
              <w:rPr>
                <w:noProof/>
                <w:webHidden/>
              </w:rPr>
              <w:instrText xml:space="preserve"> PAGEREF _Toc512871727 \h </w:instrText>
            </w:r>
            <w:r w:rsidR="00485DBA">
              <w:rPr>
                <w:noProof/>
                <w:webHidden/>
              </w:rPr>
            </w:r>
            <w:r w:rsidR="00485DBA">
              <w:rPr>
                <w:noProof/>
                <w:webHidden/>
              </w:rPr>
              <w:fldChar w:fldCharType="separate"/>
            </w:r>
            <w:r w:rsidR="00485DBA">
              <w:rPr>
                <w:noProof/>
                <w:webHidden/>
              </w:rPr>
              <w:t>9</w:t>
            </w:r>
            <w:r w:rsidR="00485DBA">
              <w:rPr>
                <w:noProof/>
                <w:webHidden/>
              </w:rPr>
              <w:fldChar w:fldCharType="end"/>
            </w:r>
          </w:hyperlink>
        </w:p>
        <w:p w14:paraId="15C6D122" w14:textId="77777777" w:rsidR="00485DBA" w:rsidRDefault="00D3004B">
          <w:pPr>
            <w:pStyle w:val="TOC3"/>
            <w:tabs>
              <w:tab w:val="right" w:leader="dot" w:pos="9016"/>
            </w:tabs>
            <w:rPr>
              <w:rFonts w:eastAsiaTheme="minorEastAsia"/>
              <w:noProof/>
              <w:lang w:eastAsia="en-AU"/>
            </w:rPr>
          </w:pPr>
          <w:hyperlink w:anchor="_Toc512871728" w:history="1">
            <w:r w:rsidR="00485DBA" w:rsidRPr="00D01BBE">
              <w:rPr>
                <w:rStyle w:val="Hyperlink"/>
                <w:noProof/>
              </w:rPr>
              <w:t>Stakeholders</w:t>
            </w:r>
            <w:r w:rsidR="00485DBA">
              <w:rPr>
                <w:noProof/>
                <w:webHidden/>
              </w:rPr>
              <w:tab/>
            </w:r>
            <w:r w:rsidR="00485DBA">
              <w:rPr>
                <w:noProof/>
                <w:webHidden/>
              </w:rPr>
              <w:fldChar w:fldCharType="begin"/>
            </w:r>
            <w:r w:rsidR="00485DBA">
              <w:rPr>
                <w:noProof/>
                <w:webHidden/>
              </w:rPr>
              <w:instrText xml:space="preserve"> PAGEREF _Toc512871728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0751B77B" w14:textId="77777777" w:rsidR="00485DBA" w:rsidRDefault="00D3004B">
          <w:pPr>
            <w:pStyle w:val="TOC3"/>
            <w:tabs>
              <w:tab w:val="right" w:leader="dot" w:pos="9016"/>
            </w:tabs>
            <w:rPr>
              <w:rFonts w:eastAsiaTheme="minorEastAsia"/>
              <w:noProof/>
              <w:lang w:eastAsia="en-AU"/>
            </w:rPr>
          </w:pPr>
          <w:hyperlink w:anchor="_Toc512871729" w:history="1">
            <w:r w:rsidR="00485DBA" w:rsidRPr="00D01BBE">
              <w:rPr>
                <w:rStyle w:val="Hyperlink"/>
                <w:noProof/>
              </w:rPr>
              <w:t>Related Use Cases</w:t>
            </w:r>
            <w:r w:rsidR="00485DBA">
              <w:rPr>
                <w:noProof/>
                <w:webHidden/>
              </w:rPr>
              <w:tab/>
            </w:r>
            <w:r w:rsidR="00485DBA">
              <w:rPr>
                <w:noProof/>
                <w:webHidden/>
              </w:rPr>
              <w:fldChar w:fldCharType="begin"/>
            </w:r>
            <w:r w:rsidR="00485DBA">
              <w:rPr>
                <w:noProof/>
                <w:webHidden/>
              </w:rPr>
              <w:instrText xml:space="preserve"> PAGEREF _Toc512871729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64F8B103" w14:textId="77777777" w:rsidR="00485DBA" w:rsidRDefault="00D3004B">
          <w:pPr>
            <w:pStyle w:val="TOC2"/>
            <w:tabs>
              <w:tab w:val="right" w:leader="dot" w:pos="9016"/>
            </w:tabs>
            <w:rPr>
              <w:rFonts w:eastAsiaTheme="minorEastAsia"/>
              <w:noProof/>
              <w:lang w:eastAsia="en-AU"/>
            </w:rPr>
          </w:pPr>
          <w:hyperlink w:anchor="_Toc512871730" w:history="1">
            <w:r w:rsidR="00485DBA" w:rsidRPr="00D01BBE">
              <w:rPr>
                <w:rStyle w:val="Hyperlink"/>
                <w:noProof/>
              </w:rPr>
              <w:t>Pre-conditions</w:t>
            </w:r>
            <w:r w:rsidR="00485DBA">
              <w:rPr>
                <w:noProof/>
                <w:webHidden/>
              </w:rPr>
              <w:tab/>
            </w:r>
            <w:r w:rsidR="00485DBA">
              <w:rPr>
                <w:noProof/>
                <w:webHidden/>
              </w:rPr>
              <w:fldChar w:fldCharType="begin"/>
            </w:r>
            <w:r w:rsidR="00485DBA">
              <w:rPr>
                <w:noProof/>
                <w:webHidden/>
              </w:rPr>
              <w:instrText xml:space="preserve"> PAGEREF _Toc512871730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33ABBD4C" w14:textId="77777777" w:rsidR="00485DBA" w:rsidRDefault="00D3004B">
          <w:pPr>
            <w:pStyle w:val="TOC2"/>
            <w:tabs>
              <w:tab w:val="right" w:leader="dot" w:pos="9016"/>
            </w:tabs>
            <w:rPr>
              <w:rFonts w:eastAsiaTheme="minorEastAsia"/>
              <w:noProof/>
              <w:lang w:eastAsia="en-AU"/>
            </w:rPr>
          </w:pPr>
          <w:hyperlink w:anchor="_Toc512871731" w:history="1">
            <w:r w:rsidR="00485DBA" w:rsidRPr="00D01BBE">
              <w:rPr>
                <w:rStyle w:val="Hyperlink"/>
                <w:noProof/>
              </w:rPr>
              <w:t>Post-conditions</w:t>
            </w:r>
            <w:r w:rsidR="00485DBA">
              <w:rPr>
                <w:noProof/>
                <w:webHidden/>
              </w:rPr>
              <w:tab/>
            </w:r>
            <w:r w:rsidR="00485DBA">
              <w:rPr>
                <w:noProof/>
                <w:webHidden/>
              </w:rPr>
              <w:fldChar w:fldCharType="begin"/>
            </w:r>
            <w:r w:rsidR="00485DBA">
              <w:rPr>
                <w:noProof/>
                <w:webHidden/>
              </w:rPr>
              <w:instrText xml:space="preserve"> PAGEREF _Toc512871731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5E89D417" w14:textId="77777777" w:rsidR="00485DBA" w:rsidRDefault="00D3004B">
          <w:pPr>
            <w:pStyle w:val="TOC3"/>
            <w:tabs>
              <w:tab w:val="right" w:leader="dot" w:pos="9016"/>
            </w:tabs>
            <w:rPr>
              <w:rFonts w:eastAsiaTheme="minorEastAsia"/>
              <w:noProof/>
              <w:lang w:eastAsia="en-AU"/>
            </w:rPr>
          </w:pPr>
          <w:hyperlink w:anchor="_Toc512871732" w:history="1">
            <w:r w:rsidR="00485DBA" w:rsidRPr="00D01BBE">
              <w:rPr>
                <w:rStyle w:val="Hyperlink"/>
                <w:noProof/>
              </w:rPr>
              <w:t>Minimal guarantee</w:t>
            </w:r>
            <w:r w:rsidR="00485DBA">
              <w:rPr>
                <w:noProof/>
                <w:webHidden/>
              </w:rPr>
              <w:tab/>
            </w:r>
            <w:r w:rsidR="00485DBA">
              <w:rPr>
                <w:noProof/>
                <w:webHidden/>
              </w:rPr>
              <w:fldChar w:fldCharType="begin"/>
            </w:r>
            <w:r w:rsidR="00485DBA">
              <w:rPr>
                <w:noProof/>
                <w:webHidden/>
              </w:rPr>
              <w:instrText xml:space="preserve"> PAGEREF _Toc512871732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689A5B22" w14:textId="77777777" w:rsidR="00485DBA" w:rsidRDefault="00D3004B">
          <w:pPr>
            <w:pStyle w:val="TOC3"/>
            <w:tabs>
              <w:tab w:val="right" w:leader="dot" w:pos="9016"/>
            </w:tabs>
            <w:rPr>
              <w:rFonts w:eastAsiaTheme="minorEastAsia"/>
              <w:noProof/>
              <w:lang w:eastAsia="en-AU"/>
            </w:rPr>
          </w:pPr>
          <w:hyperlink w:anchor="_Toc512871733" w:history="1">
            <w:r w:rsidR="00485DBA" w:rsidRPr="00D01BBE">
              <w:rPr>
                <w:rStyle w:val="Hyperlink"/>
                <w:noProof/>
              </w:rPr>
              <w:t>Success guarantee</w:t>
            </w:r>
            <w:r w:rsidR="00485DBA">
              <w:rPr>
                <w:noProof/>
                <w:webHidden/>
              </w:rPr>
              <w:tab/>
            </w:r>
            <w:r w:rsidR="00485DBA">
              <w:rPr>
                <w:noProof/>
                <w:webHidden/>
              </w:rPr>
              <w:fldChar w:fldCharType="begin"/>
            </w:r>
            <w:r w:rsidR="00485DBA">
              <w:rPr>
                <w:noProof/>
                <w:webHidden/>
              </w:rPr>
              <w:instrText xml:space="preserve"> PAGEREF _Toc512871733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04A70CF5" w14:textId="77777777" w:rsidR="00485DBA" w:rsidRDefault="00D3004B">
          <w:pPr>
            <w:pStyle w:val="TOC3"/>
            <w:tabs>
              <w:tab w:val="right" w:leader="dot" w:pos="9016"/>
            </w:tabs>
            <w:rPr>
              <w:rFonts w:eastAsiaTheme="minorEastAsia"/>
              <w:noProof/>
              <w:lang w:eastAsia="en-AU"/>
            </w:rPr>
          </w:pPr>
          <w:hyperlink w:anchor="_Toc512871734" w:history="1">
            <w:r w:rsidR="00485DBA" w:rsidRPr="00D01BBE">
              <w:rPr>
                <w:rStyle w:val="Hyperlink"/>
                <w:noProof/>
              </w:rPr>
              <w:t>Normal Flow</w:t>
            </w:r>
            <w:r w:rsidR="00485DBA">
              <w:rPr>
                <w:noProof/>
                <w:webHidden/>
              </w:rPr>
              <w:tab/>
            </w:r>
            <w:r w:rsidR="00485DBA">
              <w:rPr>
                <w:noProof/>
                <w:webHidden/>
              </w:rPr>
              <w:fldChar w:fldCharType="begin"/>
            </w:r>
            <w:r w:rsidR="00485DBA">
              <w:rPr>
                <w:noProof/>
                <w:webHidden/>
              </w:rPr>
              <w:instrText xml:space="preserve"> PAGEREF _Toc512871734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17A8D22C" w14:textId="77777777" w:rsidR="00485DBA" w:rsidRDefault="00D3004B">
          <w:pPr>
            <w:pStyle w:val="TOC3"/>
            <w:tabs>
              <w:tab w:val="left" w:pos="1100"/>
              <w:tab w:val="right" w:leader="dot" w:pos="9016"/>
            </w:tabs>
            <w:rPr>
              <w:rFonts w:eastAsiaTheme="minorEastAsia"/>
              <w:noProof/>
              <w:lang w:eastAsia="en-AU"/>
            </w:rPr>
          </w:pPr>
          <w:hyperlink w:anchor="_Toc512871735" w:history="1">
            <w:r w:rsidR="00485DBA" w:rsidRPr="00D01BBE">
              <w:rPr>
                <w:rStyle w:val="Hyperlink"/>
                <w:noProof/>
              </w:rPr>
              <w:t>3.9</w:t>
            </w:r>
            <w:r w:rsidR="00485DBA">
              <w:rPr>
                <w:rFonts w:eastAsiaTheme="minorEastAsia"/>
                <w:noProof/>
                <w:lang w:eastAsia="en-AU"/>
              </w:rPr>
              <w:tab/>
            </w:r>
            <w:r w:rsidR="00485DBA" w:rsidRPr="00D01BBE">
              <w:rPr>
                <w:rStyle w:val="Hyperlink"/>
                <w:noProof/>
              </w:rPr>
              <w:t>Alternate Flows</w:t>
            </w:r>
            <w:r w:rsidR="00485DBA">
              <w:rPr>
                <w:noProof/>
                <w:webHidden/>
              </w:rPr>
              <w:tab/>
            </w:r>
            <w:r w:rsidR="00485DBA">
              <w:rPr>
                <w:noProof/>
                <w:webHidden/>
              </w:rPr>
              <w:fldChar w:fldCharType="begin"/>
            </w:r>
            <w:r w:rsidR="00485DBA">
              <w:rPr>
                <w:noProof/>
                <w:webHidden/>
              </w:rPr>
              <w:instrText xml:space="preserve"> PAGEREF _Toc512871735 \h </w:instrText>
            </w:r>
            <w:r w:rsidR="00485DBA">
              <w:rPr>
                <w:noProof/>
                <w:webHidden/>
              </w:rPr>
            </w:r>
            <w:r w:rsidR="00485DBA">
              <w:rPr>
                <w:noProof/>
                <w:webHidden/>
              </w:rPr>
              <w:fldChar w:fldCharType="separate"/>
            </w:r>
            <w:r w:rsidR="00485DBA">
              <w:rPr>
                <w:noProof/>
                <w:webHidden/>
              </w:rPr>
              <w:t>10</w:t>
            </w:r>
            <w:r w:rsidR="00485DBA">
              <w:rPr>
                <w:noProof/>
                <w:webHidden/>
              </w:rPr>
              <w:fldChar w:fldCharType="end"/>
            </w:r>
          </w:hyperlink>
        </w:p>
        <w:p w14:paraId="42939A2E" w14:textId="77777777" w:rsidR="00485DBA" w:rsidRDefault="00D3004B">
          <w:pPr>
            <w:pStyle w:val="TOC3"/>
            <w:tabs>
              <w:tab w:val="right" w:leader="dot" w:pos="9016"/>
            </w:tabs>
            <w:rPr>
              <w:rFonts w:eastAsiaTheme="minorEastAsia"/>
              <w:noProof/>
              <w:lang w:eastAsia="en-AU"/>
            </w:rPr>
          </w:pPr>
          <w:hyperlink w:anchor="_Toc512871736" w:history="1">
            <w:r w:rsidR="00485DBA" w:rsidRPr="00D01BBE">
              <w:rPr>
                <w:rStyle w:val="Hyperlink"/>
                <w:noProof/>
              </w:rPr>
              <w:t>Exception Flows</w:t>
            </w:r>
            <w:r w:rsidR="00485DBA">
              <w:rPr>
                <w:noProof/>
                <w:webHidden/>
              </w:rPr>
              <w:tab/>
            </w:r>
            <w:r w:rsidR="00485DBA">
              <w:rPr>
                <w:noProof/>
                <w:webHidden/>
              </w:rPr>
              <w:fldChar w:fldCharType="begin"/>
            </w:r>
            <w:r w:rsidR="00485DBA">
              <w:rPr>
                <w:noProof/>
                <w:webHidden/>
              </w:rPr>
              <w:instrText xml:space="preserve"> PAGEREF _Toc512871736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338EB965" w14:textId="77777777" w:rsidR="00485DBA" w:rsidRDefault="00D3004B">
          <w:pPr>
            <w:pStyle w:val="TOC3"/>
            <w:tabs>
              <w:tab w:val="right" w:leader="dot" w:pos="9016"/>
            </w:tabs>
            <w:rPr>
              <w:rFonts w:eastAsiaTheme="minorEastAsia"/>
              <w:noProof/>
              <w:lang w:eastAsia="en-AU"/>
            </w:rPr>
          </w:pPr>
          <w:hyperlink w:anchor="_Toc512871737" w:history="1">
            <w:r w:rsidR="00485DBA" w:rsidRPr="00D01BBE">
              <w:rPr>
                <w:rStyle w:val="Hyperlink"/>
                <w:noProof/>
              </w:rPr>
              <w:t>Key Scenarios</w:t>
            </w:r>
            <w:r w:rsidR="00485DBA">
              <w:rPr>
                <w:noProof/>
                <w:webHidden/>
              </w:rPr>
              <w:tab/>
            </w:r>
            <w:r w:rsidR="00485DBA">
              <w:rPr>
                <w:noProof/>
                <w:webHidden/>
              </w:rPr>
              <w:fldChar w:fldCharType="begin"/>
            </w:r>
            <w:r w:rsidR="00485DBA">
              <w:rPr>
                <w:noProof/>
                <w:webHidden/>
              </w:rPr>
              <w:instrText xml:space="preserve"> PAGEREF _Toc512871737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056B13A3" w14:textId="77777777" w:rsidR="00485DBA" w:rsidRDefault="00D3004B">
          <w:pPr>
            <w:pStyle w:val="TOC2"/>
            <w:tabs>
              <w:tab w:val="left" w:pos="660"/>
              <w:tab w:val="right" w:leader="dot" w:pos="9016"/>
            </w:tabs>
            <w:rPr>
              <w:rFonts w:eastAsiaTheme="minorEastAsia"/>
              <w:noProof/>
              <w:lang w:eastAsia="en-AU"/>
            </w:rPr>
          </w:pPr>
          <w:hyperlink w:anchor="_Toc512871738" w:history="1">
            <w:r w:rsidR="00485DBA" w:rsidRPr="00D01BBE">
              <w:rPr>
                <w:rStyle w:val="Hyperlink"/>
                <w:noProof/>
              </w:rPr>
              <w:t>b)</w:t>
            </w:r>
            <w:r w:rsidR="00485DBA">
              <w:rPr>
                <w:rFonts w:eastAsiaTheme="minorEastAsia"/>
                <w:noProof/>
                <w:lang w:eastAsia="en-AU"/>
              </w:rPr>
              <w:tab/>
            </w:r>
            <w:r w:rsidR="00485DBA" w:rsidRPr="00D01BBE">
              <w:rPr>
                <w:rStyle w:val="Hyperlink"/>
                <w:noProof/>
              </w:rPr>
              <w:t>Use case diagrams</w:t>
            </w:r>
            <w:r w:rsidR="00485DBA">
              <w:rPr>
                <w:noProof/>
                <w:webHidden/>
              </w:rPr>
              <w:tab/>
            </w:r>
            <w:r w:rsidR="00485DBA">
              <w:rPr>
                <w:noProof/>
                <w:webHidden/>
              </w:rPr>
              <w:fldChar w:fldCharType="begin"/>
            </w:r>
            <w:r w:rsidR="00485DBA">
              <w:rPr>
                <w:noProof/>
                <w:webHidden/>
              </w:rPr>
              <w:instrText xml:space="preserve"> PAGEREF _Toc512871738 \h </w:instrText>
            </w:r>
            <w:r w:rsidR="00485DBA">
              <w:rPr>
                <w:noProof/>
                <w:webHidden/>
              </w:rPr>
            </w:r>
            <w:r w:rsidR="00485DBA">
              <w:rPr>
                <w:noProof/>
                <w:webHidden/>
              </w:rPr>
              <w:fldChar w:fldCharType="separate"/>
            </w:r>
            <w:r w:rsidR="00485DBA">
              <w:rPr>
                <w:noProof/>
                <w:webHidden/>
              </w:rPr>
              <w:t>11</w:t>
            </w:r>
            <w:r w:rsidR="00485DBA">
              <w:rPr>
                <w:noProof/>
                <w:webHidden/>
              </w:rPr>
              <w:fldChar w:fldCharType="end"/>
            </w:r>
          </w:hyperlink>
        </w:p>
        <w:p w14:paraId="77DD13AD" w14:textId="77777777" w:rsidR="00485DBA" w:rsidRDefault="00D3004B">
          <w:pPr>
            <w:pStyle w:val="TOC3"/>
            <w:tabs>
              <w:tab w:val="left" w:pos="880"/>
              <w:tab w:val="right" w:leader="dot" w:pos="9016"/>
            </w:tabs>
            <w:rPr>
              <w:rFonts w:eastAsiaTheme="minorEastAsia"/>
              <w:noProof/>
              <w:lang w:eastAsia="en-AU"/>
            </w:rPr>
          </w:pPr>
          <w:hyperlink w:anchor="_Toc512871739" w:history="1">
            <w:r w:rsidR="00485DBA" w:rsidRPr="00D01BBE">
              <w:rPr>
                <w:rStyle w:val="Hyperlink"/>
                <w:noProof/>
              </w:rPr>
              <w:t>i)</w:t>
            </w:r>
            <w:r w:rsidR="00485DBA">
              <w:rPr>
                <w:rFonts w:eastAsiaTheme="minorEastAsia"/>
                <w:noProof/>
                <w:lang w:eastAsia="en-AU"/>
              </w:rPr>
              <w:tab/>
            </w:r>
            <w:r w:rsidR="00485DBA" w:rsidRPr="00D01BBE">
              <w:rPr>
                <w:rStyle w:val="Hyperlink"/>
                <w:noProof/>
              </w:rPr>
              <w:t>Use Case: End Goal: Login</w:t>
            </w:r>
            <w:r w:rsidR="00485DBA">
              <w:rPr>
                <w:noProof/>
                <w:webHidden/>
              </w:rPr>
              <w:tab/>
            </w:r>
            <w:r w:rsidR="00485DBA">
              <w:rPr>
                <w:noProof/>
                <w:webHidden/>
              </w:rPr>
              <w:fldChar w:fldCharType="begin"/>
            </w:r>
            <w:r w:rsidR="00485DBA">
              <w:rPr>
                <w:noProof/>
                <w:webHidden/>
              </w:rPr>
              <w:instrText xml:space="preserve"> PAGEREF _Toc512871739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7748CE47" w14:textId="77777777" w:rsidR="00485DBA" w:rsidRDefault="00D3004B">
          <w:pPr>
            <w:pStyle w:val="TOC3"/>
            <w:tabs>
              <w:tab w:val="right" w:leader="dot" w:pos="9016"/>
            </w:tabs>
            <w:rPr>
              <w:rFonts w:eastAsiaTheme="minorEastAsia"/>
              <w:noProof/>
              <w:lang w:eastAsia="en-AU"/>
            </w:rPr>
          </w:pPr>
          <w:hyperlink w:anchor="_Toc512871740" w:history="1">
            <w:r w:rsidR="00485DBA" w:rsidRPr="00D01BBE">
              <w:rPr>
                <w:rStyle w:val="Hyperlink"/>
                <w:noProof/>
              </w:rPr>
              <w:t>ii)     Use Case: End Goal:  User Submit Question</w:t>
            </w:r>
            <w:r w:rsidR="00485DBA">
              <w:rPr>
                <w:noProof/>
                <w:webHidden/>
              </w:rPr>
              <w:tab/>
            </w:r>
            <w:r w:rsidR="00485DBA">
              <w:rPr>
                <w:noProof/>
                <w:webHidden/>
              </w:rPr>
              <w:fldChar w:fldCharType="begin"/>
            </w:r>
            <w:r w:rsidR="00485DBA">
              <w:rPr>
                <w:noProof/>
                <w:webHidden/>
              </w:rPr>
              <w:instrText xml:space="preserve"> PAGEREF _Toc512871740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3F1E7281" w14:textId="77777777" w:rsidR="00485DBA" w:rsidRDefault="00D3004B">
          <w:pPr>
            <w:pStyle w:val="TOC3"/>
            <w:tabs>
              <w:tab w:val="right" w:leader="dot" w:pos="9016"/>
            </w:tabs>
            <w:rPr>
              <w:rFonts w:eastAsiaTheme="minorEastAsia"/>
              <w:noProof/>
              <w:lang w:eastAsia="en-AU"/>
            </w:rPr>
          </w:pPr>
          <w:hyperlink w:anchor="_Toc512871741" w:history="1">
            <w:r w:rsidR="00485DBA" w:rsidRPr="00D01BBE">
              <w:rPr>
                <w:rStyle w:val="Hyperlink"/>
                <w:noProof/>
              </w:rPr>
              <w:t>iii)    Use Case:  End Goal: Start a Game</w:t>
            </w:r>
            <w:r w:rsidR="00485DBA">
              <w:rPr>
                <w:noProof/>
                <w:webHidden/>
              </w:rPr>
              <w:tab/>
            </w:r>
            <w:r w:rsidR="00485DBA">
              <w:rPr>
                <w:noProof/>
                <w:webHidden/>
              </w:rPr>
              <w:fldChar w:fldCharType="begin"/>
            </w:r>
            <w:r w:rsidR="00485DBA">
              <w:rPr>
                <w:noProof/>
                <w:webHidden/>
              </w:rPr>
              <w:instrText xml:space="preserve"> PAGEREF _Toc512871741 \h </w:instrText>
            </w:r>
            <w:r w:rsidR="00485DBA">
              <w:rPr>
                <w:noProof/>
                <w:webHidden/>
              </w:rPr>
            </w:r>
            <w:r w:rsidR="00485DBA">
              <w:rPr>
                <w:noProof/>
                <w:webHidden/>
              </w:rPr>
              <w:fldChar w:fldCharType="separate"/>
            </w:r>
            <w:r w:rsidR="00485DBA">
              <w:rPr>
                <w:noProof/>
                <w:webHidden/>
              </w:rPr>
              <w:t>13</w:t>
            </w:r>
            <w:r w:rsidR="00485DBA">
              <w:rPr>
                <w:noProof/>
                <w:webHidden/>
              </w:rPr>
              <w:fldChar w:fldCharType="end"/>
            </w:r>
          </w:hyperlink>
        </w:p>
        <w:p w14:paraId="0E1B8A52" w14:textId="77777777" w:rsidR="00485DBA" w:rsidRDefault="00D3004B">
          <w:pPr>
            <w:pStyle w:val="TOC3"/>
            <w:tabs>
              <w:tab w:val="right" w:leader="dot" w:pos="9016"/>
            </w:tabs>
            <w:rPr>
              <w:rFonts w:eastAsiaTheme="minorEastAsia"/>
              <w:noProof/>
              <w:lang w:eastAsia="en-AU"/>
            </w:rPr>
          </w:pPr>
          <w:hyperlink w:anchor="_Toc512871742" w:history="1">
            <w:r w:rsidR="00485DBA" w:rsidRPr="00D01BBE">
              <w:rPr>
                <w:rStyle w:val="Hyperlink"/>
                <w:noProof/>
              </w:rPr>
              <w:t>iv)   Use Case: End Goal: Answer question</w:t>
            </w:r>
            <w:r w:rsidR="00485DBA">
              <w:rPr>
                <w:noProof/>
                <w:webHidden/>
              </w:rPr>
              <w:tab/>
            </w:r>
            <w:r w:rsidR="00485DBA">
              <w:rPr>
                <w:noProof/>
                <w:webHidden/>
              </w:rPr>
              <w:fldChar w:fldCharType="begin"/>
            </w:r>
            <w:r w:rsidR="00485DBA">
              <w:rPr>
                <w:noProof/>
                <w:webHidden/>
              </w:rPr>
              <w:instrText xml:space="preserve"> PAGEREF _Toc512871742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51961BE4" w14:textId="77777777" w:rsidR="00485DBA" w:rsidRDefault="00D3004B">
          <w:pPr>
            <w:pStyle w:val="TOC3"/>
            <w:tabs>
              <w:tab w:val="right" w:leader="dot" w:pos="9016"/>
            </w:tabs>
            <w:rPr>
              <w:rFonts w:eastAsiaTheme="minorEastAsia"/>
              <w:noProof/>
              <w:lang w:eastAsia="en-AU"/>
            </w:rPr>
          </w:pPr>
          <w:hyperlink w:anchor="_Toc512871743" w:history="1">
            <w:r w:rsidR="00485DBA" w:rsidRPr="00D01BBE">
              <w:rPr>
                <w:rStyle w:val="Hyperlink"/>
                <w:noProof/>
              </w:rPr>
              <w:t>v)    Use Case: End Goal: Facebook Share and Challenge/Invite</w:t>
            </w:r>
            <w:r w:rsidR="00485DBA">
              <w:rPr>
                <w:noProof/>
                <w:webHidden/>
              </w:rPr>
              <w:tab/>
            </w:r>
            <w:r w:rsidR="00485DBA">
              <w:rPr>
                <w:noProof/>
                <w:webHidden/>
              </w:rPr>
              <w:fldChar w:fldCharType="begin"/>
            </w:r>
            <w:r w:rsidR="00485DBA">
              <w:rPr>
                <w:noProof/>
                <w:webHidden/>
              </w:rPr>
              <w:instrText xml:space="preserve"> PAGEREF _Toc512871743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06B8EB33" w14:textId="77777777" w:rsidR="00485DBA" w:rsidRDefault="00D3004B">
          <w:pPr>
            <w:pStyle w:val="TOC3"/>
            <w:tabs>
              <w:tab w:val="right" w:leader="dot" w:pos="9016"/>
            </w:tabs>
            <w:rPr>
              <w:rFonts w:eastAsiaTheme="minorEastAsia"/>
              <w:noProof/>
              <w:lang w:eastAsia="en-AU"/>
            </w:rPr>
          </w:pPr>
          <w:hyperlink w:anchor="_Toc512871744" w:history="1">
            <w:r w:rsidR="00485DBA" w:rsidRPr="00D01BBE">
              <w:rPr>
                <w:rStyle w:val="Hyperlink"/>
                <w:noProof/>
              </w:rPr>
              <w:t>vi)    Use Case: End Goal: Check Leader board/Achievements</w:t>
            </w:r>
            <w:r w:rsidR="00485DBA">
              <w:rPr>
                <w:noProof/>
                <w:webHidden/>
              </w:rPr>
              <w:tab/>
            </w:r>
            <w:r w:rsidR="00485DBA">
              <w:rPr>
                <w:noProof/>
                <w:webHidden/>
              </w:rPr>
              <w:fldChar w:fldCharType="begin"/>
            </w:r>
            <w:r w:rsidR="00485DBA">
              <w:rPr>
                <w:noProof/>
                <w:webHidden/>
              </w:rPr>
              <w:instrText xml:space="preserve"> PAGEREF _Toc512871744 \h </w:instrText>
            </w:r>
            <w:r w:rsidR="00485DBA">
              <w:rPr>
                <w:noProof/>
                <w:webHidden/>
              </w:rPr>
            </w:r>
            <w:r w:rsidR="00485DBA">
              <w:rPr>
                <w:noProof/>
                <w:webHidden/>
              </w:rPr>
              <w:fldChar w:fldCharType="separate"/>
            </w:r>
            <w:r w:rsidR="00485DBA">
              <w:rPr>
                <w:noProof/>
                <w:webHidden/>
              </w:rPr>
              <w:t>14</w:t>
            </w:r>
            <w:r w:rsidR="00485DBA">
              <w:rPr>
                <w:noProof/>
                <w:webHidden/>
              </w:rPr>
              <w:fldChar w:fldCharType="end"/>
            </w:r>
          </w:hyperlink>
        </w:p>
        <w:p w14:paraId="3092B401" w14:textId="4CD782D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36DBA23A" w14:textId="77777777" w:rsidR="000E48EB" w:rsidRDefault="000E48EB" w:rsidP="00DD6618"/>
    <w:p w14:paraId="22EB5374" w14:textId="77777777" w:rsidR="000E48EB" w:rsidRDefault="000E48EB" w:rsidP="00DD6618"/>
    <w:p w14:paraId="38ED4E73" w14:textId="77777777" w:rsidR="000E48EB" w:rsidRDefault="000E48EB" w:rsidP="00DD6618"/>
    <w:p w14:paraId="02E76C4B" w14:textId="77777777" w:rsidR="000E48EB" w:rsidRDefault="000E48EB" w:rsidP="00DD6618"/>
    <w:p w14:paraId="03323CE9" w14:textId="77777777" w:rsidR="000E48EB" w:rsidRDefault="000E48EB" w:rsidP="00DD6618"/>
    <w:p w14:paraId="39576AF3" w14:textId="77777777" w:rsidR="000E48EB" w:rsidRDefault="000E48EB" w:rsidP="00DD6618"/>
    <w:p w14:paraId="69AEAE82" w14:textId="77777777" w:rsidR="000E48EB" w:rsidRDefault="000E48EB" w:rsidP="00DD6618"/>
    <w:p w14:paraId="6D69994D" w14:textId="77777777" w:rsidR="000E48EB" w:rsidRDefault="000E48EB" w:rsidP="00DD6618"/>
    <w:p w14:paraId="072B0448" w14:textId="77777777" w:rsidR="000E48EB" w:rsidRDefault="000E48EB" w:rsidP="00DD6618"/>
    <w:p w14:paraId="184FE173" w14:textId="77777777" w:rsidR="000E48EB" w:rsidRDefault="000E48EB" w:rsidP="00DD6618"/>
    <w:p w14:paraId="78E3BC16" w14:textId="5852EAE5" w:rsidR="00DD6618" w:rsidRDefault="00DD6618" w:rsidP="009363F8">
      <w:pPr>
        <w:pStyle w:val="Heading1"/>
      </w:pPr>
      <w:bookmarkStart w:id="0" w:name="_Toc512871692"/>
      <w:commentRangeStart w:id="1"/>
      <w:r w:rsidRPr="004D0A10">
        <w:rPr>
          <w:rStyle w:val="Heading1Char"/>
        </w:rPr>
        <w:lastRenderedPageBreak/>
        <w:t>Introduction</w:t>
      </w:r>
      <w:bookmarkEnd w:id="0"/>
      <w:commentRangeEnd w:id="1"/>
      <w:r w:rsidR="009363F8">
        <w:rPr>
          <w:rStyle w:val="CommentReference"/>
          <w:rFonts w:asciiTheme="minorHAnsi" w:eastAsiaTheme="minorHAnsi" w:hAnsiTheme="minorHAnsi" w:cstheme="minorBidi"/>
          <w:color w:val="auto"/>
        </w:rPr>
        <w:commentReference w:id="1"/>
      </w:r>
      <w:r w:rsidRPr="0013282E">
        <w:t xml:space="preserve"> </w:t>
      </w:r>
    </w:p>
    <w:p w14:paraId="7EC9D89D" w14:textId="41659A4C" w:rsidR="003F49CC" w:rsidRDefault="00262DEE" w:rsidP="00262DEE">
      <w:pPr>
        <w:ind w:left="900"/>
      </w:pPr>
      <w:commentRangeStart w:id="2"/>
      <w:commentRangeStart w:id="3"/>
      <w:r>
        <w:t>The aim of the Let’s Quiz project is to design an online</w:t>
      </w:r>
      <w:r w:rsidR="003F49CC">
        <w:t>,</w:t>
      </w:r>
      <w:r>
        <w:t xml:space="preserve"> </w:t>
      </w:r>
      <w:r w:rsidR="003F49CC">
        <w:t>multi-player,</w:t>
      </w:r>
      <w:r>
        <w:t xml:space="preserve"> trivia question game </w:t>
      </w:r>
      <w:r w:rsidR="00383124">
        <w:t xml:space="preserve">which asks users Science Fiction and Fantasy genre questions. The </w:t>
      </w:r>
      <w:r w:rsidR="009363F8">
        <w:t>game will</w:t>
      </w:r>
      <w:r w:rsidR="00383124">
        <w:t xml:space="preserve"> </w:t>
      </w:r>
      <w:r w:rsidR="00FB2DC7">
        <w:t>to allow</w:t>
      </w:r>
      <w:r w:rsidR="00383124">
        <w:t xml:space="preserve"> users to compete against each other in a timed round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It will</w:t>
      </w:r>
      <w:r>
        <w:t xml:space="preserve"> allows players to register</w:t>
      </w:r>
      <w:r w:rsidR="00383124">
        <w:t xml:space="preserve"> a lets Quiz account</w:t>
      </w:r>
      <w:r>
        <w:t xml:space="preserve"> or login using soci</w:t>
      </w:r>
      <w:r w:rsidR="00047C15">
        <w:t>al media accounts or as a guest. It will allow social interactions such as Invite friends</w:t>
      </w:r>
      <w:r w:rsidR="003F49CC">
        <w:t xml:space="preserve"> </w:t>
      </w:r>
      <w:r w:rsidR="005A2D8A">
        <w:t xml:space="preserve">and </w:t>
      </w:r>
      <w:r w:rsidR="00356FF5">
        <w:t>share</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commentRangeEnd w:id="2"/>
      <w:r w:rsidR="007F5A7C">
        <w:rPr>
          <w:rStyle w:val="CommentReference"/>
        </w:rPr>
        <w:commentReference w:id="2"/>
      </w:r>
      <w:commentRangeEnd w:id="3"/>
      <w:r w:rsidR="00527607">
        <w:rPr>
          <w:rStyle w:val="CommentReference"/>
        </w:rPr>
        <w:commentReference w:id="3"/>
      </w:r>
    </w:p>
    <w:p w14:paraId="53B3A35C" w14:textId="2A31F2F3" w:rsidR="00262DEE" w:rsidRDefault="00E12AD2" w:rsidP="00262DEE">
      <w:pPr>
        <w:ind w:left="900"/>
      </w:pPr>
      <w:r>
        <w:t xml:space="preserve">We are going to create the </w:t>
      </w:r>
      <w:r w:rsidR="00171651">
        <w:t>application</w:t>
      </w:r>
      <w:r>
        <w:t xml:space="preserve"> with the game engine Unity 3D, using C#</w:t>
      </w:r>
      <w:r w:rsidR="003F49CC">
        <w:t xml:space="preserve"> </w:t>
      </w:r>
      <w:r w:rsidR="008B2406">
        <w:t>as the primary programing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C53504">
      <w:pPr>
        <w:pStyle w:val="Heading2"/>
        <w:numPr>
          <w:ilvl w:val="1"/>
          <w:numId w:val="4"/>
        </w:numPr>
      </w:pPr>
      <w:bookmarkStart w:id="4" w:name="_Toc512871693"/>
      <w:r w:rsidRPr="00822EF3">
        <w:t>Purpose</w:t>
      </w:r>
      <w:bookmarkEnd w:id="4"/>
      <w:r w:rsidRPr="00822EF3">
        <w:t xml:space="preserve"> </w:t>
      </w:r>
    </w:p>
    <w:p w14:paraId="5B7D97D7" w14:textId="02D1C681" w:rsidR="00B56E7F" w:rsidRDefault="00596D22" w:rsidP="00B84C0B">
      <w:pPr>
        <w:ind w:left="900"/>
      </w:pPr>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C53504">
      <w:pPr>
        <w:pStyle w:val="Heading2"/>
        <w:numPr>
          <w:ilvl w:val="1"/>
          <w:numId w:val="4"/>
        </w:numPr>
      </w:pPr>
      <w:bookmarkStart w:id="5" w:name="_Toc512871694"/>
      <w:r w:rsidRPr="00822EF3">
        <w:t>Scope</w:t>
      </w:r>
      <w:bookmarkEnd w:id="5"/>
    </w:p>
    <w:p w14:paraId="29C37B65" w14:textId="39D35117" w:rsidR="00527607" w:rsidRDefault="00B84C0B" w:rsidP="00C53504">
      <w:pPr>
        <w:pStyle w:val="ListParagraph"/>
        <w:numPr>
          <w:ilvl w:val="0"/>
          <w:numId w:val="1"/>
        </w:numPr>
      </w:pPr>
      <w:commentRangeStart w:id="6"/>
      <w:r>
        <w:t xml:space="preserve">Produce an on-line </w:t>
      </w:r>
      <w:r w:rsidR="00527607">
        <w:t>single</w:t>
      </w:r>
      <w:r w:rsidR="00FB2DC7">
        <w:t xml:space="preserve"> game.</w:t>
      </w:r>
    </w:p>
    <w:p w14:paraId="630D077F" w14:textId="329C04FF" w:rsidR="00B84C0B" w:rsidRDefault="00FB2DC7" w:rsidP="00C53504">
      <w:pPr>
        <w:pStyle w:val="ListParagraph"/>
        <w:numPr>
          <w:ilvl w:val="0"/>
          <w:numId w:val="1"/>
        </w:numPr>
      </w:pPr>
      <w:r>
        <w:t>Produce an m</w:t>
      </w:r>
      <w:r w:rsidR="00B84C0B">
        <w:t>ultiplayer trivia</w:t>
      </w:r>
      <w:r>
        <w:t xml:space="preserve"> turn based</w:t>
      </w:r>
      <w:r w:rsidR="00B84C0B">
        <w:t xml:space="preserve"> game</w:t>
      </w:r>
      <w:commentRangeEnd w:id="6"/>
      <w:r w:rsidR="007F5A7C">
        <w:rPr>
          <w:rStyle w:val="CommentReference"/>
        </w:rPr>
        <w:commentReference w:id="6"/>
      </w:r>
    </w:p>
    <w:p w14:paraId="05E5845B" w14:textId="766964F2" w:rsidR="00B84C0B" w:rsidRDefault="00BB2497" w:rsidP="00C53504">
      <w:pPr>
        <w:pStyle w:val="ListParagraph"/>
        <w:numPr>
          <w:ilvl w:val="0"/>
          <w:numId w:val="1"/>
        </w:numPr>
      </w:pPr>
      <w:r>
        <w:t xml:space="preserve">Incorporate Facebook and Google </w:t>
      </w:r>
      <w:r w:rsidR="00171651">
        <w:t>Play Services</w:t>
      </w:r>
      <w:r>
        <w:t xml:space="preserve"> SDK’s into game</w:t>
      </w:r>
    </w:p>
    <w:p w14:paraId="51135C24" w14:textId="38C7E068" w:rsidR="00BB2497" w:rsidRDefault="00BB2497" w:rsidP="00C53504">
      <w:pPr>
        <w:pStyle w:val="ListParagraph"/>
        <w:numPr>
          <w:ilvl w:val="1"/>
          <w:numId w:val="1"/>
        </w:numPr>
      </w:pPr>
      <w:r>
        <w:t>Facebook login</w:t>
      </w:r>
    </w:p>
    <w:p w14:paraId="6EC2BD0C" w14:textId="61693A0D" w:rsidR="00BB2497" w:rsidRDefault="00BB2497" w:rsidP="00C53504">
      <w:pPr>
        <w:pStyle w:val="ListParagraph"/>
        <w:numPr>
          <w:ilvl w:val="1"/>
          <w:numId w:val="1"/>
        </w:numPr>
      </w:pPr>
      <w:commentRangeStart w:id="7"/>
      <w:commentRangeStart w:id="8"/>
      <w:r>
        <w:t>Facebook sharing</w:t>
      </w:r>
    </w:p>
    <w:p w14:paraId="3FDB6BBF" w14:textId="77777777" w:rsidR="00BB2497" w:rsidRDefault="00BB2497" w:rsidP="00C53504">
      <w:pPr>
        <w:pStyle w:val="ListParagraph"/>
        <w:numPr>
          <w:ilvl w:val="1"/>
          <w:numId w:val="1"/>
        </w:numPr>
      </w:pPr>
      <w:r>
        <w:t>Facebook inviting</w:t>
      </w:r>
    </w:p>
    <w:p w14:paraId="5FC157ED" w14:textId="2D9A4021" w:rsidR="00BB2497" w:rsidRDefault="00BB2497" w:rsidP="00C53504">
      <w:pPr>
        <w:pStyle w:val="ListParagraph"/>
        <w:numPr>
          <w:ilvl w:val="1"/>
          <w:numId w:val="1"/>
        </w:numPr>
      </w:pPr>
      <w:r>
        <w:t xml:space="preserve">Google </w:t>
      </w:r>
      <w:r w:rsidR="00171651">
        <w:t>Play Services</w:t>
      </w:r>
      <w:r>
        <w:t xml:space="preserve"> Leader board</w:t>
      </w:r>
    </w:p>
    <w:p w14:paraId="1756FB43" w14:textId="02F3C345" w:rsidR="00BB2497" w:rsidRPr="00BB2497" w:rsidRDefault="00171651" w:rsidP="00C53504">
      <w:pPr>
        <w:pStyle w:val="ListParagraph"/>
        <w:numPr>
          <w:ilvl w:val="1"/>
          <w:numId w:val="1"/>
        </w:numPr>
      </w:pPr>
      <w:r>
        <w:t>Google Play Services</w:t>
      </w:r>
      <w:r w:rsidR="00BB2497" w:rsidRPr="00BB2497">
        <w:t xml:space="preserve"> </w:t>
      </w:r>
      <w:r w:rsidR="00BB2497">
        <w:t>Achievements</w:t>
      </w:r>
    </w:p>
    <w:p w14:paraId="7EF1FCD9" w14:textId="24E13174" w:rsidR="00BB2497" w:rsidRPr="00BB2497" w:rsidRDefault="00171651" w:rsidP="00C53504">
      <w:pPr>
        <w:pStyle w:val="ListParagraph"/>
        <w:numPr>
          <w:ilvl w:val="1"/>
          <w:numId w:val="1"/>
        </w:numPr>
      </w:pPr>
      <w:r>
        <w:t>Google Play Services</w:t>
      </w:r>
      <w:r w:rsidR="00BB2497" w:rsidRPr="00BB2497">
        <w:t xml:space="preserve"> </w:t>
      </w:r>
      <w:r w:rsidR="00BB2497">
        <w:t>Login</w:t>
      </w:r>
      <w:commentRangeEnd w:id="7"/>
      <w:r w:rsidR="007F5A7C">
        <w:rPr>
          <w:rStyle w:val="CommentReference"/>
        </w:rPr>
        <w:commentReference w:id="7"/>
      </w:r>
      <w:commentRangeEnd w:id="8"/>
      <w:r w:rsidR="00527607">
        <w:rPr>
          <w:rStyle w:val="CommentReference"/>
        </w:rPr>
        <w:commentReference w:id="8"/>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3F32C54B" w14:textId="77777777" w:rsidR="00F8680E" w:rsidRDefault="00F8680E" w:rsidP="00C53504">
      <w:pPr>
        <w:pStyle w:val="ListParagraph"/>
        <w:numPr>
          <w:ilvl w:val="1"/>
          <w:numId w:val="1"/>
        </w:numPr>
      </w:pPr>
      <w:r>
        <w:t>M</w:t>
      </w:r>
      <w:r w:rsidRPr="00F8680E">
        <w:t>anaging game states of open games between players</w:t>
      </w:r>
    </w:p>
    <w:p w14:paraId="19C79C79" w14:textId="77777777" w:rsidR="00BB2497" w:rsidRDefault="00BB2497" w:rsidP="00C53504">
      <w:pPr>
        <w:pStyle w:val="ListParagraph"/>
        <w:numPr>
          <w:ilvl w:val="0"/>
          <w:numId w:val="1"/>
        </w:numPr>
      </w:pPr>
      <w:commentRangeStart w:id="9"/>
      <w:r>
        <w:t>Server integration</w:t>
      </w:r>
      <w:commentRangeEnd w:id="9"/>
      <w:r w:rsidR="007F5A7C">
        <w:rPr>
          <w:rStyle w:val="CommentReference"/>
        </w:rPr>
        <w:commentReference w:id="9"/>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77777777" w:rsidR="00B13B11" w:rsidRPr="00B13B11" w:rsidRDefault="00BB2497" w:rsidP="00C53504">
      <w:pPr>
        <w:pStyle w:val="ListParagraph"/>
        <w:numPr>
          <w:ilvl w:val="0"/>
          <w:numId w:val="1"/>
        </w:numPr>
      </w:pPr>
      <w:r>
        <w:t>Complete all tests to remove a bugs</w:t>
      </w:r>
    </w:p>
    <w:p w14:paraId="65522499" w14:textId="649BA330" w:rsidR="009B7863" w:rsidRDefault="009B7863" w:rsidP="00C53504">
      <w:pPr>
        <w:pStyle w:val="Heading1"/>
        <w:numPr>
          <w:ilvl w:val="0"/>
          <w:numId w:val="4"/>
        </w:numPr>
      </w:pPr>
      <w:bookmarkStart w:id="10" w:name="_Toc512871695"/>
      <w:commentRangeStart w:id="11"/>
      <w:commentRangeStart w:id="12"/>
      <w:r w:rsidRPr="00F841BA">
        <w:t>System-Wide Functional Requirements</w:t>
      </w:r>
      <w:bookmarkEnd w:id="10"/>
      <w:commentRangeEnd w:id="11"/>
      <w:r w:rsidR="007F5A7C">
        <w:rPr>
          <w:rStyle w:val="CommentReference"/>
          <w:rFonts w:asciiTheme="minorHAnsi" w:eastAsiaTheme="minorHAnsi" w:hAnsiTheme="minorHAnsi" w:cstheme="minorBidi"/>
          <w:color w:val="auto"/>
        </w:rPr>
        <w:commentReference w:id="11"/>
      </w:r>
      <w:commentRangeEnd w:id="12"/>
      <w:r w:rsidR="00BE51DB">
        <w:rPr>
          <w:rStyle w:val="CommentReference"/>
          <w:rFonts w:asciiTheme="minorHAnsi" w:eastAsiaTheme="minorHAnsi" w:hAnsiTheme="minorHAnsi" w:cstheme="minorBidi"/>
          <w:color w:val="auto"/>
        </w:rPr>
        <w:commentReference w:id="12"/>
      </w:r>
    </w:p>
    <w:p w14:paraId="3EC1FA74" w14:textId="77777777" w:rsidR="00136514" w:rsidRDefault="009B7863" w:rsidP="00C53504">
      <w:pPr>
        <w:pStyle w:val="ListParagraph"/>
        <w:numPr>
          <w:ilvl w:val="0"/>
          <w:numId w:val="5"/>
        </w:numPr>
      </w:pPr>
      <w:r>
        <w:t>F-2-</w:t>
      </w:r>
      <w:r w:rsidR="00136514">
        <w:t>Persistence Services</w:t>
      </w:r>
      <w:r w:rsidR="00444FFA">
        <w:t xml:space="preserve"> </w:t>
      </w:r>
    </w:p>
    <w:p w14:paraId="4726CF8C" w14:textId="0722BAA8" w:rsidR="00227FC7" w:rsidRDefault="00227FC7" w:rsidP="00227FC7">
      <w:pPr>
        <w:ind w:left="1080" w:hanging="1080"/>
      </w:pPr>
      <w:r>
        <w:t xml:space="preserve">               i)    </w:t>
      </w:r>
      <w:commentRangeStart w:id="13"/>
      <w:r w:rsidR="00347E53" w:rsidRPr="00347E53">
        <w:t>At the end of each round the application will upload game</w:t>
      </w:r>
      <w:r w:rsidR="00347E53">
        <w:t xml:space="preserve"> data to an online SQL database</w:t>
      </w:r>
      <w:commentRangeEnd w:id="13"/>
      <w:r w:rsidR="00BB643F">
        <w:rPr>
          <w:rStyle w:val="CommentReference"/>
        </w:rPr>
        <w:commentReference w:id="13"/>
      </w:r>
    </w:p>
    <w:p w14:paraId="4D51EB49" w14:textId="5C1BD1D6" w:rsidR="00182840" w:rsidRDefault="00227FC7" w:rsidP="00227FC7">
      <w:r>
        <w:t xml:space="preserve">       c)   </w:t>
      </w:r>
      <w:r w:rsidR="00136514">
        <w:t>F-3-</w:t>
      </w:r>
      <w:commentRangeStart w:id="14"/>
      <w:r w:rsidR="00136514">
        <w:t>Language Services</w:t>
      </w:r>
      <w:commentRangeEnd w:id="14"/>
      <w:r w:rsidR="00BB643F">
        <w:rPr>
          <w:rStyle w:val="CommentReference"/>
        </w:rPr>
        <w:commentReference w:id="14"/>
      </w:r>
    </w:p>
    <w:p w14:paraId="49C5A9BB" w14:textId="4F3AF8BD" w:rsidR="00136514" w:rsidRDefault="00227FC7" w:rsidP="00227FC7">
      <w:pPr>
        <w:tabs>
          <w:tab w:val="left" w:pos="720"/>
        </w:tabs>
        <w:ind w:left="1080" w:hanging="1080"/>
      </w:pPr>
      <w:r>
        <w:lastRenderedPageBreak/>
        <w:t xml:space="preserve">               i)    </w:t>
      </w:r>
      <w:r w:rsidR="00136514">
        <w:t>Language services will be integrated as English to start off with a hope of extending in future updates to support other languages</w:t>
      </w:r>
    </w:p>
    <w:p w14:paraId="3F0D39FC" w14:textId="7B4C6BDE" w:rsidR="00136514" w:rsidRDefault="00227FC7" w:rsidP="00227FC7">
      <w:pPr>
        <w:ind w:left="1080" w:hanging="1080"/>
      </w:pPr>
      <w:r>
        <w:t xml:space="preserve">               ii)    </w:t>
      </w:r>
      <w:r w:rsidR="00444FFA">
        <w:t xml:space="preserve">Services that allow players with a disability would be beneficial and will be implemented wherever possible  </w:t>
      </w:r>
    </w:p>
    <w:p w14:paraId="79764439" w14:textId="54D0C260" w:rsidR="00444FFA" w:rsidRDefault="00227FC7" w:rsidP="00227FC7">
      <w:pPr>
        <w:ind w:left="360"/>
      </w:pPr>
      <w:r>
        <w:t xml:space="preserve">d)   </w:t>
      </w:r>
      <w:r w:rsidR="00444FFA">
        <w:t xml:space="preserve">F-4 </w:t>
      </w:r>
      <w:commentRangeStart w:id="15"/>
      <w:r w:rsidR="00444FFA">
        <w:t>Networking Services</w:t>
      </w:r>
      <w:commentRangeEnd w:id="15"/>
      <w:r w:rsidR="00BB643F">
        <w:rPr>
          <w:rStyle w:val="CommentReference"/>
        </w:rPr>
        <w:commentReference w:id="15"/>
      </w:r>
    </w:p>
    <w:p w14:paraId="49242A14" w14:textId="77777777" w:rsidR="00172C0C" w:rsidRPr="00172C0C" w:rsidRDefault="00444FFA" w:rsidP="00C53504">
      <w:pPr>
        <w:pStyle w:val="ListParagraph"/>
        <w:numPr>
          <w:ilvl w:val="1"/>
          <w:numId w:val="5"/>
        </w:numPr>
      </w:pPr>
      <w:r>
        <w:t xml:space="preserve">Networking services will be required for multi-player playing or to login with Facebook or Google Services, and for </w:t>
      </w:r>
      <w:commentRangeStart w:id="16"/>
      <w:r>
        <w:t xml:space="preserve">the majority of </w:t>
      </w:r>
      <w:r w:rsidR="00492B48">
        <w:t>interactions available in the game</w:t>
      </w:r>
      <w:commentRangeEnd w:id="16"/>
      <w:r w:rsidR="00BB643F">
        <w:rPr>
          <w:rStyle w:val="CommentReference"/>
        </w:rPr>
        <w:commentReference w:id="16"/>
      </w:r>
      <w:r w:rsidR="00492B48">
        <w:t>.</w:t>
      </w:r>
      <w:r>
        <w:t xml:space="preserve"> </w:t>
      </w:r>
    </w:p>
    <w:p w14:paraId="0B6F2659" w14:textId="5D02679A" w:rsidR="00492B48" w:rsidRDefault="00DD6618" w:rsidP="00C53504">
      <w:pPr>
        <w:pStyle w:val="Heading1"/>
        <w:numPr>
          <w:ilvl w:val="0"/>
          <w:numId w:val="6"/>
        </w:numPr>
      </w:pPr>
      <w:bookmarkStart w:id="17" w:name="_Toc512871696"/>
      <w:r w:rsidRPr="00822EF3">
        <w:t>S</w:t>
      </w:r>
      <w:r w:rsidR="00492B48">
        <w:t>ystem</w:t>
      </w:r>
      <w:r w:rsidRPr="00822EF3">
        <w:t xml:space="preserve"> </w:t>
      </w:r>
      <w:r w:rsidR="00FA2CCC">
        <w:t>Qualities</w:t>
      </w:r>
      <w:bookmarkEnd w:id="17"/>
    </w:p>
    <w:p w14:paraId="0F8A42AE" w14:textId="66C1C4B6" w:rsidR="00CF53F9" w:rsidRDefault="00492B48" w:rsidP="00CF53F9">
      <w:r>
        <w:t xml:space="preserve">The </w:t>
      </w:r>
      <w:r w:rsidR="00A6657A">
        <w:t>non-functional requirements</w:t>
      </w:r>
      <w:r w:rsidR="00A6657A">
        <w:rPr>
          <w:rStyle w:val="CommentReference"/>
        </w:rPr>
        <w:commentReference w:id="18"/>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 xml:space="preserve">task, not what the task entails. The FURPS+ acronym sums up the requirements F-Functional, and the </w:t>
      </w:r>
      <w:commentRangeStart w:id="19"/>
      <w:commentRangeStart w:id="20"/>
      <w:r w:rsidR="00360498">
        <w:t>URPS</w:t>
      </w:r>
      <w:r w:rsidR="00347E53">
        <w:t>+</w:t>
      </w:r>
      <w:commentRangeEnd w:id="19"/>
      <w:r w:rsidR="00BB643F">
        <w:rPr>
          <w:rStyle w:val="CommentReference"/>
        </w:rPr>
        <w:commentReference w:id="19"/>
      </w:r>
      <w:commentRangeEnd w:id="20"/>
      <w:r w:rsidR="00CD40CC">
        <w:t xml:space="preserve"> meaning </w:t>
      </w:r>
      <w:r w:rsidR="00280BB9">
        <w:rPr>
          <w:rStyle w:val="CommentReference"/>
        </w:rPr>
        <w:commentReference w:id="20"/>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1F30005A" w:rsidR="00E12AD2" w:rsidRDefault="00DD6618" w:rsidP="00C53504">
      <w:pPr>
        <w:pStyle w:val="Heading2"/>
        <w:numPr>
          <w:ilvl w:val="1"/>
          <w:numId w:val="6"/>
        </w:numPr>
      </w:pPr>
      <w:bookmarkStart w:id="21" w:name="_Toc512871697"/>
      <w:r w:rsidRPr="00822EF3">
        <w:t>External interface requirements (Non-functional requirements) –</w:t>
      </w:r>
      <w:bookmarkEnd w:id="21"/>
      <w:r w:rsidR="00E12AD2" w:rsidRPr="00E12AD2">
        <w:t xml:space="preserve"> </w:t>
      </w:r>
    </w:p>
    <w:p w14:paraId="667DD98A" w14:textId="6DFBF21F" w:rsidR="00E12AD2" w:rsidRDefault="00E506C2" w:rsidP="00C53504">
      <w:pPr>
        <w:pStyle w:val="Heading3"/>
        <w:numPr>
          <w:ilvl w:val="2"/>
          <w:numId w:val="6"/>
        </w:numPr>
      </w:pPr>
      <w:bookmarkStart w:id="22" w:name="_Toc512871698"/>
      <w:r>
        <w:t>Usability</w:t>
      </w:r>
      <w:bookmarkEnd w:id="22"/>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77777777" w:rsidR="00136514" w:rsidRPr="00E506C2" w:rsidRDefault="00C905FE" w:rsidP="00C53504">
      <w:pPr>
        <w:pStyle w:val="ListParagraph"/>
        <w:numPr>
          <w:ilvl w:val="3"/>
          <w:numId w:val="6"/>
        </w:numPr>
      </w:pPr>
      <w:r>
        <w:t>The game mechanisms should be ea</w:t>
      </w:r>
      <w:r w:rsidR="00136514">
        <w:t>sy to learn, and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Default="00E12AD2" w:rsidP="00C53504">
      <w:pPr>
        <w:pStyle w:val="Heading3"/>
        <w:numPr>
          <w:ilvl w:val="2"/>
          <w:numId w:val="6"/>
        </w:numPr>
      </w:pPr>
      <w:bookmarkStart w:id="23" w:name="_Toc512871699"/>
      <w:r w:rsidRPr="00E12AD2">
        <w:t>Reliability</w:t>
      </w:r>
      <w:bookmarkEnd w:id="23"/>
    </w:p>
    <w:p w14:paraId="3FA9683F" w14:textId="2B8B415F" w:rsidR="00E506C2" w:rsidRDefault="00E506C2" w:rsidP="00C53504">
      <w:pPr>
        <w:pStyle w:val="Heading4"/>
        <w:numPr>
          <w:ilvl w:val="3"/>
          <w:numId w:val="6"/>
        </w:numPr>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3126F490" w:rsidR="007F1C32" w:rsidRDefault="006239E0" w:rsidP="00C53504">
      <w:pPr>
        <w:pStyle w:val="ListParagraph"/>
        <w:numPr>
          <w:ilvl w:val="4"/>
          <w:numId w:val="6"/>
        </w:numPr>
      </w:pPr>
      <w:r>
        <w:t>The application should have no more than 1 hour down time in any 2 month period</w:t>
      </w:r>
    </w:p>
    <w:p w14:paraId="606573C2" w14:textId="65892D9B" w:rsidR="00E506C2" w:rsidRDefault="00E506C2" w:rsidP="00C53504">
      <w:pPr>
        <w:pStyle w:val="Heading4"/>
        <w:numPr>
          <w:ilvl w:val="3"/>
          <w:numId w:val="6"/>
        </w:numPr>
      </w:pPr>
      <w:r w:rsidRPr="00E506C2">
        <w:t>Accessibility</w:t>
      </w:r>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Default="00E12AD2" w:rsidP="00C53504">
      <w:pPr>
        <w:pStyle w:val="Heading3"/>
        <w:numPr>
          <w:ilvl w:val="2"/>
          <w:numId w:val="6"/>
        </w:numPr>
      </w:pPr>
      <w:bookmarkStart w:id="24" w:name="_Toc512871700"/>
      <w:r w:rsidRPr="00E12AD2">
        <w:t>Performance</w:t>
      </w:r>
      <w:bookmarkEnd w:id="24"/>
    </w:p>
    <w:p w14:paraId="7D26B83C" w14:textId="12C91B67" w:rsidR="00A6757F" w:rsidRDefault="00E506C2" w:rsidP="00C53504">
      <w:pPr>
        <w:pStyle w:val="Heading4"/>
        <w:numPr>
          <w:ilvl w:val="3"/>
          <w:numId w:val="6"/>
        </w:numPr>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t>For game launch the game should be playable within 3</w:t>
      </w:r>
      <w:r w:rsidR="00FA2CCC">
        <w:t xml:space="preserve">0 seconds </w:t>
      </w:r>
      <w:r>
        <w:t>of launching optimum 1</w:t>
      </w:r>
      <w:r w:rsidR="00FA2CCC">
        <w:t>0 seconds</w:t>
      </w:r>
    </w:p>
    <w:p w14:paraId="31E53888" w14:textId="2878C4D6" w:rsidR="00A6757F" w:rsidRDefault="00A6757F" w:rsidP="00C53504">
      <w:pPr>
        <w:pStyle w:val="Heading4"/>
        <w:numPr>
          <w:ilvl w:val="3"/>
          <w:numId w:val="6"/>
        </w:numPr>
      </w:pPr>
      <w:r>
        <w:t>Capacity</w:t>
      </w:r>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C53504">
      <w:pPr>
        <w:pStyle w:val="Heading3"/>
        <w:numPr>
          <w:ilvl w:val="2"/>
          <w:numId w:val="6"/>
        </w:numPr>
      </w:pPr>
      <w:bookmarkStart w:id="25" w:name="_Toc512871701"/>
      <w:r>
        <w:t>Supportability</w:t>
      </w:r>
      <w:bookmarkEnd w:id="25"/>
    </w:p>
    <w:p w14:paraId="4DC44B90" w14:textId="34ECA1DD" w:rsidR="00A6757F" w:rsidRDefault="00A6757F" w:rsidP="00C53504">
      <w:pPr>
        <w:pStyle w:val="Heading4"/>
        <w:numPr>
          <w:ilvl w:val="3"/>
          <w:numId w:val="6"/>
        </w:numPr>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C53504">
      <w:pPr>
        <w:pStyle w:val="Heading4"/>
        <w:numPr>
          <w:ilvl w:val="3"/>
          <w:numId w:val="6"/>
        </w:numPr>
      </w:pPr>
      <w:r>
        <w:t>Maintainability</w:t>
      </w:r>
    </w:p>
    <w:p w14:paraId="2F721030" w14:textId="77777777" w:rsidR="00360498" w:rsidRDefault="00360498" w:rsidP="00C53504">
      <w:pPr>
        <w:pStyle w:val="ListParagraph"/>
        <w:numPr>
          <w:ilvl w:val="4"/>
          <w:numId w:val="6"/>
        </w:numPr>
      </w:pPr>
      <w:r>
        <w:t>The Game m</w:t>
      </w:r>
      <w:r w:rsidR="00AA2B8E">
        <w:t xml:space="preserve">ay wish to be added to in future updates so it will be </w:t>
      </w:r>
      <w:commentRangeStart w:id="26"/>
      <w:commentRangeStart w:id="27"/>
      <w:r w:rsidR="00AA2B8E">
        <w:t xml:space="preserve">advisable </w:t>
      </w:r>
      <w:commentRangeEnd w:id="26"/>
      <w:r w:rsidR="007E5FB8">
        <w:rPr>
          <w:rStyle w:val="CommentReference"/>
        </w:rPr>
        <w:commentReference w:id="26"/>
      </w:r>
      <w:commentRangeEnd w:id="27"/>
      <w:r w:rsidR="007658DC">
        <w:rPr>
          <w:rStyle w:val="CommentReference"/>
        </w:rPr>
        <w:commentReference w:id="27"/>
      </w:r>
      <w:r w:rsidR="00AA2B8E">
        <w:t>to begin with refactorable, clean code</w:t>
      </w:r>
      <w:r w:rsidR="00E23A16">
        <w:t xml:space="preserve"> and thorough documentation</w:t>
      </w:r>
    </w:p>
    <w:p w14:paraId="45E3C579" w14:textId="45A62B6B" w:rsidR="008904AD" w:rsidRDefault="008904AD" w:rsidP="00C53504">
      <w:pPr>
        <w:pStyle w:val="Heading4"/>
        <w:numPr>
          <w:ilvl w:val="3"/>
          <w:numId w:val="6"/>
        </w:numPr>
      </w:pPr>
      <w:r>
        <w:lastRenderedPageBreak/>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C53504">
      <w:pPr>
        <w:pStyle w:val="Heading3"/>
        <w:numPr>
          <w:ilvl w:val="2"/>
          <w:numId w:val="6"/>
        </w:numPr>
        <w:tabs>
          <w:tab w:val="left" w:pos="900"/>
        </w:tabs>
      </w:pPr>
      <w:bookmarkStart w:id="28" w:name="_Toc512871702"/>
      <w:r>
        <w:t>Security</w:t>
      </w:r>
      <w:bookmarkEnd w:id="28"/>
    </w:p>
    <w:p w14:paraId="3BDF200F" w14:textId="59692031" w:rsidR="004C1DBD" w:rsidRDefault="004C1DBD" w:rsidP="00C53504">
      <w:pPr>
        <w:pStyle w:val="ListParagraph"/>
        <w:numPr>
          <w:ilvl w:val="3"/>
          <w:numId w:val="6"/>
        </w:numPr>
      </w:pPr>
      <w:commentRangeStart w:id="29"/>
      <w:r w:rsidRPr="004C1DBD">
        <w:t xml:space="preserve">Security services </w:t>
      </w:r>
      <w:r w:rsidR="00A6657A">
        <w:t>are</w:t>
      </w:r>
      <w:r w:rsidRPr="004C1DBD">
        <w:t xml:space="preserve"> needed to authenticate users logins and will assist in these processes</w:t>
      </w:r>
      <w:commentRangeEnd w:id="29"/>
      <w:r w:rsidR="007E5FB8">
        <w:rPr>
          <w:rStyle w:val="CommentReference"/>
        </w:rPr>
        <w:commentReference w:id="29"/>
      </w:r>
    </w:p>
    <w:p w14:paraId="2B5A0BF6" w14:textId="36C23477" w:rsidR="00360498" w:rsidRPr="00897FBC" w:rsidRDefault="00360498" w:rsidP="008D4051">
      <w:pPr>
        <w:pStyle w:val="Heading1"/>
      </w:pPr>
      <w:bookmarkStart w:id="30" w:name="_Toc512871703"/>
      <w:r>
        <w:t>4</w:t>
      </w:r>
      <w:r w:rsidRPr="00822EF3">
        <w:t xml:space="preserve">. </w:t>
      </w:r>
      <w:r>
        <w:t>System Constraints</w:t>
      </w:r>
      <w:bookmarkEnd w:id="30"/>
      <w:r w:rsidRPr="00822EF3">
        <w:t xml:space="preserve"> </w:t>
      </w:r>
    </w:p>
    <w:p w14:paraId="3889B53C" w14:textId="77777777" w:rsidR="00360498" w:rsidRDefault="00360498" w:rsidP="00360498">
      <w:pPr>
        <w:ind w:left="900"/>
      </w:pPr>
      <w:r>
        <w:t>Constraints</w:t>
      </w:r>
      <w:r w:rsidR="008904AD">
        <w:t xml:space="preserve"> are the plus in FURPS+ and include</w:t>
      </w:r>
    </w:p>
    <w:p w14:paraId="77ACC2B1" w14:textId="77777777" w:rsidR="008D4051" w:rsidRDefault="00360498" w:rsidP="00C53504">
      <w:pPr>
        <w:pStyle w:val="ListParagraph"/>
        <w:numPr>
          <w:ilvl w:val="1"/>
          <w:numId w:val="2"/>
        </w:numPr>
      </w:pPr>
      <w:r>
        <w:t>The game will require an internet connection</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5BC7A165" w:rsidR="00263D85" w:rsidRPr="00263D85" w:rsidRDefault="00263D85" w:rsidP="008D4051">
      <w:pPr>
        <w:pStyle w:val="Heading1"/>
      </w:pPr>
      <w:bookmarkStart w:id="31" w:name="_Toc512871704"/>
      <w:r w:rsidRPr="00263D85">
        <w:t>5. Assumptions and dependencies</w:t>
      </w:r>
      <w:bookmarkEnd w:id="31"/>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2B29B5B4"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Pr="00263D85">
        <w:t xml:space="preserve"> 3d, Facebook SKD, </w:t>
      </w:r>
      <w:r w:rsidR="00171651" w:rsidRPr="00263D85">
        <w:t>and Google</w:t>
      </w:r>
      <w:r w:rsidRPr="00263D85">
        <w:t xml:space="preserve"> Play SKD. </w:t>
      </w:r>
    </w:p>
    <w:p w14:paraId="59EFD07E" w14:textId="02D5FF81"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Facebook and Google Play Services</w:t>
      </w:r>
      <w:r w:rsidRPr="00263D85">
        <w:t xml:space="preserve"> servers are available</w:t>
      </w:r>
    </w:p>
    <w:p w14:paraId="601E66E2" w14:textId="3AD0A264" w:rsidR="00493814" w:rsidRDefault="00263D85" w:rsidP="00454E69">
      <w:pPr>
        <w:pStyle w:val="Heading1"/>
      </w:pPr>
      <w:bookmarkStart w:id="32" w:name="_Toc512871705"/>
      <w:r>
        <w:t>6</w:t>
      </w:r>
      <w:r w:rsidR="003F5F92" w:rsidRPr="003F5F92">
        <w:t>. Diagram</w:t>
      </w:r>
      <w:bookmarkEnd w:id="32"/>
      <w:r w:rsidR="00C53504">
        <w:t>s</w:t>
      </w:r>
    </w:p>
    <w:p w14:paraId="6001A981" w14:textId="45BFC5EE" w:rsidR="00C53504" w:rsidRDefault="00C53504" w:rsidP="00C53504">
      <w:pPr>
        <w:pStyle w:val="Heading2"/>
        <w:numPr>
          <w:ilvl w:val="0"/>
          <w:numId w:val="22"/>
        </w:numPr>
      </w:pPr>
      <w:r>
        <w:t>Domain Diagram</w:t>
      </w:r>
    </w:p>
    <w:p w14:paraId="69192362" w14:textId="77777777" w:rsidR="00C53504" w:rsidRPr="00C53504" w:rsidRDefault="00C53504" w:rsidP="00C53504"/>
    <w:p w14:paraId="095DE8A3" w14:textId="77777777" w:rsidR="00CF6AE4" w:rsidRPr="00CF6AE4" w:rsidRDefault="00CF6AE4" w:rsidP="00CF6AE4"/>
    <w:p w14:paraId="046F6456" w14:textId="77777777" w:rsidR="00C53504" w:rsidRDefault="00D3004B" w:rsidP="004E6FA6">
      <w:pPr>
        <w:rPr>
          <w:noProof/>
          <w:lang w:eastAsia="en-AU"/>
        </w:rPr>
      </w:pPr>
      <w:r>
        <w:rPr>
          <w:noProof/>
          <w:lang w:eastAsia="en-AU"/>
        </w:rPr>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61.9pt">
            <v:imagedata r:id="rId8" o:title="Class Diagram1"/>
          </v:shape>
        </w:pict>
      </w:r>
      <w:r w:rsidR="00A91199">
        <w:rPr>
          <w:rStyle w:val="CommentReference"/>
        </w:rPr>
        <w:commentReference w:id="33"/>
      </w:r>
    </w:p>
    <w:p w14:paraId="47A85BB3" w14:textId="77777777" w:rsidR="00C53504" w:rsidRDefault="00C53504" w:rsidP="00C53504">
      <w:pPr>
        <w:pStyle w:val="Heading2"/>
        <w:numPr>
          <w:ilvl w:val="0"/>
          <w:numId w:val="22"/>
        </w:numPr>
      </w:pPr>
      <w:r>
        <w:lastRenderedPageBreak/>
        <w:t>Class diagram</w:t>
      </w:r>
    </w:p>
    <w:p w14:paraId="72B26458" w14:textId="519A6D02" w:rsidR="004E6FA6" w:rsidRPr="004E6FA6" w:rsidRDefault="00C53504" w:rsidP="00C53504">
      <w:r>
        <w:t>To be done.</w:t>
      </w:r>
      <w:r w:rsidR="003C6B2D">
        <w:rPr>
          <w:rStyle w:val="CommentReference"/>
        </w:rPr>
        <w:commentReference w:id="34"/>
      </w:r>
    </w:p>
    <w:p w14:paraId="30FB5D3F" w14:textId="501F84A4" w:rsidR="0064280C" w:rsidRPr="0064280C" w:rsidRDefault="00DD6618" w:rsidP="00C53504">
      <w:pPr>
        <w:pStyle w:val="Heading1"/>
        <w:numPr>
          <w:ilvl w:val="0"/>
          <w:numId w:val="7"/>
        </w:numPr>
      </w:pPr>
      <w:bookmarkStart w:id="35" w:name="_Toc512871706"/>
      <w:commentRangeStart w:id="36"/>
      <w:commentRangeStart w:id="37"/>
      <w:r w:rsidRPr="00822EF3">
        <w:t>F</w:t>
      </w:r>
      <w:r w:rsidR="00D345FA">
        <w:t>unctional R</w:t>
      </w:r>
      <w:r w:rsidRPr="00822EF3">
        <w:t>equirement</w:t>
      </w:r>
      <w:bookmarkEnd w:id="35"/>
      <w:r w:rsidR="00280BB9">
        <w:t xml:space="preserve"> Use Case Descriptions</w:t>
      </w:r>
      <w:r w:rsidRPr="00822EF3">
        <w:t xml:space="preserve"> </w:t>
      </w:r>
      <w:commentRangeEnd w:id="36"/>
      <w:r w:rsidR="007E5FB8">
        <w:rPr>
          <w:rStyle w:val="CommentReference"/>
          <w:rFonts w:asciiTheme="minorHAnsi" w:eastAsiaTheme="minorHAnsi" w:hAnsiTheme="minorHAnsi" w:cstheme="minorBidi"/>
          <w:color w:val="auto"/>
        </w:rPr>
        <w:commentReference w:id="36"/>
      </w:r>
      <w:commentRangeEnd w:id="37"/>
      <w:r w:rsidR="00EC00A7">
        <w:rPr>
          <w:rStyle w:val="CommentReference"/>
          <w:rFonts w:asciiTheme="minorHAnsi" w:eastAsiaTheme="minorHAnsi" w:hAnsiTheme="minorHAnsi" w:cstheme="minorBidi"/>
          <w:color w:val="auto"/>
        </w:rPr>
        <w:commentReference w:id="37"/>
      </w:r>
    </w:p>
    <w:p w14:paraId="304E6F30" w14:textId="0D673CFC" w:rsidR="00184AF8" w:rsidRPr="00EB39EF" w:rsidRDefault="000D026A" w:rsidP="00C53504">
      <w:pPr>
        <w:pStyle w:val="Heading2"/>
        <w:numPr>
          <w:ilvl w:val="0"/>
          <w:numId w:val="8"/>
        </w:numPr>
      </w:pPr>
      <w:bookmarkStart w:id="38" w:name="_Toc512871707"/>
      <w:r>
        <w:t>Use C</w:t>
      </w:r>
      <w:r w:rsidR="00184AF8" w:rsidRPr="00EB39EF">
        <w:t>ase</w:t>
      </w:r>
      <w:r>
        <w:t xml:space="preserve"> Descriptions</w:t>
      </w:r>
      <w:bookmarkEnd w:id="38"/>
    </w:p>
    <w:p w14:paraId="729F965F" w14:textId="0166E8CF" w:rsidR="00657C6A" w:rsidRDefault="00CB7C29" w:rsidP="00C53504">
      <w:pPr>
        <w:pStyle w:val="Heading3"/>
        <w:numPr>
          <w:ilvl w:val="1"/>
          <w:numId w:val="10"/>
        </w:numPr>
      </w:pPr>
      <w:r>
        <w:t xml:space="preserve">      </w:t>
      </w:r>
      <w:bookmarkStart w:id="39" w:name="_Toc512871708"/>
      <w:r w:rsidR="00D77A9E" w:rsidRPr="00851343">
        <w:t>Use Case</w:t>
      </w:r>
      <w:r w:rsidR="00364BC1" w:rsidRPr="00851343">
        <w:t>:</w:t>
      </w:r>
      <w:r w:rsidR="00D77A9E" w:rsidRPr="00851343">
        <w:t xml:space="preserve"> </w:t>
      </w:r>
      <w:r w:rsidR="00D30ACE">
        <w:t xml:space="preserve"> </w:t>
      </w:r>
      <w:r w:rsidR="00EB39EF" w:rsidRPr="00851343">
        <w:t xml:space="preserve">Launching </w:t>
      </w:r>
      <w:r w:rsidR="00364BC1" w:rsidRPr="00851343">
        <w:t>Game</w:t>
      </w:r>
      <w:bookmarkEnd w:id="39"/>
      <w:r w:rsidR="00D30ACE">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59BBFC10" w:rsidR="00657C6A" w:rsidRDefault="00657C6A" w:rsidP="00657C6A">
      <w:pPr>
        <w:pStyle w:val="Heading3"/>
      </w:pPr>
      <w:r>
        <w:t xml:space="preserve">             ii)         Use  Case: Register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243E6992" w:rsidR="00D30ACE" w:rsidRDefault="00657C6A" w:rsidP="00657C6A">
      <w:pPr>
        <w:pStyle w:val="Heading3"/>
      </w:pPr>
      <w:r>
        <w:t xml:space="preserve">             </w:t>
      </w:r>
      <w:r w:rsidR="00204E20">
        <w:t>iii)</w:t>
      </w:r>
      <w:bookmarkStart w:id="40" w:name="_Toc512871709"/>
      <w:r w:rsidR="00204E20">
        <w:t xml:space="preserve">         </w:t>
      </w:r>
      <w:r w:rsidR="00C57633">
        <w:t>Use Case:</w:t>
      </w:r>
      <w:r w:rsidR="00D30ACE" w:rsidRPr="00D30ACE">
        <w:t xml:space="preserve"> Login</w:t>
      </w:r>
      <w:bookmarkEnd w:id="40"/>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51B5179B" w:rsidR="007D6B1A" w:rsidRPr="007D6B1A" w:rsidRDefault="00204E20" w:rsidP="00204E20">
      <w:pPr>
        <w:pStyle w:val="Heading3"/>
        <w:ind w:firstLine="720"/>
      </w:pPr>
      <w:bookmarkStart w:id="41" w:name="_Toc512871710"/>
      <w:r>
        <w:t>iv)</w:t>
      </w:r>
      <w:r>
        <w:tab/>
      </w:r>
      <w:r w:rsidR="007D6B1A" w:rsidRPr="007D6B1A">
        <w:t xml:space="preserve">Use Case: </w:t>
      </w:r>
      <w:r w:rsidR="007D6B1A">
        <w:t>Login Registered users</w:t>
      </w:r>
      <w:r w:rsidR="00D30ACE">
        <w:t xml:space="preserve">-Sub-function </w:t>
      </w:r>
      <w:r w:rsidR="00D30ACE" w:rsidRPr="00D30ACE">
        <w:t>End Goal: Login</w:t>
      </w:r>
      <w:bookmarkEnd w:id="41"/>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C5562CB" w:rsidR="007D6B1A" w:rsidRPr="007D6B1A" w:rsidRDefault="00204E20" w:rsidP="00204E20">
      <w:pPr>
        <w:pStyle w:val="Heading3"/>
        <w:ind w:firstLine="720"/>
      </w:pPr>
      <w:bookmarkStart w:id="42" w:name="_Toc512871711"/>
      <w:r>
        <w:t>v)</w:t>
      </w:r>
      <w:r>
        <w:tab/>
      </w:r>
      <w:r w:rsidR="007D6B1A" w:rsidRPr="007D6B1A">
        <w:t xml:space="preserve">Use Case: Login </w:t>
      </w:r>
      <w:r w:rsidR="007D6B1A">
        <w:t xml:space="preserve">with </w:t>
      </w:r>
      <w:r w:rsidR="005B6A02">
        <w:t>Facebook</w:t>
      </w:r>
      <w:r w:rsidR="00D30ACE" w:rsidRPr="00D30ACE">
        <w:t>-Sub-function</w:t>
      </w:r>
      <w:r w:rsidR="00D30ACE">
        <w:t xml:space="preserve"> </w:t>
      </w:r>
      <w:r w:rsidR="00D30ACE" w:rsidRPr="00D30ACE">
        <w:t>End Goal: Login</w:t>
      </w:r>
      <w:bookmarkEnd w:id="42"/>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51B17E7D" w14:textId="3B6893DF" w:rsidR="00D30ACE" w:rsidRPr="00D30ACE" w:rsidRDefault="00204E20" w:rsidP="00204E20">
      <w:pPr>
        <w:pStyle w:val="Heading3"/>
        <w:ind w:firstLine="720"/>
      </w:pPr>
      <w:bookmarkStart w:id="43" w:name="_Toc512871712"/>
      <w:r>
        <w:t>vi)</w:t>
      </w:r>
      <w:r>
        <w:tab/>
      </w:r>
      <w:r w:rsidR="00D30ACE" w:rsidRPr="00D30ACE">
        <w:t>Use Case: Login with</w:t>
      </w:r>
      <w:r w:rsidR="00171651">
        <w:t xml:space="preserve"> Google Play Services</w:t>
      </w:r>
      <w:r w:rsidR="00D30ACE" w:rsidRPr="00D30ACE">
        <w:t>-Sub-function</w:t>
      </w:r>
      <w:r w:rsidR="00D30ACE">
        <w:t xml:space="preserve"> </w:t>
      </w:r>
      <w:r w:rsidR="00D30ACE" w:rsidRPr="00D30ACE">
        <w:t>End Goal: Login</w:t>
      </w:r>
      <w:bookmarkEnd w:id="43"/>
    </w:p>
    <w:p w14:paraId="214E6A76" w14:textId="77777777" w:rsidR="00D30ACE" w:rsidRPr="00D30ACE" w:rsidRDefault="00D30ACE" w:rsidP="00C01E49">
      <w:pPr>
        <w:ind w:left="1440"/>
      </w:pPr>
      <w:r w:rsidRPr="00D30ACE">
        <w:t xml:space="preserve">When the user </w:t>
      </w:r>
    </w:p>
    <w:p w14:paraId="5856FDAB" w14:textId="3C3BC521" w:rsidR="00D30ACE" w:rsidRPr="00D30ACE" w:rsidRDefault="00D30ACE" w:rsidP="00C01E49">
      <w:pPr>
        <w:ind w:left="1440"/>
      </w:pPr>
      <w:r w:rsidRPr="00D30ACE">
        <w:t xml:space="preserve">Wants to play by logging in with Google </w:t>
      </w:r>
      <w:r w:rsidR="00171651">
        <w:t>Play Services</w:t>
      </w:r>
      <w:r w:rsidRPr="00D30ACE">
        <w:t xml:space="preserve">, they then press Google </w:t>
      </w:r>
      <w:r w:rsidR="00171651">
        <w:t>Play Services</w:t>
      </w:r>
      <w:r w:rsidRPr="00D30ACE">
        <w:t xml:space="preserve"> login</w:t>
      </w:r>
    </w:p>
    <w:p w14:paraId="07429D04" w14:textId="01D2A7FA" w:rsidR="00D30ACE" w:rsidRDefault="00D30ACE" w:rsidP="00CB7C29">
      <w:pPr>
        <w:ind w:left="1440"/>
        <w:rPr>
          <w:color w:val="7030A0"/>
        </w:rPr>
      </w:pPr>
      <w:r w:rsidRPr="00D30ACE">
        <w:t xml:space="preserve">So that that the application connects to the Google </w:t>
      </w:r>
      <w:r w:rsidR="00171651">
        <w:t>Play Services</w:t>
      </w:r>
      <w:r w:rsidRPr="00D30ACE">
        <w:t xml:space="preserve"> Authentication server and allows login</w:t>
      </w:r>
    </w:p>
    <w:p w14:paraId="218E55DB" w14:textId="3F8A43EF" w:rsidR="007D6B1A" w:rsidRPr="007D6B1A" w:rsidRDefault="00657C6A" w:rsidP="00657C6A">
      <w:pPr>
        <w:pStyle w:val="Heading3"/>
      </w:pPr>
      <w:bookmarkStart w:id="44" w:name="_Toc512871713"/>
      <w:r>
        <w:t xml:space="preserve">              vii)       </w:t>
      </w:r>
      <w:r w:rsidR="007D6B1A">
        <w:t>Use Case: Play as G</w:t>
      </w:r>
      <w:r w:rsidR="007D6B1A" w:rsidRPr="007D6B1A">
        <w:t>uest</w:t>
      </w:r>
      <w:r w:rsidR="0035429E" w:rsidRPr="0035429E">
        <w:t>-Sub-function End Goal: Login</w:t>
      </w:r>
      <w:bookmarkEnd w:id="44"/>
      <w:r w:rsidR="0035429E">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lastRenderedPageBreak/>
        <w:t>So that</w:t>
      </w:r>
      <w:r w:rsidR="007D6B1A">
        <w:t xml:space="preserve"> the application opens to the pre-game screen</w:t>
      </w:r>
    </w:p>
    <w:p w14:paraId="50396B4C" w14:textId="139DC089" w:rsidR="00C75B32" w:rsidRDefault="00C75B32" w:rsidP="00C75B32">
      <w:pPr>
        <w:pStyle w:val="Heading3"/>
      </w:pPr>
      <w:r>
        <w:t xml:space="preserve">              </w:t>
      </w:r>
      <w:bookmarkStart w:id="45" w:name="_Toc512871714"/>
      <w:r w:rsidR="00657C6A">
        <w:t xml:space="preserve">viii)       </w:t>
      </w:r>
      <w:r>
        <w:t xml:space="preserve">Use Case: End Goal:  </w:t>
      </w:r>
      <w:r w:rsidRPr="00DE56BB">
        <w:t>User Submit Question</w:t>
      </w:r>
      <w:bookmarkEnd w:id="45"/>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33DB5005" w:rsidR="00D77A9E" w:rsidRPr="00851343" w:rsidRDefault="00204E20" w:rsidP="00C75B32">
      <w:pPr>
        <w:pStyle w:val="Heading3"/>
        <w:ind w:left="720"/>
      </w:pPr>
      <w:bookmarkStart w:id="46" w:name="_Toc512871715"/>
      <w:r>
        <w:t xml:space="preserve">ix)         </w:t>
      </w:r>
      <w:r w:rsidR="00364BC1" w:rsidRPr="00851343">
        <w:t>Use Case</w:t>
      </w:r>
      <w:r w:rsidR="00F72CDD" w:rsidRPr="00851343">
        <w:t xml:space="preserve">: </w:t>
      </w:r>
      <w:r w:rsidR="00364BC1" w:rsidRPr="00851343">
        <w:t xml:space="preserve"> </w:t>
      </w:r>
      <w:r w:rsidR="0035429E">
        <w:t xml:space="preserve">End Goal: </w:t>
      </w:r>
      <w:r w:rsidR="00F72CDD" w:rsidRPr="00851343">
        <w:t xml:space="preserve">Start </w:t>
      </w:r>
      <w:r w:rsidR="00B36FC2">
        <w:t xml:space="preserve">a </w:t>
      </w:r>
      <w:r w:rsidR="00F72CDD" w:rsidRPr="00851343">
        <w:t>Game</w:t>
      </w:r>
      <w:bookmarkEnd w:id="46"/>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58BB4AA1" w:rsidR="00B03C0A" w:rsidRDefault="00204E20" w:rsidP="00C75B32">
      <w:pPr>
        <w:pStyle w:val="Heading3"/>
        <w:ind w:left="720"/>
      </w:pPr>
      <w:bookmarkStart w:id="47" w:name="_Toc512871716"/>
      <w:r>
        <w:t xml:space="preserve">x)          </w:t>
      </w:r>
      <w:r w:rsidR="00B03C0A">
        <w:t>Use Case: Choose Game Mode</w:t>
      </w:r>
      <w:r w:rsidR="00B03C0A" w:rsidRPr="00B03C0A">
        <w:t>-Sub-function End Goal: Start a Game</w:t>
      </w:r>
      <w:bookmarkEnd w:id="47"/>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9F8125E" w:rsidR="00D77A9E" w:rsidRPr="00851343" w:rsidRDefault="00204E20" w:rsidP="00C75B32">
      <w:pPr>
        <w:pStyle w:val="Heading3"/>
        <w:ind w:left="720"/>
      </w:pPr>
      <w:bookmarkStart w:id="48" w:name="_Toc512871717"/>
      <w:r>
        <w:t xml:space="preserve">xi)         </w:t>
      </w:r>
      <w:r w:rsidR="003F5F92" w:rsidRPr="00851343">
        <w:t>Use Case: Continue an existing game</w:t>
      </w:r>
      <w:r w:rsidR="00B36FC2" w:rsidRPr="00B36FC2">
        <w:t>-Sub-function End Goal: Start a Game</w:t>
      </w:r>
      <w:bookmarkEnd w:id="48"/>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029E9D42" w:rsidR="00DE56BB" w:rsidRDefault="00204E20" w:rsidP="00DE56BB">
      <w:pPr>
        <w:pStyle w:val="Heading3"/>
        <w:ind w:left="720"/>
      </w:pPr>
      <w:bookmarkStart w:id="49" w:name="_Toc512871718"/>
      <w:r>
        <w:t xml:space="preserve">xii)        </w:t>
      </w:r>
      <w:r w:rsidR="00D77A9E" w:rsidRPr="00851343">
        <w:t>Use Case</w:t>
      </w:r>
      <w:r w:rsidR="003F5F92" w:rsidRPr="00851343">
        <w:t>:</w:t>
      </w:r>
      <w:r w:rsidR="00553080">
        <w:t xml:space="preserve"> End Goal:</w:t>
      </w:r>
      <w:r w:rsidR="003F5F92" w:rsidRPr="00851343">
        <w:t xml:space="preserve"> Answer question</w:t>
      </w:r>
      <w:bookmarkEnd w:id="49"/>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1358A408" w:rsidR="00D77A9E" w:rsidRPr="00851343" w:rsidRDefault="00204E20" w:rsidP="00DE56BB">
      <w:pPr>
        <w:pStyle w:val="Heading3"/>
        <w:ind w:left="720"/>
      </w:pPr>
      <w:bookmarkStart w:id="50" w:name="_Toc512871719"/>
      <w:r>
        <w:t xml:space="preserve">xiii)       </w:t>
      </w:r>
      <w:r w:rsidR="00851343" w:rsidRPr="00851343">
        <w:t>Use Case:</w:t>
      </w:r>
      <w:r w:rsidR="0035429E">
        <w:t xml:space="preserve"> </w:t>
      </w:r>
      <w:r w:rsidR="0035429E" w:rsidRPr="0035429E">
        <w:t xml:space="preserve">End Goal: </w:t>
      </w:r>
      <w:r w:rsidR="00851343" w:rsidRPr="00851343">
        <w:t xml:space="preserve"> </w:t>
      </w:r>
      <w:r w:rsidR="00851343">
        <w:t>Facebook share</w:t>
      </w:r>
      <w:bookmarkEnd w:id="50"/>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t xml:space="preserve">So that </w:t>
      </w:r>
      <w:r w:rsidR="00851343">
        <w:t>the application connects to the Face</w:t>
      </w:r>
      <w:r w:rsidR="00320BD2">
        <w:t>book</w:t>
      </w:r>
      <w:r w:rsidR="00851343">
        <w:t xml:space="preserve"> server and allows sharing </w:t>
      </w:r>
    </w:p>
    <w:p w14:paraId="2ED248EF" w14:textId="6EA3DC5D" w:rsidR="00D77A9E" w:rsidRPr="00851343" w:rsidRDefault="00204E20" w:rsidP="00C75B32">
      <w:pPr>
        <w:pStyle w:val="Heading3"/>
        <w:ind w:left="720"/>
      </w:pPr>
      <w:bookmarkStart w:id="51" w:name="_Toc512871720"/>
      <w:r>
        <w:t xml:space="preserve">xiv)       </w:t>
      </w:r>
      <w:r w:rsidR="00851343" w:rsidRPr="00851343">
        <w:t>Use Case</w:t>
      </w:r>
      <w:r w:rsidR="00320BD2">
        <w:t xml:space="preserve">: </w:t>
      </w:r>
      <w:r w:rsidR="0035429E" w:rsidRPr="0035429E">
        <w:t xml:space="preserve">End Goal: </w:t>
      </w:r>
      <w:r w:rsidR="00320BD2">
        <w:t>Facebook Challenge/Invite</w:t>
      </w:r>
      <w:bookmarkEnd w:id="51"/>
      <w:r w:rsidR="00851343"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4786B751" w:rsidR="008D204E" w:rsidRDefault="00C57633" w:rsidP="008D204E">
      <w:pPr>
        <w:pStyle w:val="Heading3"/>
      </w:pPr>
      <w:r>
        <w:t xml:space="preserve">              xv)       Use case: End Goal</w:t>
      </w:r>
      <w:r w:rsidR="008D204E">
        <w:t xml:space="preserve">: </w:t>
      </w:r>
      <w:r>
        <w:t xml:space="preserve"> Submit Score</w:t>
      </w:r>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lastRenderedPageBreak/>
        <w:t>So the application can send score data to data base for updating</w:t>
      </w:r>
    </w:p>
    <w:p w14:paraId="1D55EA36" w14:textId="1FF1816E" w:rsidR="00D77A9E" w:rsidRPr="000A6DEF" w:rsidRDefault="00C57633" w:rsidP="00C75B32">
      <w:pPr>
        <w:pStyle w:val="Heading3"/>
        <w:ind w:left="720"/>
      </w:pPr>
      <w:bookmarkStart w:id="52" w:name="_Toc512871721"/>
      <w:r>
        <w:t xml:space="preserve">xvi)       </w:t>
      </w:r>
      <w:r w:rsidR="00D77A9E" w:rsidRPr="000A6DEF">
        <w:t>Use Case</w:t>
      </w:r>
      <w:r w:rsidR="000A6DEF">
        <w:t xml:space="preserve">: </w:t>
      </w:r>
      <w:r w:rsidR="0035429E" w:rsidRPr="0035429E">
        <w:t xml:space="preserve">End Goal: </w:t>
      </w:r>
      <w:r w:rsidR="000A6DEF">
        <w:t>Check Leader board</w:t>
      </w:r>
      <w:bookmarkEnd w:id="52"/>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1E3B37AC" w14:textId="5D9A72C7" w:rsidR="00D77A9E" w:rsidRPr="000A6DEF" w:rsidRDefault="00C57633" w:rsidP="00C75B32">
      <w:pPr>
        <w:pStyle w:val="Heading3"/>
        <w:ind w:left="720"/>
      </w:pPr>
      <w:bookmarkStart w:id="53" w:name="_Toc512871722"/>
      <w:r>
        <w:t xml:space="preserve">xvii)      </w:t>
      </w:r>
      <w:r w:rsidR="00D77A9E" w:rsidRPr="000A6DEF">
        <w:t>Use Case</w:t>
      </w:r>
      <w:r w:rsidR="0035429E">
        <w:t xml:space="preserve">: </w:t>
      </w:r>
      <w:r w:rsidR="0035429E" w:rsidRPr="0035429E">
        <w:t xml:space="preserve">End Goal: </w:t>
      </w:r>
      <w:r w:rsidR="00D77A9E" w:rsidRPr="000A6DEF">
        <w:t xml:space="preserve"> </w:t>
      </w:r>
      <w:r w:rsidR="000A6DEF">
        <w:t>Check Achievements</w:t>
      </w:r>
      <w:bookmarkEnd w:id="53"/>
    </w:p>
    <w:p w14:paraId="60D381FF" w14:textId="77777777" w:rsidR="007D6B1A" w:rsidRDefault="007D6B1A" w:rsidP="007376AF">
      <w:pPr>
        <w:ind w:left="1440"/>
      </w:pPr>
      <w:r w:rsidRPr="007D6B1A">
        <w:t xml:space="preserve">When the user </w:t>
      </w:r>
    </w:p>
    <w:p w14:paraId="2D2EFC8A" w14:textId="77777777" w:rsidR="000A6DEF" w:rsidRDefault="000A6DEF" w:rsidP="007376AF">
      <w:pPr>
        <w:ind w:left="1440"/>
      </w:pPr>
      <w:r>
        <w:t xml:space="preserve">Wants to check their achievements they press the achievements button </w:t>
      </w:r>
    </w:p>
    <w:p w14:paraId="1A4F37B0" w14:textId="1C684D7A" w:rsidR="007D6B1A" w:rsidRDefault="000A6DEF" w:rsidP="007376AF">
      <w:pPr>
        <w:ind w:left="1440"/>
        <w:rPr>
          <w:color w:val="7030A0"/>
        </w:rPr>
      </w:pPr>
      <w:r>
        <w:t xml:space="preserve">So that the application connects to the Google </w:t>
      </w:r>
      <w:r w:rsidR="00171651">
        <w:t>Play Services</w:t>
      </w:r>
      <w:r>
        <w:t xml:space="preserve"> server to display their achievements</w:t>
      </w:r>
    </w:p>
    <w:p w14:paraId="6C1827E3" w14:textId="09322CFD" w:rsidR="00D77A9E" w:rsidRPr="000A6DEF" w:rsidRDefault="00C57633" w:rsidP="00C75B32">
      <w:pPr>
        <w:pStyle w:val="Heading3"/>
        <w:ind w:left="720"/>
      </w:pPr>
      <w:bookmarkStart w:id="54" w:name="_Toc512871723"/>
      <w:r>
        <w:t>xviii)</w:t>
      </w:r>
      <w:r>
        <w:tab/>
      </w:r>
      <w:r w:rsidR="000A6DEF">
        <w:t xml:space="preserve">Use Case: </w:t>
      </w:r>
      <w:r w:rsidR="0035429E" w:rsidRPr="0035429E">
        <w:t xml:space="preserve">End Goal: </w:t>
      </w:r>
      <w:r w:rsidR="000A6DEF">
        <w:t>Exit application</w:t>
      </w:r>
      <w:bookmarkEnd w:id="54"/>
    </w:p>
    <w:p w14:paraId="75BF1E35" w14:textId="77777777" w:rsidR="00D77A9E" w:rsidRPr="003F5F92" w:rsidRDefault="00D77A9E" w:rsidP="007376AF">
      <w:pPr>
        <w:ind w:left="1440"/>
      </w:pPr>
      <w:r w:rsidRPr="003F5F92">
        <w:t xml:space="preserve">When </w:t>
      </w:r>
      <w:r w:rsidR="000A6DEF">
        <w:t>the user</w:t>
      </w:r>
    </w:p>
    <w:p w14:paraId="346380D4" w14:textId="77777777" w:rsidR="00287D81" w:rsidRDefault="00D77A9E" w:rsidP="00287D81">
      <w:pPr>
        <w:ind w:left="1440"/>
      </w:pPr>
      <w:r w:rsidRPr="003F5F92">
        <w:t xml:space="preserve">Wants to </w:t>
      </w:r>
      <w:r w:rsidR="000A6DEF">
        <w:t xml:space="preserve">exit the </w:t>
      </w:r>
      <w:r w:rsidR="00171651">
        <w:t xml:space="preserve">application </w:t>
      </w:r>
      <w:r w:rsidR="00171651" w:rsidRPr="003F5F92">
        <w:t>they</w:t>
      </w:r>
      <w:r w:rsidRPr="003F5F92">
        <w:t xml:space="preserve"> </w:t>
      </w:r>
      <w:r w:rsidR="000A6DEF">
        <w:t xml:space="preserve">press the </w:t>
      </w:r>
      <w:r w:rsidR="00CA4CB0">
        <w:t>back</w:t>
      </w:r>
      <w:r w:rsidR="000A6DEF">
        <w:t xml:space="preserve"> button</w:t>
      </w:r>
      <w:r w:rsidR="00CA4CB0">
        <w:t xml:space="preserve"> on android</w:t>
      </w:r>
      <w:r w:rsidR="005504B0">
        <w:t xml:space="preserve"> and home button on IOS</w:t>
      </w:r>
    </w:p>
    <w:p w14:paraId="2D0E3782" w14:textId="68520E5E" w:rsidR="00675017" w:rsidRDefault="00D77A9E" w:rsidP="00287D81">
      <w:pPr>
        <w:ind w:left="1440"/>
      </w:pPr>
      <w:r w:rsidRPr="003F5F92">
        <w:t xml:space="preserve">So that </w:t>
      </w:r>
      <w:r w:rsidR="000A6DEF">
        <w:t>the application closes down</w:t>
      </w:r>
    </w:p>
    <w:p w14:paraId="27601485" w14:textId="77777777" w:rsidR="00485C15" w:rsidRDefault="00675017" w:rsidP="00995F2C">
      <w:pPr>
        <w:pStyle w:val="Heading1"/>
      </w:pPr>
      <w:bookmarkStart w:id="55" w:name="_Toc512871724"/>
      <w:r>
        <w:t>Full use Case Description for</w:t>
      </w:r>
      <w:r w:rsidR="00287D81">
        <w:t xml:space="preserve"> Core, Critical, Risky, Difficult (</w:t>
      </w:r>
      <w:commentRangeStart w:id="56"/>
      <w:r>
        <w:t>CCRD</w:t>
      </w:r>
      <w:commentRangeEnd w:id="56"/>
      <w:r w:rsidR="00287D81">
        <w:t>)</w:t>
      </w:r>
      <w:r w:rsidR="007E5FB8">
        <w:rPr>
          <w:rStyle w:val="CommentReference"/>
          <w:rFonts w:asciiTheme="minorHAnsi" w:eastAsiaTheme="minorHAnsi" w:hAnsiTheme="minorHAnsi" w:cstheme="minorBidi"/>
          <w:color w:val="auto"/>
        </w:rPr>
        <w:commentReference w:id="56"/>
      </w:r>
      <w:r>
        <w:t>-</w:t>
      </w:r>
    </w:p>
    <w:p w14:paraId="6CCDF6CE" w14:textId="38E7FE20" w:rsidR="005F17F7" w:rsidRDefault="00F3025F" w:rsidP="00F3025F">
      <w:pPr>
        <w:pStyle w:val="Heading2"/>
      </w:pPr>
      <w:r>
        <w:t xml:space="preserve">1. </w:t>
      </w:r>
      <w:r w:rsidR="005F17F7">
        <w:t>Register</w:t>
      </w:r>
    </w:p>
    <w:p w14:paraId="5DDFF750" w14:textId="5EED84A2" w:rsidR="005F17F7" w:rsidRPr="005F17F7" w:rsidRDefault="005F17F7" w:rsidP="005F17F7">
      <w:pPr>
        <w:pStyle w:val="Heading3"/>
      </w:pPr>
      <w:r>
        <w:t>High Level Description</w:t>
      </w:r>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r>
        <w:t>Event-response story</w:t>
      </w:r>
    </w:p>
    <w:p w14:paraId="3A04833D" w14:textId="77777777" w:rsidR="005F17F7" w:rsidRPr="005F17F7" w:rsidRDefault="005F17F7" w:rsidP="005F17F7"/>
    <w:p w14:paraId="400D6B73" w14:textId="77777777" w:rsidR="005F17F7" w:rsidRPr="005F17F7" w:rsidRDefault="005F17F7" w:rsidP="005F17F7"/>
    <w:p w14:paraId="7427B66A" w14:textId="56340E51" w:rsidR="00485C15" w:rsidRDefault="005F17F7" w:rsidP="005F17F7">
      <w:pPr>
        <w:pStyle w:val="Heading2"/>
      </w:pPr>
      <w:r>
        <w:t xml:space="preserve">2. </w:t>
      </w:r>
      <w:r w:rsidR="00485C15">
        <w:t>Login</w:t>
      </w:r>
    </w:p>
    <w:p w14:paraId="6D502A74" w14:textId="56E8E29B" w:rsidR="00485C15" w:rsidRPr="00485C15" w:rsidRDefault="00485C15" w:rsidP="00485C15">
      <w:pPr>
        <w:pStyle w:val="Heading3"/>
      </w:pPr>
      <w:r w:rsidRPr="00485C15">
        <w:t>High Level Description</w:t>
      </w:r>
    </w:p>
    <w:p w14:paraId="7A4533F6" w14:textId="77777777" w:rsidR="00485C15" w:rsidRDefault="00485C15" w:rsidP="00485C15">
      <w:r>
        <w:t xml:space="preserve">When the user </w:t>
      </w:r>
    </w:p>
    <w:p w14:paraId="4BE75A4E" w14:textId="77777777" w:rsidR="00485C15" w:rsidRDefault="00485C15" w:rsidP="00485C15">
      <w:r>
        <w:t>Wants to login, they must choose 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r w:rsidRPr="00485C15">
        <w:t>Event-response story</w:t>
      </w:r>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r w:rsidRPr="00C2243C">
        <w:lastRenderedPageBreak/>
        <w:t>Trigger</w:t>
      </w:r>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r>
        <w:t>Actors</w:t>
      </w:r>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4072ABBB" w:rsidR="0096295F" w:rsidRDefault="0096295F" w:rsidP="0096295F">
      <w:pPr>
        <w:pStyle w:val="Heading4"/>
      </w:pPr>
      <w:r>
        <w:t>Facebook Server</w:t>
      </w:r>
    </w:p>
    <w:p w14:paraId="064BCF5D" w14:textId="608FA550" w:rsidR="0096295F" w:rsidRPr="0096295F" w:rsidRDefault="0096295F" w:rsidP="0096295F">
      <w:r>
        <w:t>The application will connect to the Facebook Servers and log the user in via their social media account</w:t>
      </w:r>
    </w:p>
    <w:p w14:paraId="22723750" w14:textId="6E0EBEF7" w:rsidR="0096295F" w:rsidRDefault="0096295F" w:rsidP="0096295F">
      <w:pPr>
        <w:pStyle w:val="Heading4"/>
      </w:pPr>
      <w:r>
        <w:t>Google Play Services Server</w:t>
      </w:r>
    </w:p>
    <w:p w14:paraId="58E3040D" w14:textId="1706A7DE" w:rsidR="0096295F" w:rsidRDefault="0096295F" w:rsidP="0096295F">
      <w:r w:rsidRPr="0096295F">
        <w:t>The application will connect to the Google Play Services Servers and log the user in via their social media account</w:t>
      </w:r>
    </w:p>
    <w:p w14:paraId="2B64C62D" w14:textId="77777777" w:rsidR="003822D1" w:rsidRDefault="003822D1" w:rsidP="003822D1">
      <w:pPr>
        <w:pStyle w:val="Heading3"/>
      </w:pPr>
      <w:r>
        <w:t xml:space="preserve">Stakeholders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r>
        <w:t xml:space="preserve">Related Use Cases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r w:rsidRPr="00635A03">
        <w:t>Pre-conditions</w:t>
      </w:r>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r>
        <w:t>Post Conditions</w:t>
      </w:r>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r>
        <w:t>Normal Flow</w:t>
      </w:r>
    </w:p>
    <w:p w14:paraId="57719850" w14:textId="7447BCA1" w:rsidR="009C35A1" w:rsidRDefault="009C35A1" w:rsidP="008D204E">
      <w:pPr>
        <w:pStyle w:val="IndentNormal"/>
        <w:ind w:left="0"/>
      </w:pPr>
      <w:r>
        <w:t>The use case begins when the user presses a login option button</w:t>
      </w:r>
    </w:p>
    <w:tbl>
      <w:tblPr>
        <w:tblStyle w:val="GridTable1Light"/>
        <w:tblW w:w="0" w:type="auto"/>
        <w:tblLook w:val="04A0" w:firstRow="1" w:lastRow="0" w:firstColumn="1" w:lastColumn="0" w:noHBand="0" w:noVBand="1"/>
      </w:tblPr>
      <w:tblGrid>
        <w:gridCol w:w="4509"/>
        <w:gridCol w:w="4507"/>
      </w:tblGrid>
      <w:tr w:rsidR="009C35A1" w14:paraId="46DEE4C9"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cnfStyle w:val="100000000000" w:firstRow="1" w:lastRow="0" w:firstColumn="0" w:lastColumn="0" w:oddVBand="0" w:evenVBand="0" w:oddHBand="0" w:evenHBand="0" w:firstRowFirstColumn="0" w:firstRowLastColumn="0" w:lastRowFirstColumn="0" w:lastRowLastColumn="0"/>
            </w:pPr>
            <w:r>
              <w:t>System</w:t>
            </w:r>
          </w:p>
        </w:tc>
      </w:tr>
      <w:tr w:rsidR="009C35A1" w14:paraId="0C93D210"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7CA4570A" w14:textId="67247B57" w:rsidR="00622289" w:rsidRDefault="00622289" w:rsidP="00C53504">
            <w:pPr>
              <w:pStyle w:val="ListParagraph"/>
              <w:numPr>
                <w:ilvl w:val="0"/>
                <w:numId w:val="13"/>
              </w:numPr>
              <w:spacing w:line="256" w:lineRule="auto"/>
              <w:rPr>
                <w:b w:val="0"/>
              </w:rPr>
            </w:pPr>
            <w:r>
              <w:rPr>
                <w:b w:val="0"/>
              </w:rPr>
              <w:t>User inputs username and password</w:t>
            </w:r>
          </w:p>
          <w:p w14:paraId="2A480196" w14:textId="77777777" w:rsidR="009C35A1" w:rsidRPr="00911E51" w:rsidRDefault="009C35A1" w:rsidP="00622289">
            <w:pPr>
              <w:pStyle w:val="ListParagraph"/>
              <w:spacing w:line="256" w:lineRule="auto"/>
              <w:ind w:left="990"/>
              <w:rPr>
                <w:b w:val="0"/>
              </w:rPr>
            </w:pPr>
          </w:p>
        </w:tc>
        <w:tc>
          <w:tcPr>
            <w:tcW w:w="4675" w:type="dxa"/>
          </w:tcPr>
          <w:p w14:paraId="2771A44C"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1B10CEAC" w14:textId="7F10242E" w:rsidR="009C35A1" w:rsidRDefault="009C35A1" w:rsidP="009C35A1">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6ED56BC2" w14:textId="77777777" w:rsidR="009C35A1" w:rsidRDefault="009C35A1" w:rsidP="00E53CAB">
            <w:pPr>
              <w:ind w:left="360"/>
              <w:cnfStyle w:val="000000000000" w:firstRow="0" w:lastRow="0" w:firstColumn="0" w:lastColumn="0" w:oddVBand="0" w:evenVBand="0" w:oddHBand="0" w:evenHBand="0" w:firstRowFirstColumn="0" w:firstRowLastColumn="0" w:lastRowFirstColumn="0" w:lastRowLastColumn="0"/>
            </w:pPr>
          </w:p>
        </w:tc>
      </w:tr>
      <w:tr w:rsidR="009C35A1" w14:paraId="414204B2" w14:textId="77777777" w:rsidTr="00911E51">
        <w:tc>
          <w:tcPr>
            <w:cnfStyle w:val="001000000000" w:firstRow="0" w:lastRow="0" w:firstColumn="1" w:lastColumn="0" w:oddVBand="0" w:evenVBand="0" w:oddHBand="0" w:evenHBand="0" w:firstRowFirstColumn="0" w:firstRowLastColumn="0" w:lastRowFirstColumn="0" w:lastRowLastColumn="0"/>
            <w:tcW w:w="4675" w:type="dxa"/>
          </w:tcPr>
          <w:p w14:paraId="51FA985E" w14:textId="600C1BC7" w:rsidR="00622289" w:rsidRPr="00911E51" w:rsidRDefault="00622289" w:rsidP="00C53504">
            <w:pPr>
              <w:pStyle w:val="ListParagraph"/>
              <w:numPr>
                <w:ilvl w:val="0"/>
                <w:numId w:val="13"/>
              </w:numPr>
              <w:spacing w:line="256" w:lineRule="auto"/>
              <w:rPr>
                <w:b w:val="0"/>
              </w:rPr>
            </w:pPr>
            <w:r w:rsidRPr="00911E51">
              <w:rPr>
                <w:b w:val="0"/>
              </w:rPr>
              <w:lastRenderedPageBreak/>
              <w:t>The user presses chose</w:t>
            </w:r>
            <w:r w:rsidR="00A6657A">
              <w:rPr>
                <w:b w:val="0"/>
              </w:rPr>
              <w:t>n</w:t>
            </w:r>
            <w:r w:rsidRPr="00911E51">
              <w:rPr>
                <w:b w:val="0"/>
              </w:rPr>
              <w:t xml:space="preserve"> login button</w:t>
            </w:r>
          </w:p>
          <w:p w14:paraId="5E2D1680" w14:textId="77777777" w:rsidR="009C35A1" w:rsidRPr="00911E51" w:rsidRDefault="009C35A1" w:rsidP="00622289">
            <w:pPr>
              <w:pStyle w:val="ListParagraph"/>
              <w:spacing w:line="256" w:lineRule="auto"/>
              <w:rPr>
                <w:b w:val="0"/>
              </w:rPr>
            </w:pPr>
          </w:p>
        </w:tc>
        <w:tc>
          <w:tcPr>
            <w:tcW w:w="4675" w:type="dxa"/>
          </w:tcPr>
          <w:p w14:paraId="02C51853"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5E42EA3D" w14:textId="77777777" w:rsidR="009C35A1" w:rsidRDefault="009C35A1" w:rsidP="00E53CAB">
            <w:pPr>
              <w:cnfStyle w:val="000000000000" w:firstRow="0" w:lastRow="0" w:firstColumn="0" w:lastColumn="0" w:oddVBand="0" w:evenVBand="0" w:oddHBand="0" w:evenHBand="0" w:firstRowFirstColumn="0" w:firstRowLastColumn="0" w:lastRowFirstColumn="0" w:lastRowLastColumn="0"/>
            </w:pPr>
          </w:p>
          <w:p w14:paraId="482107F2" w14:textId="403E77C1" w:rsidR="009C35A1" w:rsidRDefault="00141C15" w:rsidP="00C53504">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w:t>
            </w:r>
            <w:r w:rsidR="009C35A1">
              <w:t xml:space="preserve">to Let’s Quiz server to </w:t>
            </w:r>
            <w:r>
              <w:t xml:space="preserve">verify </w:t>
            </w:r>
            <w:r w:rsidR="00911E51">
              <w:t>user login details.</w:t>
            </w:r>
          </w:p>
          <w:p w14:paraId="51FF1128" w14:textId="6E6D135C" w:rsidR="009C35A1" w:rsidRDefault="00911E51" w:rsidP="00C53504">
            <w:pPr>
              <w:pStyle w:val="ListParagraph"/>
              <w:widowControl w:val="0"/>
              <w:numPr>
                <w:ilvl w:val="0"/>
                <w:numId w:val="13"/>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1DAC6F1" w14:textId="310EE803" w:rsidR="00E36B9D" w:rsidRDefault="00911E51" w:rsidP="0096295F">
      <w:r>
        <w:t>The use case ends</w:t>
      </w:r>
    </w:p>
    <w:p w14:paraId="040FB8C8" w14:textId="39D9ED28" w:rsidR="007D5FF2" w:rsidRPr="007D5FF2" w:rsidRDefault="00911E51" w:rsidP="00204E20">
      <w:pPr>
        <w:pStyle w:val="Heading3"/>
      </w:pPr>
      <w:r>
        <w:t>Alternative Flows</w:t>
      </w:r>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1Light"/>
        <w:tblW w:w="0" w:type="auto"/>
        <w:tblLook w:val="04A0" w:firstRow="1" w:lastRow="0" w:firstColumn="1" w:lastColumn="0" w:noHBand="0" w:noVBand="1"/>
      </w:tblPr>
      <w:tblGrid>
        <w:gridCol w:w="4508"/>
        <w:gridCol w:w="4508"/>
      </w:tblGrid>
      <w:tr w:rsidR="00D73950" w14:paraId="5D356369"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77777777" w:rsidR="00D73950" w:rsidRDefault="00D73950" w:rsidP="00657C6A">
            <w:pPr>
              <w:jc w:val="center"/>
              <w:cnfStyle w:val="100000000000" w:firstRow="1" w:lastRow="0" w:firstColumn="0" w:lastColumn="0" w:oddVBand="0" w:evenVBand="0" w:oddHBand="0" w:evenHBand="0" w:firstRowFirstColumn="0" w:firstRowLastColumn="0" w:lastRowFirstColumn="0" w:lastRowLastColumn="0"/>
            </w:pPr>
            <w:r>
              <w:t>system</w:t>
            </w:r>
          </w:p>
        </w:tc>
      </w:tr>
      <w:tr w:rsidR="00D73950" w:rsidRPr="008632AD" w14:paraId="4FE49596"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000000" w:firstRow="0" w:lastRow="0" w:firstColumn="0" w:lastColumn="0" w:oddVBand="0" w:evenVBand="0" w:oddHBand="0" w:evenHBand="0" w:firstRowFirstColumn="0" w:firstRowLastColumn="0" w:lastRowFirstColumn="0" w:lastRowLastColumn="0"/>
            </w:pPr>
          </w:p>
        </w:tc>
      </w:tr>
      <w:tr w:rsidR="00D73950" w:rsidRPr="008632AD" w14:paraId="3B0C6A1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1B27E55F" w:rsidR="00D73950" w:rsidRPr="008632AD" w:rsidRDefault="00622289" w:rsidP="00657C6A">
            <w:pPr>
              <w:cnfStyle w:val="000000000000" w:firstRow="0" w:lastRow="0" w:firstColumn="0" w:lastColumn="0" w:oddVBand="0" w:evenVBand="0" w:oddHBand="0" w:evenHBand="0" w:firstRowFirstColumn="0" w:firstRowLastColumn="0" w:lastRowFirstColumn="0" w:lastRowLastColumn="0"/>
            </w:pPr>
            <w:r>
              <w:t>2</w:t>
            </w:r>
            <w:r w:rsidR="00D73950">
              <w:t>. System will show user as logged and show pregame screen</w:t>
            </w:r>
          </w:p>
        </w:tc>
      </w:tr>
      <w:tr w:rsidR="007D5FF2" w:rsidRPr="008632AD" w14:paraId="4039771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000000" w:firstRow="0" w:lastRow="0" w:firstColumn="0" w:lastColumn="0" w:oddVBand="0" w:evenVBand="0" w:oddHBand="0"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1Light"/>
        <w:tblW w:w="0" w:type="auto"/>
        <w:tblLook w:val="04A0" w:firstRow="1" w:lastRow="0" w:firstColumn="1" w:lastColumn="0" w:noHBand="0" w:noVBand="1"/>
      </w:tblPr>
      <w:tblGrid>
        <w:gridCol w:w="4508"/>
        <w:gridCol w:w="4508"/>
      </w:tblGrid>
      <w:tr w:rsidR="005113A2" w14:paraId="12E94360" w14:textId="77777777" w:rsidTr="00511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77777777" w:rsidR="005113A2" w:rsidRDefault="005113A2" w:rsidP="008A6FD2">
            <w:pPr>
              <w:jc w:val="center"/>
              <w:cnfStyle w:val="100000000000" w:firstRow="1" w:lastRow="0" w:firstColumn="0" w:lastColumn="0" w:oddVBand="0" w:evenVBand="0" w:oddHBand="0" w:evenHBand="0" w:firstRowFirstColumn="0" w:firstRowLastColumn="0" w:lastRowFirstColumn="0" w:lastRowLastColumn="0"/>
            </w:pPr>
          </w:p>
        </w:tc>
      </w:tr>
      <w:tr w:rsidR="005113A2" w14:paraId="7E453D74"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C53504">
            <w:pPr>
              <w:pStyle w:val="ListParagraph"/>
              <w:numPr>
                <w:ilvl w:val="0"/>
                <w:numId w:val="20"/>
              </w:numPr>
              <w:rPr>
                <w:b w:val="0"/>
              </w:rPr>
            </w:pPr>
            <w:r w:rsidRPr="00C2209F">
              <w:rPr>
                <w:b w:val="0"/>
              </w:rPr>
              <w:t>User closes game</w:t>
            </w:r>
          </w:p>
        </w:tc>
        <w:tc>
          <w:tcPr>
            <w:tcW w:w="4508" w:type="dxa"/>
          </w:tcPr>
          <w:p w14:paraId="05508D31"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r w:rsidR="005113A2" w14:paraId="59466668" w14:textId="77777777" w:rsidTr="005113A2">
        <w:tc>
          <w:tcPr>
            <w:cnfStyle w:val="001000000000" w:firstRow="0" w:lastRow="0" w:firstColumn="1" w:lastColumn="0" w:oddVBand="0" w:evenVBand="0" w:oddHBand="0" w:evenHBand="0" w:firstRowFirstColumn="0" w:firstRowLastColumn="0" w:lastRowFirstColumn="0" w:lastRowLastColumn="0"/>
            <w:tcW w:w="4508" w:type="dxa"/>
          </w:tcPr>
          <w:p w14:paraId="4153953C" w14:textId="77777777" w:rsidR="005113A2" w:rsidRPr="008A6FD2" w:rsidRDefault="005113A2" w:rsidP="005113A2">
            <w:pPr>
              <w:rPr>
                <w:b w:val="0"/>
              </w:rPr>
            </w:pPr>
          </w:p>
        </w:tc>
        <w:tc>
          <w:tcPr>
            <w:tcW w:w="4508" w:type="dxa"/>
          </w:tcPr>
          <w:p w14:paraId="3E90EFA5" w14:textId="77777777" w:rsidR="005113A2" w:rsidRDefault="005113A2" w:rsidP="005113A2">
            <w:pPr>
              <w:cnfStyle w:val="000000000000" w:firstRow="0" w:lastRow="0" w:firstColumn="0" w:lastColumn="0" w:oddVBand="0" w:evenVBand="0" w:oddHBand="0" w:evenHBand="0" w:firstRowFirstColumn="0" w:firstRowLastColumn="0" w:lastRowFirstColumn="0" w:lastRowLastColumn="0"/>
            </w:pPr>
          </w:p>
        </w:tc>
      </w:tr>
    </w:tbl>
    <w:p w14:paraId="5652E9BC" w14:textId="77777777" w:rsidR="00341D25" w:rsidRPr="00341D25" w:rsidRDefault="00341D25" w:rsidP="00341D25"/>
    <w:p w14:paraId="1A53CB98" w14:textId="77777777" w:rsidR="00622289" w:rsidRDefault="00341D25" w:rsidP="00622289">
      <w:pPr>
        <w:pStyle w:val="Heading4"/>
      </w:pPr>
      <w:r>
        <w:t>Exemption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1Light"/>
        <w:tblW w:w="0" w:type="auto"/>
        <w:tblLook w:val="04A0" w:firstRow="1" w:lastRow="0" w:firstColumn="1" w:lastColumn="0" w:noHBand="0" w:noVBand="1"/>
      </w:tblPr>
      <w:tblGrid>
        <w:gridCol w:w="4508"/>
        <w:gridCol w:w="4508"/>
      </w:tblGrid>
      <w:tr w:rsidR="00911E51" w14:paraId="7B2E2020" w14:textId="77777777" w:rsidTr="00911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911E51" w14:paraId="799B15BE"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C53504">
            <w:pPr>
              <w:pStyle w:val="ListParagraph"/>
              <w:numPr>
                <w:ilvl w:val="0"/>
                <w:numId w:val="14"/>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000000" w:firstRow="0" w:lastRow="0" w:firstColumn="0" w:lastColumn="0" w:oddVBand="0" w:evenVBand="0" w:oddHBand="0" w:evenHBand="0" w:firstRowFirstColumn="0" w:firstRowLastColumn="0" w:lastRowFirstColumn="0" w:lastRowLastColumn="0"/>
            </w:pPr>
          </w:p>
          <w:p w14:paraId="41C63E68" w14:textId="707C8A02" w:rsidR="00911E51" w:rsidRDefault="005079DC" w:rsidP="00C53504">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5079DC">
              <w:t>User is logged in and pregame screen is displayed</w:t>
            </w:r>
          </w:p>
        </w:tc>
      </w:tr>
      <w:tr w:rsidR="00911E51" w14:paraId="26737E6B" w14:textId="77777777" w:rsidTr="00911E51">
        <w:tc>
          <w:tcPr>
            <w:cnfStyle w:val="001000000000" w:firstRow="0" w:lastRow="0" w:firstColumn="1" w:lastColumn="0" w:oddVBand="0" w:evenVBand="0" w:oddHBand="0" w:evenHBand="0" w:firstRowFirstColumn="0" w:firstRowLastColumn="0" w:lastRowFirstColumn="0" w:lastRowLastColumn="0"/>
            <w:tcW w:w="4508" w:type="dxa"/>
          </w:tcPr>
          <w:p w14:paraId="6E6B516C" w14:textId="77777777" w:rsidR="00911E51" w:rsidRPr="00CF7021" w:rsidRDefault="00911E51" w:rsidP="00911E51">
            <w:pPr>
              <w:rPr>
                <w:b w:val="0"/>
              </w:rPr>
            </w:pPr>
          </w:p>
        </w:tc>
        <w:tc>
          <w:tcPr>
            <w:tcW w:w="4508" w:type="dxa"/>
          </w:tcPr>
          <w:p w14:paraId="261FA116" w14:textId="08EC68C9" w:rsidR="00911E51" w:rsidRDefault="00911E51" w:rsidP="005079DC">
            <w:pPr>
              <w:pStyle w:val="ListParagraph"/>
              <w:cnfStyle w:val="000000000000" w:firstRow="0" w:lastRow="0" w:firstColumn="0" w:lastColumn="0" w:oddVBand="0" w:evenVBand="0" w:oddHBand="0" w:evenHBand="0" w:firstRowFirstColumn="0" w:firstRowLastColumn="0" w:lastRowFirstColumn="0" w:lastRowLastColumn="0"/>
            </w:pP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1Light"/>
        <w:tblW w:w="0" w:type="auto"/>
        <w:tblLook w:val="04A0" w:firstRow="1" w:lastRow="0" w:firstColumn="1" w:lastColumn="0" w:noHBand="0" w:noVBand="1"/>
      </w:tblPr>
      <w:tblGrid>
        <w:gridCol w:w="4508"/>
        <w:gridCol w:w="4508"/>
      </w:tblGrid>
      <w:tr w:rsidR="00C2209F" w14:paraId="3CF160CF"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connects to lets quiz server but cannot verify details</w:t>
            </w:r>
          </w:p>
        </w:tc>
      </w:tr>
      <w:tr w:rsidR="00C2209F" w14:paraId="0DF11204"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C53504">
            <w:pPr>
              <w:pStyle w:val="ListParagraph"/>
              <w:numPr>
                <w:ilvl w:val="0"/>
                <w:numId w:val="18"/>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p w14:paraId="39412B55" w14:textId="77777777" w:rsidR="00C2209F" w:rsidRDefault="00C2209F" w:rsidP="00C53504">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5079DC">
              <w:lastRenderedPageBreak/>
              <w:t>User is logged in and pregame screen is displayed</w:t>
            </w:r>
          </w:p>
        </w:tc>
      </w:tr>
      <w:tr w:rsidR="00C2209F" w14:paraId="5103D51D"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63B05BE3" w14:textId="77777777" w:rsidR="00C2209F" w:rsidRPr="00CF7021" w:rsidRDefault="00C2209F" w:rsidP="00657C6A">
            <w:pPr>
              <w:rPr>
                <w:b w:val="0"/>
              </w:rPr>
            </w:pPr>
          </w:p>
        </w:tc>
        <w:tc>
          <w:tcPr>
            <w:tcW w:w="4508" w:type="dxa"/>
          </w:tcPr>
          <w:p w14:paraId="7FC20341" w14:textId="77777777" w:rsidR="00C2209F" w:rsidRDefault="00C2209F" w:rsidP="00657C6A">
            <w:pPr>
              <w:pStyle w:val="ListParagraph"/>
              <w:cnfStyle w:val="000000000000" w:firstRow="0" w:lastRow="0" w:firstColumn="0" w:lastColumn="0" w:oddVBand="0" w:evenVBand="0" w:oddHBand="0" w:evenHBand="0" w:firstRowFirstColumn="0" w:firstRowLastColumn="0" w:lastRowFirstColumn="0" w:lastRowLastColumn="0"/>
            </w:pPr>
          </w:p>
        </w:tc>
      </w:tr>
    </w:tbl>
    <w:p w14:paraId="4A07D7B4" w14:textId="77777777" w:rsidR="00C2209F" w:rsidRDefault="00C2209F" w:rsidP="00911E51"/>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1Light"/>
        <w:tblW w:w="0" w:type="auto"/>
        <w:tblLook w:val="04A0" w:firstRow="1" w:lastRow="0" w:firstColumn="1" w:lastColumn="0" w:noHBand="0" w:noVBand="1"/>
      </w:tblPr>
      <w:tblGrid>
        <w:gridCol w:w="4508"/>
        <w:gridCol w:w="4508"/>
      </w:tblGrid>
      <w:tr w:rsidR="00A6657A" w14:paraId="120A887E" w14:textId="77777777" w:rsidTr="00657C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657C6A">
            <w:pPr>
              <w:jc w:val="center"/>
            </w:pPr>
            <w:r>
              <w:t>Actor</w:t>
            </w:r>
          </w:p>
        </w:tc>
        <w:tc>
          <w:tcPr>
            <w:tcW w:w="4508" w:type="dxa"/>
          </w:tcPr>
          <w:p w14:paraId="7CA99D75" w14:textId="77777777" w:rsidR="00A6657A" w:rsidRDefault="00A6657A" w:rsidP="00657C6A">
            <w:pP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C53504">
            <w:pPr>
              <w:pStyle w:val="ListParagraph"/>
              <w:numPr>
                <w:ilvl w:val="0"/>
                <w:numId w:val="19"/>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657C6A">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C53504">
            <w:pPr>
              <w:pStyle w:val="ListParagraph"/>
              <w:numPr>
                <w:ilvl w:val="0"/>
                <w:numId w:val="19"/>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000000" w:firstRow="0" w:lastRow="0" w:firstColumn="0" w:lastColumn="0" w:oddVBand="0" w:evenVBand="0" w:oddHBand="0" w:evenHBand="0" w:firstRowFirstColumn="0" w:firstRowLastColumn="0" w:lastRowFirstColumn="0" w:lastRowLastColumn="0"/>
            </w:pPr>
          </w:p>
          <w:p w14:paraId="7E322003" w14:textId="2CF267A3" w:rsidR="00C2209F" w:rsidRDefault="00C2209F" w:rsidP="00C535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rsidRPr="00C2209F">
              <w:t>User is logged in and pregame screen is displayed</w:t>
            </w:r>
          </w:p>
        </w:tc>
      </w:tr>
    </w:tbl>
    <w:p w14:paraId="5D42B402" w14:textId="77777777" w:rsidR="00A6657A" w:rsidRDefault="00A6657A" w:rsidP="00911E51"/>
    <w:p w14:paraId="0D2E91B8" w14:textId="40722CED" w:rsidR="00CF7021" w:rsidRPr="00E36B9D" w:rsidRDefault="00CF7021" w:rsidP="00CF7021">
      <w:pPr>
        <w:pStyle w:val="Heading4"/>
      </w:pPr>
      <w:r w:rsidRPr="00E36B9D">
        <w:t>No connectivity to the Let's Quiz Server</w:t>
      </w:r>
      <w:r w:rsidR="00703B24">
        <w:t xml:space="preserve"> –Registered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1Light"/>
        <w:tblW w:w="0" w:type="auto"/>
        <w:tblLook w:val="04A0" w:firstRow="1" w:lastRow="0" w:firstColumn="1" w:lastColumn="0" w:noHBand="0" w:noVBand="1"/>
      </w:tblPr>
      <w:tblGrid>
        <w:gridCol w:w="4508"/>
        <w:gridCol w:w="4508"/>
      </w:tblGrid>
      <w:tr w:rsidR="00CF7021" w14:paraId="4985E3C2"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C53504">
            <w:pPr>
              <w:pStyle w:val="ListParagraph"/>
              <w:numPr>
                <w:ilvl w:val="0"/>
                <w:numId w:val="21"/>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000000" w:firstRow="0" w:lastRow="0" w:firstColumn="0" w:lastColumn="0" w:oddVBand="0" w:evenVBand="0" w:oddHBand="0" w:evenHBand="0" w:firstRowFirstColumn="0" w:firstRowLastColumn="0" w:lastRowFirstColumn="0" w:lastRowLastColumn="0"/>
            </w:pPr>
          </w:p>
        </w:tc>
      </w:tr>
      <w:tr w:rsidR="00CF7021" w14:paraId="1C451594" w14:textId="77777777" w:rsidTr="00AE58A9">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24D50C49" w14:textId="33D85E36" w:rsidR="00C7035F" w:rsidRDefault="00C7035F" w:rsidP="00C53504">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tc>
      </w:tr>
    </w:tbl>
    <w:p w14:paraId="38D2A24C" w14:textId="77777777" w:rsidR="008632AD" w:rsidRPr="008632AD" w:rsidRDefault="008632AD" w:rsidP="008632AD"/>
    <w:p w14:paraId="32BABABE" w14:textId="77777777" w:rsidR="00622289" w:rsidRPr="00622289" w:rsidRDefault="00703B24" w:rsidP="00622289">
      <w:pPr>
        <w:pStyle w:val="Heading3"/>
        <w:rPr>
          <w:rStyle w:val="Heading3Char"/>
        </w:rPr>
      </w:pPr>
      <w:r>
        <w:t xml:space="preserve">Sub </w:t>
      </w:r>
      <w:r w:rsidRPr="00622289">
        <w:rPr>
          <w:rStyle w:val="Heading3Char"/>
        </w:rPr>
        <w:t>Flows</w:t>
      </w:r>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1Light"/>
        <w:tblW w:w="0" w:type="auto"/>
        <w:tblLook w:val="04A0" w:firstRow="1" w:lastRow="0" w:firstColumn="1" w:lastColumn="0" w:noHBand="0" w:noVBand="1"/>
      </w:tblPr>
      <w:tblGrid>
        <w:gridCol w:w="4528"/>
        <w:gridCol w:w="4488"/>
      </w:tblGrid>
      <w:tr w:rsidR="008632AD" w14:paraId="3D46DE4D" w14:textId="77777777" w:rsidTr="0086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C53504">
            <w:pPr>
              <w:pStyle w:val="ListParagraph"/>
              <w:numPr>
                <w:ilvl w:val="0"/>
                <w:numId w:val="15"/>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3F221E02" w14:textId="5CDE8A65"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System displays Facebook popup  login</w:t>
            </w:r>
          </w:p>
          <w:p w14:paraId="1AE60C7E" w14:textId="77777777" w:rsidR="008632AD" w:rsidRDefault="008632AD"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67A087B" w14:textId="77777777" w:rsidR="008632AD" w:rsidRDefault="008632AD" w:rsidP="00AE58A9">
            <w:pPr>
              <w:ind w:left="360"/>
              <w:cnfStyle w:val="000000000000" w:firstRow="0" w:lastRow="0" w:firstColumn="0" w:lastColumn="0" w:oddVBand="0" w:evenVBand="0" w:oddHBand="0" w:evenHBand="0" w:firstRowFirstColumn="0" w:firstRowLastColumn="0" w:lastRowFirstColumn="0" w:lastRowLastColumn="0"/>
            </w:pPr>
          </w:p>
        </w:tc>
      </w:tr>
      <w:tr w:rsidR="008632AD" w14:paraId="0407C301" w14:textId="77777777" w:rsidTr="008632AD">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C53504">
            <w:pPr>
              <w:pStyle w:val="ListParagraph"/>
              <w:numPr>
                <w:ilvl w:val="0"/>
                <w:numId w:val="15"/>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C53504">
            <w:pPr>
              <w:pStyle w:val="ListParagraph"/>
              <w:widowControl w:val="0"/>
              <w:numPr>
                <w:ilvl w:val="0"/>
                <w:numId w:val="15"/>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68CB1308" w14:textId="77777777" w:rsidR="008A6FD2" w:rsidRDefault="008A6FD2" w:rsidP="007F2D37">
      <w:pPr>
        <w:pStyle w:val="Heading4"/>
      </w:pPr>
    </w:p>
    <w:p w14:paraId="372FE7FE" w14:textId="686B7912" w:rsidR="00703B24" w:rsidRDefault="007F2D37" w:rsidP="007F2D37">
      <w:pPr>
        <w:pStyle w:val="Heading4"/>
      </w:pPr>
      <w:r>
        <w:t xml:space="preserve">Google </w:t>
      </w:r>
      <w:r w:rsidR="005B5BD8">
        <w:t xml:space="preserve">Play </w:t>
      </w:r>
      <w:r>
        <w:t>Services Login</w:t>
      </w:r>
    </w:p>
    <w:p w14:paraId="5EE261A9" w14:textId="11D9B7C3" w:rsidR="005B5BD8" w:rsidRPr="008A6FD2" w:rsidRDefault="008A6FD2" w:rsidP="008A6FD2">
      <w:r w:rsidRPr="008A6FD2">
        <w:t>At 1 User choses Google</w:t>
      </w:r>
      <w:r w:rsidR="005B5BD8">
        <w:t xml:space="preserve"> Play </w:t>
      </w:r>
      <w:r w:rsidRPr="008A6FD2">
        <w:t>Services Login</w:t>
      </w:r>
    </w:p>
    <w:tbl>
      <w:tblPr>
        <w:tblStyle w:val="GridTable1Light"/>
        <w:tblW w:w="0" w:type="auto"/>
        <w:tblLook w:val="04A0" w:firstRow="1" w:lastRow="0" w:firstColumn="1" w:lastColumn="0" w:noHBand="0" w:noVBand="1"/>
      </w:tblPr>
      <w:tblGrid>
        <w:gridCol w:w="4528"/>
        <w:gridCol w:w="4488"/>
      </w:tblGrid>
      <w:tr w:rsidR="007F2D37" w14:paraId="156F8351" w14:textId="77777777" w:rsidTr="00AE5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13134FCC" w14:textId="77777777" w:rsidR="007F2D37" w:rsidRDefault="007F2D37" w:rsidP="00AE58A9">
            <w:pPr>
              <w:jc w:val="center"/>
            </w:pPr>
            <w:r>
              <w:lastRenderedPageBreak/>
              <w:t>Actor</w:t>
            </w:r>
          </w:p>
        </w:tc>
        <w:tc>
          <w:tcPr>
            <w:tcW w:w="4488" w:type="dxa"/>
            <w:hideMark/>
          </w:tcPr>
          <w:p w14:paraId="66E90B9D" w14:textId="77777777" w:rsidR="007F2D37" w:rsidRDefault="007F2D37"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7F2D37" w14:paraId="07E15A27"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720D88DF" w14:textId="4EDAD4F3" w:rsidR="007F2D37" w:rsidRPr="00911E51" w:rsidRDefault="00341D25" w:rsidP="00C53504">
            <w:pPr>
              <w:pStyle w:val="ListParagraph"/>
              <w:numPr>
                <w:ilvl w:val="0"/>
                <w:numId w:val="16"/>
              </w:numPr>
              <w:spacing w:line="256" w:lineRule="auto"/>
              <w:rPr>
                <w:b w:val="0"/>
              </w:rPr>
            </w:pPr>
            <w:r>
              <w:rPr>
                <w:b w:val="0"/>
              </w:rPr>
              <w:t>The user presses</w:t>
            </w:r>
            <w:r w:rsidR="007F2D37">
              <w:t xml:space="preserve"> </w:t>
            </w:r>
            <w:r w:rsidR="007F2D37" w:rsidRPr="007F2D37">
              <w:rPr>
                <w:b w:val="0"/>
              </w:rPr>
              <w:t>Google</w:t>
            </w:r>
            <w:r w:rsidR="005B5BD8">
              <w:t xml:space="preserve"> </w:t>
            </w:r>
            <w:r w:rsidR="005B5BD8" w:rsidRPr="005B5BD8">
              <w:rPr>
                <w:b w:val="0"/>
              </w:rPr>
              <w:t>Play</w:t>
            </w:r>
            <w:r w:rsidR="005B5BD8">
              <w:rPr>
                <w:b w:val="0"/>
              </w:rPr>
              <w:t xml:space="preserve"> </w:t>
            </w:r>
            <w:r w:rsidR="007F2D37" w:rsidRPr="007F2D37">
              <w:rPr>
                <w:b w:val="0"/>
              </w:rPr>
              <w:t>Services</w:t>
            </w:r>
            <w:r w:rsidR="007F2D37">
              <w:rPr>
                <w:b w:val="0"/>
              </w:rPr>
              <w:t xml:space="preserve"> </w:t>
            </w:r>
            <w:r w:rsidR="007F2D37" w:rsidRPr="00911E51">
              <w:rPr>
                <w:b w:val="0"/>
              </w:rPr>
              <w:t>login button</w:t>
            </w:r>
          </w:p>
          <w:p w14:paraId="0C48DA09" w14:textId="77777777" w:rsidR="007F2D37" w:rsidRPr="00911E51" w:rsidRDefault="007F2D37" w:rsidP="00AE58A9">
            <w:pPr>
              <w:pStyle w:val="ListParagraph"/>
              <w:rPr>
                <w:b w:val="0"/>
              </w:rPr>
            </w:pPr>
          </w:p>
        </w:tc>
        <w:tc>
          <w:tcPr>
            <w:tcW w:w="4488" w:type="dxa"/>
          </w:tcPr>
          <w:p w14:paraId="61E14B08" w14:textId="77777777" w:rsidR="007F2D37" w:rsidRDefault="007F2D37" w:rsidP="00AE58A9">
            <w:pPr>
              <w:cnfStyle w:val="000000000000" w:firstRow="0" w:lastRow="0" w:firstColumn="0" w:lastColumn="0" w:oddVBand="0" w:evenVBand="0" w:oddHBand="0" w:evenHBand="0" w:firstRowFirstColumn="0" w:firstRowLastColumn="0" w:lastRowFirstColumn="0" w:lastRowLastColumn="0"/>
            </w:pPr>
          </w:p>
          <w:p w14:paraId="1B0861DA" w14:textId="47801611"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displays </w:t>
            </w:r>
            <w:r w:rsidR="0041072A" w:rsidRPr="0041072A">
              <w:t>Google</w:t>
            </w:r>
            <w:r w:rsidR="005B5BD8">
              <w:t xml:space="preserve"> </w:t>
            </w:r>
            <w:r w:rsidR="005B5BD8" w:rsidRPr="005B5BD8">
              <w:t>Play</w:t>
            </w:r>
            <w:r w:rsidR="0041072A" w:rsidRPr="0041072A">
              <w:t xml:space="preserve"> Services</w:t>
            </w:r>
            <w:r>
              <w:t xml:space="preserve"> popup  login</w:t>
            </w:r>
          </w:p>
          <w:p w14:paraId="2B9EA9E9" w14:textId="77777777" w:rsidR="007F2D37" w:rsidRDefault="007F2D37" w:rsidP="00AE58A9">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0E90E97" w14:textId="77777777" w:rsidR="007F2D37" w:rsidRDefault="007F2D37" w:rsidP="00AE58A9">
            <w:pPr>
              <w:ind w:left="360"/>
              <w:cnfStyle w:val="000000000000" w:firstRow="0" w:lastRow="0" w:firstColumn="0" w:lastColumn="0" w:oddVBand="0" w:evenVBand="0" w:oddHBand="0" w:evenHBand="0" w:firstRowFirstColumn="0" w:firstRowLastColumn="0" w:lastRowFirstColumn="0" w:lastRowLastColumn="0"/>
            </w:pPr>
          </w:p>
        </w:tc>
      </w:tr>
      <w:tr w:rsidR="007F2D37" w14:paraId="7645F4A0" w14:textId="77777777" w:rsidTr="00AE58A9">
        <w:tc>
          <w:tcPr>
            <w:cnfStyle w:val="001000000000" w:firstRow="0" w:lastRow="0" w:firstColumn="1" w:lastColumn="0" w:oddVBand="0" w:evenVBand="0" w:oddHBand="0" w:evenHBand="0" w:firstRowFirstColumn="0" w:firstRowLastColumn="0" w:lastRowFirstColumn="0" w:lastRowLastColumn="0"/>
            <w:tcW w:w="4528" w:type="dxa"/>
          </w:tcPr>
          <w:p w14:paraId="6B4C2C7C" w14:textId="47DBC10B" w:rsidR="007F2D37" w:rsidRPr="00911E51" w:rsidRDefault="007F2D37" w:rsidP="00C53504">
            <w:pPr>
              <w:pStyle w:val="ListParagraph"/>
              <w:numPr>
                <w:ilvl w:val="0"/>
                <w:numId w:val="16"/>
              </w:numPr>
              <w:spacing w:line="256" w:lineRule="auto"/>
              <w:rPr>
                <w:b w:val="0"/>
              </w:rPr>
            </w:pPr>
            <w:r w:rsidRPr="00911E51">
              <w:rPr>
                <w:b w:val="0"/>
              </w:rPr>
              <w:t>The user inputs</w:t>
            </w:r>
            <w:r w:rsidR="0041072A">
              <w:t xml:space="preserve"> </w:t>
            </w:r>
            <w:r w:rsidR="0041072A" w:rsidRPr="0041072A">
              <w:rPr>
                <w:b w:val="0"/>
              </w:rPr>
              <w:t xml:space="preserve">Google </w:t>
            </w:r>
            <w:r w:rsidR="005B5BD8" w:rsidRPr="005B5BD8">
              <w:rPr>
                <w:b w:val="0"/>
              </w:rPr>
              <w:t xml:space="preserve">Play </w:t>
            </w:r>
            <w:r w:rsidR="0041072A" w:rsidRPr="0041072A">
              <w:rPr>
                <w:b w:val="0"/>
              </w:rPr>
              <w:t>Services</w:t>
            </w:r>
            <w:r w:rsidR="0041072A">
              <w:rPr>
                <w:b w:val="0"/>
              </w:rPr>
              <w:t xml:space="preserve"> </w:t>
            </w:r>
            <w:r w:rsidRPr="00911E51">
              <w:rPr>
                <w:b w:val="0"/>
              </w:rPr>
              <w:t xml:space="preserve"> email/username and password</w:t>
            </w:r>
          </w:p>
          <w:p w14:paraId="64537DBA" w14:textId="77777777" w:rsidR="007F2D37" w:rsidRPr="00911E51" w:rsidRDefault="007F2D37" w:rsidP="00AE58A9">
            <w:pPr>
              <w:pStyle w:val="ListParagraph"/>
              <w:rPr>
                <w:b w:val="0"/>
              </w:rPr>
            </w:pPr>
          </w:p>
        </w:tc>
        <w:tc>
          <w:tcPr>
            <w:tcW w:w="4488" w:type="dxa"/>
          </w:tcPr>
          <w:p w14:paraId="7AAE0781"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0162DA9A" w14:textId="77777777" w:rsidR="005B5BD8" w:rsidRDefault="005B5BD8" w:rsidP="005B5BD8">
            <w:pPr>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5CB676A" w14:textId="27D21663"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rsidRPr="0041072A">
              <w:t xml:space="preserve">Google </w:t>
            </w:r>
            <w:r w:rsidR="005B5BD8" w:rsidRPr="005B5BD8">
              <w:t xml:space="preserve">Play </w:t>
            </w:r>
            <w:r w:rsidR="0041072A" w:rsidRPr="0041072A">
              <w:t xml:space="preserve">Services </w:t>
            </w:r>
            <w:r>
              <w:t>server to verify user login details.</w:t>
            </w:r>
          </w:p>
          <w:p w14:paraId="574B13DD" w14:textId="77777777" w:rsidR="007F2D37" w:rsidRDefault="007F2D37" w:rsidP="00C53504">
            <w:pPr>
              <w:pStyle w:val="ListParagraph"/>
              <w:widowControl w:val="0"/>
              <w:numPr>
                <w:ilvl w:val="0"/>
                <w:numId w:val="16"/>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45FAB23D" w14:textId="77777777" w:rsidR="008A6FD2" w:rsidRDefault="00341D25" w:rsidP="00911E51">
      <w:r>
        <w:t xml:space="preserve"> </w:t>
      </w:r>
      <w:r w:rsidR="008A6FD2">
        <w:t xml:space="preserve"> </w:t>
      </w:r>
    </w:p>
    <w:p w14:paraId="4A6EFE3B" w14:textId="1F1BF70D" w:rsidR="00EE3A99" w:rsidRPr="00EE3A99" w:rsidRDefault="008A6FD2" w:rsidP="00EE3A99">
      <w:pPr>
        <w:pStyle w:val="Heading4"/>
      </w:pPr>
      <w:r>
        <w:t>Play as guest</w:t>
      </w:r>
    </w:p>
    <w:p w14:paraId="39A2E289" w14:textId="0998EAA9" w:rsidR="00EE3A99" w:rsidRPr="00EE3A99" w:rsidRDefault="00EE3A99" w:rsidP="00EE3A99">
      <w:r>
        <w:t>At 1 user decides not to login</w:t>
      </w:r>
    </w:p>
    <w:tbl>
      <w:tblPr>
        <w:tblStyle w:val="GridTable1Light"/>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5B5B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73E7BF" w14:textId="189EC5F1" w:rsidR="005B5BD8" w:rsidRDefault="005B5BD8" w:rsidP="005B5BD8">
            <w:pPr>
              <w:jc w:val="center"/>
            </w:pPr>
            <w:r>
              <w:t>Actor</w:t>
            </w:r>
          </w:p>
        </w:tc>
        <w:tc>
          <w:tcPr>
            <w:tcW w:w="4508" w:type="dxa"/>
          </w:tcPr>
          <w:p w14:paraId="2D8E60B5" w14:textId="1E1C785C" w:rsidR="005B5BD8" w:rsidRDefault="005B5BD8" w:rsidP="005B5BD8">
            <w:pPr>
              <w:jc w:val="center"/>
              <w:cnfStyle w:val="100000000000" w:firstRow="1" w:lastRow="0" w:firstColumn="0" w:lastColumn="0" w:oddVBand="0" w:evenVBand="0" w:oddHBand="0" w:evenHBand="0" w:firstRowFirstColumn="0" w:firstRowLastColumn="0" w:lastRowFirstColumn="0" w:lastRowLastColumn="0"/>
            </w:pPr>
            <w:r>
              <w:t>System</w:t>
            </w:r>
          </w:p>
        </w:tc>
      </w:tr>
      <w:tr w:rsidR="005B5BD8" w14:paraId="789FEDB4" w14:textId="77777777" w:rsidTr="004A13CA">
        <w:trPr>
          <w:trHeight w:val="312"/>
        </w:trPr>
        <w:tc>
          <w:tcPr>
            <w:cnfStyle w:val="001000000000" w:firstRow="0" w:lastRow="0" w:firstColumn="1" w:lastColumn="0" w:oddVBand="0" w:evenVBand="0" w:oddHBand="0" w:evenHBand="0" w:firstRowFirstColumn="0" w:firstRowLastColumn="0" w:lastRowFirstColumn="0" w:lastRowLastColumn="0"/>
            <w:tcW w:w="4508" w:type="dxa"/>
          </w:tcPr>
          <w:p w14:paraId="64F89F8D" w14:textId="1782F481" w:rsidR="005B5BD8" w:rsidRPr="004A13CA" w:rsidRDefault="008B446B" w:rsidP="00C53504">
            <w:pPr>
              <w:pStyle w:val="ListParagraph"/>
              <w:numPr>
                <w:ilvl w:val="0"/>
                <w:numId w:val="17"/>
              </w:numPr>
              <w:rPr>
                <w:b w:val="0"/>
              </w:rPr>
            </w:pPr>
            <w:r w:rsidRPr="004A13CA">
              <w:rPr>
                <w:b w:val="0"/>
              </w:rPr>
              <w:t>The user decides to play as guest</w:t>
            </w:r>
          </w:p>
        </w:tc>
        <w:tc>
          <w:tcPr>
            <w:tcW w:w="4508" w:type="dxa"/>
          </w:tcPr>
          <w:p w14:paraId="310DC734" w14:textId="77777777" w:rsidR="005B5BD8" w:rsidRDefault="005B5BD8" w:rsidP="005B5BD8">
            <w:pPr>
              <w:cnfStyle w:val="000000000000" w:firstRow="0" w:lastRow="0" w:firstColumn="0" w:lastColumn="0" w:oddVBand="0" w:evenVBand="0" w:oddHBand="0" w:evenHBand="0" w:firstRowFirstColumn="0" w:firstRowLastColumn="0" w:lastRowFirstColumn="0" w:lastRowLastColumn="0"/>
            </w:pPr>
          </w:p>
        </w:tc>
      </w:tr>
      <w:tr w:rsidR="005B5BD8" w14:paraId="038A30DC" w14:textId="77777777" w:rsidTr="005B5BD8">
        <w:tc>
          <w:tcPr>
            <w:cnfStyle w:val="001000000000" w:firstRow="0" w:lastRow="0" w:firstColumn="1" w:lastColumn="0" w:oddVBand="0" w:evenVBand="0" w:oddHBand="0" w:evenHBand="0" w:firstRowFirstColumn="0" w:firstRowLastColumn="0" w:lastRowFirstColumn="0" w:lastRowLastColumn="0"/>
            <w:tcW w:w="4508" w:type="dxa"/>
          </w:tcPr>
          <w:p w14:paraId="0C8AF64C" w14:textId="58DF9A47" w:rsidR="005B5BD8" w:rsidRPr="004A13CA" w:rsidRDefault="004A13CA" w:rsidP="00C53504">
            <w:pPr>
              <w:pStyle w:val="ListParagraph"/>
              <w:numPr>
                <w:ilvl w:val="0"/>
                <w:numId w:val="17"/>
              </w:numPr>
              <w:rPr>
                <w:b w:val="0"/>
              </w:rPr>
            </w:pPr>
            <w:r w:rsidRPr="004A13CA">
              <w:rPr>
                <w:b w:val="0"/>
              </w:rPr>
              <w:t>The user presses skip sign in</w:t>
            </w:r>
          </w:p>
        </w:tc>
        <w:tc>
          <w:tcPr>
            <w:tcW w:w="4508" w:type="dxa"/>
          </w:tcPr>
          <w:p w14:paraId="1E4AC396" w14:textId="77777777" w:rsidR="004A13CA" w:rsidRDefault="004A13CA" w:rsidP="004A13CA">
            <w:pPr>
              <w:cnfStyle w:val="000000000000" w:firstRow="0" w:lastRow="0" w:firstColumn="0" w:lastColumn="0" w:oddVBand="0" w:evenVBand="0" w:oddHBand="0" w:evenHBand="0" w:firstRowFirstColumn="0" w:firstRowLastColumn="0" w:lastRowFirstColumn="0" w:lastRowLastColumn="0"/>
            </w:pPr>
          </w:p>
          <w:p w14:paraId="353E12AE" w14:textId="1BDAC4F4" w:rsidR="005B5BD8"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assigns user name ‘guest’ to player</w:t>
            </w:r>
          </w:p>
          <w:p w14:paraId="4A17865B" w14:textId="1FEB35B0" w:rsidR="004A13CA" w:rsidRDefault="004A13CA" w:rsidP="00C53504">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r>
        <w:t>Key Scenarios</w:t>
      </w:r>
    </w:p>
    <w:p w14:paraId="5FA07928" w14:textId="12203C36" w:rsidR="005D1AC0" w:rsidRDefault="005D1AC0" w:rsidP="005D1AC0">
      <w:r>
        <w:t>User wants to login</w:t>
      </w:r>
    </w:p>
    <w:p w14:paraId="2892D06F" w14:textId="43C73BC6" w:rsidR="00106AC4" w:rsidRDefault="00106AC4" w:rsidP="005D1AC0">
      <w:r>
        <w:t>User wants to play as guest</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7BCC22BE" w:rsidR="00675017" w:rsidRDefault="00F3025F" w:rsidP="00995F2C">
      <w:pPr>
        <w:pStyle w:val="Heading1"/>
      </w:pPr>
      <w:r>
        <w:t xml:space="preserve">2. </w:t>
      </w:r>
      <w:commentRangeStart w:id="57"/>
      <w:r w:rsidR="00675017">
        <w:t>Answer Question</w:t>
      </w:r>
      <w:bookmarkEnd w:id="55"/>
      <w:commentRangeEnd w:id="57"/>
      <w:r w:rsidR="007E5FB8">
        <w:rPr>
          <w:rStyle w:val="CommentReference"/>
          <w:rFonts w:asciiTheme="minorHAnsi" w:eastAsiaTheme="minorHAnsi" w:hAnsiTheme="minorHAnsi" w:cstheme="minorBidi"/>
          <w:color w:val="auto"/>
        </w:rPr>
        <w:commentReference w:id="57"/>
      </w:r>
    </w:p>
    <w:p w14:paraId="4EDA5F2C" w14:textId="77777777" w:rsidR="00675017" w:rsidRPr="0064280C" w:rsidRDefault="00675017" w:rsidP="00675017">
      <w:pPr>
        <w:pStyle w:val="Heading3"/>
      </w:pPr>
      <w:bookmarkStart w:id="58" w:name="_Toc508278061"/>
      <w:bookmarkStart w:id="59" w:name="_Toc512871725"/>
      <w:r w:rsidRPr="0064280C">
        <w:t>High Level Description</w:t>
      </w:r>
      <w:bookmarkEnd w:id="58"/>
      <w:bookmarkEnd w:id="59"/>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0" w:name="_Toc512871726"/>
      <w:r>
        <w:t>Event-response story</w:t>
      </w:r>
      <w:bookmarkEnd w:id="60"/>
    </w:p>
    <w:p w14:paraId="7E9230DE" w14:textId="315778BB" w:rsidR="00675017" w:rsidRDefault="00675017" w:rsidP="00675017">
      <w:r>
        <w:t xml:space="preserve">When the user is ready to answer a question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61" w:name="_Toc512871727"/>
      <w:r>
        <w:lastRenderedPageBreak/>
        <w:t>Trigger</w:t>
      </w:r>
      <w:bookmarkEnd w:id="61"/>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r>
        <w:t>Actors</w:t>
      </w:r>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62" w:name="_Toc512871728"/>
      <w:commentRangeStart w:id="63"/>
      <w:r>
        <w:t>Stakeholders</w:t>
      </w:r>
      <w:bookmarkEnd w:id="62"/>
      <w:commentRangeEnd w:id="63"/>
      <w:r w:rsidR="007E5FB8">
        <w:rPr>
          <w:rStyle w:val="CommentReference"/>
          <w:rFonts w:asciiTheme="minorHAnsi" w:eastAsiaTheme="minorHAnsi" w:hAnsiTheme="minorHAnsi" w:cstheme="minorBidi"/>
          <w:color w:val="auto"/>
        </w:rPr>
        <w:commentReference w:id="63"/>
      </w:r>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t>Opponent</w:t>
      </w:r>
    </w:p>
    <w:p w14:paraId="067D9A69" w14:textId="127BDDE5" w:rsidR="00077F41" w:rsidRPr="00077F41" w:rsidRDefault="00077F41" w:rsidP="00077F41">
      <w:r>
        <w:t>Another player, whether they have joined a game yet or not. An opponent is needed to compete against the user.</w:t>
      </w:r>
    </w:p>
    <w:p w14:paraId="576FA728" w14:textId="77777777" w:rsidR="00675017" w:rsidRDefault="00675017" w:rsidP="00675017">
      <w:pPr>
        <w:pStyle w:val="Heading3"/>
      </w:pPr>
      <w:bookmarkStart w:id="64" w:name="_Toc508278065"/>
      <w:bookmarkStart w:id="65" w:name="_Toc512871729"/>
      <w:r>
        <w:t>Related Use Cases</w:t>
      </w:r>
      <w:bookmarkEnd w:id="64"/>
      <w:bookmarkEnd w:id="65"/>
    </w:p>
    <w:p w14:paraId="57F296A1" w14:textId="39B120A3" w:rsidR="00077F41" w:rsidRDefault="00077F41" w:rsidP="00675017">
      <w:pPr>
        <w:pStyle w:val="Heading2"/>
        <w:rPr>
          <w:rFonts w:asciiTheme="minorHAnsi" w:eastAsiaTheme="minorHAnsi" w:hAnsiTheme="minorHAnsi" w:cstheme="minorBidi"/>
          <w:color w:val="auto"/>
          <w:sz w:val="22"/>
          <w:szCs w:val="22"/>
        </w:rPr>
      </w:pPr>
      <w:bookmarkStart w:id="66" w:name="_Toc508278066"/>
      <w:bookmarkStart w:id="67" w:name="_Toc512871730"/>
      <w:r>
        <w:rPr>
          <w:rFonts w:asciiTheme="minorHAnsi" w:eastAsiaTheme="minorHAnsi" w:hAnsiTheme="minorHAnsi" w:cstheme="minorBidi"/>
          <w:color w:val="auto"/>
          <w:sz w:val="22"/>
          <w:szCs w:val="22"/>
        </w:rPr>
        <w:t>Submit score</w:t>
      </w:r>
    </w:p>
    <w:p w14:paraId="3DE59A0F" w14:textId="3015CE73" w:rsidR="00077F41" w:rsidRDefault="00C57633" w:rsidP="00675017">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Check Leader</w:t>
      </w:r>
      <w:r w:rsidR="00393BED">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board</w:t>
      </w:r>
    </w:p>
    <w:p w14:paraId="5B3DEE8C" w14:textId="77777777" w:rsidR="00077F41" w:rsidRDefault="00077F41" w:rsidP="00675017">
      <w:pPr>
        <w:pStyle w:val="Heading2"/>
      </w:pPr>
    </w:p>
    <w:p w14:paraId="3B69F13C" w14:textId="2C53F99B" w:rsidR="00675017" w:rsidRDefault="00675017" w:rsidP="00675017">
      <w:pPr>
        <w:pStyle w:val="Heading2"/>
      </w:pPr>
      <w:r>
        <w:t>Pre-</w:t>
      </w:r>
      <w:commentRangeStart w:id="68"/>
      <w:commentRangeStart w:id="69"/>
      <w:r>
        <w:t>conditions</w:t>
      </w:r>
      <w:bookmarkEnd w:id="66"/>
      <w:bookmarkEnd w:id="67"/>
      <w:commentRangeEnd w:id="68"/>
      <w:r w:rsidR="00A91199">
        <w:rPr>
          <w:rStyle w:val="CommentReference"/>
          <w:rFonts w:asciiTheme="minorHAnsi" w:eastAsiaTheme="minorHAnsi" w:hAnsiTheme="minorHAnsi" w:cstheme="minorBidi"/>
          <w:color w:val="auto"/>
        </w:rPr>
        <w:commentReference w:id="68"/>
      </w:r>
      <w:commentRangeEnd w:id="69"/>
      <w:r w:rsidR="00077F41">
        <w:rPr>
          <w:rStyle w:val="CommentReference"/>
          <w:rFonts w:asciiTheme="minorHAnsi" w:eastAsiaTheme="minorHAnsi" w:hAnsiTheme="minorHAnsi" w:cstheme="minorBidi"/>
          <w:color w:val="auto"/>
        </w:rPr>
        <w:commentReference w:id="69"/>
      </w:r>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4431DA">
      <w:pPr>
        <w:pStyle w:val="Heading2"/>
      </w:pPr>
      <w:bookmarkStart w:id="70" w:name="_Toc512871731"/>
      <w:r>
        <w:t>Post-conditions</w:t>
      </w:r>
      <w:bookmarkEnd w:id="70"/>
    </w:p>
    <w:p w14:paraId="062060A5" w14:textId="7A8B00D3" w:rsidR="004431DA" w:rsidRDefault="004431DA" w:rsidP="004431DA">
      <w:pPr>
        <w:pStyle w:val="Heading3"/>
      </w:pPr>
      <w:bookmarkStart w:id="71" w:name="_Toc512871732"/>
      <w:r>
        <w:t>Minimal guarantee</w:t>
      </w:r>
      <w:bookmarkEnd w:id="71"/>
    </w:p>
    <w:p w14:paraId="0AC3BA30" w14:textId="13B55BB8"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the application will safely terminate and the user can restart it.</w:t>
      </w:r>
    </w:p>
    <w:p w14:paraId="5CBE8D13" w14:textId="70394675" w:rsidR="004431DA" w:rsidRDefault="004431DA" w:rsidP="004431DA">
      <w:pPr>
        <w:pStyle w:val="Heading3"/>
      </w:pPr>
      <w:bookmarkStart w:id="72" w:name="_Toc512871733"/>
      <w:r>
        <w:t>Success guarantee</w:t>
      </w:r>
      <w:bookmarkEnd w:id="72"/>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3" w:name="_Toc508278068"/>
      <w:bookmarkStart w:id="74" w:name="_Toc512871734"/>
      <w:r>
        <w:t>Normal Flow</w:t>
      </w:r>
      <w:bookmarkEnd w:id="73"/>
      <w:bookmarkEnd w:id="74"/>
    </w:p>
    <w:p w14:paraId="2F8C614F" w14:textId="51313612" w:rsidR="00257283" w:rsidRPr="00257283" w:rsidRDefault="00257283" w:rsidP="00257283">
      <w:r>
        <w:t>The use case begins when user</w:t>
      </w:r>
      <w:r w:rsidR="004266B5">
        <w:t xml:space="preserve"> gets asked a question</w:t>
      </w:r>
    </w:p>
    <w:tbl>
      <w:tblPr>
        <w:tblStyle w:val="TableGrid"/>
        <w:tblW w:w="0" w:type="auto"/>
        <w:tblLook w:val="04A0" w:firstRow="1" w:lastRow="0" w:firstColumn="1" w:lastColumn="0" w:noHBand="0" w:noVBand="1"/>
      </w:tblPr>
      <w:tblGrid>
        <w:gridCol w:w="4482"/>
        <w:gridCol w:w="4534"/>
      </w:tblGrid>
      <w:tr w:rsidR="004431DA" w14:paraId="02ED661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6A80CDB2" w14:textId="77777777" w:rsidR="004431DA" w:rsidRDefault="004431DA"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A601408" w14:textId="77777777" w:rsidR="004431DA" w:rsidRDefault="004431DA" w:rsidP="00485DBA">
            <w:pPr>
              <w:jc w:val="center"/>
              <w:rPr>
                <w:b/>
              </w:rPr>
            </w:pPr>
            <w:r>
              <w:rPr>
                <w:b/>
              </w:rPr>
              <w:t>System</w:t>
            </w:r>
          </w:p>
        </w:tc>
      </w:tr>
      <w:tr w:rsidR="004431DA" w14:paraId="0ADA3804" w14:textId="77777777" w:rsidTr="00485DBA">
        <w:tc>
          <w:tcPr>
            <w:tcW w:w="4675" w:type="dxa"/>
            <w:tcBorders>
              <w:top w:val="single" w:sz="4" w:space="0" w:color="auto"/>
              <w:left w:val="single" w:sz="4" w:space="0" w:color="auto"/>
              <w:bottom w:val="single" w:sz="4" w:space="0" w:color="auto"/>
              <w:right w:val="single" w:sz="4" w:space="0" w:color="auto"/>
            </w:tcBorders>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Default="00AC2DB3" w:rsidP="004431DA">
            <w:r>
              <w:t xml:space="preserve">       </w:t>
            </w:r>
            <w:r w:rsidR="004431DA">
              <w:t xml:space="preserve"> </w:t>
            </w:r>
            <w:r w:rsidR="00462CC7">
              <w:t>4</w:t>
            </w:r>
            <w:r w:rsidR="004431DA">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Borders>
              <w:top w:val="single" w:sz="4" w:space="0" w:color="auto"/>
              <w:left w:val="single" w:sz="4" w:space="0" w:color="auto"/>
              <w:bottom w:val="single" w:sz="4" w:space="0" w:color="auto"/>
              <w:right w:val="single" w:sz="4" w:space="0" w:color="auto"/>
            </w:tcBorders>
          </w:tcPr>
          <w:p w14:paraId="0A253B39" w14:textId="77777777" w:rsidR="004431DA" w:rsidRDefault="004431DA" w:rsidP="00485DBA">
            <w:pPr>
              <w:pStyle w:val="ListParagraph"/>
            </w:pPr>
          </w:p>
          <w:p w14:paraId="103A07C3" w14:textId="7B776C8F" w:rsidR="004431DA" w:rsidRDefault="004266B5" w:rsidP="004266B5">
            <w:pPr>
              <w:spacing w:line="256" w:lineRule="auto"/>
            </w:pPr>
            <w:r>
              <w:t xml:space="preserve">       1.   </w:t>
            </w:r>
            <w:r w:rsidR="004431DA">
              <w:t xml:space="preserve">The application will display </w:t>
            </w:r>
            <w:r>
              <w:t xml:space="preserve">a </w:t>
            </w:r>
            <w:r w:rsidR="004431DA">
              <w:t>question</w:t>
            </w:r>
          </w:p>
          <w:p w14:paraId="2E69EB8B" w14:textId="5E79E8D0" w:rsidR="00AC2DB3" w:rsidRDefault="00AC2DB3" w:rsidP="00C53504">
            <w:pPr>
              <w:pStyle w:val="ListParagraph"/>
              <w:numPr>
                <w:ilvl w:val="0"/>
                <w:numId w:val="11"/>
              </w:numPr>
              <w:spacing w:after="160" w:line="256" w:lineRule="auto"/>
            </w:pPr>
            <w:r>
              <w:t>A</w:t>
            </w:r>
            <w:r w:rsidR="00495405">
              <w:t>pplication starts</w:t>
            </w:r>
            <w:r>
              <w:t xml:space="preserve"> timer </w:t>
            </w:r>
          </w:p>
          <w:p w14:paraId="7C0CB958" w14:textId="77777777" w:rsidR="004431DA" w:rsidRDefault="004431DA" w:rsidP="00AC2DB3"/>
          <w:p w14:paraId="1FE7B0F8" w14:textId="519E0853" w:rsidR="00462CC7" w:rsidRDefault="00462CC7" w:rsidP="00AC2DB3">
            <w:r>
              <w:t xml:space="preserve">       5.    Score is added if correct</w:t>
            </w:r>
          </w:p>
          <w:p w14:paraId="0F2F56A3" w14:textId="79D883B2" w:rsidR="004431DA" w:rsidRDefault="004431DA" w:rsidP="00C53504">
            <w:pPr>
              <w:pStyle w:val="ListParagraph"/>
              <w:numPr>
                <w:ilvl w:val="0"/>
                <w:numId w:val="12"/>
              </w:numPr>
            </w:pPr>
            <w:r>
              <w:t>Application displays next question</w:t>
            </w:r>
          </w:p>
          <w:p w14:paraId="261B73D3" w14:textId="6E41D805" w:rsidR="004431DA" w:rsidRDefault="00AC2DB3" w:rsidP="00C53504">
            <w:pPr>
              <w:pStyle w:val="ListParagraph"/>
              <w:numPr>
                <w:ilvl w:val="0"/>
                <w:numId w:val="12"/>
              </w:numPr>
            </w:pPr>
            <w:r>
              <w:t>Application ends timer</w:t>
            </w:r>
          </w:p>
          <w:p w14:paraId="6362C8D8" w14:textId="77777777" w:rsidR="004431DA" w:rsidRDefault="004431DA" w:rsidP="00C53504">
            <w:pPr>
              <w:pStyle w:val="ListParagraph"/>
              <w:numPr>
                <w:ilvl w:val="0"/>
                <w:numId w:val="12"/>
              </w:numPr>
            </w:pPr>
            <w:r>
              <w:lastRenderedPageBreak/>
              <w:t xml:space="preserve">Application loads </w:t>
            </w:r>
            <w:r w:rsidR="00AC2DB3">
              <w:t>correct and incorrect answers</w:t>
            </w:r>
          </w:p>
          <w:p w14:paraId="06371982" w14:textId="5FC000D3" w:rsidR="004266B5" w:rsidRDefault="004266B5" w:rsidP="00C53504">
            <w:pPr>
              <w:pStyle w:val="ListParagraph"/>
              <w:numPr>
                <w:ilvl w:val="0"/>
                <w:numId w:val="12"/>
              </w:numPr>
            </w:pPr>
            <w:r>
              <w:t>Application calculates and shows score</w:t>
            </w:r>
          </w:p>
        </w:tc>
      </w:tr>
    </w:tbl>
    <w:p w14:paraId="63EC903E" w14:textId="79E4923B" w:rsidR="004266B5" w:rsidRDefault="00AC2DB3" w:rsidP="004431DA">
      <w:r>
        <w:lastRenderedPageBreak/>
        <w:t xml:space="preserve"> The use case ends.</w:t>
      </w:r>
    </w:p>
    <w:p w14:paraId="00E9C498" w14:textId="77777777" w:rsidR="0041072A" w:rsidRDefault="0041072A" w:rsidP="0041072A">
      <w:pPr>
        <w:pStyle w:val="Heading3"/>
      </w:pPr>
      <w:bookmarkStart w:id="75" w:name="_Toc508278094"/>
      <w:bookmarkStart w:id="76" w:name="_Toc512871735"/>
      <w:r>
        <w:t>Alternate</w:t>
      </w:r>
      <w:r w:rsidR="00462CC7">
        <w:t xml:space="preserve"> Flows</w:t>
      </w:r>
      <w:bookmarkStart w:id="77" w:name="_Toc508278095"/>
      <w:bookmarkStart w:id="78" w:name="_Toc512871736"/>
      <w:bookmarkEnd w:id="75"/>
      <w:bookmarkEnd w:id="76"/>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Style w:val="TableGrid"/>
        <w:tblW w:w="0" w:type="auto"/>
        <w:tblLook w:val="04A0" w:firstRow="1" w:lastRow="0" w:firstColumn="1" w:lastColumn="0" w:noHBand="0" w:noVBand="1"/>
      </w:tblPr>
      <w:tblGrid>
        <w:gridCol w:w="4508"/>
        <w:gridCol w:w="4508"/>
      </w:tblGrid>
      <w:tr w:rsidR="0041072A" w14:paraId="33D921EE" w14:textId="6329827E" w:rsidTr="00AE58A9">
        <w:tc>
          <w:tcPr>
            <w:tcW w:w="4508" w:type="dxa"/>
            <w:tcBorders>
              <w:top w:val="single" w:sz="4" w:space="0" w:color="auto"/>
              <w:left w:val="single" w:sz="4" w:space="0" w:color="auto"/>
              <w:bottom w:val="single" w:sz="4" w:space="0" w:color="auto"/>
              <w:right w:val="single" w:sz="4" w:space="0" w:color="auto"/>
            </w:tcBorders>
          </w:tcPr>
          <w:p w14:paraId="0721B994" w14:textId="7D1D6A2B" w:rsidR="0041072A" w:rsidRDefault="0041072A" w:rsidP="0041072A">
            <w:pPr>
              <w:jc w:val="center"/>
            </w:pPr>
            <w:r>
              <w:rPr>
                <w:b/>
              </w:rPr>
              <w:t>Actor</w:t>
            </w:r>
          </w:p>
        </w:tc>
        <w:tc>
          <w:tcPr>
            <w:tcW w:w="4508" w:type="dxa"/>
            <w:tcBorders>
              <w:top w:val="single" w:sz="4" w:space="0" w:color="auto"/>
              <w:left w:val="single" w:sz="4" w:space="0" w:color="auto"/>
              <w:bottom w:val="single" w:sz="4" w:space="0" w:color="auto"/>
              <w:right w:val="single" w:sz="4" w:space="0" w:color="auto"/>
            </w:tcBorders>
          </w:tcPr>
          <w:p w14:paraId="4A8019E1" w14:textId="6C7EFA31" w:rsidR="0041072A" w:rsidRDefault="0041072A" w:rsidP="0041072A">
            <w:pPr>
              <w:jc w:val="center"/>
            </w:pPr>
            <w:r>
              <w:rPr>
                <w:b/>
              </w:rPr>
              <w:t>System</w:t>
            </w:r>
          </w:p>
        </w:tc>
      </w:tr>
      <w:tr w:rsidR="0041072A" w14:paraId="51DD507F" w14:textId="2F6D9B1D" w:rsidTr="004107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107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1072A">
        <w:tc>
          <w:tcPr>
            <w:tcW w:w="4508" w:type="dxa"/>
          </w:tcPr>
          <w:p w14:paraId="220EA1BB" w14:textId="77777777" w:rsidR="00A1639C" w:rsidRDefault="00A1639C" w:rsidP="00A1639C"/>
        </w:tc>
        <w:tc>
          <w:tcPr>
            <w:tcW w:w="4508" w:type="dxa"/>
          </w:tcPr>
          <w:p w14:paraId="265F5222" w14:textId="17A12399" w:rsidR="00A1639C" w:rsidRDefault="00A1639C" w:rsidP="0041072A">
            <w:r>
              <w:t>4.3  No score given</w:t>
            </w:r>
          </w:p>
        </w:tc>
      </w:tr>
    </w:tbl>
    <w:p w14:paraId="2510C2C1" w14:textId="77777777" w:rsidR="0041072A" w:rsidRPr="0041072A" w:rsidRDefault="0041072A" w:rsidP="0041072A"/>
    <w:p w14:paraId="3962F9AA" w14:textId="041E3FED" w:rsidR="0041072A" w:rsidRDefault="00A1639C" w:rsidP="00A1639C">
      <w:pPr>
        <w:pStyle w:val="Heading3"/>
      </w:pPr>
      <w:r>
        <w:t>At 1 user decides to close game</w:t>
      </w:r>
    </w:p>
    <w:tbl>
      <w:tblPr>
        <w:tblStyle w:val="GridTable1Light"/>
        <w:tblW w:w="0" w:type="auto"/>
        <w:tblLook w:val="04A0" w:firstRow="1" w:lastRow="0" w:firstColumn="1" w:lastColumn="0" w:noHBand="0" w:noVBand="1"/>
      </w:tblPr>
      <w:tblGrid>
        <w:gridCol w:w="4508"/>
        <w:gridCol w:w="4508"/>
      </w:tblGrid>
      <w:tr w:rsidR="00A1639C" w14:paraId="79C3BB96" w14:textId="77777777" w:rsidTr="00A163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cnfStyle w:val="100000000000" w:firstRow="1" w:lastRow="0" w:firstColumn="0" w:lastColumn="0" w:oddVBand="0" w:evenVBand="0" w:oddHBand="0" w:evenHBand="0" w:firstRowFirstColumn="0" w:firstRowLastColumn="0" w:lastRowFirstColumn="0" w:lastRowLastColumn="0"/>
            </w:pPr>
            <w:r>
              <w:t>System</w:t>
            </w:r>
          </w:p>
        </w:tc>
      </w:tr>
      <w:tr w:rsidR="00A1639C" w14:paraId="0B73D8B5"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500729C" w14:textId="374C9A6D" w:rsidR="00A1639C" w:rsidRPr="00341D25" w:rsidRDefault="00341D25" w:rsidP="00341D25">
            <w:pPr>
              <w:rPr>
                <w:b w:val="0"/>
              </w:rPr>
            </w:pPr>
            <w:r w:rsidRPr="00341D25">
              <w:rPr>
                <w:b w:val="0"/>
              </w:rPr>
              <w:t>1.1.  User closes game</w:t>
            </w:r>
          </w:p>
        </w:tc>
        <w:tc>
          <w:tcPr>
            <w:tcW w:w="4508" w:type="dxa"/>
          </w:tcPr>
          <w:p w14:paraId="5D39BF7C"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r w:rsidR="00A1639C" w14:paraId="59A32F7C"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764D575D" w14:textId="77777777" w:rsidR="00A1639C" w:rsidRPr="00341D25" w:rsidRDefault="00A1639C" w:rsidP="00A1639C">
            <w:pPr>
              <w:rPr>
                <w:b w:val="0"/>
              </w:rPr>
            </w:pPr>
          </w:p>
        </w:tc>
        <w:tc>
          <w:tcPr>
            <w:tcW w:w="4508" w:type="dxa"/>
          </w:tcPr>
          <w:p w14:paraId="101D9328" w14:textId="10CD0E1C" w:rsidR="00A1639C" w:rsidRDefault="00341D25" w:rsidP="00A1639C">
            <w:pPr>
              <w:cnfStyle w:val="000000000000" w:firstRow="0" w:lastRow="0" w:firstColumn="0" w:lastColumn="0" w:oddVBand="0" w:evenVBand="0" w:oddHBand="0" w:evenHBand="0" w:firstRowFirstColumn="0" w:firstRowLastColumn="0" w:lastRowFirstColumn="0" w:lastRowLastColumn="0"/>
            </w:pPr>
            <w:r>
              <w:t>1.2. System closes game</w:t>
            </w:r>
          </w:p>
        </w:tc>
      </w:tr>
      <w:tr w:rsidR="00A1639C" w14:paraId="13FA4579" w14:textId="77777777" w:rsidTr="00A1639C">
        <w:tc>
          <w:tcPr>
            <w:cnfStyle w:val="001000000000" w:firstRow="0" w:lastRow="0" w:firstColumn="1" w:lastColumn="0" w:oddVBand="0" w:evenVBand="0" w:oddHBand="0" w:evenHBand="0" w:firstRowFirstColumn="0" w:firstRowLastColumn="0" w:lastRowFirstColumn="0" w:lastRowLastColumn="0"/>
            <w:tcW w:w="4508" w:type="dxa"/>
          </w:tcPr>
          <w:p w14:paraId="64618C99" w14:textId="77777777" w:rsidR="00A1639C" w:rsidRPr="00341D25" w:rsidRDefault="00A1639C" w:rsidP="00A1639C">
            <w:pPr>
              <w:rPr>
                <w:b w:val="0"/>
              </w:rPr>
            </w:pPr>
          </w:p>
        </w:tc>
        <w:tc>
          <w:tcPr>
            <w:tcW w:w="4508" w:type="dxa"/>
          </w:tcPr>
          <w:p w14:paraId="0D5BC0A6" w14:textId="77777777" w:rsidR="00A1639C" w:rsidRDefault="00A1639C" w:rsidP="00A1639C">
            <w:pPr>
              <w:cnfStyle w:val="000000000000" w:firstRow="0" w:lastRow="0" w:firstColumn="0" w:lastColumn="0" w:oddVBand="0" w:evenVBand="0" w:oddHBand="0" w:evenHBand="0" w:firstRowFirstColumn="0" w:firstRowLastColumn="0" w:lastRowFirstColumn="0" w:lastRowLastColumn="0"/>
            </w:pPr>
          </w:p>
        </w:tc>
      </w:tr>
    </w:tbl>
    <w:p w14:paraId="50F98ADE" w14:textId="77777777" w:rsidR="0041072A" w:rsidRPr="0041072A" w:rsidRDefault="0041072A" w:rsidP="0041072A"/>
    <w:p w14:paraId="1866BC47" w14:textId="10514AE8" w:rsidR="00462CC7" w:rsidRDefault="0041072A" w:rsidP="00462CC7">
      <w:pPr>
        <w:pStyle w:val="Heading3"/>
      </w:pPr>
      <w:r>
        <w:t>Exception Flows</w:t>
      </w:r>
      <w:bookmarkEnd w:id="77"/>
      <w:bookmarkEnd w:id="78"/>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TableGrid"/>
        <w:tblW w:w="0" w:type="auto"/>
        <w:tblLook w:val="04A0" w:firstRow="1" w:lastRow="0" w:firstColumn="1" w:lastColumn="0" w:noHBand="0" w:noVBand="1"/>
      </w:tblPr>
      <w:tblGrid>
        <w:gridCol w:w="4502"/>
        <w:gridCol w:w="4514"/>
      </w:tblGrid>
      <w:tr w:rsidR="00462CC7" w14:paraId="1C338EE0" w14:textId="77777777" w:rsidTr="00495405">
        <w:tc>
          <w:tcPr>
            <w:tcW w:w="4502" w:type="dxa"/>
            <w:tcBorders>
              <w:top w:val="single" w:sz="4" w:space="0" w:color="auto"/>
              <w:left w:val="single" w:sz="4" w:space="0" w:color="auto"/>
              <w:bottom w:val="single" w:sz="4" w:space="0" w:color="auto"/>
              <w:right w:val="single" w:sz="4" w:space="0" w:color="auto"/>
            </w:tcBorders>
            <w:hideMark/>
          </w:tcPr>
          <w:p w14:paraId="60DCD8DF" w14:textId="77777777" w:rsidR="00462CC7" w:rsidRDefault="00462CC7" w:rsidP="00485DBA">
            <w:pPr>
              <w:jc w:val="center"/>
              <w:rPr>
                <w:b/>
              </w:rPr>
            </w:pPr>
            <w:r>
              <w:rPr>
                <w:b/>
              </w:rPr>
              <w:t>Actor</w:t>
            </w:r>
          </w:p>
        </w:tc>
        <w:tc>
          <w:tcPr>
            <w:tcW w:w="4514" w:type="dxa"/>
            <w:tcBorders>
              <w:top w:val="single" w:sz="4" w:space="0" w:color="auto"/>
              <w:left w:val="single" w:sz="4" w:space="0" w:color="auto"/>
              <w:bottom w:val="single" w:sz="4" w:space="0" w:color="auto"/>
              <w:right w:val="single" w:sz="4" w:space="0" w:color="auto"/>
            </w:tcBorders>
            <w:hideMark/>
          </w:tcPr>
          <w:p w14:paraId="1378CBEA" w14:textId="77777777" w:rsidR="00462CC7" w:rsidRDefault="00462CC7" w:rsidP="00485DBA">
            <w:pPr>
              <w:jc w:val="center"/>
              <w:rPr>
                <w:b/>
              </w:rPr>
            </w:pPr>
            <w:r>
              <w:rPr>
                <w:b/>
              </w:rPr>
              <w:t>System</w:t>
            </w:r>
          </w:p>
        </w:tc>
      </w:tr>
      <w:tr w:rsidR="00462CC7" w14:paraId="466B4BD8" w14:textId="77777777" w:rsidTr="00A32A6B">
        <w:trPr>
          <w:trHeight w:val="305"/>
        </w:trPr>
        <w:tc>
          <w:tcPr>
            <w:tcW w:w="4502" w:type="dxa"/>
            <w:tcBorders>
              <w:top w:val="single" w:sz="4" w:space="0" w:color="auto"/>
              <w:left w:val="single" w:sz="4" w:space="0" w:color="auto"/>
              <w:bottom w:val="nil"/>
              <w:right w:val="single" w:sz="4" w:space="0" w:color="auto"/>
            </w:tcBorders>
          </w:tcPr>
          <w:p w14:paraId="00FCEA11" w14:textId="77777777" w:rsidR="00462CC7" w:rsidRDefault="00462CC7" w:rsidP="00485DBA"/>
        </w:tc>
        <w:tc>
          <w:tcPr>
            <w:tcW w:w="4514" w:type="dxa"/>
            <w:tcBorders>
              <w:top w:val="single" w:sz="4" w:space="0" w:color="auto"/>
              <w:left w:val="single" w:sz="4" w:space="0" w:color="auto"/>
              <w:bottom w:val="nil"/>
              <w:right w:val="single" w:sz="4" w:space="0" w:color="auto"/>
            </w:tcBorders>
            <w:hideMark/>
          </w:tcPr>
          <w:p w14:paraId="01AC349E" w14:textId="5A1C30D3" w:rsidR="00462CC7" w:rsidRDefault="00E36B9D" w:rsidP="00A32A6B">
            <w:r>
              <w:t>1.</w:t>
            </w:r>
            <w:r w:rsidR="00A32A6B">
              <w:t>1 Question not displayed by application</w:t>
            </w:r>
          </w:p>
        </w:tc>
      </w:tr>
      <w:tr w:rsidR="00462CC7" w14:paraId="17352CB1" w14:textId="77777777" w:rsidTr="00495405">
        <w:tc>
          <w:tcPr>
            <w:tcW w:w="4502" w:type="dxa"/>
            <w:tcBorders>
              <w:top w:val="nil"/>
              <w:left w:val="single" w:sz="4" w:space="0" w:color="auto"/>
              <w:bottom w:val="nil"/>
              <w:right w:val="single" w:sz="4" w:space="0" w:color="auto"/>
            </w:tcBorders>
          </w:tcPr>
          <w:p w14:paraId="1D497685" w14:textId="77777777" w:rsidR="00462CC7" w:rsidRDefault="00462CC7" w:rsidP="00485DBA"/>
        </w:tc>
        <w:tc>
          <w:tcPr>
            <w:tcW w:w="4514" w:type="dxa"/>
            <w:tcBorders>
              <w:top w:val="nil"/>
              <w:left w:val="single" w:sz="4" w:space="0" w:color="auto"/>
              <w:bottom w:val="single" w:sz="4" w:space="0" w:color="auto"/>
              <w:right w:val="single" w:sz="4" w:space="0" w:color="auto"/>
            </w:tcBorders>
          </w:tcPr>
          <w:p w14:paraId="26549DC4" w14:textId="3ED8DB91" w:rsidR="00A32A6B" w:rsidRDefault="00A32A6B" w:rsidP="00485DBA">
            <w:r>
              <w:t>1.2 Application checks for server connection</w:t>
            </w:r>
          </w:p>
        </w:tc>
      </w:tr>
      <w:tr w:rsidR="00A32A6B" w14:paraId="01D4EB66" w14:textId="77777777" w:rsidTr="00A32A6B">
        <w:trPr>
          <w:trHeight w:val="629"/>
        </w:trPr>
        <w:tc>
          <w:tcPr>
            <w:tcW w:w="4502" w:type="dxa"/>
            <w:tcBorders>
              <w:top w:val="nil"/>
              <w:left w:val="single" w:sz="4" w:space="0" w:color="auto"/>
              <w:bottom w:val="single" w:sz="4" w:space="0" w:color="auto"/>
              <w:right w:val="single" w:sz="4" w:space="0" w:color="auto"/>
            </w:tcBorders>
          </w:tcPr>
          <w:p w14:paraId="5E344D75"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5645DCCC" w14:textId="5F5C0B7F" w:rsidR="00A32A6B" w:rsidRDefault="00A32A6B" w:rsidP="00A32A6B">
            <w:r>
              <w:t>1.3  A popup message alerts the user to the server error</w:t>
            </w:r>
          </w:p>
          <w:p w14:paraId="178C70ED" w14:textId="15C7DB01" w:rsidR="00A32A6B" w:rsidRDefault="00A32A6B" w:rsidP="00A32A6B"/>
        </w:tc>
      </w:tr>
      <w:tr w:rsidR="00A32A6B" w14:paraId="1544C8B1" w14:textId="77777777" w:rsidTr="00495405">
        <w:tc>
          <w:tcPr>
            <w:tcW w:w="4502" w:type="dxa"/>
            <w:tcBorders>
              <w:top w:val="nil"/>
              <w:left w:val="single" w:sz="4" w:space="0" w:color="auto"/>
              <w:bottom w:val="single" w:sz="4" w:space="0" w:color="auto"/>
              <w:right w:val="single" w:sz="4" w:space="0" w:color="auto"/>
            </w:tcBorders>
          </w:tcPr>
          <w:p w14:paraId="65076452" w14:textId="77777777" w:rsidR="00A32A6B" w:rsidRDefault="00A32A6B" w:rsidP="00485DBA"/>
        </w:tc>
        <w:tc>
          <w:tcPr>
            <w:tcW w:w="4514" w:type="dxa"/>
            <w:tcBorders>
              <w:top w:val="single" w:sz="4" w:space="0" w:color="auto"/>
              <w:left w:val="single" w:sz="4" w:space="0" w:color="auto"/>
              <w:bottom w:val="single" w:sz="4" w:space="0" w:color="auto"/>
              <w:right w:val="single" w:sz="4" w:space="0" w:color="auto"/>
            </w:tcBorders>
          </w:tcPr>
          <w:p w14:paraId="67A08CC1" w14:textId="517981FF" w:rsidR="00A32A6B" w:rsidRDefault="00A32A6B" w:rsidP="0016468A">
            <w:r>
              <w:t>1</w:t>
            </w:r>
            <w:r w:rsidR="0016468A">
              <w:t>.4</w:t>
            </w:r>
            <w:r w:rsidRPr="00A32A6B">
              <w:t xml:space="preserve">   The application exits to the main menu</w:t>
            </w:r>
          </w:p>
        </w:tc>
      </w:tr>
      <w:tr w:rsidR="00462CC7" w14:paraId="2CEBD407" w14:textId="77777777" w:rsidTr="00495405">
        <w:tc>
          <w:tcPr>
            <w:tcW w:w="4502" w:type="dxa"/>
            <w:tcBorders>
              <w:top w:val="nil"/>
              <w:left w:val="single" w:sz="4" w:space="0" w:color="auto"/>
              <w:bottom w:val="single" w:sz="4" w:space="0" w:color="auto"/>
              <w:right w:val="single" w:sz="4" w:space="0" w:color="auto"/>
            </w:tcBorders>
          </w:tcPr>
          <w:p w14:paraId="6E003686" w14:textId="77777777" w:rsidR="00462CC7" w:rsidRDefault="00462CC7" w:rsidP="00485DBA"/>
        </w:tc>
        <w:tc>
          <w:tcPr>
            <w:tcW w:w="4514" w:type="dxa"/>
            <w:tcBorders>
              <w:top w:val="single" w:sz="4" w:space="0" w:color="auto"/>
              <w:left w:val="single" w:sz="4" w:space="0" w:color="auto"/>
              <w:bottom w:val="single" w:sz="4" w:space="0" w:color="auto"/>
              <w:right w:val="single" w:sz="4" w:space="0" w:color="auto"/>
            </w:tcBorders>
            <w:hideMark/>
          </w:tcPr>
          <w:p w14:paraId="1938A3AD" w14:textId="3D7D011C" w:rsidR="00462CC7" w:rsidRDefault="00462CC7" w:rsidP="00462CC7"/>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TableGrid"/>
        <w:tblW w:w="0" w:type="auto"/>
        <w:tblLook w:val="04A0" w:firstRow="1" w:lastRow="0" w:firstColumn="1" w:lastColumn="0" w:noHBand="0" w:noVBand="1"/>
      </w:tblPr>
      <w:tblGrid>
        <w:gridCol w:w="4485"/>
        <w:gridCol w:w="4531"/>
      </w:tblGrid>
      <w:tr w:rsidR="00462CC7" w14:paraId="0FF02ADB" w14:textId="77777777" w:rsidTr="00485DBA">
        <w:tc>
          <w:tcPr>
            <w:tcW w:w="4675" w:type="dxa"/>
            <w:tcBorders>
              <w:top w:val="single" w:sz="4" w:space="0" w:color="auto"/>
              <w:left w:val="single" w:sz="4" w:space="0" w:color="auto"/>
              <w:bottom w:val="single" w:sz="4" w:space="0" w:color="auto"/>
              <w:right w:val="single" w:sz="4" w:space="0" w:color="auto"/>
            </w:tcBorders>
            <w:hideMark/>
          </w:tcPr>
          <w:p w14:paraId="434C7F60" w14:textId="77777777" w:rsidR="00462CC7" w:rsidRDefault="00462CC7" w:rsidP="00485DBA">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68BF5A18" w14:textId="77777777" w:rsidR="00462CC7" w:rsidRDefault="00462CC7" w:rsidP="00485DBA">
            <w:pPr>
              <w:jc w:val="center"/>
              <w:rPr>
                <w:b/>
              </w:rPr>
            </w:pPr>
            <w:r>
              <w:rPr>
                <w:b/>
              </w:rPr>
              <w:t>System</w:t>
            </w:r>
          </w:p>
        </w:tc>
      </w:tr>
      <w:tr w:rsidR="00462CC7" w14:paraId="303E5B71" w14:textId="77777777" w:rsidTr="00485DBA">
        <w:tc>
          <w:tcPr>
            <w:tcW w:w="4675" w:type="dxa"/>
            <w:tcBorders>
              <w:top w:val="single" w:sz="4" w:space="0" w:color="auto"/>
              <w:left w:val="single" w:sz="4" w:space="0" w:color="auto"/>
              <w:bottom w:val="nil"/>
              <w:right w:val="single" w:sz="4" w:space="0" w:color="auto"/>
            </w:tcBorders>
          </w:tcPr>
          <w:p w14:paraId="0BA8C8C3" w14:textId="77777777" w:rsidR="00462CC7" w:rsidRDefault="00462CC7" w:rsidP="00485DBA"/>
        </w:tc>
        <w:tc>
          <w:tcPr>
            <w:tcW w:w="4675" w:type="dxa"/>
            <w:tcBorders>
              <w:top w:val="single" w:sz="4" w:space="0" w:color="auto"/>
              <w:left w:val="single" w:sz="4" w:space="0" w:color="auto"/>
              <w:bottom w:val="nil"/>
              <w:right w:val="single" w:sz="4" w:space="0" w:color="auto"/>
            </w:tcBorders>
            <w:hideMark/>
          </w:tcPr>
          <w:p w14:paraId="5C3F1489" w14:textId="4FC47452" w:rsidR="007C5F02" w:rsidRDefault="00A32A6B" w:rsidP="007C5F02">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tc>
      </w:tr>
      <w:tr w:rsidR="007C5F02" w14:paraId="397CDB3E" w14:textId="77777777" w:rsidTr="00485DBA">
        <w:tc>
          <w:tcPr>
            <w:tcW w:w="4675" w:type="dxa"/>
            <w:tcBorders>
              <w:top w:val="single" w:sz="4" w:space="0" w:color="auto"/>
              <w:left w:val="single" w:sz="4" w:space="0" w:color="auto"/>
              <w:bottom w:val="nil"/>
              <w:right w:val="single" w:sz="4" w:space="0" w:color="auto"/>
            </w:tcBorders>
          </w:tcPr>
          <w:p w14:paraId="090FEC6D" w14:textId="77777777" w:rsidR="007C5F02" w:rsidRDefault="007C5F02" w:rsidP="00485DBA"/>
        </w:tc>
        <w:tc>
          <w:tcPr>
            <w:tcW w:w="4675" w:type="dxa"/>
            <w:tcBorders>
              <w:top w:val="single" w:sz="4" w:space="0" w:color="auto"/>
              <w:left w:val="single" w:sz="4" w:space="0" w:color="auto"/>
              <w:bottom w:val="nil"/>
              <w:right w:val="single" w:sz="4" w:space="0" w:color="auto"/>
            </w:tcBorders>
          </w:tcPr>
          <w:p w14:paraId="42EDD7CE" w14:textId="3EAF562A" w:rsidR="007C5F02" w:rsidRDefault="007C5F02" w:rsidP="007C5F02">
            <w:r>
              <w:t>5.2 T</w:t>
            </w:r>
            <w:r w:rsidRPr="00A32A6B">
              <w:t>he correct a</w:t>
            </w:r>
            <w:r>
              <w:t>nswer is highlighted in green.</w:t>
            </w:r>
          </w:p>
        </w:tc>
      </w:tr>
      <w:tr w:rsidR="00462CC7" w14:paraId="13900BAE" w14:textId="77777777" w:rsidTr="00485DBA">
        <w:tc>
          <w:tcPr>
            <w:tcW w:w="4675" w:type="dxa"/>
            <w:tcBorders>
              <w:top w:val="nil"/>
              <w:left w:val="single" w:sz="4" w:space="0" w:color="auto"/>
              <w:bottom w:val="nil"/>
              <w:right w:val="single" w:sz="4" w:space="0" w:color="auto"/>
            </w:tcBorders>
          </w:tcPr>
          <w:p w14:paraId="6346C588" w14:textId="77777777" w:rsidR="00462CC7" w:rsidRDefault="00462CC7" w:rsidP="00485DBA"/>
        </w:tc>
        <w:tc>
          <w:tcPr>
            <w:tcW w:w="4675" w:type="dxa"/>
            <w:tcBorders>
              <w:top w:val="nil"/>
              <w:left w:val="single" w:sz="4" w:space="0" w:color="auto"/>
              <w:bottom w:val="single" w:sz="4" w:space="0" w:color="auto"/>
              <w:right w:val="single" w:sz="4" w:space="0" w:color="auto"/>
            </w:tcBorders>
          </w:tcPr>
          <w:p w14:paraId="2D14D730" w14:textId="10C7181B" w:rsidR="00462CC7" w:rsidRDefault="007C5F02" w:rsidP="00485DBA">
            <w:r>
              <w:t>5.3 Three</w:t>
            </w:r>
            <w:r w:rsidRPr="00A32A6B">
              <w:t xml:space="preserve"> points are subtracted from the users score</w:t>
            </w:r>
            <w:r>
              <w:rPr>
                <w:rStyle w:val="CommentReference"/>
              </w:rPr>
              <w:commentReference w:id="79"/>
            </w:r>
            <w:r>
              <w:rPr>
                <w:rStyle w:val="CommentReference"/>
              </w:rPr>
              <w:commentReference w:id="80"/>
            </w:r>
          </w:p>
        </w:tc>
      </w:tr>
      <w:tr w:rsidR="00462CC7" w14:paraId="23973B02" w14:textId="77777777" w:rsidTr="00485DBA">
        <w:tc>
          <w:tcPr>
            <w:tcW w:w="4675" w:type="dxa"/>
            <w:tcBorders>
              <w:top w:val="nil"/>
              <w:left w:val="single" w:sz="4" w:space="0" w:color="auto"/>
              <w:bottom w:val="single" w:sz="4" w:space="0" w:color="auto"/>
              <w:right w:val="single" w:sz="4" w:space="0" w:color="auto"/>
            </w:tcBorders>
          </w:tcPr>
          <w:p w14:paraId="181CD161" w14:textId="77777777" w:rsidR="00462CC7" w:rsidRDefault="00462CC7" w:rsidP="00485DBA"/>
        </w:tc>
        <w:tc>
          <w:tcPr>
            <w:tcW w:w="4675" w:type="dxa"/>
            <w:tcBorders>
              <w:top w:val="single" w:sz="4" w:space="0" w:color="auto"/>
              <w:left w:val="single" w:sz="4" w:space="0" w:color="auto"/>
              <w:bottom w:val="single" w:sz="4" w:space="0" w:color="auto"/>
              <w:right w:val="single" w:sz="4" w:space="0" w:color="auto"/>
            </w:tcBorders>
          </w:tcPr>
          <w:p w14:paraId="24992E70" w14:textId="7FA0511B" w:rsidR="00462CC7" w:rsidRDefault="00462CC7" w:rsidP="00485DBA">
            <w:r w:rsidRPr="00462CC7">
              <w:t>Normal Flow will continue from step</w:t>
            </w:r>
            <w:r w:rsidR="0016468A">
              <w:t xml:space="preserve"> 6</w:t>
            </w:r>
          </w:p>
        </w:tc>
      </w:tr>
    </w:tbl>
    <w:p w14:paraId="115C8388" w14:textId="77777777" w:rsidR="004266B5" w:rsidRDefault="004266B5" w:rsidP="004431DA"/>
    <w:p w14:paraId="22C04DEF" w14:textId="53DCFF23" w:rsidR="00462CC7" w:rsidRDefault="00462CC7" w:rsidP="00462CC7">
      <w:pPr>
        <w:pStyle w:val="Heading3"/>
      </w:pPr>
      <w:bookmarkStart w:id="81" w:name="_Toc508278096"/>
      <w:bookmarkStart w:id="82" w:name="_Toc512871737"/>
      <w:r>
        <w:t>Key Scenarios</w:t>
      </w:r>
      <w:bookmarkEnd w:id="81"/>
      <w:bookmarkEnd w:id="82"/>
    </w:p>
    <w:p w14:paraId="7EB5BBD3" w14:textId="61C32A5E" w:rsidR="00462CC7" w:rsidRDefault="0016468A" w:rsidP="004431DA">
      <w:r>
        <w:t>User wants to answer question</w:t>
      </w:r>
    </w:p>
    <w:p w14:paraId="173D35E3" w14:textId="0732A871" w:rsidR="0016468A" w:rsidRDefault="0016468A" w:rsidP="004431DA">
      <w:r>
        <w:lastRenderedPageBreak/>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t>Scores are tallied and shown</w:t>
      </w:r>
    </w:p>
    <w:p w14:paraId="2595DD6C" w14:textId="48B50EE6" w:rsidR="00E642DF" w:rsidRDefault="00E642DF" w:rsidP="004431DA">
      <w:r>
        <w:t xml:space="preserve">Application ends round </w:t>
      </w:r>
    </w:p>
    <w:p w14:paraId="615DDBB1" w14:textId="2F1965FB" w:rsidR="00F3025F" w:rsidRDefault="00E642DF" w:rsidP="004431DA">
      <w:r>
        <w:t>G</w:t>
      </w:r>
      <w:r w:rsidR="008D204E">
        <w:t>ame data is uploaded to server.</w:t>
      </w:r>
    </w:p>
    <w:p w14:paraId="44613B68" w14:textId="77777777" w:rsidR="00D3004B" w:rsidRDefault="00D3004B" w:rsidP="006A003F">
      <w:pPr>
        <w:pStyle w:val="Heading2"/>
      </w:pPr>
    </w:p>
    <w:p w14:paraId="68C21234" w14:textId="483B21B2" w:rsidR="00F3025F" w:rsidRDefault="00204E20" w:rsidP="006A003F">
      <w:pPr>
        <w:pStyle w:val="Heading2"/>
      </w:pPr>
      <w:commentRangeStart w:id="83"/>
      <w:r>
        <w:t>3.</w:t>
      </w:r>
      <w:r w:rsidR="008D204E">
        <w:t xml:space="preserve"> </w:t>
      </w:r>
      <w:commentRangeEnd w:id="83"/>
      <w:r w:rsidR="00C53504">
        <w:rPr>
          <w:rStyle w:val="CommentReference"/>
          <w:rFonts w:asciiTheme="minorHAnsi" w:eastAsiaTheme="minorHAnsi" w:hAnsiTheme="minorHAnsi" w:cstheme="minorBidi"/>
          <w:color w:val="auto"/>
        </w:rPr>
        <w:commentReference w:id="83"/>
      </w:r>
      <w:r w:rsidR="00203032" w:rsidRPr="006A003F">
        <w:rPr>
          <w:rStyle w:val="Heading2Char"/>
        </w:rPr>
        <w:t>Submit Score</w:t>
      </w:r>
    </w:p>
    <w:p w14:paraId="475C7198" w14:textId="77777777" w:rsidR="006A003F" w:rsidRDefault="006A003F" w:rsidP="006A003F">
      <w:pPr>
        <w:pStyle w:val="Heading3"/>
      </w:pPr>
      <w:r>
        <w:t>High Level Description</w:t>
      </w:r>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r>
        <w:t>Trigger</w:t>
      </w:r>
    </w:p>
    <w:p w14:paraId="4A212F32" w14:textId="2EB4A225" w:rsidR="00625B08" w:rsidRDefault="00625B08" w:rsidP="00625B08">
      <w:r>
        <w:t>User finishes their round in Let’s Quiz</w:t>
      </w:r>
    </w:p>
    <w:p w14:paraId="1476DACD" w14:textId="62BD3DB5" w:rsidR="00625B08" w:rsidRDefault="00625B08" w:rsidP="00625B08">
      <w:pPr>
        <w:pStyle w:val="Heading3"/>
      </w:pPr>
      <w:r>
        <w:t>Actors</w:t>
      </w:r>
    </w:p>
    <w:p w14:paraId="606523BF" w14:textId="52DD4A50" w:rsidR="00625B08" w:rsidRDefault="00625B08" w:rsidP="00625B08">
      <w:pPr>
        <w:pStyle w:val="Heading4"/>
      </w:pPr>
      <w:r>
        <w:t>User</w:t>
      </w:r>
    </w:p>
    <w:p w14:paraId="62A626F8" w14:textId="2FFABB44" w:rsidR="003A37E8" w:rsidRDefault="003A37E8" w:rsidP="003A37E8">
      <w:r>
        <w:t>The person playing the round who’s score  is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r>
        <w:t>Stakeholders</w:t>
      </w:r>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r>
        <w:t>Related Use Cases</w:t>
      </w:r>
    </w:p>
    <w:p w14:paraId="7CA13C3B" w14:textId="454CF43C" w:rsidR="00695421" w:rsidRDefault="00194C30" w:rsidP="004431DA">
      <w:r>
        <w:t>Answer question</w:t>
      </w:r>
    </w:p>
    <w:p w14:paraId="50908DC2" w14:textId="53A9BFDB" w:rsidR="00695421" w:rsidRDefault="00194C30" w:rsidP="00194C30">
      <w:pPr>
        <w:pStyle w:val="Heading3"/>
      </w:pPr>
      <w:r>
        <w:lastRenderedPageBreak/>
        <w:t>Pre-conditions</w:t>
      </w:r>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r>
        <w:t>Post-Conditions</w:t>
      </w:r>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w:t>
      </w:r>
      <w:commentRangeStart w:id="84"/>
      <w:r>
        <w:t>antee</w:t>
      </w:r>
      <w:commentRangeEnd w:id="84"/>
      <w:r>
        <w:rPr>
          <w:rStyle w:val="CommentReference"/>
          <w:rFonts w:asciiTheme="minorHAnsi" w:eastAsiaTheme="minorHAnsi" w:hAnsiTheme="minorHAnsi" w:cstheme="minorBidi"/>
          <w:i w:val="0"/>
          <w:iCs w:val="0"/>
          <w:color w:val="auto"/>
        </w:rPr>
        <w:commentReference w:id="84"/>
      </w:r>
    </w:p>
    <w:p w14:paraId="3A0405EF" w14:textId="77777777" w:rsidR="00C35828" w:rsidRDefault="00E14352" w:rsidP="00E14352">
      <w:r>
        <w:t xml:space="preserve">The application will submit the score of the user to the Let’s Quiz server at the end of each of the three rounds and will calculate and  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r>
        <w:t xml:space="preserve">Normal Flow </w:t>
      </w:r>
    </w:p>
    <w:p w14:paraId="5D8376A6" w14:textId="6801D278" w:rsidR="00695421" w:rsidRDefault="00C35828" w:rsidP="004431DA">
      <w:r>
        <w:t>The use case starts when a player finishes answering a round of questions game screen</w:t>
      </w:r>
    </w:p>
    <w:tbl>
      <w:tblPr>
        <w:tblStyle w:val="GridTable1Light-Accent3"/>
        <w:tblW w:w="0" w:type="auto"/>
        <w:tblLook w:val="04A0" w:firstRow="1" w:lastRow="0" w:firstColumn="1" w:lastColumn="0" w:noHBand="0" w:noVBand="1"/>
      </w:tblPr>
      <w:tblGrid>
        <w:gridCol w:w="4504"/>
        <w:gridCol w:w="4512"/>
      </w:tblGrid>
      <w:tr w:rsidR="00FD29F1" w14:paraId="1FB3C925" w14:textId="77777777" w:rsidTr="00C3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FD29F1">
            <w:pPr>
              <w:pStyle w:val="ListParagraph"/>
              <w:numPr>
                <w:ilvl w:val="0"/>
                <w:numId w:val="26"/>
              </w:numPr>
              <w:rPr>
                <w:b w:val="0"/>
              </w:rPr>
            </w:pPr>
            <w:r w:rsidRPr="00FD29F1">
              <w:rPr>
                <w:b w:val="0"/>
              </w:rPr>
              <w:t>The user answers questions</w:t>
            </w:r>
            <w:r>
              <w:rPr>
                <w:b w:val="0"/>
              </w:rPr>
              <w:t xml:space="preserve"> for</w:t>
            </w:r>
            <w:r w:rsidR="008C762E">
              <w:rPr>
                <w:b w:val="0"/>
              </w:rPr>
              <w:t xml:space="preserve"> present round </w:t>
            </w:r>
          </w:p>
        </w:tc>
        <w:tc>
          <w:tcPr>
            <w:tcW w:w="4675" w:type="dxa"/>
          </w:tcPr>
          <w:p w14:paraId="18F85E2A"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6847D44" w14:textId="72778A59"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application timer runs out and finishes </w:t>
            </w:r>
            <w:r w:rsidR="00FD29F1">
              <w:t xml:space="preserve">each </w:t>
            </w:r>
            <w:r>
              <w:t>round</w:t>
            </w:r>
          </w:p>
          <w:p w14:paraId="63A6B46E" w14:textId="77777777" w:rsidR="00C35828" w:rsidRDefault="00C35828" w:rsidP="00FD29F1">
            <w:pPr>
              <w:pStyle w:val="ListParagraph"/>
              <w:widowControl w:val="0"/>
              <w:numPr>
                <w:ilvl w:val="0"/>
                <w:numId w:val="26"/>
              </w:numPr>
              <w:spacing w:line="240" w:lineRule="atLeast"/>
              <w:cnfStyle w:val="000000000000" w:firstRow="0" w:lastRow="0" w:firstColumn="0" w:lastColumn="0" w:oddVBand="0" w:evenVBand="0" w:oddHBand="0" w:evenHBand="0" w:firstRowFirstColumn="0" w:firstRowLastColumn="0" w:lastRowFirstColumn="0" w:lastRowLastColumn="0"/>
            </w:pPr>
            <w:r>
              <w:t xml:space="preserve">The </w:t>
            </w:r>
            <w:r w:rsidR="00FD29F1">
              <w:t>a</w:t>
            </w:r>
            <w:r>
              <w:t xml:space="preserve">pplication connects to server to store the present rounds score </w:t>
            </w:r>
          </w:p>
          <w:p w14:paraId="540DE8CC" w14:textId="52BECA39" w:rsidR="00FD29F1" w:rsidRDefault="00FD29F1"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r w:rsidR="00FD29F1" w14:paraId="1FBB8DC5" w14:textId="77777777" w:rsidTr="00C35828">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FD29F1">
            <w:pPr>
              <w:pStyle w:val="ListParagraph"/>
              <w:numPr>
                <w:ilvl w:val="0"/>
                <w:numId w:val="26"/>
              </w:numPr>
              <w:spacing w:line="256" w:lineRule="auto"/>
              <w:rPr>
                <w:b w:val="0"/>
              </w:rPr>
            </w:pPr>
            <w:r>
              <w:rPr>
                <w:b w:val="0"/>
              </w:rPr>
              <w:t>User finishes game</w:t>
            </w:r>
            <w:r w:rsidR="008C762E">
              <w:rPr>
                <w:b w:val="0"/>
              </w:rPr>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2AB0ACAD" w14:textId="48254ED9" w:rsidR="00FD29F1" w:rsidRDefault="00FD29F1" w:rsidP="00FD29F1">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p w14:paraId="4DCBA4D5"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77777777" w:rsidR="00C35828" w:rsidRDefault="00C35828" w:rsidP="00FD29F1">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tc>
      </w:tr>
    </w:tbl>
    <w:p w14:paraId="45730BA8" w14:textId="4C31CA87" w:rsidR="00C35828" w:rsidRDefault="008C762E" w:rsidP="004431DA">
      <w:r>
        <w:t>This use case ends.</w:t>
      </w:r>
    </w:p>
    <w:p w14:paraId="2E0D3833" w14:textId="77777777" w:rsidR="008C762E" w:rsidRDefault="008C762E" w:rsidP="004431DA"/>
    <w:p w14:paraId="2D337A41" w14:textId="2AE5E7F5" w:rsidR="008C762E" w:rsidRDefault="008C762E" w:rsidP="008C762E">
      <w:pPr>
        <w:pStyle w:val="Heading3"/>
      </w:pPr>
      <w:r>
        <w:t>Alternative Flows</w:t>
      </w:r>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Style w:val="TableGrid"/>
        <w:tblW w:w="0" w:type="auto"/>
        <w:tblLook w:val="04A0" w:firstRow="1" w:lastRow="0" w:firstColumn="1" w:lastColumn="0" w:noHBand="0" w:noVBand="1"/>
      </w:tblPr>
      <w:tblGrid>
        <w:gridCol w:w="4478"/>
        <w:gridCol w:w="4538"/>
      </w:tblGrid>
      <w:tr w:rsidR="008C762E" w14:paraId="11FC15C7" w14:textId="77777777" w:rsidTr="00E66107">
        <w:tc>
          <w:tcPr>
            <w:tcW w:w="4675" w:type="dxa"/>
            <w:tcBorders>
              <w:top w:val="single" w:sz="4" w:space="0" w:color="auto"/>
              <w:left w:val="single" w:sz="4" w:space="0" w:color="auto"/>
              <w:bottom w:val="single" w:sz="4" w:space="0" w:color="auto"/>
              <w:right w:val="single" w:sz="4" w:space="0" w:color="auto"/>
            </w:tcBorders>
            <w:hideMark/>
          </w:tcPr>
          <w:p w14:paraId="5DBEDAE2" w14:textId="77777777" w:rsidR="008C762E" w:rsidRDefault="008C762E" w:rsidP="00E66107">
            <w:pPr>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14:paraId="7DDFE90A" w14:textId="77777777" w:rsidR="008C762E" w:rsidRDefault="008C762E" w:rsidP="00E66107">
            <w:pPr>
              <w:jc w:val="center"/>
              <w:rPr>
                <w:b/>
              </w:rPr>
            </w:pPr>
            <w:r>
              <w:rPr>
                <w:b/>
              </w:rPr>
              <w:t>System</w:t>
            </w:r>
          </w:p>
        </w:tc>
      </w:tr>
      <w:tr w:rsidR="008C762E" w14:paraId="2A1002A6" w14:textId="77777777" w:rsidTr="00E66107">
        <w:tc>
          <w:tcPr>
            <w:tcW w:w="4675" w:type="dxa"/>
            <w:tcBorders>
              <w:top w:val="single" w:sz="4" w:space="0" w:color="auto"/>
              <w:left w:val="single" w:sz="4" w:space="0" w:color="auto"/>
              <w:bottom w:val="nil"/>
              <w:right w:val="single" w:sz="4" w:space="0" w:color="auto"/>
            </w:tcBorders>
          </w:tcPr>
          <w:p w14:paraId="0EDC3190" w14:textId="77777777" w:rsidR="008C762E" w:rsidRDefault="008C762E" w:rsidP="00E66107"/>
        </w:tc>
        <w:tc>
          <w:tcPr>
            <w:tcW w:w="4675" w:type="dxa"/>
            <w:tcBorders>
              <w:top w:val="single" w:sz="4" w:space="0" w:color="auto"/>
              <w:left w:val="single" w:sz="4" w:space="0" w:color="auto"/>
              <w:bottom w:val="nil"/>
              <w:right w:val="single" w:sz="4" w:space="0" w:color="auto"/>
            </w:tcBorders>
            <w:hideMark/>
          </w:tcPr>
          <w:p w14:paraId="3066129E" w14:textId="586E73A2" w:rsidR="008C762E" w:rsidRDefault="008C762E" w:rsidP="009D76FF">
            <w:pPr>
              <w:pStyle w:val="ListParagraph"/>
              <w:numPr>
                <w:ilvl w:val="0"/>
                <w:numId w:val="27"/>
              </w:numPr>
            </w:pPr>
            <w:r>
              <w:t xml:space="preserve">A popup message alerts the user to the error and saves the score locally </w:t>
            </w:r>
            <w:r w:rsidR="009D76FF">
              <w:t>until connection occurs</w:t>
            </w:r>
          </w:p>
          <w:p w14:paraId="56E4FECE" w14:textId="52964185" w:rsidR="008C762E" w:rsidRDefault="008C762E" w:rsidP="00E66107"/>
        </w:tc>
      </w:tr>
      <w:tr w:rsidR="008C762E" w14:paraId="5AD7F7B9" w14:textId="77777777" w:rsidTr="00E66107">
        <w:tc>
          <w:tcPr>
            <w:tcW w:w="4675" w:type="dxa"/>
            <w:tcBorders>
              <w:top w:val="nil"/>
              <w:left w:val="single" w:sz="4" w:space="0" w:color="auto"/>
              <w:bottom w:val="nil"/>
              <w:right w:val="single" w:sz="4" w:space="0" w:color="auto"/>
            </w:tcBorders>
          </w:tcPr>
          <w:p w14:paraId="43425DAA" w14:textId="77777777" w:rsidR="008C762E" w:rsidRDefault="008C762E" w:rsidP="00E66107"/>
        </w:tc>
        <w:tc>
          <w:tcPr>
            <w:tcW w:w="4675" w:type="dxa"/>
            <w:tcBorders>
              <w:top w:val="nil"/>
              <w:left w:val="single" w:sz="4" w:space="0" w:color="auto"/>
              <w:bottom w:val="single" w:sz="4" w:space="0" w:color="auto"/>
              <w:right w:val="single" w:sz="4" w:space="0" w:color="auto"/>
            </w:tcBorders>
          </w:tcPr>
          <w:p w14:paraId="641027E9" w14:textId="77777777" w:rsidR="008C762E" w:rsidRDefault="008C762E" w:rsidP="00E66107"/>
        </w:tc>
      </w:tr>
      <w:tr w:rsidR="008C762E" w14:paraId="6D7C3F53" w14:textId="77777777" w:rsidTr="00E66107">
        <w:tc>
          <w:tcPr>
            <w:tcW w:w="4675" w:type="dxa"/>
            <w:tcBorders>
              <w:top w:val="nil"/>
              <w:left w:val="single" w:sz="4" w:space="0" w:color="auto"/>
              <w:bottom w:val="single" w:sz="4" w:space="0" w:color="auto"/>
              <w:right w:val="single" w:sz="4" w:space="0" w:color="auto"/>
            </w:tcBorders>
          </w:tcPr>
          <w:p w14:paraId="2A476B7F" w14:textId="77777777" w:rsidR="008C762E" w:rsidRDefault="008C762E" w:rsidP="00E66107"/>
        </w:tc>
        <w:tc>
          <w:tcPr>
            <w:tcW w:w="4675" w:type="dxa"/>
            <w:tcBorders>
              <w:top w:val="single" w:sz="4" w:space="0" w:color="auto"/>
              <w:left w:val="single" w:sz="4" w:space="0" w:color="auto"/>
              <w:bottom w:val="single" w:sz="4" w:space="0" w:color="auto"/>
              <w:right w:val="single" w:sz="4" w:space="0" w:color="auto"/>
            </w:tcBorders>
          </w:tcPr>
          <w:p w14:paraId="10F3A136" w14:textId="77777777"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TableGrid"/>
        <w:tblW w:w="0" w:type="auto"/>
        <w:tblLook w:val="04A0" w:firstRow="1" w:lastRow="0" w:firstColumn="1" w:lastColumn="0" w:noHBand="0" w:noVBand="1"/>
      </w:tblPr>
      <w:tblGrid>
        <w:gridCol w:w="4484"/>
        <w:gridCol w:w="4532"/>
      </w:tblGrid>
      <w:tr w:rsidR="009D76FF" w14:paraId="4173D4B4" w14:textId="77777777" w:rsidTr="00D3004B">
        <w:tc>
          <w:tcPr>
            <w:tcW w:w="4484" w:type="dxa"/>
            <w:tcBorders>
              <w:top w:val="single" w:sz="4" w:space="0" w:color="auto"/>
              <w:left w:val="single" w:sz="4" w:space="0" w:color="auto"/>
              <w:bottom w:val="single" w:sz="4" w:space="0" w:color="auto"/>
              <w:right w:val="single" w:sz="4" w:space="0" w:color="auto"/>
            </w:tcBorders>
            <w:hideMark/>
          </w:tcPr>
          <w:p w14:paraId="5F5D542B" w14:textId="77777777" w:rsidR="009D76FF" w:rsidRDefault="009D76FF" w:rsidP="00E66107">
            <w:pPr>
              <w:jc w:val="center"/>
              <w:rPr>
                <w:b/>
              </w:rPr>
            </w:pPr>
            <w:r>
              <w:rPr>
                <w:b/>
              </w:rPr>
              <w:t>Actor</w:t>
            </w:r>
          </w:p>
        </w:tc>
        <w:tc>
          <w:tcPr>
            <w:tcW w:w="4532" w:type="dxa"/>
            <w:tcBorders>
              <w:top w:val="single" w:sz="4" w:space="0" w:color="auto"/>
              <w:left w:val="single" w:sz="4" w:space="0" w:color="auto"/>
              <w:bottom w:val="single" w:sz="4" w:space="0" w:color="auto"/>
              <w:right w:val="single" w:sz="4" w:space="0" w:color="auto"/>
            </w:tcBorders>
            <w:hideMark/>
          </w:tcPr>
          <w:p w14:paraId="1A72CECA" w14:textId="77777777" w:rsidR="009D76FF" w:rsidRDefault="009D76FF" w:rsidP="00E66107">
            <w:pPr>
              <w:jc w:val="center"/>
              <w:rPr>
                <w:b/>
              </w:rPr>
            </w:pPr>
            <w:r>
              <w:rPr>
                <w:b/>
              </w:rPr>
              <w:t>System</w:t>
            </w:r>
          </w:p>
        </w:tc>
      </w:tr>
      <w:tr w:rsidR="009D76FF" w14:paraId="169C533E" w14:textId="77777777" w:rsidTr="00D3004B">
        <w:tc>
          <w:tcPr>
            <w:tcW w:w="4484" w:type="dxa"/>
            <w:tcBorders>
              <w:top w:val="single" w:sz="4" w:space="0" w:color="auto"/>
              <w:left w:val="single" w:sz="4" w:space="0" w:color="auto"/>
              <w:bottom w:val="nil"/>
              <w:right w:val="single" w:sz="4" w:space="0" w:color="auto"/>
            </w:tcBorders>
          </w:tcPr>
          <w:p w14:paraId="13B3D582" w14:textId="77777777" w:rsidR="009D76FF" w:rsidRDefault="009D76FF" w:rsidP="00E66107"/>
        </w:tc>
        <w:tc>
          <w:tcPr>
            <w:tcW w:w="4532" w:type="dxa"/>
            <w:tcBorders>
              <w:top w:val="single" w:sz="4" w:space="0" w:color="auto"/>
              <w:left w:val="single" w:sz="4" w:space="0" w:color="auto"/>
              <w:bottom w:val="nil"/>
              <w:right w:val="single" w:sz="4" w:space="0" w:color="auto"/>
            </w:tcBorders>
            <w:hideMark/>
          </w:tcPr>
          <w:p w14:paraId="7512A714" w14:textId="70E64613" w:rsidR="009D76FF" w:rsidRDefault="009D76FF" w:rsidP="009D76FF">
            <w:pPr>
              <w:pStyle w:val="ListParagraph"/>
              <w:numPr>
                <w:ilvl w:val="0"/>
                <w:numId w:val="29"/>
              </w:numPr>
            </w:pPr>
            <w:r>
              <w:t>A popup message alerts the user to the error and asks them to rectify problem</w:t>
            </w:r>
          </w:p>
          <w:p w14:paraId="67A095B6" w14:textId="77777777" w:rsidR="009D76FF" w:rsidRDefault="009D76FF" w:rsidP="00E66107"/>
        </w:tc>
      </w:tr>
      <w:tr w:rsidR="009D76FF" w14:paraId="04A559DD" w14:textId="77777777" w:rsidTr="00D3004B">
        <w:tc>
          <w:tcPr>
            <w:tcW w:w="4484" w:type="dxa"/>
            <w:tcBorders>
              <w:top w:val="nil"/>
              <w:left w:val="single" w:sz="4" w:space="0" w:color="auto"/>
              <w:bottom w:val="nil"/>
              <w:right w:val="single" w:sz="4" w:space="0" w:color="auto"/>
            </w:tcBorders>
          </w:tcPr>
          <w:p w14:paraId="06322920" w14:textId="77777777" w:rsidR="009D76FF" w:rsidRDefault="009D76FF" w:rsidP="00E66107"/>
        </w:tc>
        <w:tc>
          <w:tcPr>
            <w:tcW w:w="4532" w:type="dxa"/>
            <w:tcBorders>
              <w:top w:val="nil"/>
              <w:left w:val="single" w:sz="4" w:space="0" w:color="auto"/>
              <w:bottom w:val="single" w:sz="4" w:space="0" w:color="auto"/>
              <w:right w:val="single" w:sz="4" w:space="0" w:color="auto"/>
            </w:tcBorders>
          </w:tcPr>
          <w:p w14:paraId="4D605B8F" w14:textId="77777777" w:rsidR="009D76FF" w:rsidRDefault="009D76FF" w:rsidP="00E66107"/>
        </w:tc>
      </w:tr>
    </w:tbl>
    <w:p w14:paraId="6992F529" w14:textId="77777777" w:rsidR="00C35828" w:rsidRDefault="00C35828" w:rsidP="004431DA"/>
    <w:p w14:paraId="45D40A86" w14:textId="7C0D709C" w:rsidR="00C35828" w:rsidRDefault="009D76FF" w:rsidP="009D76FF">
      <w:pPr>
        <w:pStyle w:val="Heading3"/>
      </w:pPr>
      <w:r>
        <w:t>Key Scenarios</w:t>
      </w:r>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t xml:space="preserve">The application submits total score </w:t>
      </w:r>
    </w:p>
    <w:p w14:paraId="38960FEC" w14:textId="7E15CC1A" w:rsidR="009D76FF" w:rsidRDefault="009D76FF" w:rsidP="009D76FF">
      <w:r>
        <w:t xml:space="preserve">The application displays winner </w:t>
      </w:r>
      <w:r w:rsidR="00344AE6">
        <w:t>score</w:t>
      </w:r>
    </w:p>
    <w:p w14:paraId="0B7762CB" w14:textId="2543F0CA" w:rsidR="00344AE6" w:rsidRPr="009D76FF" w:rsidRDefault="00344AE6" w:rsidP="009D76FF">
      <w:r>
        <w:t>The application declares a winner</w:t>
      </w:r>
    </w:p>
    <w:p w14:paraId="66F1FEEF" w14:textId="77777777" w:rsidR="005F17F7" w:rsidRPr="004431DA" w:rsidRDefault="005F17F7" w:rsidP="004431DA"/>
    <w:p w14:paraId="6CF30BC5" w14:textId="50AD9591" w:rsidR="00DD6618" w:rsidRDefault="00DD6618" w:rsidP="00C53504">
      <w:pPr>
        <w:pStyle w:val="Heading2"/>
        <w:numPr>
          <w:ilvl w:val="0"/>
          <w:numId w:val="9"/>
        </w:numPr>
      </w:pPr>
      <w:bookmarkStart w:id="85" w:name="_Toc512871738"/>
      <w:r w:rsidRPr="00184AF8">
        <w:t>Use case diagram</w:t>
      </w:r>
      <w:r w:rsidR="00E96FE2" w:rsidRPr="00184AF8">
        <w:t>s</w:t>
      </w:r>
      <w:bookmarkEnd w:id="85"/>
    </w:p>
    <w:p w14:paraId="38B1CF15" w14:textId="7E5D76DE" w:rsidR="00AE2ADD" w:rsidRDefault="003A37E8" w:rsidP="00083D87">
      <w:pPr>
        <w:ind w:firstLine="360"/>
      </w:pPr>
      <w:r>
        <w:t>Full Use Case</w:t>
      </w:r>
    </w:p>
    <w:p w14:paraId="0AC990AC" w14:textId="77777777" w:rsidR="00AE2ADD" w:rsidRDefault="00AE2ADD" w:rsidP="00083D87">
      <w:pPr>
        <w:ind w:firstLine="360"/>
      </w:pPr>
    </w:p>
    <w:p w14:paraId="1427F7AE" w14:textId="6702F249" w:rsidR="00680F07" w:rsidRDefault="00D3004B" w:rsidP="00680F07">
      <w:pPr>
        <w:ind w:firstLine="360"/>
      </w:pPr>
      <w:r>
        <w:pict w14:anchorId="705493F2">
          <v:shape id="_x0000_i1031" type="#_x0000_t75" style="width:450.75pt;height:321pt">
            <v:imagedata r:id="rId9" o:title="Use Case Diagram1"/>
          </v:shape>
        </w:pict>
      </w:r>
      <w:r w:rsidR="00A91199">
        <w:rPr>
          <w:rStyle w:val="CommentReference"/>
        </w:rPr>
        <w:commentReference w:id="86"/>
      </w:r>
      <w:r w:rsidR="007C5F02">
        <w:rPr>
          <w:rStyle w:val="CommentReference"/>
        </w:rPr>
        <w:commentReference w:id="87"/>
      </w:r>
      <w:r w:rsidR="00680F07">
        <w:t xml:space="preserve"> </w:t>
      </w:r>
    </w:p>
    <w:p w14:paraId="482921E6" w14:textId="1716BAB3" w:rsidR="001877B5" w:rsidRDefault="00D3004B" w:rsidP="00680F07">
      <w:pPr>
        <w:pStyle w:val="Heading2"/>
        <w:numPr>
          <w:ilvl w:val="0"/>
          <w:numId w:val="9"/>
        </w:numPr>
      </w:pPr>
      <w:r>
        <w:t>A</w:t>
      </w:r>
      <w:bookmarkStart w:id="88" w:name="_GoBack"/>
      <w:bookmarkEnd w:id="88"/>
      <w:r w:rsidR="00680F07">
        <w:t xml:space="preserve">ctivity </w:t>
      </w:r>
      <w:r w:rsidR="00680F07" w:rsidRPr="00680F07">
        <w:t xml:space="preserve">Diagrams </w:t>
      </w:r>
      <w:r w:rsidR="00680F07">
        <w:t xml:space="preserve">for Internal </w:t>
      </w:r>
      <w:r w:rsidR="00680F07" w:rsidRPr="00680F07">
        <w:t>Use Cases</w:t>
      </w:r>
    </w:p>
    <w:p w14:paraId="77CB635D" w14:textId="1B362BAC" w:rsidR="00A762C6" w:rsidRDefault="007B46B9" w:rsidP="00A762C6">
      <w:pPr>
        <w:pStyle w:val="Heading3"/>
        <w:numPr>
          <w:ilvl w:val="2"/>
          <w:numId w:val="9"/>
        </w:numPr>
      </w:pPr>
      <w:r>
        <w:t>Register</w:t>
      </w:r>
    </w:p>
    <w:p w14:paraId="3C7DB13F" w14:textId="77777777" w:rsidR="00E66107" w:rsidRPr="00E66107" w:rsidRDefault="00E66107" w:rsidP="00E66107"/>
    <w:p w14:paraId="3DC3CA56" w14:textId="7B0CFE1E" w:rsidR="007B46B9" w:rsidRPr="007B46B9" w:rsidRDefault="00D3004B" w:rsidP="007B46B9">
      <w:r>
        <w:lastRenderedPageBreak/>
        <w:pict w14:anchorId="7B88E109">
          <v:shape id="_x0000_i1026" type="#_x0000_t75" style="width:450.75pt;height:277.5pt">
            <v:imagedata r:id="rId10" o:title="Activity Diagram3"/>
          </v:shape>
        </w:pict>
      </w:r>
    </w:p>
    <w:p w14:paraId="421ED2A3" w14:textId="30200DD4" w:rsidR="007B46B9" w:rsidRPr="007B46B9" w:rsidRDefault="007B46B9" w:rsidP="007B46B9">
      <w:pPr>
        <w:pStyle w:val="Heading3"/>
        <w:numPr>
          <w:ilvl w:val="2"/>
          <w:numId w:val="9"/>
        </w:numPr>
      </w:pPr>
      <w:r>
        <w:t>Login</w:t>
      </w:r>
    </w:p>
    <w:p w14:paraId="10157BF8" w14:textId="0C30EC86" w:rsidR="00A762C6" w:rsidRPr="00A762C6" w:rsidRDefault="00D3004B" w:rsidP="00A762C6">
      <w:r>
        <w:pict w14:anchorId="59505847">
          <v:shape id="_x0000_i1027" type="#_x0000_t75" style="width:450.75pt;height:252.75pt">
            <v:imagedata r:id="rId11" o:title="Activity Diagram1"/>
          </v:shape>
        </w:pict>
      </w:r>
    </w:p>
    <w:p w14:paraId="2A06CAE2" w14:textId="3D8568C0" w:rsidR="00680F07" w:rsidRDefault="007B46B9" w:rsidP="00680F07">
      <w:pPr>
        <w:pStyle w:val="Heading3"/>
        <w:numPr>
          <w:ilvl w:val="2"/>
          <w:numId w:val="9"/>
        </w:numPr>
      </w:pPr>
      <w:r>
        <w:t>Start a game</w:t>
      </w:r>
    </w:p>
    <w:p w14:paraId="42105143" w14:textId="77777777" w:rsidR="007B46B9" w:rsidRDefault="007B46B9" w:rsidP="007B46B9"/>
    <w:p w14:paraId="070A4412" w14:textId="67A95E8B" w:rsidR="007B46B9" w:rsidRPr="007B46B9" w:rsidRDefault="00D3004B" w:rsidP="007B46B9">
      <w:r>
        <w:lastRenderedPageBreak/>
        <w:pict w14:anchorId="0B36DDAF">
          <v:shape id="_x0000_i1028" type="#_x0000_t75" style="width:441.75pt;height:195pt">
            <v:imagedata r:id="rId12" o:title="Activity Diagram2"/>
          </v:shape>
        </w:pict>
      </w:r>
    </w:p>
    <w:p w14:paraId="30393E19" w14:textId="679CF29B" w:rsidR="00680F07" w:rsidRDefault="00E66107" w:rsidP="00E66107">
      <w:pPr>
        <w:pStyle w:val="Heading3"/>
        <w:numPr>
          <w:ilvl w:val="2"/>
          <w:numId w:val="9"/>
        </w:numPr>
      </w:pPr>
      <w:r>
        <w:t>Answer Question</w:t>
      </w:r>
    </w:p>
    <w:p w14:paraId="239C7A98" w14:textId="77777777" w:rsidR="00032170" w:rsidRDefault="00032170" w:rsidP="00032170"/>
    <w:p w14:paraId="4517D9F5" w14:textId="77777777" w:rsidR="00032170" w:rsidRPr="00032170" w:rsidRDefault="00032170" w:rsidP="00032170"/>
    <w:p w14:paraId="0B1404AC" w14:textId="0EC0B38E" w:rsidR="00E66107" w:rsidRPr="00E66107" w:rsidRDefault="00D3004B" w:rsidP="00E66107">
      <w:r>
        <w:pict w14:anchorId="5FACF252">
          <v:shape id="_x0000_i1029" type="#_x0000_t75" style="width:450.75pt;height:268.5pt">
            <v:imagedata r:id="rId13" o:title="Activity Diagram3"/>
          </v:shape>
        </w:pict>
      </w:r>
    </w:p>
    <w:p w14:paraId="767F5DB8" w14:textId="41F83E67" w:rsidR="00680F07" w:rsidRDefault="00032170" w:rsidP="00032170">
      <w:pPr>
        <w:pStyle w:val="Heading3"/>
        <w:numPr>
          <w:ilvl w:val="2"/>
          <w:numId w:val="9"/>
        </w:numPr>
      </w:pPr>
      <w:r>
        <w:lastRenderedPageBreak/>
        <w:t>Submit Score</w:t>
      </w:r>
    </w:p>
    <w:p w14:paraId="3D42AD1E" w14:textId="0F09CEB6" w:rsidR="00032170" w:rsidRPr="00032170" w:rsidRDefault="00D3004B" w:rsidP="00032170">
      <w:r>
        <w:pict w14:anchorId="064BE22E">
          <v:shape id="_x0000_i1030" type="#_x0000_t75" style="width:387pt;height:148.5pt">
            <v:imagedata r:id="rId14" o:title="Activity Diagram5"/>
          </v:shape>
        </w:pict>
      </w:r>
    </w:p>
    <w:p w14:paraId="252423D5" w14:textId="77777777" w:rsidR="00680F07" w:rsidRPr="00680F07" w:rsidRDefault="00680F07" w:rsidP="00680F07"/>
    <w:sectPr w:rsidR="00680F07" w:rsidRPr="00680F07" w:rsidSect="000E48EB">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5-07T13:31:00Z" w:initials="MV">
    <w:p w14:paraId="71DD385D" w14:textId="64D628D8" w:rsidR="00E66107" w:rsidRDefault="00E66107">
      <w:pPr>
        <w:pStyle w:val="CommentText"/>
      </w:pPr>
      <w:r>
        <w:rPr>
          <w:rStyle w:val="CommentReference"/>
        </w:rPr>
        <w:annotationRef/>
      </w:r>
      <w:r>
        <w:t>Do you think this needs more.</w:t>
      </w:r>
    </w:p>
  </w:comment>
  <w:comment w:id="2" w:author="McKeahnie, Collin" w:date="2018-05-01T15:25:00Z" w:initials="MC">
    <w:p w14:paraId="291082DA" w14:textId="77777777" w:rsidR="00E66107" w:rsidRPr="00FB2DC7" w:rsidRDefault="00E66107">
      <w:pPr>
        <w:pStyle w:val="CommentText"/>
        <w:rPr>
          <w:highlight w:val="yellow"/>
        </w:rPr>
      </w:pPr>
      <w:r w:rsidRPr="00FB2DC7">
        <w:rPr>
          <w:rStyle w:val="CommentReference"/>
          <w:highlight w:val="yellow"/>
        </w:rPr>
        <w:annotationRef/>
      </w:r>
      <w:r w:rsidRPr="00FB2DC7">
        <w:rPr>
          <w:highlight w:val="yellow"/>
        </w:rPr>
        <w:t xml:space="preserve">This is not really a good intro of our app any more. </w:t>
      </w:r>
    </w:p>
    <w:p w14:paraId="0A3097C7" w14:textId="77777777" w:rsidR="00E66107" w:rsidRPr="00FB2DC7" w:rsidRDefault="00E66107">
      <w:pPr>
        <w:pStyle w:val="CommentText"/>
        <w:rPr>
          <w:highlight w:val="yellow"/>
        </w:rPr>
      </w:pPr>
      <w:r w:rsidRPr="00FB2DC7">
        <w:rPr>
          <w:highlight w:val="yellow"/>
        </w:rPr>
        <w:t xml:space="preserve">Let’s Quiz is an online trivia game that asks users questions about sci fi and fantasy genres. </w:t>
      </w:r>
    </w:p>
    <w:p w14:paraId="33C9DC80" w14:textId="77777777" w:rsidR="00E66107" w:rsidRPr="00FB2DC7" w:rsidRDefault="00E66107">
      <w:pPr>
        <w:pStyle w:val="CommentText"/>
        <w:rPr>
          <w:highlight w:val="yellow"/>
        </w:rPr>
      </w:pPr>
      <w:r w:rsidRPr="00FB2DC7">
        <w:rPr>
          <w:highlight w:val="yellow"/>
        </w:rPr>
        <w:t xml:space="preserve">The heavy focus on how you log in and minor functions of Facebook is not a good introduction of the actual app. </w:t>
      </w:r>
    </w:p>
    <w:p w14:paraId="0B24474D" w14:textId="77777777" w:rsidR="00E66107" w:rsidRPr="00FB2DC7" w:rsidRDefault="00E66107">
      <w:pPr>
        <w:pStyle w:val="CommentText"/>
        <w:rPr>
          <w:highlight w:val="yellow"/>
        </w:rPr>
      </w:pPr>
    </w:p>
    <w:p w14:paraId="59962A89" w14:textId="77777777" w:rsidR="00E66107" w:rsidRPr="00FB2DC7" w:rsidRDefault="00E66107">
      <w:pPr>
        <w:pStyle w:val="CommentText"/>
        <w:rPr>
          <w:highlight w:val="yellow"/>
        </w:rPr>
      </w:pPr>
      <w:r w:rsidRPr="00FB2DC7">
        <w:rPr>
          <w:highlight w:val="yellow"/>
        </w:rPr>
        <w:t>Something more about how it lets players compete against each other in a turn based setting.</w:t>
      </w:r>
    </w:p>
    <w:p w14:paraId="713E8C9A" w14:textId="57D1FF15" w:rsidR="00E66107" w:rsidRDefault="00E66107">
      <w:pPr>
        <w:pStyle w:val="CommentText"/>
      </w:pPr>
      <w:r w:rsidRPr="00FB2DC7">
        <w:rPr>
          <w:highlight w:val="yellow"/>
        </w:rPr>
        <w:t>It has global rankings and a living question pool, these are the things that define our app not so much the social media stuff</w:t>
      </w:r>
      <w:r>
        <w:t xml:space="preserve"> </w:t>
      </w:r>
    </w:p>
  </w:comment>
  <w:comment w:id="3" w:author="Michelle Vinall" w:date="2018-05-04T17:09:00Z" w:initials="MV">
    <w:p w14:paraId="47CCA982" w14:textId="1ACD1533" w:rsidR="00E66107" w:rsidRDefault="00E66107">
      <w:pPr>
        <w:pStyle w:val="CommentText"/>
      </w:pPr>
      <w:r>
        <w:rPr>
          <w:rStyle w:val="CommentReference"/>
        </w:rPr>
        <w:annotationRef/>
      </w:r>
      <w:r>
        <w:t>I was only informed of the sci fi information after I submitted the doc will revise it</w:t>
      </w:r>
    </w:p>
  </w:comment>
  <w:comment w:id="6" w:author="McKeahnie, Collin" w:date="2018-05-01T15:31:00Z" w:initials="MC">
    <w:p w14:paraId="382771C1" w14:textId="20B91F1D" w:rsidR="00E66107" w:rsidRDefault="00E66107">
      <w:pPr>
        <w:pStyle w:val="CommentText"/>
      </w:pPr>
      <w:r>
        <w:rPr>
          <w:rStyle w:val="CommentReference"/>
        </w:rPr>
        <w:annotationRef/>
      </w:r>
      <w:r>
        <w:t>At the very least this should be two separate points and possible have some sub points</w:t>
      </w:r>
    </w:p>
  </w:comment>
  <w:comment w:id="7" w:author="McKeahnie, Collin" w:date="2018-05-01T15:32:00Z" w:initials="MC">
    <w:p w14:paraId="69D2FA39" w14:textId="77777777" w:rsidR="00E66107" w:rsidRPr="00EC4285" w:rsidRDefault="00E66107">
      <w:pPr>
        <w:pStyle w:val="CommentText"/>
        <w:rPr>
          <w:highlight w:val="yellow"/>
        </w:rPr>
      </w:pPr>
      <w:r>
        <w:rPr>
          <w:rStyle w:val="CommentReference"/>
        </w:rPr>
        <w:annotationRef/>
      </w:r>
      <w:r w:rsidRPr="00EC4285">
        <w:rPr>
          <w:highlight w:val="yellow"/>
        </w:rPr>
        <w:t xml:space="preserve">3 of these points do not relate to facebook sharing. </w:t>
      </w:r>
    </w:p>
    <w:p w14:paraId="78EB5D52" w14:textId="4AF19EAD" w:rsidR="00E66107" w:rsidRDefault="00E66107">
      <w:pPr>
        <w:pStyle w:val="CommentText"/>
      </w:pPr>
      <w:r w:rsidRPr="00EC4285">
        <w:rPr>
          <w:highlight w:val="yellow"/>
        </w:rPr>
        <w:t>Is there a reason facebook sharing is not just a sub point of ‘incorporate facebook skd’?</w:t>
      </w:r>
    </w:p>
  </w:comment>
  <w:comment w:id="8" w:author="Michelle Vinall" w:date="2018-05-04T17:07:00Z" w:initials="MV">
    <w:p w14:paraId="58FA7B3A" w14:textId="276A733A" w:rsidR="00E66107" w:rsidRDefault="00E66107">
      <w:pPr>
        <w:pStyle w:val="CommentText"/>
        <w:rPr>
          <w:rStyle w:val="CommentReference"/>
        </w:rPr>
      </w:pPr>
      <w:r>
        <w:rPr>
          <w:rStyle w:val="CommentReference"/>
        </w:rPr>
        <w:annotationRef/>
      </w:r>
      <w:r>
        <w:rPr>
          <w:rStyle w:val="CommentReference"/>
        </w:rPr>
        <w:t xml:space="preserve">Col they are all sub points of point C </w:t>
      </w:r>
      <w:r w:rsidRPr="00FB2DC7">
        <w:rPr>
          <w:rStyle w:val="CommentReference"/>
        </w:rPr>
        <w:t>Incorporate Facebook and Google Play Services SDK’s into game</w:t>
      </w:r>
    </w:p>
    <w:p w14:paraId="78D91E35" w14:textId="22BCDCB1" w:rsidR="00E66107" w:rsidRDefault="00E66107">
      <w:pPr>
        <w:pStyle w:val="CommentText"/>
      </w:pPr>
      <w:r>
        <w:rPr>
          <w:rStyle w:val="CommentReference"/>
        </w:rPr>
        <w:t xml:space="preserve">Face book sharing is a sub point the have the numbering had moved </w:t>
      </w:r>
    </w:p>
  </w:comment>
  <w:comment w:id="9" w:author="McKeahnie, Collin" w:date="2018-05-01T15:33:00Z" w:initials="MC">
    <w:p w14:paraId="326130F6" w14:textId="74DEDD68" w:rsidR="00E66107" w:rsidRDefault="00E66107">
      <w:pPr>
        <w:pStyle w:val="CommentText"/>
      </w:pPr>
      <w:r>
        <w:rPr>
          <w:rStyle w:val="CommentReference"/>
        </w:rPr>
        <w:annotationRef/>
      </w:r>
      <w:r>
        <w:t>Is this different from Database integration?</w:t>
      </w:r>
    </w:p>
  </w:comment>
  <w:comment w:id="11" w:author="McKeahnie, Collin" w:date="2018-05-01T15:35:00Z" w:initials="MC">
    <w:p w14:paraId="17A20839" w14:textId="43011047" w:rsidR="00E66107" w:rsidRDefault="00E66107">
      <w:pPr>
        <w:pStyle w:val="CommentText"/>
      </w:pPr>
      <w:r>
        <w:rPr>
          <w:rStyle w:val="CommentReference"/>
        </w:rPr>
        <w:annotationRef/>
      </w:r>
      <w:r>
        <w:t xml:space="preserve">None of these are functional requirements. </w:t>
      </w:r>
    </w:p>
    <w:p w14:paraId="01B0AE67" w14:textId="7E48316D" w:rsidR="00E66107" w:rsidRDefault="00E66107">
      <w:pPr>
        <w:pStyle w:val="CommentText"/>
      </w:pPr>
      <w:r>
        <w:t>Here is a link that may help:</w:t>
      </w:r>
      <w:r>
        <w:br/>
      </w:r>
      <w:hyperlink r:id="rId1" w:history="1">
        <w:r w:rsidRPr="00A56E17">
          <w:rPr>
            <w:rStyle w:val="Hyperlink"/>
          </w:rPr>
          <w:t>https://stackoverflow.com/questions/16475979/what-is-the-difference-between-functional-and-non-functional-requirement</w:t>
        </w:r>
      </w:hyperlink>
    </w:p>
    <w:p w14:paraId="329D13BE" w14:textId="4F0B2BED" w:rsidR="00E66107" w:rsidRDefault="00E66107">
      <w:pPr>
        <w:pStyle w:val="CommentText"/>
      </w:pPr>
    </w:p>
    <w:p w14:paraId="7AA0FD02" w14:textId="77777777" w:rsidR="00E66107" w:rsidRDefault="00E66107">
      <w:pPr>
        <w:pStyle w:val="CommentText"/>
      </w:pPr>
    </w:p>
    <w:p w14:paraId="169F6001" w14:textId="77777777" w:rsidR="00E66107" w:rsidRDefault="00E66107">
      <w:pPr>
        <w:pStyle w:val="CommentText"/>
      </w:pPr>
    </w:p>
  </w:comment>
  <w:comment w:id="12" w:author="Michelle Vinall" w:date="2018-05-04T17:54:00Z" w:initials="MV">
    <w:p w14:paraId="358BE51C" w14:textId="2C2C1299" w:rsidR="00E66107" w:rsidRDefault="00E66107">
      <w:pPr>
        <w:pStyle w:val="CommentText"/>
      </w:pPr>
      <w:r>
        <w:rPr>
          <w:rStyle w:val="CommentReference"/>
        </w:rPr>
        <w:annotationRef/>
      </w:r>
      <w:r>
        <w:t xml:space="preserve">Thank you Col I do know the difference and in no way am saying you are wrong, but  services are functional according to Jim whom I  emailed last assessment to check we went through this previously in the last assessment  and Jims marking said nothing about these being wrong and no changes were made to these so they are no different to last time  I have emailed jim to check yet again. </w:t>
      </w:r>
    </w:p>
  </w:comment>
  <w:comment w:id="13" w:author="McKeahnie, Collin" w:date="2018-05-01T15:36:00Z" w:initials="MC">
    <w:p w14:paraId="1BC3E8D6" w14:textId="44F8F24D" w:rsidR="00E66107" w:rsidRDefault="00E66107">
      <w:pPr>
        <w:pStyle w:val="CommentText"/>
      </w:pPr>
      <w:r>
        <w:rPr>
          <w:rStyle w:val="CommentReference"/>
        </w:rPr>
        <w:annotationRef/>
      </w:r>
      <w:r>
        <w:t>I think this is a functional requirement</w:t>
      </w:r>
    </w:p>
  </w:comment>
  <w:comment w:id="14" w:author="McKeahnie, Collin" w:date="2018-05-01T15:39:00Z" w:initials="MC">
    <w:p w14:paraId="31FB0093" w14:textId="7A199E68" w:rsidR="00E66107" w:rsidRDefault="00E66107">
      <w:pPr>
        <w:pStyle w:val="CommentText"/>
      </w:pPr>
      <w:r>
        <w:rPr>
          <w:rStyle w:val="CommentReference"/>
        </w:rPr>
        <w:annotationRef/>
      </w:r>
      <w:r>
        <w:t>NFR</w:t>
      </w:r>
    </w:p>
  </w:comment>
  <w:comment w:id="15" w:author="McKeahnie, Collin" w:date="2018-05-01T15:39:00Z" w:initials="MC">
    <w:p w14:paraId="43DEEA27" w14:textId="6CAEF0EF" w:rsidR="00E66107" w:rsidRDefault="00E66107">
      <w:pPr>
        <w:pStyle w:val="CommentText"/>
      </w:pPr>
      <w:r>
        <w:rPr>
          <w:rStyle w:val="CommentReference"/>
        </w:rPr>
        <w:annotationRef/>
      </w:r>
      <w:r>
        <w:t>NFR</w:t>
      </w:r>
    </w:p>
    <w:p w14:paraId="0E5E0201" w14:textId="33224E2E" w:rsidR="00E66107" w:rsidRDefault="00E66107">
      <w:pPr>
        <w:pStyle w:val="CommentText"/>
      </w:pPr>
      <w:r>
        <w:t xml:space="preserve">Here is a link that has a list of NFRs </w:t>
      </w:r>
    </w:p>
    <w:p w14:paraId="461E0963" w14:textId="559E1C24" w:rsidR="00E66107" w:rsidRDefault="00E66107">
      <w:pPr>
        <w:pStyle w:val="CommentText"/>
      </w:pPr>
      <w:r w:rsidRPr="00BB643F">
        <w:t>https://en.wikipedia.org/wiki/Non-functional_requirement</w:t>
      </w:r>
    </w:p>
  </w:comment>
  <w:comment w:id="16" w:author="McKeahnie, Collin" w:date="2018-05-01T15:38:00Z" w:initials="MC">
    <w:p w14:paraId="1D745335" w14:textId="37256E08" w:rsidR="00E66107" w:rsidRDefault="00E66107">
      <w:pPr>
        <w:pStyle w:val="CommentText"/>
      </w:pPr>
      <w:r>
        <w:rPr>
          <w:rStyle w:val="CommentReference"/>
        </w:rPr>
        <w:annotationRef/>
      </w:r>
      <w:r>
        <w:t>This line is too generic. He seems to be big on details</w:t>
      </w:r>
    </w:p>
  </w:comment>
  <w:comment w:id="18" w:author="McKeahnie, Collin" w:date="2018-05-01T15:40:00Z" w:initials="MC">
    <w:p w14:paraId="7528A7F6" w14:textId="77777777" w:rsidR="00E66107" w:rsidRDefault="00E66107" w:rsidP="00A6657A">
      <w:pPr>
        <w:pStyle w:val="CommentText"/>
      </w:pPr>
      <w:r>
        <w:rPr>
          <w:rStyle w:val="CommentReference"/>
        </w:rPr>
        <w:annotationRef/>
      </w:r>
      <w:r>
        <w:t xml:space="preserve">This line is backwards. The non-functional requirements are known as System Qualities </w:t>
      </w:r>
    </w:p>
  </w:comment>
  <w:comment w:id="19" w:author="McKeahnie, Collin" w:date="2018-05-01T15:44:00Z" w:initials="MC">
    <w:p w14:paraId="15B15B8B" w14:textId="1195EEBF" w:rsidR="00E66107" w:rsidRDefault="00E66107">
      <w:pPr>
        <w:pStyle w:val="CommentText"/>
      </w:pPr>
      <w:r w:rsidRPr="00A6657A">
        <w:rPr>
          <w:rStyle w:val="CommentReference"/>
          <w:highlight w:val="yellow"/>
        </w:rPr>
        <w:annotationRef/>
      </w:r>
      <w:r w:rsidRPr="00A6657A">
        <w:rPr>
          <w:highlight w:val="yellow"/>
        </w:rPr>
        <w:t>This should be expanded. I genuinely do not know what + means</w:t>
      </w:r>
    </w:p>
  </w:comment>
  <w:comment w:id="20" w:author="Michelle Vinall" w:date="2018-05-04T19:16:00Z" w:initials="MV">
    <w:p w14:paraId="5FD388DB" w14:textId="19347DBA" w:rsidR="00E66107" w:rsidRDefault="00E66107">
      <w:pPr>
        <w:pStyle w:val="CommentText"/>
      </w:pPr>
      <w:r>
        <w:rPr>
          <w:rStyle w:val="CommentReference"/>
        </w:rPr>
        <w:annotationRef/>
      </w:r>
      <w:r>
        <w:t>This was all done are we using an older one?</w:t>
      </w:r>
    </w:p>
  </w:comment>
  <w:comment w:id="26" w:author="McKeahnie, Collin" w:date="2018-05-01T15:50:00Z" w:initials="MC">
    <w:p w14:paraId="1805A023" w14:textId="483157E2" w:rsidR="00E66107" w:rsidRDefault="00E66107">
      <w:pPr>
        <w:pStyle w:val="CommentText"/>
      </w:pPr>
      <w:r>
        <w:rPr>
          <w:rStyle w:val="CommentReference"/>
        </w:rPr>
        <w:annotationRef/>
      </w:r>
      <w:r w:rsidRPr="007658DC">
        <w:rPr>
          <w:highlight w:val="yellow"/>
        </w:rPr>
        <w:t>A requirement?</w:t>
      </w:r>
    </w:p>
    <w:p w14:paraId="38BE73C3" w14:textId="23DD1017" w:rsidR="00E66107" w:rsidRDefault="00E66107">
      <w:pPr>
        <w:pStyle w:val="CommentText"/>
      </w:pPr>
    </w:p>
  </w:comment>
  <w:comment w:id="27" w:author="Michelle Vinall" w:date="2018-05-04T19:52:00Z" w:initials="MV">
    <w:p w14:paraId="2DB8B7D1" w14:textId="026BB8B5" w:rsidR="00E66107" w:rsidRDefault="00E66107">
      <w:pPr>
        <w:pStyle w:val="CommentText"/>
      </w:pPr>
      <w:r>
        <w:rPr>
          <w:rStyle w:val="CommentReference"/>
        </w:rPr>
        <w:annotationRef/>
      </w:r>
      <w:r w:rsidRPr="007658DC">
        <w:t>Not sure what you mean on this comment</w:t>
      </w:r>
    </w:p>
  </w:comment>
  <w:comment w:id="29" w:author="McKeahnie, Collin" w:date="2018-05-01T15:49:00Z" w:initials="MC">
    <w:p w14:paraId="65CB4392" w14:textId="186C6EF2" w:rsidR="00E66107" w:rsidRDefault="00E66107">
      <w:pPr>
        <w:pStyle w:val="CommentText"/>
      </w:pPr>
      <w:r>
        <w:rPr>
          <w:rStyle w:val="CommentReference"/>
        </w:rPr>
        <w:annotationRef/>
      </w:r>
      <w:r w:rsidRPr="007658DC">
        <w:rPr>
          <w:highlight w:val="yellow"/>
        </w:rPr>
        <w:t>wording</w:t>
      </w:r>
    </w:p>
  </w:comment>
  <w:comment w:id="33" w:author="McKeahnie, Collin" w:date="2018-05-01T16:09:00Z" w:initials="MC">
    <w:p w14:paraId="2BA319B6" w14:textId="5F5C767B" w:rsidR="00E66107" w:rsidRPr="00EC00A7" w:rsidRDefault="00E66107">
      <w:pPr>
        <w:pStyle w:val="CommentText"/>
        <w:rPr>
          <w:highlight w:val="yellow"/>
        </w:rPr>
      </w:pPr>
      <w:r w:rsidRPr="00EC00A7">
        <w:rPr>
          <w:rStyle w:val="CommentReference"/>
          <w:highlight w:val="yellow"/>
        </w:rPr>
        <w:annotationRef/>
      </w:r>
      <w:r w:rsidRPr="00EC00A7">
        <w:rPr>
          <w:highlight w:val="yellow"/>
        </w:rPr>
        <w:t>Class3??</w:t>
      </w:r>
    </w:p>
    <w:p w14:paraId="793A4889" w14:textId="4BFDB9A3" w:rsidR="00E66107" w:rsidRPr="00EC00A7" w:rsidRDefault="00E66107">
      <w:pPr>
        <w:pStyle w:val="CommentText"/>
        <w:rPr>
          <w:highlight w:val="yellow"/>
        </w:rPr>
      </w:pPr>
    </w:p>
    <w:p w14:paraId="5FC78472" w14:textId="13F445CE" w:rsidR="00E66107" w:rsidRDefault="00E66107">
      <w:pPr>
        <w:pStyle w:val="CommentText"/>
      </w:pPr>
      <w:r w:rsidRPr="00EC00A7">
        <w:rPr>
          <w:highlight w:val="yellow"/>
        </w:rPr>
        <w:t>A player has a score not the game</w:t>
      </w:r>
    </w:p>
  </w:comment>
  <w:comment w:id="34" w:author="Michelle Vinall" w:date="2018-05-04T18:10:00Z" w:initials="MV">
    <w:p w14:paraId="7822C8D3" w14:textId="658FE935" w:rsidR="00E66107" w:rsidRDefault="00E66107">
      <w:pPr>
        <w:pStyle w:val="CommentText"/>
      </w:pPr>
      <w:r>
        <w:rPr>
          <w:rStyle w:val="CommentReference"/>
        </w:rPr>
        <w:annotationRef/>
      </w:r>
      <w:r>
        <w:t>Yes class 3 should be login and you did this diagram I just corrected the spelling mistakes and Jim made a comment that the domain model was good this is not the class diagram which you tried generating  it is a basic domain model diagram once we have a class diagram I will add it under that heading</w:t>
      </w:r>
    </w:p>
    <w:p w14:paraId="5BA115CE" w14:textId="1CED0477" w:rsidR="00E66107" w:rsidRDefault="00E66107">
      <w:pPr>
        <w:pStyle w:val="CommentText"/>
      </w:pPr>
    </w:p>
  </w:comment>
  <w:comment w:id="36" w:author="McKeahnie, Collin" w:date="2018-05-01T15:52:00Z" w:initials="MC">
    <w:p w14:paraId="00456F6B" w14:textId="71C0F0F1" w:rsidR="00E66107" w:rsidRDefault="00E66107">
      <w:pPr>
        <w:pStyle w:val="CommentText"/>
      </w:pPr>
      <w:r>
        <w:rPr>
          <w:rStyle w:val="CommentReference"/>
        </w:rPr>
        <w:annotationRef/>
      </w:r>
      <w:r w:rsidRPr="00A6657A">
        <w:rPr>
          <w:highlight w:val="yellow"/>
        </w:rPr>
        <w:t>Is this heading right?</w:t>
      </w:r>
      <w:r>
        <w:t xml:space="preserve"> </w:t>
      </w:r>
    </w:p>
  </w:comment>
  <w:comment w:id="37" w:author="Michelle Vinall" w:date="2018-05-04T18:49:00Z" w:initials="MV">
    <w:p w14:paraId="70C248DC" w14:textId="68720AC5" w:rsidR="00E66107" w:rsidRDefault="00E66107">
      <w:pPr>
        <w:pStyle w:val="CommentText"/>
      </w:pPr>
      <w:r>
        <w:rPr>
          <w:rStyle w:val="CommentReference"/>
        </w:rPr>
        <w:annotationRef/>
      </w:r>
    </w:p>
  </w:comment>
  <w:comment w:id="56" w:author="McKeahnie, Collin" w:date="2018-05-01T15:55:00Z" w:initials="MC">
    <w:p w14:paraId="11E84032" w14:textId="21446D67" w:rsidR="00E66107" w:rsidRDefault="00E66107">
      <w:pPr>
        <w:pStyle w:val="CommentText"/>
      </w:pPr>
      <w:r>
        <w:rPr>
          <w:rStyle w:val="CommentReference"/>
        </w:rPr>
        <w:annotationRef/>
      </w:r>
      <w:r w:rsidRPr="007658DC">
        <w:rPr>
          <w:highlight w:val="yellow"/>
        </w:rPr>
        <w:t>This should be expanded</w:t>
      </w:r>
    </w:p>
  </w:comment>
  <w:comment w:id="57" w:author="McKeahnie, Collin" w:date="2018-05-01T15:56:00Z" w:initials="MC">
    <w:p w14:paraId="5925D7D7" w14:textId="1BD641A1" w:rsidR="00E66107" w:rsidRDefault="00E66107">
      <w:pPr>
        <w:pStyle w:val="CommentText"/>
      </w:pPr>
      <w:r>
        <w:rPr>
          <w:rStyle w:val="CommentReference"/>
        </w:rPr>
        <w:annotationRef/>
      </w:r>
    </w:p>
  </w:comment>
  <w:comment w:id="63" w:author="McKeahnie, Collin" w:date="2018-05-01T16:00:00Z" w:initials="MC">
    <w:p w14:paraId="25E78183" w14:textId="544D36E3" w:rsidR="00E66107" w:rsidRDefault="00E66107">
      <w:pPr>
        <w:pStyle w:val="CommentText"/>
      </w:pPr>
      <w:r>
        <w:rPr>
          <w:rStyle w:val="CommentReference"/>
        </w:rPr>
        <w:annotationRef/>
      </w:r>
      <w:r w:rsidRPr="00077F41">
        <w:rPr>
          <w:highlight w:val="yellow"/>
        </w:rPr>
        <w:t>The opponent is a stakeholder</w:t>
      </w:r>
    </w:p>
  </w:comment>
  <w:comment w:id="68" w:author="McKeahnie, Collin" w:date="2018-05-01T16:03:00Z" w:initials="MC">
    <w:p w14:paraId="34E96178" w14:textId="5653303D" w:rsidR="00E66107" w:rsidRDefault="00E66107">
      <w:pPr>
        <w:pStyle w:val="CommentText"/>
      </w:pPr>
      <w:r>
        <w:rPr>
          <w:rStyle w:val="CommentReference"/>
        </w:rPr>
        <w:annotationRef/>
      </w:r>
      <w:r w:rsidRPr="007C5F02">
        <w:rPr>
          <w:highlight w:val="yellow"/>
        </w:rPr>
        <w:t>An Internet connection established a connection with the server to pull the updated question list on game start up</w:t>
      </w:r>
    </w:p>
  </w:comment>
  <w:comment w:id="69" w:author="Michelle Vinall" w:date="2018-05-02T21:34:00Z" w:initials="MV">
    <w:p w14:paraId="5F325009" w14:textId="3CAA6905" w:rsidR="00E66107" w:rsidRDefault="00E66107">
      <w:pPr>
        <w:pStyle w:val="CommentText"/>
      </w:pPr>
      <w:r>
        <w:rPr>
          <w:rStyle w:val="CommentReference"/>
        </w:rPr>
        <w:annotationRef/>
      </w:r>
      <w:r>
        <w:t>Your right thanks I put it in other</w:t>
      </w:r>
    </w:p>
  </w:comment>
  <w:comment w:id="79" w:author="McKeahnie, Collin" w:date="2018-05-01T16:04:00Z" w:initials="MC">
    <w:p w14:paraId="40F47D6E" w14:textId="77777777" w:rsidR="00E66107" w:rsidRDefault="00E66107" w:rsidP="007C5F02">
      <w:pPr>
        <w:pStyle w:val="CommentText"/>
      </w:pPr>
      <w:r w:rsidRPr="007658DC">
        <w:rPr>
          <w:rStyle w:val="CommentReference"/>
          <w:highlight w:val="yellow"/>
        </w:rPr>
        <w:annotationRef/>
      </w:r>
      <w:r w:rsidRPr="007658DC">
        <w:rPr>
          <w:highlight w:val="yellow"/>
        </w:rPr>
        <w:t>This is 3 points, it should be written 5.1, 5.2, 5.3</w:t>
      </w:r>
    </w:p>
  </w:comment>
  <w:comment w:id="80" w:author="Michelle Vinall" w:date="2018-05-02T21:36:00Z" w:initials="MV">
    <w:p w14:paraId="7E7CB295" w14:textId="77777777" w:rsidR="00E66107" w:rsidRDefault="00E66107" w:rsidP="007C5F02">
      <w:pPr>
        <w:pStyle w:val="CommentText"/>
      </w:pPr>
      <w:r>
        <w:rPr>
          <w:rStyle w:val="CommentReference"/>
        </w:rPr>
        <w:annotationRef/>
      </w:r>
      <w:r>
        <w:t>Sorry thought I read in another document ut was 5 and yes they should be split thanks</w:t>
      </w:r>
    </w:p>
  </w:comment>
  <w:comment w:id="83" w:author="Michelle Vinall" w:date="2018-05-07T13:38:00Z" w:initials="MV">
    <w:p w14:paraId="7AA1445C" w14:textId="41CEA46B" w:rsidR="00E66107" w:rsidRDefault="00E66107">
      <w:pPr>
        <w:pStyle w:val="CommentText"/>
      </w:pPr>
      <w:r>
        <w:rPr>
          <w:rStyle w:val="CommentReference"/>
        </w:rPr>
        <w:annotationRef/>
      </w:r>
      <w:r>
        <w:t xml:space="preserve">Still adding to CCRD trying to work out the more architecturally  </w:t>
      </w:r>
      <w:r w:rsidRPr="00C53504">
        <w:t>important</w:t>
      </w:r>
      <w:r>
        <w:t xml:space="preserve"> use cases. Any ideas would be appreciated</w:t>
      </w:r>
    </w:p>
  </w:comment>
  <w:comment w:id="84" w:author="Michelle Vinall" w:date="2018-05-09T13:37:00Z" w:initials="MV">
    <w:p w14:paraId="767FD6A9" w14:textId="788CB290" w:rsidR="00E66107" w:rsidRDefault="00E66107">
      <w:pPr>
        <w:pStyle w:val="CommentText"/>
      </w:pPr>
      <w:r>
        <w:rPr>
          <w:rStyle w:val="CommentReference"/>
        </w:rPr>
        <w:annotationRef/>
      </w:r>
      <w:r>
        <w:t>Not  sure on wording What do you think ideas.</w:t>
      </w:r>
    </w:p>
  </w:comment>
  <w:comment w:id="86" w:author="McKeahnie, Collin" w:date="2018-05-01T16:07:00Z" w:initials="MC">
    <w:p w14:paraId="5933E801" w14:textId="1B9E86B9" w:rsidR="00E66107" w:rsidRDefault="00E66107">
      <w:pPr>
        <w:pStyle w:val="CommentText"/>
      </w:pPr>
      <w:r w:rsidRPr="007C5F02">
        <w:rPr>
          <w:rStyle w:val="CommentReference"/>
          <w:highlight w:val="yellow"/>
        </w:rPr>
        <w:annotationRef/>
      </w:r>
      <w:r w:rsidRPr="007C5F02">
        <w:rPr>
          <w:highlight w:val="yellow"/>
        </w:rPr>
        <w:t>I have not reviewed from here down as I feel we will get a better idea of what we should change after Jim returns our LCOM docs</w:t>
      </w:r>
    </w:p>
  </w:comment>
  <w:comment w:id="87" w:author="Michelle Vinall" w:date="2018-05-02T21:42:00Z" w:initials="MV">
    <w:p w14:paraId="2258E16C" w14:textId="77777777" w:rsidR="00E66107" w:rsidRDefault="00E66107">
      <w:pPr>
        <w:pStyle w:val="CommentText"/>
      </w:pPr>
      <w:r>
        <w:rPr>
          <w:rStyle w:val="CommentReference"/>
        </w:rPr>
        <w:annotationRef/>
      </w:r>
      <w:r>
        <w:t>That’s fine I only really expected comments on the full use case for now  for that exact reason thanks Col, I expected a lot more mainly because I doing these with a cocktail of pain killers in my system so thanks for baring with me</w:t>
      </w:r>
    </w:p>
    <w:p w14:paraId="53923C47" w14:textId="46CCB4EA" w:rsidR="00E66107" w:rsidRDefault="00E66107">
      <w:pPr>
        <w:pStyle w:val="CommentText"/>
      </w:pPr>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DD385D" w15:done="0"/>
  <w15:commentEx w15:paraId="713E8C9A" w15:done="0"/>
  <w15:commentEx w15:paraId="47CCA982" w15:paraIdParent="713E8C9A" w15:done="0"/>
  <w15:commentEx w15:paraId="382771C1" w15:done="0"/>
  <w15:commentEx w15:paraId="78EB5D52" w15:done="0"/>
  <w15:commentEx w15:paraId="78D91E35" w15:paraIdParent="78EB5D52" w15:done="0"/>
  <w15:commentEx w15:paraId="326130F6" w15:done="0"/>
  <w15:commentEx w15:paraId="169F6001" w15:done="0"/>
  <w15:commentEx w15:paraId="358BE51C" w15:paraIdParent="169F6001" w15:done="0"/>
  <w15:commentEx w15:paraId="1BC3E8D6" w15:done="0"/>
  <w15:commentEx w15:paraId="31FB0093" w15:done="0"/>
  <w15:commentEx w15:paraId="461E0963" w15:done="0"/>
  <w15:commentEx w15:paraId="1D745335" w15:done="0"/>
  <w15:commentEx w15:paraId="7528A7F6" w15:done="0"/>
  <w15:commentEx w15:paraId="15B15B8B" w15:done="0"/>
  <w15:commentEx w15:paraId="5FD388DB" w15:paraIdParent="15B15B8B" w15:done="0"/>
  <w15:commentEx w15:paraId="38BE73C3" w15:done="0"/>
  <w15:commentEx w15:paraId="2DB8B7D1" w15:paraIdParent="38BE73C3" w15:done="0"/>
  <w15:commentEx w15:paraId="65CB4392" w15:done="0"/>
  <w15:commentEx w15:paraId="5FC78472" w15:done="0"/>
  <w15:commentEx w15:paraId="5BA115CE" w15:paraIdParent="5FC78472" w15:done="0"/>
  <w15:commentEx w15:paraId="00456F6B" w15:done="0"/>
  <w15:commentEx w15:paraId="70C248DC" w15:paraIdParent="00456F6B" w15:done="0"/>
  <w15:commentEx w15:paraId="11E84032" w15:done="0"/>
  <w15:commentEx w15:paraId="5925D7D7" w15:done="0"/>
  <w15:commentEx w15:paraId="25E78183" w15:done="0"/>
  <w15:commentEx w15:paraId="34E96178" w15:done="0"/>
  <w15:commentEx w15:paraId="5F325009" w15:paraIdParent="34E96178" w15:done="0"/>
  <w15:commentEx w15:paraId="40F47D6E" w15:done="0"/>
  <w15:commentEx w15:paraId="7E7CB295" w15:paraIdParent="40F47D6E" w15:done="0"/>
  <w15:commentEx w15:paraId="7AA1445C" w15:done="0"/>
  <w15:commentEx w15:paraId="767FD6A9" w15:done="0"/>
  <w15:commentEx w15:paraId="5933E801" w15:done="0"/>
  <w15:commentEx w15:paraId="53923C47" w15:paraIdParent="5933E8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971"/>
    <w:multiLevelType w:val="hybridMultilevel"/>
    <w:tmpl w:val="EBAEF9CC"/>
    <w:lvl w:ilvl="0" w:tplc="B5A88F54">
      <w:start w:val="7"/>
      <w:numFmt w:val="decimal"/>
      <w:lvlText w:val="%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 w15:restartNumberingAfterBreak="0">
    <w:nsid w:val="01973CC6"/>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BA578C"/>
    <w:multiLevelType w:val="hybridMultilevel"/>
    <w:tmpl w:val="4A30A978"/>
    <w:lvl w:ilvl="0" w:tplc="4308F41E">
      <w:start w:val="1"/>
      <w:numFmt w:val="lowerLetter"/>
      <w:lvlText w:val="%1)"/>
      <w:lvlJc w:val="left"/>
      <w:pPr>
        <w:ind w:left="1620" w:hanging="360"/>
      </w:pPr>
      <w:rPr>
        <w:rFonts w:asciiTheme="minorHAnsi" w:eastAsiaTheme="minorHAnsi" w:hAnsiTheme="minorHAnsi" w:cstheme="minorBidi"/>
      </w:rPr>
    </w:lvl>
    <w:lvl w:ilvl="1" w:tplc="0E4E319E">
      <w:start w:val="1"/>
      <w:numFmt w:val="lowerRoman"/>
      <w:lvlText w:val="%2)"/>
      <w:lvlJc w:val="left"/>
      <w:pPr>
        <w:ind w:left="2340" w:hanging="360"/>
      </w:pPr>
      <w:rPr>
        <w:rFonts w:asciiTheme="minorHAnsi" w:eastAsiaTheme="minorHAnsi" w:hAnsiTheme="minorHAnsi" w:cstheme="minorBidi"/>
      </w:rPr>
    </w:lvl>
    <w:lvl w:ilvl="2" w:tplc="0C090005" w:tentative="1">
      <w:start w:val="1"/>
      <w:numFmt w:val="bullet"/>
      <w:lvlText w:val=""/>
      <w:lvlJc w:val="left"/>
      <w:pPr>
        <w:ind w:left="3060" w:hanging="360"/>
      </w:pPr>
      <w:rPr>
        <w:rFonts w:ascii="Wingdings" w:hAnsi="Wingdings" w:hint="default"/>
      </w:rPr>
    </w:lvl>
    <w:lvl w:ilvl="3" w:tplc="0C090001" w:tentative="1">
      <w:start w:val="1"/>
      <w:numFmt w:val="bullet"/>
      <w:lvlText w:val=""/>
      <w:lvlJc w:val="left"/>
      <w:pPr>
        <w:ind w:left="3780" w:hanging="360"/>
      </w:pPr>
      <w:rPr>
        <w:rFonts w:ascii="Symbol" w:hAnsi="Symbol" w:hint="default"/>
      </w:rPr>
    </w:lvl>
    <w:lvl w:ilvl="4" w:tplc="0C090003" w:tentative="1">
      <w:start w:val="1"/>
      <w:numFmt w:val="bullet"/>
      <w:lvlText w:val="o"/>
      <w:lvlJc w:val="left"/>
      <w:pPr>
        <w:ind w:left="4500" w:hanging="360"/>
      </w:pPr>
      <w:rPr>
        <w:rFonts w:ascii="Courier New" w:hAnsi="Courier New" w:cs="Courier New" w:hint="default"/>
      </w:rPr>
    </w:lvl>
    <w:lvl w:ilvl="5" w:tplc="0C090005" w:tentative="1">
      <w:start w:val="1"/>
      <w:numFmt w:val="bullet"/>
      <w:lvlText w:val=""/>
      <w:lvlJc w:val="left"/>
      <w:pPr>
        <w:ind w:left="5220" w:hanging="360"/>
      </w:pPr>
      <w:rPr>
        <w:rFonts w:ascii="Wingdings" w:hAnsi="Wingdings" w:hint="default"/>
      </w:rPr>
    </w:lvl>
    <w:lvl w:ilvl="6" w:tplc="0C090001" w:tentative="1">
      <w:start w:val="1"/>
      <w:numFmt w:val="bullet"/>
      <w:lvlText w:val=""/>
      <w:lvlJc w:val="left"/>
      <w:pPr>
        <w:ind w:left="5940" w:hanging="360"/>
      </w:pPr>
      <w:rPr>
        <w:rFonts w:ascii="Symbol" w:hAnsi="Symbol" w:hint="default"/>
      </w:rPr>
    </w:lvl>
    <w:lvl w:ilvl="7" w:tplc="0C090003" w:tentative="1">
      <w:start w:val="1"/>
      <w:numFmt w:val="bullet"/>
      <w:lvlText w:val="o"/>
      <w:lvlJc w:val="left"/>
      <w:pPr>
        <w:ind w:left="6660" w:hanging="360"/>
      </w:pPr>
      <w:rPr>
        <w:rFonts w:ascii="Courier New" w:hAnsi="Courier New" w:cs="Courier New" w:hint="default"/>
      </w:rPr>
    </w:lvl>
    <w:lvl w:ilvl="8" w:tplc="0C090005" w:tentative="1">
      <w:start w:val="1"/>
      <w:numFmt w:val="bullet"/>
      <w:lvlText w:val=""/>
      <w:lvlJc w:val="left"/>
      <w:pPr>
        <w:ind w:left="7380" w:hanging="360"/>
      </w:pPr>
      <w:rPr>
        <w:rFonts w:ascii="Wingdings" w:hAnsi="Wingdings" w:hint="default"/>
      </w:rPr>
    </w:lvl>
  </w:abstractNum>
  <w:abstractNum w:abstractNumId="3" w15:restartNumberingAfterBreak="0">
    <w:nsid w:val="07464B62"/>
    <w:multiLevelType w:val="multilevel"/>
    <w:tmpl w:val="2220A5C6"/>
    <w:lvl w:ilvl="0">
      <w:start w:val="1"/>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5"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7AD080C"/>
    <w:multiLevelType w:val="hybridMultilevel"/>
    <w:tmpl w:val="E5E41BE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182739FB"/>
    <w:multiLevelType w:val="hybridMultilevel"/>
    <w:tmpl w:val="38EAE82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6D280A"/>
    <w:multiLevelType w:val="multilevel"/>
    <w:tmpl w:val="7FB829C8"/>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2F3D75D5"/>
    <w:multiLevelType w:val="hybridMultilevel"/>
    <w:tmpl w:val="3E3037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A81D3A"/>
    <w:multiLevelType w:val="hybridMultilevel"/>
    <w:tmpl w:val="B7CEF0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36EB0EB7"/>
    <w:multiLevelType w:val="hybridMultilevel"/>
    <w:tmpl w:val="B7CEF066"/>
    <w:lvl w:ilvl="0" w:tplc="0C09000F">
      <w:start w:val="1"/>
      <w:numFmt w:val="decimal"/>
      <w:lvlText w:val="%1."/>
      <w:lvlJc w:val="left"/>
      <w:pPr>
        <w:ind w:left="99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6"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7" w15:restartNumberingAfterBreak="0">
    <w:nsid w:val="3FDD4680"/>
    <w:multiLevelType w:val="hybridMultilevel"/>
    <w:tmpl w:val="B0F8B8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A0E430D"/>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801734D"/>
    <w:multiLevelType w:val="multilevel"/>
    <w:tmpl w:val="F10CE3A4"/>
    <w:lvl w:ilvl="0">
      <w:start w:val="1"/>
      <w:numFmt w:val="lowerLetter"/>
      <w:lvlText w:val="%1)"/>
      <w:lvlJc w:val="left"/>
      <w:pPr>
        <w:ind w:left="720" w:hanging="360"/>
      </w:pPr>
      <w:rPr>
        <w:rFonts w:asciiTheme="minorHAnsi" w:eastAsiaTheme="minorHAnsi" w:hAnsiTheme="minorHAnsi" w:cstheme="minorBidi" w:hint="default"/>
      </w:rPr>
    </w:lvl>
    <w:lvl w:ilvl="1">
      <w:start w:val="35"/>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7A8D4932"/>
    <w:multiLevelType w:val="hybridMultilevel"/>
    <w:tmpl w:val="1ACA1154"/>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E542457"/>
    <w:multiLevelType w:val="hybridMultilevel"/>
    <w:tmpl w:val="44D623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25"/>
  </w:num>
  <w:num w:numId="3">
    <w:abstractNumId w:val="11"/>
  </w:num>
  <w:num w:numId="4">
    <w:abstractNumId w:val="24"/>
  </w:num>
  <w:num w:numId="5">
    <w:abstractNumId w:val="28"/>
  </w:num>
  <w:num w:numId="6">
    <w:abstractNumId w:val="27"/>
  </w:num>
  <w:num w:numId="7">
    <w:abstractNumId w:val="0"/>
  </w:num>
  <w:num w:numId="8">
    <w:abstractNumId w:val="3"/>
  </w:num>
  <w:num w:numId="9">
    <w:abstractNumId w:val="22"/>
  </w:num>
  <w:num w:numId="10">
    <w:abstractNumId w:val="10"/>
  </w:num>
  <w:num w:numId="1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26"/>
  </w:num>
  <w:num w:numId="17">
    <w:abstractNumId w:val="20"/>
  </w:num>
  <w:num w:numId="18">
    <w:abstractNumId w:val="29"/>
  </w:num>
  <w:num w:numId="19">
    <w:abstractNumId w:val="7"/>
  </w:num>
  <w:num w:numId="20">
    <w:abstractNumId w:val="9"/>
  </w:num>
  <w:num w:numId="21">
    <w:abstractNumId w:val="5"/>
  </w:num>
  <w:num w:numId="22">
    <w:abstractNumId w:val="19"/>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7"/>
  </w:num>
  <w:num w:numId="26">
    <w:abstractNumId w:val="21"/>
  </w:num>
  <w:num w:numId="27">
    <w:abstractNumId w:val="23"/>
  </w:num>
  <w:num w:numId="28">
    <w:abstractNumId w:val="12"/>
  </w:num>
  <w:num w:numId="29">
    <w:abstractNumId w:val="30"/>
  </w:num>
  <w:num w:numId="30">
    <w:abstractNumId w:val="1"/>
  </w:num>
  <w:num w:numId="31">
    <w:abstractNumId w:val="18"/>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McKeahnie, Collin">
    <w15:presenceInfo w15:providerId="AD" w15:userId="S-1-5-21-3116327230-3747694248-558935996-73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2718A"/>
    <w:rsid w:val="00032170"/>
    <w:rsid w:val="000321E9"/>
    <w:rsid w:val="00047C15"/>
    <w:rsid w:val="000531E1"/>
    <w:rsid w:val="00077F41"/>
    <w:rsid w:val="00083D87"/>
    <w:rsid w:val="000A2136"/>
    <w:rsid w:val="000A6DEF"/>
    <w:rsid w:val="000B1C88"/>
    <w:rsid w:val="000B4A6B"/>
    <w:rsid w:val="000C68F7"/>
    <w:rsid w:val="000D026A"/>
    <w:rsid w:val="000E48EB"/>
    <w:rsid w:val="00106AC4"/>
    <w:rsid w:val="001256C9"/>
    <w:rsid w:val="0013282E"/>
    <w:rsid w:val="00136514"/>
    <w:rsid w:val="00141C15"/>
    <w:rsid w:val="0016468A"/>
    <w:rsid w:val="00165632"/>
    <w:rsid w:val="00171651"/>
    <w:rsid w:val="00172C0C"/>
    <w:rsid w:val="001741F9"/>
    <w:rsid w:val="00182840"/>
    <w:rsid w:val="00184AF8"/>
    <w:rsid w:val="001877B5"/>
    <w:rsid w:val="00194C30"/>
    <w:rsid w:val="001A550C"/>
    <w:rsid w:val="001E253F"/>
    <w:rsid w:val="001E5FC7"/>
    <w:rsid w:val="001E7B97"/>
    <w:rsid w:val="001F6835"/>
    <w:rsid w:val="00203032"/>
    <w:rsid w:val="00204E20"/>
    <w:rsid w:val="00206193"/>
    <w:rsid w:val="00227FC7"/>
    <w:rsid w:val="00231AC7"/>
    <w:rsid w:val="00255B9A"/>
    <w:rsid w:val="00257283"/>
    <w:rsid w:val="00257375"/>
    <w:rsid w:val="00262DEE"/>
    <w:rsid w:val="00263D85"/>
    <w:rsid w:val="00280BB9"/>
    <w:rsid w:val="00287D81"/>
    <w:rsid w:val="002C7780"/>
    <w:rsid w:val="002D25EE"/>
    <w:rsid w:val="002D37D6"/>
    <w:rsid w:val="00320BD2"/>
    <w:rsid w:val="00341D25"/>
    <w:rsid w:val="00344AE6"/>
    <w:rsid w:val="00347E53"/>
    <w:rsid w:val="0035429E"/>
    <w:rsid w:val="00356FF5"/>
    <w:rsid w:val="00360498"/>
    <w:rsid w:val="00364BC1"/>
    <w:rsid w:val="003822D1"/>
    <w:rsid w:val="00383124"/>
    <w:rsid w:val="00393BED"/>
    <w:rsid w:val="003A37E8"/>
    <w:rsid w:val="003A7887"/>
    <w:rsid w:val="003C4152"/>
    <w:rsid w:val="003C6B2D"/>
    <w:rsid w:val="003D1436"/>
    <w:rsid w:val="003F49CC"/>
    <w:rsid w:val="003F5F92"/>
    <w:rsid w:val="003F7C61"/>
    <w:rsid w:val="0041072A"/>
    <w:rsid w:val="004266B5"/>
    <w:rsid w:val="004431DA"/>
    <w:rsid w:val="00444FFA"/>
    <w:rsid w:val="00454E69"/>
    <w:rsid w:val="00462CC7"/>
    <w:rsid w:val="0046773A"/>
    <w:rsid w:val="004746DE"/>
    <w:rsid w:val="00485C15"/>
    <w:rsid w:val="00485DBA"/>
    <w:rsid w:val="004903D0"/>
    <w:rsid w:val="00492B48"/>
    <w:rsid w:val="00493814"/>
    <w:rsid w:val="00494099"/>
    <w:rsid w:val="00495405"/>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F17F7"/>
    <w:rsid w:val="005F275E"/>
    <w:rsid w:val="005F6861"/>
    <w:rsid w:val="00601A83"/>
    <w:rsid w:val="00612188"/>
    <w:rsid w:val="006214AD"/>
    <w:rsid w:val="00622289"/>
    <w:rsid w:val="006239E0"/>
    <w:rsid w:val="00625B08"/>
    <w:rsid w:val="00635A03"/>
    <w:rsid w:val="0064280C"/>
    <w:rsid w:val="0065016B"/>
    <w:rsid w:val="00657C6A"/>
    <w:rsid w:val="00675017"/>
    <w:rsid w:val="00677B93"/>
    <w:rsid w:val="00680F07"/>
    <w:rsid w:val="00695421"/>
    <w:rsid w:val="006A003F"/>
    <w:rsid w:val="006B4393"/>
    <w:rsid w:val="006C43C2"/>
    <w:rsid w:val="006D2274"/>
    <w:rsid w:val="006D25E9"/>
    <w:rsid w:val="006D30A2"/>
    <w:rsid w:val="006F1D0D"/>
    <w:rsid w:val="006F7DE1"/>
    <w:rsid w:val="00703B24"/>
    <w:rsid w:val="0071709B"/>
    <w:rsid w:val="007376AF"/>
    <w:rsid w:val="0075673E"/>
    <w:rsid w:val="00762307"/>
    <w:rsid w:val="007658DC"/>
    <w:rsid w:val="00770C31"/>
    <w:rsid w:val="007966CA"/>
    <w:rsid w:val="007A7E33"/>
    <w:rsid w:val="007B46B9"/>
    <w:rsid w:val="007C5F02"/>
    <w:rsid w:val="007C7F14"/>
    <w:rsid w:val="007D1E0B"/>
    <w:rsid w:val="007D5FF2"/>
    <w:rsid w:val="007D6B1A"/>
    <w:rsid w:val="007E5FB8"/>
    <w:rsid w:val="007F1C32"/>
    <w:rsid w:val="007F2D37"/>
    <w:rsid w:val="007F5A7C"/>
    <w:rsid w:val="00804CC7"/>
    <w:rsid w:val="00820384"/>
    <w:rsid w:val="00822EF3"/>
    <w:rsid w:val="0084266C"/>
    <w:rsid w:val="00845C8F"/>
    <w:rsid w:val="00851343"/>
    <w:rsid w:val="008627D3"/>
    <w:rsid w:val="008632AD"/>
    <w:rsid w:val="00866A6D"/>
    <w:rsid w:val="0088271C"/>
    <w:rsid w:val="00884795"/>
    <w:rsid w:val="00884C08"/>
    <w:rsid w:val="008904AD"/>
    <w:rsid w:val="00897FBC"/>
    <w:rsid w:val="008A4F98"/>
    <w:rsid w:val="008A6FD2"/>
    <w:rsid w:val="008B2406"/>
    <w:rsid w:val="008B446B"/>
    <w:rsid w:val="008C762E"/>
    <w:rsid w:val="008D204E"/>
    <w:rsid w:val="008D4051"/>
    <w:rsid w:val="008E0C19"/>
    <w:rsid w:val="00911E51"/>
    <w:rsid w:val="00916471"/>
    <w:rsid w:val="0092485B"/>
    <w:rsid w:val="0093595B"/>
    <w:rsid w:val="009363F8"/>
    <w:rsid w:val="009538A4"/>
    <w:rsid w:val="0096295F"/>
    <w:rsid w:val="00981B2F"/>
    <w:rsid w:val="00986FFF"/>
    <w:rsid w:val="00995F2C"/>
    <w:rsid w:val="009A280B"/>
    <w:rsid w:val="009B7863"/>
    <w:rsid w:val="009B7EA5"/>
    <w:rsid w:val="009C35A1"/>
    <w:rsid w:val="009C786E"/>
    <w:rsid w:val="009D76FF"/>
    <w:rsid w:val="009F4407"/>
    <w:rsid w:val="00A00A01"/>
    <w:rsid w:val="00A01B4F"/>
    <w:rsid w:val="00A0462A"/>
    <w:rsid w:val="00A1639C"/>
    <w:rsid w:val="00A267B7"/>
    <w:rsid w:val="00A325BF"/>
    <w:rsid w:val="00A32A6B"/>
    <w:rsid w:val="00A6657A"/>
    <w:rsid w:val="00A6757F"/>
    <w:rsid w:val="00A762C6"/>
    <w:rsid w:val="00A91199"/>
    <w:rsid w:val="00A91C8A"/>
    <w:rsid w:val="00A9423F"/>
    <w:rsid w:val="00A95B0E"/>
    <w:rsid w:val="00AA2B8E"/>
    <w:rsid w:val="00AC2DB3"/>
    <w:rsid w:val="00AC6DC1"/>
    <w:rsid w:val="00AD215C"/>
    <w:rsid w:val="00AE2ADD"/>
    <w:rsid w:val="00AE58A9"/>
    <w:rsid w:val="00B03C0A"/>
    <w:rsid w:val="00B13B11"/>
    <w:rsid w:val="00B13DF0"/>
    <w:rsid w:val="00B36FC2"/>
    <w:rsid w:val="00B430DB"/>
    <w:rsid w:val="00B43E16"/>
    <w:rsid w:val="00B56E7F"/>
    <w:rsid w:val="00B72028"/>
    <w:rsid w:val="00B84C0B"/>
    <w:rsid w:val="00BA3124"/>
    <w:rsid w:val="00BB2497"/>
    <w:rsid w:val="00BB643F"/>
    <w:rsid w:val="00BE51DB"/>
    <w:rsid w:val="00C01E49"/>
    <w:rsid w:val="00C02436"/>
    <w:rsid w:val="00C15502"/>
    <w:rsid w:val="00C2209F"/>
    <w:rsid w:val="00C2243C"/>
    <w:rsid w:val="00C35828"/>
    <w:rsid w:val="00C446EC"/>
    <w:rsid w:val="00C53504"/>
    <w:rsid w:val="00C57633"/>
    <w:rsid w:val="00C7035F"/>
    <w:rsid w:val="00C75B32"/>
    <w:rsid w:val="00C819E2"/>
    <w:rsid w:val="00C84B89"/>
    <w:rsid w:val="00C85BA5"/>
    <w:rsid w:val="00C905FE"/>
    <w:rsid w:val="00C968EE"/>
    <w:rsid w:val="00CA4CB0"/>
    <w:rsid w:val="00CB0472"/>
    <w:rsid w:val="00CB7C29"/>
    <w:rsid w:val="00CD40CC"/>
    <w:rsid w:val="00CF53F9"/>
    <w:rsid w:val="00CF6AE4"/>
    <w:rsid w:val="00CF7021"/>
    <w:rsid w:val="00D03FA6"/>
    <w:rsid w:val="00D1272D"/>
    <w:rsid w:val="00D3004B"/>
    <w:rsid w:val="00D30ACE"/>
    <w:rsid w:val="00D345FA"/>
    <w:rsid w:val="00D47718"/>
    <w:rsid w:val="00D7114B"/>
    <w:rsid w:val="00D73950"/>
    <w:rsid w:val="00D77A9E"/>
    <w:rsid w:val="00D8325E"/>
    <w:rsid w:val="00D848EF"/>
    <w:rsid w:val="00D923B1"/>
    <w:rsid w:val="00D94C0D"/>
    <w:rsid w:val="00DD3E8F"/>
    <w:rsid w:val="00DD6618"/>
    <w:rsid w:val="00DE56BB"/>
    <w:rsid w:val="00DE5C2D"/>
    <w:rsid w:val="00DF5182"/>
    <w:rsid w:val="00E02725"/>
    <w:rsid w:val="00E12AD2"/>
    <w:rsid w:val="00E14352"/>
    <w:rsid w:val="00E23A16"/>
    <w:rsid w:val="00E3132C"/>
    <w:rsid w:val="00E31721"/>
    <w:rsid w:val="00E36B9D"/>
    <w:rsid w:val="00E506C2"/>
    <w:rsid w:val="00E53CAB"/>
    <w:rsid w:val="00E642DF"/>
    <w:rsid w:val="00E66107"/>
    <w:rsid w:val="00E7190C"/>
    <w:rsid w:val="00E86809"/>
    <w:rsid w:val="00E93C2A"/>
    <w:rsid w:val="00E96FE2"/>
    <w:rsid w:val="00EB39EF"/>
    <w:rsid w:val="00EC00A7"/>
    <w:rsid w:val="00EC4285"/>
    <w:rsid w:val="00ED5F2A"/>
    <w:rsid w:val="00EE3A99"/>
    <w:rsid w:val="00F23788"/>
    <w:rsid w:val="00F3025F"/>
    <w:rsid w:val="00F44027"/>
    <w:rsid w:val="00F52B5F"/>
    <w:rsid w:val="00F63994"/>
    <w:rsid w:val="00F72CDD"/>
    <w:rsid w:val="00F841BA"/>
    <w:rsid w:val="00F8680E"/>
    <w:rsid w:val="00FA2CCC"/>
    <w:rsid w:val="00FB2DC7"/>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118BD4A9-5597-421A-87ED-E74DA9F7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09F"/>
  </w:style>
  <w:style w:type="paragraph" w:styleId="Heading1">
    <w:name w:val="heading 1"/>
    <w:basedOn w:val="Normal"/>
    <w:next w:val="Normal"/>
    <w:link w:val="Heading1Char"/>
    <w:uiPriority w:val="9"/>
    <w:qFormat/>
    <w:rsid w:val="005267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E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2E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22E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7A9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D0A10"/>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D0A10"/>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D0A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A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79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3994"/>
    <w:pPr>
      <w:pBdr>
        <w:bottom w:val="single" w:sz="24" w:space="0" w:color="7030A0"/>
      </w:pBdr>
      <w:spacing w:after="240" w:line="240" w:lineRule="auto"/>
      <w:jc w:val="center"/>
    </w:pPr>
    <w:rPr>
      <w:rFonts w:ascii="Century" w:eastAsiaTheme="minorEastAsia" w:hAnsi="Century"/>
      <w:noProof/>
      <w:color w:val="7030A0"/>
      <w:sz w:val="140"/>
      <w:szCs w:val="140"/>
      <w:lang w:val="en-US"/>
    </w:rPr>
  </w:style>
  <w:style w:type="character" w:customStyle="1" w:styleId="TitleChar">
    <w:name w:val="Title Char"/>
    <w:basedOn w:val="DefaultParagraphFont"/>
    <w:link w:val="Title"/>
    <w:uiPriority w:val="10"/>
    <w:rsid w:val="00F63994"/>
    <w:rPr>
      <w:rFonts w:ascii="Century" w:eastAsiaTheme="minorEastAsia" w:hAnsi="Century"/>
      <w:noProof/>
      <w:color w:val="7030A0"/>
      <w:sz w:val="140"/>
      <w:szCs w:val="140"/>
      <w:lang w:val="en-US"/>
    </w:rPr>
  </w:style>
  <w:style w:type="paragraph" w:styleId="TOCHeading">
    <w:name w:val="TOC Heading"/>
    <w:basedOn w:val="Heading1"/>
    <w:next w:val="Normal"/>
    <w:uiPriority w:val="39"/>
    <w:unhideWhenUsed/>
    <w:qFormat/>
    <w:rsid w:val="00F63994"/>
    <w:pPr>
      <w:outlineLvl w:val="9"/>
    </w:pPr>
    <w:rPr>
      <w:lang w:val="en-US"/>
    </w:rPr>
  </w:style>
  <w:style w:type="paragraph" w:styleId="ListParagraph">
    <w:name w:val="List Paragraph"/>
    <w:basedOn w:val="Normal"/>
    <w:uiPriority w:val="34"/>
    <w:qFormat/>
    <w:rsid w:val="00DD6618"/>
    <w:pPr>
      <w:ind w:left="720"/>
      <w:contextualSpacing/>
    </w:pPr>
  </w:style>
  <w:style w:type="character" w:customStyle="1" w:styleId="Heading2Char">
    <w:name w:val="Heading 2 Char"/>
    <w:basedOn w:val="DefaultParagraphFont"/>
    <w:link w:val="Heading2"/>
    <w:uiPriority w:val="9"/>
    <w:rsid w:val="00822E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2E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22EF3"/>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Heading5Char">
    <w:name w:val="Heading 5 Char"/>
    <w:basedOn w:val="DefaultParagraphFont"/>
    <w:link w:val="Heading5"/>
    <w:uiPriority w:val="9"/>
    <w:rsid w:val="00D77A9E"/>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character" w:customStyle="1" w:styleId="Heading6Char">
    <w:name w:val="Heading 6 Char"/>
    <w:basedOn w:val="DefaultParagraphFont"/>
    <w:link w:val="Heading6"/>
    <w:uiPriority w:val="9"/>
    <w:semiHidden/>
    <w:rsid w:val="004D0A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D0A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D0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A10"/>
    <w:rPr>
      <w:rFonts w:asciiTheme="majorHAnsi" w:eastAsiaTheme="majorEastAsia" w:hAnsiTheme="majorHAnsi" w:cstheme="majorBidi"/>
      <w:i/>
      <w:iCs/>
      <w:color w:val="272727" w:themeColor="text1" w:themeTint="D8"/>
      <w:sz w:val="21"/>
      <w:szCs w:val="21"/>
    </w:rPr>
  </w:style>
  <w:style w:type="paragraph" w:customStyle="1" w:styleId="IndentNormal">
    <w:name w:val="Indent Normal"/>
    <w:basedOn w:val="Normal"/>
    <w:qFormat/>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questions/16475979/what-is-the-difference-between-functional-and-non-functional-requiremen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97783-F297-486E-B23F-FFDED165E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2324</TotalTime>
  <Pages>21</Pages>
  <Words>3855</Words>
  <Characters>21975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Vinall</dc:creator>
  <cp:keywords/>
  <dc:description/>
  <cp:lastModifiedBy>Michelle Vinall</cp:lastModifiedBy>
  <cp:revision>74</cp:revision>
  <dcterms:created xsi:type="dcterms:W3CDTF">2018-03-26T02:34:00Z</dcterms:created>
  <dcterms:modified xsi:type="dcterms:W3CDTF">2018-05-14T07:20:00Z</dcterms:modified>
</cp:coreProperties>
</file>