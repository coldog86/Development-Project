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A8550F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A8550F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</w:t>
            </w:r>
            <w:r w:rsidR="00AB2DEE">
              <w:rPr>
                <w:sz w:val="24"/>
                <w:szCs w:val="24"/>
              </w:rPr>
              <w:t xml:space="preserve"> </w:t>
            </w:r>
            <w:r w:rsidR="003D715E">
              <w:rPr>
                <w:sz w:val="24"/>
                <w:szCs w:val="24"/>
              </w:rPr>
              <w:t>Playing</w:t>
            </w:r>
          </w:p>
        </w:tc>
      </w:tr>
      <w:tr w:rsidR="000E76F5" w:rsidTr="0044385F">
        <w:trPr>
          <w:cantSplit/>
          <w:trHeight w:val="507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two </w:t>
            </w:r>
            <w:r w:rsidR="00A8550F">
              <w:rPr>
                <w:sz w:val="24"/>
                <w:szCs w:val="24"/>
              </w:rPr>
              <w:t>players</w:t>
            </w:r>
            <w:r>
              <w:rPr>
                <w:sz w:val="24"/>
                <w:szCs w:val="24"/>
              </w:rPr>
              <w:t xml:space="preserve"> can</w:t>
            </w:r>
            <w:r w:rsidR="00A8550F">
              <w:rPr>
                <w:sz w:val="24"/>
                <w:szCs w:val="24"/>
              </w:rPr>
              <w:t xml:space="preserve"> play a game</w:t>
            </w:r>
            <w:r>
              <w:rPr>
                <w:sz w:val="24"/>
                <w:szCs w:val="24"/>
              </w:rPr>
              <w:t xml:space="preserve"> against each other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E60681" w:rsidP="00E6068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players should b</w:t>
            </w:r>
            <w:r w:rsidR="0044385F">
              <w:rPr>
                <w:sz w:val="24"/>
                <w:szCs w:val="24"/>
              </w:rPr>
              <w:t>e able to play the one game in a turn based setting for three rounds</w:t>
            </w:r>
          </w:p>
        </w:tc>
      </w:tr>
      <w:tr w:rsidR="00E303EF" w:rsidTr="0044385F">
        <w:trPr>
          <w:cantSplit/>
          <w:trHeight w:val="678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E60681" w:rsidP="00E6068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1 starts a game </w:t>
            </w:r>
          </w:p>
        </w:tc>
        <w:tc>
          <w:tcPr>
            <w:tcW w:w="5596" w:type="dxa"/>
          </w:tcPr>
          <w:p w:rsidR="000E76F5" w:rsidRDefault="00E60681" w:rsidP="00E60681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player can start a new game</w:t>
            </w:r>
          </w:p>
        </w:tc>
        <w:tc>
          <w:tcPr>
            <w:tcW w:w="714" w:type="dxa"/>
          </w:tcPr>
          <w:p w:rsidR="000E76F5" w:rsidRPr="006A73A9" w:rsidRDefault="000E76F5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E60681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60681" w:rsidRDefault="00E60681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60681" w:rsidRDefault="00E60681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60681">
              <w:rPr>
                <w:sz w:val="24"/>
              </w:rPr>
              <w:t xml:space="preserve">Player 1 </w:t>
            </w:r>
            <w:r>
              <w:rPr>
                <w:sz w:val="24"/>
              </w:rPr>
              <w:t>completes round 1</w:t>
            </w:r>
          </w:p>
        </w:tc>
        <w:tc>
          <w:tcPr>
            <w:tcW w:w="5596" w:type="dxa"/>
          </w:tcPr>
          <w:p w:rsidR="00E60681" w:rsidRDefault="00E60681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 1</w:t>
            </w:r>
            <w:r w:rsidR="0044385F">
              <w:rPr>
                <w:sz w:val="24"/>
              </w:rPr>
              <w:t xml:space="preserve"> </w:t>
            </w:r>
            <w:r>
              <w:rPr>
                <w:sz w:val="24"/>
              </w:rPr>
              <w:t>should be able to play a round</w:t>
            </w:r>
          </w:p>
        </w:tc>
        <w:tc>
          <w:tcPr>
            <w:tcW w:w="714" w:type="dxa"/>
          </w:tcPr>
          <w:p w:rsidR="00E60681" w:rsidRPr="006A73A9" w:rsidRDefault="00E60681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60681" w:rsidRDefault="00E60681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E60681" w:rsidP="0044385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Game should be </w:t>
            </w:r>
            <w:r w:rsidR="0044385F">
              <w:rPr>
                <w:sz w:val="24"/>
              </w:rPr>
              <w:t>displayed</w:t>
            </w:r>
            <w:r>
              <w:rPr>
                <w:sz w:val="24"/>
              </w:rPr>
              <w:t xml:space="preserve"> as an open game </w:t>
            </w:r>
            <w:r w:rsidR="0044385F">
              <w:rPr>
                <w:sz w:val="24"/>
              </w:rPr>
              <w:t>to player 2</w:t>
            </w:r>
          </w:p>
        </w:tc>
        <w:tc>
          <w:tcPr>
            <w:tcW w:w="5596" w:type="dxa"/>
          </w:tcPr>
          <w:p w:rsidR="000E76F5" w:rsidRDefault="00E60681" w:rsidP="00E6068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should display the game as open and available for a player to join</w:t>
            </w:r>
          </w:p>
        </w:tc>
        <w:tc>
          <w:tcPr>
            <w:tcW w:w="714" w:type="dxa"/>
          </w:tcPr>
          <w:p w:rsidR="000E76F5" w:rsidRPr="006A73A9" w:rsidRDefault="000E76F5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316E2B" w:rsidRDefault="00E60681" w:rsidP="0044385F">
            <w:r>
              <w:t>Player 2 should be able to select to play it</w:t>
            </w:r>
            <w:r w:rsidR="0044385F">
              <w:t xml:space="preserve"> the open game</w:t>
            </w:r>
          </w:p>
        </w:tc>
        <w:tc>
          <w:tcPr>
            <w:tcW w:w="5596" w:type="dxa"/>
          </w:tcPr>
          <w:p w:rsidR="000E76F5" w:rsidRDefault="0044385F" w:rsidP="000E76F5">
            <w:r>
              <w:t>Player 2 should be able to play a round in the open game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3D47E2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47E2" w:rsidRDefault="003D47E2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3D47E2" w:rsidRDefault="003D47E2" w:rsidP="0044385F">
            <w:r>
              <w:t>Player 2 completes round 1</w:t>
            </w:r>
            <w:bookmarkStart w:id="0" w:name="_GoBack"/>
            <w:bookmarkEnd w:id="0"/>
          </w:p>
        </w:tc>
        <w:tc>
          <w:tcPr>
            <w:tcW w:w="5596" w:type="dxa"/>
          </w:tcPr>
          <w:p w:rsidR="003D47E2" w:rsidRDefault="003D47E2" w:rsidP="000E76F5"/>
        </w:tc>
        <w:tc>
          <w:tcPr>
            <w:tcW w:w="714" w:type="dxa"/>
          </w:tcPr>
          <w:p w:rsidR="003D47E2" w:rsidRDefault="003D47E2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47E2" w:rsidRDefault="003D47E2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>
              <w:t>Player 1 completes round 2</w:t>
            </w:r>
          </w:p>
        </w:tc>
        <w:tc>
          <w:tcPr>
            <w:tcW w:w="5596" w:type="dxa"/>
          </w:tcPr>
          <w:p w:rsidR="0044385F" w:rsidRDefault="0044385F" w:rsidP="000E76F5">
            <w:r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>
              <w:t>Player 2</w:t>
            </w:r>
            <w:r w:rsidRPr="0044385F">
              <w:t xml:space="preserve"> completes round 2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 w:rsidRPr="0044385F">
              <w:t xml:space="preserve">Player 1 completes round </w:t>
            </w:r>
            <w:r>
              <w:t>3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Default="0044385F" w:rsidP="0044385F">
            <w:r w:rsidRPr="0044385F">
              <w:t xml:space="preserve">Player </w:t>
            </w:r>
            <w:r>
              <w:t>2</w:t>
            </w:r>
            <w:r w:rsidRPr="0044385F">
              <w:t xml:space="preserve"> completes round </w:t>
            </w:r>
            <w:r>
              <w:t>3</w:t>
            </w:r>
          </w:p>
        </w:tc>
        <w:tc>
          <w:tcPr>
            <w:tcW w:w="5596" w:type="dxa"/>
          </w:tcPr>
          <w:p w:rsidR="0044385F" w:rsidRDefault="0044385F" w:rsidP="000E76F5">
            <w:r w:rsidRPr="0044385F">
              <w:t>Player should be able to finish round 2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  <w:tr w:rsidR="0044385F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44385F" w:rsidRDefault="0044385F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44385F" w:rsidRPr="0044385F" w:rsidRDefault="0044385F" w:rsidP="0044385F">
            <w:r>
              <w:t>Players finish game and winner announced</w:t>
            </w:r>
          </w:p>
        </w:tc>
        <w:tc>
          <w:tcPr>
            <w:tcW w:w="5596" w:type="dxa"/>
          </w:tcPr>
          <w:p w:rsidR="0044385F" w:rsidRDefault="0044385F" w:rsidP="000E76F5">
            <w:r>
              <w:t>Players should be able to complete a game of three rounds each</w:t>
            </w: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44385F" w:rsidRDefault="0044385F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0E76F5" w:rsidRPr="003F7E88" w:rsidTr="007A0169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7A016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7A0169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44385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1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7A0169">
        <w:tc>
          <w:tcPr>
            <w:tcW w:w="2448" w:type="dxa"/>
            <w:shd w:val="clear" w:color="auto" w:fill="E0E0E0"/>
          </w:tcPr>
          <w:p w:rsidR="000E76F5" w:rsidRPr="00572CE5" w:rsidRDefault="0044385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 2</w:t>
            </w: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7A0169" w:rsidTr="007A0169">
        <w:tc>
          <w:tcPr>
            <w:tcW w:w="2448" w:type="dxa"/>
            <w:shd w:val="clear" w:color="auto" w:fill="E0E0E0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F377AC">
            <w:pPr>
              <w:pStyle w:val="bp"/>
              <w:spacing w:before="0" w:after="0"/>
            </w:pPr>
          </w:p>
        </w:tc>
      </w:tr>
    </w:tbl>
    <w:p w:rsidR="007A0169" w:rsidRDefault="007A0169"/>
    <w:p w:rsidR="007A0169" w:rsidRDefault="007A0169"/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AB2DEE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7A0169" w:rsidTr="007A0169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7A0169" w:rsidP="007A016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database stores the open games correctly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F329C" w:rsidRDefault="007A0169" w:rsidP="006F329C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  <w:p w:rsidR="006F329C" w:rsidRPr="009B3DFA" w:rsidRDefault="006F329C" w:rsidP="006F329C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must be an open game 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Pr="009B3DFA" w:rsidRDefault="006F329C" w:rsidP="006F329C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games should be stored in database</w:t>
            </w: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A0169" w:rsidRDefault="007A016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169" w:rsidRDefault="007A016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A0169" w:rsidRDefault="007A016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7A0169" w:rsidRDefault="007A016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A0169" w:rsidRDefault="007A016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6F329C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7A0169" w:rsidRPr="00854E58" w:rsidRDefault="006F329C" w:rsidP="006F329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Player needs to start a game and play a round </w:t>
            </w:r>
          </w:p>
        </w:tc>
        <w:tc>
          <w:tcPr>
            <w:tcW w:w="5596" w:type="dxa"/>
          </w:tcPr>
          <w:p w:rsidR="007A0169" w:rsidRDefault="006F329C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That a round is playable </w:t>
            </w:r>
          </w:p>
        </w:tc>
        <w:tc>
          <w:tcPr>
            <w:tcW w:w="714" w:type="dxa"/>
          </w:tcPr>
          <w:p w:rsidR="007A0169" w:rsidRPr="006A73A9" w:rsidRDefault="007A016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  <w:tr w:rsidR="007A0169" w:rsidTr="007A016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7A0169" w:rsidRDefault="007A0169" w:rsidP="006F329C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7A0169" w:rsidRPr="000F12CB" w:rsidRDefault="006F329C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At finish of round the system connects to database and saves game date</w:t>
            </w:r>
          </w:p>
        </w:tc>
        <w:tc>
          <w:tcPr>
            <w:tcW w:w="5596" w:type="dxa"/>
          </w:tcPr>
          <w:p w:rsidR="007A0169" w:rsidRDefault="00205463" w:rsidP="00286D6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That the open game is displayed in database</w:t>
            </w:r>
          </w:p>
        </w:tc>
        <w:tc>
          <w:tcPr>
            <w:tcW w:w="714" w:type="dxa"/>
          </w:tcPr>
          <w:p w:rsidR="007A0169" w:rsidRPr="006A73A9" w:rsidRDefault="007A016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7A0169" w:rsidRDefault="007A0169" w:rsidP="00286D60">
            <w:pPr>
              <w:pStyle w:val="RowHeadings"/>
              <w:spacing w:before="80" w:after="80"/>
            </w:pPr>
          </w:p>
        </w:tc>
      </w:tr>
    </w:tbl>
    <w:p w:rsidR="007A0169" w:rsidRDefault="007A0169">
      <w:r>
        <w:t xml:space="preserve"> </w:t>
      </w:r>
    </w:p>
    <w:p w:rsidR="007A0169" w:rsidRDefault="007A0169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610"/>
        <w:gridCol w:w="280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205463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</w:t>
            </w:r>
            <w:r w:rsidR="00A8550F">
              <w:rPr>
                <w:b/>
              </w:rPr>
              <w:t>est Name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A8550F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 Status</w:t>
            </w:r>
          </w:p>
        </w:tc>
      </w:tr>
      <w:tr w:rsidR="00A8550F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EC1FB5" w:rsidTr="002D440A">
        <w:trPr>
          <w:cantSplit/>
          <w:trHeight w:val="711"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3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FB5" w:rsidRPr="00C57677" w:rsidRDefault="00EC1FB5" w:rsidP="00EC1FB5">
            <w:pPr>
              <w:spacing w:after="160" w:line="256" w:lineRule="auto"/>
            </w:pPr>
            <w:r>
              <w:t>To test whether the UI is showing the user and opponent turn status correctly?</w:t>
            </w:r>
          </w:p>
          <w:p w:rsidR="00EC1FB5" w:rsidRPr="004F788C" w:rsidRDefault="00EC1FB5" w:rsidP="00EC1FB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3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Pr="009B3DFA" w:rsidRDefault="00EC1FB5" w:rsidP="00EC1FB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Pr="009B3DFA" w:rsidRDefault="00EC1FB5" w:rsidP="00EC1FB5">
            <w:pPr>
              <w:pStyle w:val="bp"/>
              <w:rPr>
                <w:sz w:val="24"/>
                <w:szCs w:val="24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EC1FB5">
        <w:trPr>
          <w:cantSplit/>
          <w:tblHeader/>
        </w:trPr>
        <w:tc>
          <w:tcPr>
            <w:tcW w:w="334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EC1FB5" w:rsidRDefault="00EC1FB5" w:rsidP="00EC1FB5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3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EC1FB5" w:rsidRDefault="00EC1FB5" w:rsidP="00EC1FB5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EC1FB5" w:rsidRDefault="00EC1FB5" w:rsidP="00EC1FB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EC1FB5" w:rsidRDefault="00EC1FB5" w:rsidP="00EC1FB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EC1FB5" w:rsidRDefault="00EC1FB5" w:rsidP="00EC1FB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6F329C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C1FB5" w:rsidRPr="00854E58" w:rsidRDefault="00EC1FB5" w:rsidP="00EC1FB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EC1FB5" w:rsidRDefault="00EC1FB5" w:rsidP="00EC1FB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1FB5" w:rsidRPr="006A73A9" w:rsidRDefault="00EC1FB5" w:rsidP="00EC1FB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6F329C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EC1FB5" w:rsidRPr="000F12CB" w:rsidRDefault="00EC1FB5" w:rsidP="00EC1FB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EC1FB5" w:rsidRDefault="00EC1FB5" w:rsidP="00EC1FB5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EC1FB5" w:rsidRPr="006A73A9" w:rsidRDefault="00EC1FB5" w:rsidP="00EC1FB5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  <w:tr w:rsidR="00EC1FB5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EC1FB5" w:rsidRDefault="00EC1FB5" w:rsidP="006F329C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EC1FB5" w:rsidRPr="00316E2B" w:rsidRDefault="00EC1FB5" w:rsidP="00EC1FB5"/>
        </w:tc>
        <w:tc>
          <w:tcPr>
            <w:tcW w:w="5596" w:type="dxa"/>
          </w:tcPr>
          <w:p w:rsidR="00EC1FB5" w:rsidRDefault="00EC1FB5" w:rsidP="00EC1FB5"/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EC1FB5" w:rsidRDefault="00EC1FB5" w:rsidP="00EC1FB5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 and Game Status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</w:p>
        </w:tc>
      </w:tr>
      <w:tr w:rsidR="00A8550F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round and game progress is displayed correctly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A8550F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Pr="009B3DFA" w:rsidRDefault="00A8550F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8550F" w:rsidRDefault="00A8550F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8550F" w:rsidRDefault="00A8550F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550F" w:rsidRDefault="00A8550F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550F" w:rsidRDefault="00A8550F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550F" w:rsidRDefault="00A8550F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05463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8550F" w:rsidRPr="00854E58" w:rsidRDefault="00A8550F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A8550F" w:rsidRDefault="00A8550F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A8550F" w:rsidRPr="006A73A9" w:rsidRDefault="00A8550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05463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A8550F" w:rsidRPr="000F12CB" w:rsidRDefault="00A8550F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A8550F" w:rsidRDefault="00A8550F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A8550F" w:rsidRPr="006A73A9" w:rsidRDefault="00A8550F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  <w:tr w:rsidR="00A8550F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A8550F" w:rsidRDefault="00A8550F" w:rsidP="00205463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A8550F" w:rsidRPr="00316E2B" w:rsidRDefault="00A8550F" w:rsidP="00286D60"/>
        </w:tc>
        <w:tc>
          <w:tcPr>
            <w:tcW w:w="5596" w:type="dxa"/>
          </w:tcPr>
          <w:p w:rsidR="00A8550F" w:rsidRDefault="00A8550F" w:rsidP="00286D60"/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8550F" w:rsidRDefault="00A8550F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A8550F" w:rsidRDefault="00A8550F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A8550F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8550F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8550F" w:rsidRPr="00572CE5" w:rsidRDefault="00A8550F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8550F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Pr="00F2079A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  <w:tr w:rsidR="00A8550F" w:rsidTr="00286D60">
        <w:tc>
          <w:tcPr>
            <w:tcW w:w="2448" w:type="dxa"/>
            <w:shd w:val="clear" w:color="auto" w:fill="E0E0E0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8550F" w:rsidRPr="00572CE5" w:rsidRDefault="00A8550F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8550F" w:rsidRDefault="00A8550F" w:rsidP="00286D60">
            <w:pPr>
              <w:pStyle w:val="bp"/>
              <w:spacing w:before="0" w:after="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3D715E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Multiplayer Playing</w:t>
            </w:r>
            <w:r w:rsidR="001A02E9">
              <w:rPr>
                <w:sz w:val="24"/>
                <w:szCs w:val="24"/>
              </w:rPr>
              <w:t xml:space="preserve"> 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round and game progress are being stored correctly in the database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1911"/>
        <w:gridCol w:w="2159"/>
        <w:gridCol w:w="2159"/>
        <w:gridCol w:w="2159"/>
        <w:gridCol w:w="2159"/>
      </w:tblGrid>
      <w:tr w:rsidR="00354F50" w:rsidRPr="003F7E88" w:rsidTr="00286D60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354F50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54F50" w:rsidRPr="00572CE5" w:rsidRDefault="00354F50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354F50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Pr="00F2079A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Pr="00F2079A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Pr="00F2079A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</w:tr>
      <w:tr w:rsidR="00354F50" w:rsidTr="00286D60">
        <w:tc>
          <w:tcPr>
            <w:tcW w:w="2448" w:type="dxa"/>
            <w:shd w:val="clear" w:color="auto" w:fill="E0E0E0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354F50" w:rsidRPr="00572CE5" w:rsidRDefault="00354F50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54F50" w:rsidRDefault="00354F50" w:rsidP="00286D60">
            <w:pPr>
              <w:pStyle w:val="bp"/>
              <w:spacing w:before="0" w:after="0"/>
            </w:pPr>
          </w:p>
        </w:tc>
      </w:tr>
    </w:tbl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7A0169" w:rsidRDefault="007A0169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320DA6">
              <w:rPr>
                <w:sz w:val="24"/>
                <w:szCs w:val="24"/>
              </w:rPr>
              <w:t xml:space="preserve">and Open Multiple </w:t>
            </w:r>
            <w:r>
              <w:rPr>
                <w:sz w:val="24"/>
                <w:szCs w:val="24"/>
              </w:rPr>
              <w:t>Game</w:t>
            </w:r>
            <w:r w:rsidR="00320DA6">
              <w:rPr>
                <w:sz w:val="24"/>
                <w:szCs w:val="24"/>
              </w:rPr>
              <w:t>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 more than one game can be opened and played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7A0169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A0169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A0169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Storage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7A016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Pr="007A0169">
              <w:rPr>
                <w:sz w:val="24"/>
                <w:szCs w:val="24"/>
              </w:rPr>
              <w:t>the database</w:t>
            </w:r>
            <w:r>
              <w:rPr>
                <w:sz w:val="24"/>
                <w:szCs w:val="24"/>
              </w:rPr>
              <w:t xml:space="preserve"> is</w:t>
            </w:r>
            <w:r w:rsidRPr="007A016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correctly storing current games.</w:t>
            </w:r>
          </w:p>
          <w:p w:rsidR="007A0169" w:rsidRPr="009B3DFA" w:rsidRDefault="007A016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7A0169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A0169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A0169" w:rsidRPr="00572CE5" w:rsidRDefault="007A0169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A0169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A0169" w:rsidRPr="00F2079A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  <w:tr w:rsidR="007A0169" w:rsidTr="00286D60">
        <w:tc>
          <w:tcPr>
            <w:tcW w:w="2448" w:type="dxa"/>
            <w:shd w:val="clear" w:color="auto" w:fill="E0E0E0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A0169" w:rsidRPr="00572CE5" w:rsidRDefault="007A0169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7A0169" w:rsidRDefault="007A0169" w:rsidP="00286D60">
            <w:pPr>
              <w:pStyle w:val="bp"/>
              <w:spacing w:before="0" w:after="0"/>
            </w:pPr>
          </w:p>
        </w:tc>
      </w:tr>
    </w:tbl>
    <w:p w:rsidR="009B2145" w:rsidRDefault="009B2145" w:rsidP="00374830">
      <w:pPr>
        <w:pStyle w:val="bp"/>
        <w:spacing w:before="0" w:after="0"/>
      </w:pPr>
    </w:p>
    <w:p w:rsidR="001A02E9" w:rsidRDefault="001A02E9" w:rsidP="00374830">
      <w:pPr>
        <w:pStyle w:val="bp"/>
        <w:spacing w:before="0" w:after="0"/>
      </w:pPr>
    </w:p>
    <w:p w:rsidR="001A02E9" w:rsidRDefault="001A02E9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AB2DEE" w:rsidRDefault="00320DA6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and Round progress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Multiplayer </w:t>
            </w:r>
            <w:r w:rsidR="00354F50">
              <w:rPr>
                <w:sz w:val="24"/>
                <w:szCs w:val="24"/>
              </w:rPr>
              <w:t>Playing</w:t>
            </w:r>
          </w:p>
        </w:tc>
      </w:tr>
      <w:tr w:rsidR="001A02E9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3D715E" w:rsidRDefault="003D715E" w:rsidP="003D7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</w:t>
            </w:r>
            <w:r w:rsidRPr="003D715E">
              <w:rPr>
                <w:sz w:val="24"/>
                <w:szCs w:val="24"/>
              </w:rPr>
              <w:t xml:space="preserve"> the UI</w:t>
            </w:r>
            <w:r>
              <w:rPr>
                <w:sz w:val="24"/>
                <w:szCs w:val="24"/>
              </w:rPr>
              <w:t xml:space="preserve"> is</w:t>
            </w:r>
            <w:r w:rsidRPr="003D715E">
              <w:rPr>
                <w:sz w:val="24"/>
                <w:szCs w:val="24"/>
              </w:rPr>
              <w:t xml:space="preserve"> being updated correctly to </w:t>
            </w:r>
            <w:r>
              <w:rPr>
                <w:sz w:val="24"/>
                <w:szCs w:val="24"/>
              </w:rPr>
              <w:t>display</w:t>
            </w:r>
            <w:r w:rsidRPr="003D715E">
              <w:rPr>
                <w:sz w:val="24"/>
                <w:szCs w:val="24"/>
              </w:rPr>
              <w:t xml:space="preserve"> each game and round progress?</w:t>
            </w:r>
          </w:p>
          <w:p w:rsidR="001A02E9" w:rsidRPr="009B3DFA" w:rsidRDefault="001A02E9" w:rsidP="001A02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Pr="009B3DFA" w:rsidRDefault="001A02E9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A02E9" w:rsidRDefault="001A02E9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A02E9" w:rsidRDefault="001A02E9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A02E9" w:rsidRDefault="001A02E9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A02E9" w:rsidRDefault="001A02E9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A02E9" w:rsidRDefault="001A02E9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1A02E9" w:rsidRPr="00854E58" w:rsidRDefault="001A02E9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0F12CB" w:rsidRDefault="001A02E9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1A02E9" w:rsidRDefault="001A02E9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1A02E9" w:rsidRPr="006A73A9" w:rsidRDefault="001A02E9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  <w:tr w:rsidR="001A02E9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A02E9" w:rsidRDefault="001A02E9" w:rsidP="00205463">
            <w:pPr>
              <w:pStyle w:val="proc"/>
              <w:numPr>
                <w:ilvl w:val="0"/>
                <w:numId w:val="37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1A02E9" w:rsidRPr="00316E2B" w:rsidRDefault="001A02E9" w:rsidP="00286D60"/>
        </w:tc>
        <w:tc>
          <w:tcPr>
            <w:tcW w:w="5596" w:type="dxa"/>
          </w:tcPr>
          <w:p w:rsidR="001A02E9" w:rsidRDefault="001A02E9" w:rsidP="00286D60"/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A02E9" w:rsidRDefault="001A02E9" w:rsidP="00286D60">
            <w:pPr>
              <w:pStyle w:val="RowHeadings"/>
              <w:spacing w:before="80" w:after="80"/>
            </w:pPr>
          </w:p>
        </w:tc>
      </w:tr>
    </w:tbl>
    <w:p w:rsidR="003D715E" w:rsidRDefault="003D715E"/>
    <w:p w:rsidR="003D715E" w:rsidRDefault="003D715E"/>
    <w:tbl>
      <w:tblPr>
        <w:tblW w:w="13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8"/>
      </w:tblGrid>
      <w:tr w:rsidR="003D715E" w:rsidRPr="003F7E88" w:rsidTr="00286D60">
        <w:tc>
          <w:tcPr>
            <w:tcW w:w="131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3D715E" w:rsidRPr="00572CE5" w:rsidTr="00286D60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D715E" w:rsidRPr="00572CE5" w:rsidRDefault="003D715E" w:rsidP="00286D60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3D715E" w:rsidTr="00286D60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3D715E" w:rsidRPr="00F2079A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8" w:type="dxa"/>
            <w:tcBorders>
              <w:top w:val="single" w:sz="4" w:space="0" w:color="auto"/>
            </w:tcBorders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  <w:tr w:rsidR="003D715E" w:rsidTr="00286D60">
        <w:tc>
          <w:tcPr>
            <w:tcW w:w="2448" w:type="dxa"/>
            <w:shd w:val="clear" w:color="auto" w:fill="E0E0E0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  <w:tr w:rsidR="003D715E" w:rsidTr="00286D60">
        <w:tc>
          <w:tcPr>
            <w:tcW w:w="2448" w:type="dxa"/>
            <w:shd w:val="clear" w:color="auto" w:fill="E0E0E0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3D715E" w:rsidRPr="00572CE5" w:rsidRDefault="003D715E" w:rsidP="00286D60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  <w:tc>
          <w:tcPr>
            <w:tcW w:w="2198" w:type="dxa"/>
            <w:shd w:val="clear" w:color="auto" w:fill="auto"/>
          </w:tcPr>
          <w:p w:rsidR="003D715E" w:rsidRDefault="003D715E" w:rsidP="00286D60">
            <w:pPr>
              <w:pStyle w:val="bp"/>
              <w:spacing w:before="0" w:after="0"/>
            </w:pPr>
          </w:p>
        </w:tc>
      </w:tr>
    </w:tbl>
    <w:p w:rsidR="001A02E9" w:rsidRDefault="001A02E9" w:rsidP="00374830">
      <w:pPr>
        <w:pStyle w:val="bp"/>
        <w:spacing w:before="0" w:after="0"/>
      </w:pPr>
    </w:p>
    <w:p w:rsidR="003D715E" w:rsidRDefault="003D715E" w:rsidP="00374830">
      <w:pPr>
        <w:pStyle w:val="bp"/>
        <w:spacing w:before="0" w:after="0"/>
      </w:pPr>
    </w:p>
    <w:p w:rsidR="003D715E" w:rsidRDefault="003D715E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AB2DEE" w:rsidRDefault="00354F50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Individual Game Status</w:t>
            </w: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54F50" w:rsidP="00286D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54F50">
              <w:rPr>
                <w:sz w:val="24"/>
                <w:szCs w:val="24"/>
              </w:rPr>
              <w:t>Multiplayer Playing</w:t>
            </w:r>
          </w:p>
        </w:tc>
      </w:tr>
      <w:tr w:rsidR="003D715E" w:rsidTr="00286D60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D715E" w:rsidP="003D715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test whether</w:t>
            </w:r>
            <w:r w:rsidRPr="003D715E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>game</w:t>
            </w:r>
            <w:r w:rsidRPr="003D71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status being correctly displayed</w:t>
            </w: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D715E" w:rsidP="00286D6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of logged in</w:t>
            </w: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Pr="009B3DFA" w:rsidRDefault="003D715E" w:rsidP="00286D60">
            <w:pPr>
              <w:pStyle w:val="bp"/>
              <w:rPr>
                <w:sz w:val="24"/>
                <w:szCs w:val="24"/>
              </w:rPr>
            </w:pP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3D715E" w:rsidTr="00286D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3D715E" w:rsidRDefault="003D715E" w:rsidP="00286D6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3D715E" w:rsidRDefault="003D715E" w:rsidP="00286D60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3D715E" w:rsidRDefault="003D715E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3D715E" w:rsidRDefault="003D715E" w:rsidP="00286D60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3D715E" w:rsidRDefault="003D715E" w:rsidP="00286D6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3D715E" w:rsidRDefault="003D715E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3D715E" w:rsidRDefault="003D715E" w:rsidP="00286D6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715E" w:rsidRDefault="003D715E" w:rsidP="00205463">
            <w:pPr>
              <w:pStyle w:val="proc"/>
              <w:numPr>
                <w:ilvl w:val="0"/>
                <w:numId w:val="38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D715E" w:rsidRPr="00854E58" w:rsidRDefault="003D715E" w:rsidP="00286D60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</w:p>
        </w:tc>
        <w:tc>
          <w:tcPr>
            <w:tcW w:w="5596" w:type="dxa"/>
          </w:tcPr>
          <w:p w:rsidR="003D715E" w:rsidRDefault="003D715E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3D715E" w:rsidRPr="006A73A9" w:rsidRDefault="003D715E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</w:pP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715E" w:rsidRDefault="003D715E" w:rsidP="00205463">
            <w:pPr>
              <w:pStyle w:val="proc"/>
              <w:numPr>
                <w:ilvl w:val="0"/>
                <w:numId w:val="38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3D715E" w:rsidRPr="000F12CB" w:rsidRDefault="003D715E" w:rsidP="00286D6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3D715E" w:rsidRDefault="003D715E" w:rsidP="00286D60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3D715E" w:rsidRPr="006A73A9" w:rsidRDefault="003D715E" w:rsidP="00286D60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</w:pPr>
          </w:p>
        </w:tc>
      </w:tr>
      <w:tr w:rsidR="003D715E" w:rsidTr="00286D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3D715E" w:rsidRDefault="003D715E" w:rsidP="00205463">
            <w:pPr>
              <w:pStyle w:val="proc"/>
              <w:numPr>
                <w:ilvl w:val="0"/>
                <w:numId w:val="38"/>
              </w:numPr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3D715E" w:rsidRPr="00316E2B" w:rsidRDefault="003D715E" w:rsidP="00286D60"/>
        </w:tc>
        <w:tc>
          <w:tcPr>
            <w:tcW w:w="5596" w:type="dxa"/>
          </w:tcPr>
          <w:p w:rsidR="003D715E" w:rsidRDefault="003D715E" w:rsidP="00286D60"/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3D715E" w:rsidRDefault="003D715E" w:rsidP="00286D60">
            <w:pPr>
              <w:pStyle w:val="RowHeadings"/>
              <w:spacing w:before="80" w:after="80"/>
            </w:pPr>
          </w:p>
        </w:tc>
      </w:tr>
    </w:tbl>
    <w:p w:rsidR="003D715E" w:rsidRDefault="003D715E" w:rsidP="00374830">
      <w:pPr>
        <w:pStyle w:val="bp"/>
        <w:spacing w:before="0" w:after="0"/>
      </w:pPr>
    </w:p>
    <w:sectPr w:rsidR="003D715E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540" w:rsidRDefault="006D1540">
      <w:r>
        <w:separator/>
      </w:r>
    </w:p>
  </w:endnote>
  <w:endnote w:type="continuationSeparator" w:id="0">
    <w:p w:rsidR="006D1540" w:rsidRDefault="006D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47E2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D47E2">
      <w:rPr>
        <w:rStyle w:val="PageNumber"/>
        <w:noProof/>
      </w:rPr>
      <w:t>10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540" w:rsidRDefault="006D1540">
      <w:r>
        <w:separator/>
      </w:r>
    </w:p>
  </w:footnote>
  <w:footnote w:type="continuationSeparator" w:id="0">
    <w:p w:rsidR="006D1540" w:rsidRDefault="006D1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8550F" w:rsidP="000E76F5">
          <w:r>
            <w:t>Multiplayer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A53E4"/>
    <w:multiLevelType w:val="hybridMultilevel"/>
    <w:tmpl w:val="7360C9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C48E4"/>
    <w:multiLevelType w:val="hybridMultilevel"/>
    <w:tmpl w:val="1AAE0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00594"/>
    <w:multiLevelType w:val="hybridMultilevel"/>
    <w:tmpl w:val="30F2F8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E55DA"/>
    <w:multiLevelType w:val="hybridMultilevel"/>
    <w:tmpl w:val="B7EA29F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180190"/>
    <w:multiLevelType w:val="hybridMultilevel"/>
    <w:tmpl w:val="7D7EC2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2B93AE8"/>
    <w:multiLevelType w:val="hybridMultilevel"/>
    <w:tmpl w:val="05747A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E7D8B"/>
    <w:multiLevelType w:val="hybridMultilevel"/>
    <w:tmpl w:val="16C045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85FE8"/>
    <w:multiLevelType w:val="hybridMultilevel"/>
    <w:tmpl w:val="8F7AC5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8"/>
  </w:num>
  <w:num w:numId="4">
    <w:abstractNumId w:val="14"/>
  </w:num>
  <w:num w:numId="5">
    <w:abstractNumId w:val="24"/>
  </w:num>
  <w:num w:numId="6">
    <w:abstractNumId w:val="23"/>
  </w:num>
  <w:num w:numId="7">
    <w:abstractNumId w:val="11"/>
  </w:num>
  <w:num w:numId="8">
    <w:abstractNumId w:val="21"/>
  </w:num>
  <w:num w:numId="9">
    <w:abstractNumId w:val="27"/>
  </w:num>
  <w:num w:numId="10">
    <w:abstractNumId w:val="1"/>
  </w:num>
  <w:num w:numId="11">
    <w:abstractNumId w:val="5"/>
  </w:num>
  <w:num w:numId="12">
    <w:abstractNumId w:val="35"/>
  </w:num>
  <w:num w:numId="13">
    <w:abstractNumId w:val="10"/>
  </w:num>
  <w:num w:numId="14">
    <w:abstractNumId w:val="0"/>
  </w:num>
  <w:num w:numId="15">
    <w:abstractNumId w:val="30"/>
  </w:num>
  <w:num w:numId="16">
    <w:abstractNumId w:val="29"/>
  </w:num>
  <w:num w:numId="17">
    <w:abstractNumId w:val="28"/>
  </w:num>
  <w:num w:numId="18">
    <w:abstractNumId w:val="26"/>
  </w:num>
  <w:num w:numId="19">
    <w:abstractNumId w:val="6"/>
  </w:num>
  <w:num w:numId="20">
    <w:abstractNumId w:val="14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9"/>
  </w:num>
  <w:num w:numId="24">
    <w:abstractNumId w:val="16"/>
  </w:num>
  <w:num w:numId="25">
    <w:abstractNumId w:val="2"/>
  </w:num>
  <w:num w:numId="26">
    <w:abstractNumId w:val="25"/>
  </w:num>
  <w:num w:numId="27">
    <w:abstractNumId w:val="33"/>
  </w:num>
  <w:num w:numId="28">
    <w:abstractNumId w:val="20"/>
  </w:num>
  <w:num w:numId="29">
    <w:abstractNumId w:val="32"/>
  </w:num>
  <w:num w:numId="30">
    <w:abstractNumId w:val="13"/>
  </w:num>
  <w:num w:numId="31">
    <w:abstractNumId w:val="19"/>
  </w:num>
  <w:num w:numId="32">
    <w:abstractNumId w:val="7"/>
  </w:num>
  <w:num w:numId="33">
    <w:abstractNumId w:val="3"/>
  </w:num>
  <w:num w:numId="34">
    <w:abstractNumId w:val="22"/>
  </w:num>
  <w:num w:numId="35">
    <w:abstractNumId w:val="34"/>
  </w:num>
  <w:num w:numId="36">
    <w:abstractNumId w:val="8"/>
  </w:num>
  <w:num w:numId="37">
    <w:abstractNumId w:val="4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A3725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F01F4"/>
    <w:rsid w:val="001F6448"/>
    <w:rsid w:val="001F7C68"/>
    <w:rsid w:val="002052B0"/>
    <w:rsid w:val="00205463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96955"/>
    <w:rsid w:val="003A25C3"/>
    <w:rsid w:val="003D2ED7"/>
    <w:rsid w:val="003D47E2"/>
    <w:rsid w:val="003D715E"/>
    <w:rsid w:val="003E3415"/>
    <w:rsid w:val="003E438C"/>
    <w:rsid w:val="003F1D6E"/>
    <w:rsid w:val="00434231"/>
    <w:rsid w:val="0044385F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65DC1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92934"/>
    <w:rsid w:val="006A73A9"/>
    <w:rsid w:val="006B5D41"/>
    <w:rsid w:val="006D1540"/>
    <w:rsid w:val="006D4DE0"/>
    <w:rsid w:val="006E1028"/>
    <w:rsid w:val="006F329C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03779"/>
    <w:rsid w:val="00A11301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C7E54"/>
    <w:rsid w:val="00CD14D7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0681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1B99"/>
    <w:rsid w:val="00EE05CC"/>
    <w:rsid w:val="00EF0DE2"/>
    <w:rsid w:val="00EF2C19"/>
    <w:rsid w:val="00F01165"/>
    <w:rsid w:val="00F2079A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42</TotalTime>
  <Pages>10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10</cp:revision>
  <cp:lastPrinted>2003-10-05T22:49:00Z</cp:lastPrinted>
  <dcterms:created xsi:type="dcterms:W3CDTF">2018-07-18T06:40:00Z</dcterms:created>
  <dcterms:modified xsi:type="dcterms:W3CDTF">2018-07-23T06:08:00Z</dcterms:modified>
</cp:coreProperties>
</file>