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AD5F00">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AD5F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EndPr/>
            <w:sdtContent>
              <w:p w14:paraId="1FE72DD9" w14:textId="77777777" w:rsidR="00E86554" w:rsidRPr="00E86554" w:rsidRDefault="00581871" w:rsidP="00E8655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AD5F00">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Michelle Vinall</w:t>
                </w:r>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ONTENTS</w:t>
          </w:r>
        </w:p>
        <w:p w14:paraId="1BB0E1B8" w14:textId="77777777" w:rsidR="0004566E" w:rsidRDefault="00952049">
          <w:pPr>
            <w:pStyle w:val="TOC1"/>
            <w:tabs>
              <w:tab w:val="left" w:pos="440"/>
              <w:tab w:val="right" w:leader="dot" w:pos="9016"/>
            </w:tabs>
            <w:rPr>
              <w:noProof/>
            </w:rPr>
          </w:pPr>
          <w:r>
            <w:fldChar w:fldCharType="begin"/>
          </w:r>
          <w:r>
            <w:instrText xml:space="preserve"> TOC \o "1-3" \h \z \u </w:instrText>
          </w:r>
          <w:r>
            <w:fldChar w:fldCharType="separate"/>
          </w:r>
          <w:hyperlink w:anchor="_Toc515637105" w:history="1">
            <w:r w:rsidR="0004566E" w:rsidRPr="003A42D1">
              <w:rPr>
                <w:rStyle w:val="Hyperlink"/>
                <w:noProof/>
              </w:rPr>
              <w:t>1</w:t>
            </w:r>
            <w:r w:rsidR="0004566E">
              <w:rPr>
                <w:noProof/>
              </w:rPr>
              <w:tab/>
            </w:r>
            <w:r w:rsidR="0004566E" w:rsidRPr="003A42D1">
              <w:rPr>
                <w:rStyle w:val="Hyperlink"/>
                <w:noProof/>
              </w:rPr>
              <w:t>Introduction</w:t>
            </w:r>
            <w:r w:rsidR="0004566E">
              <w:rPr>
                <w:noProof/>
                <w:webHidden/>
              </w:rPr>
              <w:tab/>
            </w:r>
            <w:r w:rsidR="0004566E">
              <w:rPr>
                <w:noProof/>
                <w:webHidden/>
              </w:rPr>
              <w:fldChar w:fldCharType="begin"/>
            </w:r>
            <w:r w:rsidR="0004566E">
              <w:rPr>
                <w:noProof/>
                <w:webHidden/>
              </w:rPr>
              <w:instrText xml:space="preserve"> PAGEREF _Toc515637105 \h </w:instrText>
            </w:r>
            <w:r w:rsidR="0004566E">
              <w:rPr>
                <w:noProof/>
                <w:webHidden/>
              </w:rPr>
            </w:r>
            <w:r w:rsidR="0004566E">
              <w:rPr>
                <w:noProof/>
                <w:webHidden/>
              </w:rPr>
              <w:fldChar w:fldCharType="separate"/>
            </w:r>
            <w:r w:rsidR="0004566E">
              <w:rPr>
                <w:noProof/>
                <w:webHidden/>
              </w:rPr>
              <w:t>2</w:t>
            </w:r>
            <w:r w:rsidR="0004566E">
              <w:rPr>
                <w:noProof/>
                <w:webHidden/>
              </w:rPr>
              <w:fldChar w:fldCharType="end"/>
            </w:r>
          </w:hyperlink>
        </w:p>
        <w:p w14:paraId="6BD00EB5" w14:textId="77777777" w:rsidR="0004566E" w:rsidRDefault="00264384">
          <w:pPr>
            <w:pStyle w:val="TOC1"/>
            <w:tabs>
              <w:tab w:val="left" w:pos="440"/>
              <w:tab w:val="right" w:leader="dot" w:pos="9016"/>
            </w:tabs>
            <w:rPr>
              <w:noProof/>
            </w:rPr>
          </w:pPr>
          <w:hyperlink w:anchor="_Toc515637106" w:history="1">
            <w:r w:rsidR="0004566E" w:rsidRPr="003A42D1">
              <w:rPr>
                <w:rStyle w:val="Hyperlink"/>
                <w:noProof/>
              </w:rPr>
              <w:t>2</w:t>
            </w:r>
            <w:r w:rsidR="0004566E">
              <w:rPr>
                <w:noProof/>
              </w:rPr>
              <w:tab/>
            </w:r>
            <w:r w:rsidR="0004566E" w:rsidRPr="003A42D1">
              <w:rPr>
                <w:rStyle w:val="Hyperlink"/>
                <w:noProof/>
              </w:rPr>
              <w:t>Test Reports</w:t>
            </w:r>
            <w:r w:rsidR="0004566E">
              <w:rPr>
                <w:noProof/>
                <w:webHidden/>
              </w:rPr>
              <w:tab/>
            </w:r>
            <w:r w:rsidR="0004566E">
              <w:rPr>
                <w:noProof/>
                <w:webHidden/>
              </w:rPr>
              <w:fldChar w:fldCharType="begin"/>
            </w:r>
            <w:r w:rsidR="0004566E">
              <w:rPr>
                <w:noProof/>
                <w:webHidden/>
              </w:rPr>
              <w:instrText xml:space="preserve"> PAGEREF _Toc515637106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27D11ECE" w14:textId="77777777" w:rsidR="0004566E" w:rsidRDefault="00264384">
          <w:pPr>
            <w:pStyle w:val="TOC2"/>
            <w:tabs>
              <w:tab w:val="left" w:pos="880"/>
              <w:tab w:val="right" w:leader="dot" w:pos="9016"/>
            </w:tabs>
            <w:rPr>
              <w:noProof/>
            </w:rPr>
          </w:pPr>
          <w:hyperlink w:anchor="_Toc515637107" w:history="1">
            <w:r w:rsidR="0004566E" w:rsidRPr="003A42D1">
              <w:rPr>
                <w:rStyle w:val="Hyperlink"/>
                <w:noProof/>
              </w:rPr>
              <w:t>2.1</w:t>
            </w:r>
            <w:r w:rsidR="0004566E">
              <w:rPr>
                <w:noProof/>
              </w:rPr>
              <w:tab/>
            </w:r>
            <w:r w:rsidR="0004566E" w:rsidRPr="003A42D1">
              <w:rPr>
                <w:rStyle w:val="Hyperlink"/>
                <w:noProof/>
              </w:rPr>
              <w:t>Launch Application</w:t>
            </w:r>
            <w:r w:rsidR="0004566E">
              <w:rPr>
                <w:noProof/>
                <w:webHidden/>
              </w:rPr>
              <w:tab/>
            </w:r>
            <w:r w:rsidR="0004566E">
              <w:rPr>
                <w:noProof/>
                <w:webHidden/>
              </w:rPr>
              <w:fldChar w:fldCharType="begin"/>
            </w:r>
            <w:r w:rsidR="0004566E">
              <w:rPr>
                <w:noProof/>
                <w:webHidden/>
              </w:rPr>
              <w:instrText xml:space="preserve"> PAGEREF _Toc515637107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1C9791CA" w14:textId="77777777" w:rsidR="0004566E" w:rsidRDefault="00264384">
          <w:pPr>
            <w:pStyle w:val="TOC3"/>
            <w:tabs>
              <w:tab w:val="left" w:pos="1320"/>
              <w:tab w:val="right" w:leader="dot" w:pos="9016"/>
            </w:tabs>
            <w:rPr>
              <w:noProof/>
            </w:rPr>
          </w:pPr>
          <w:hyperlink w:anchor="_Toc515637108" w:history="1">
            <w:r w:rsidR="0004566E" w:rsidRPr="003A42D1">
              <w:rPr>
                <w:rStyle w:val="Hyperlink"/>
                <w:noProof/>
              </w:rPr>
              <w:t>2.1.1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_Toc515637108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7DC0BAC3" w14:textId="77777777" w:rsidR="0004566E" w:rsidRDefault="00264384">
          <w:pPr>
            <w:pStyle w:val="TOC3"/>
            <w:tabs>
              <w:tab w:val="left" w:pos="1320"/>
              <w:tab w:val="right" w:leader="dot" w:pos="9016"/>
            </w:tabs>
            <w:rPr>
              <w:noProof/>
            </w:rPr>
          </w:pPr>
          <w:hyperlink w:anchor="_Toc515637109" w:history="1">
            <w:r w:rsidR="0004566E" w:rsidRPr="003A42D1">
              <w:rPr>
                <w:rStyle w:val="Hyperlink"/>
                <w:noProof/>
              </w:rPr>
              <w:t>2.1.2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_Toc515637109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65C9B683" w14:textId="77777777" w:rsidR="0004566E" w:rsidRDefault="00264384">
          <w:pPr>
            <w:pStyle w:val="TOC3"/>
            <w:tabs>
              <w:tab w:val="left" w:pos="1320"/>
              <w:tab w:val="right" w:leader="dot" w:pos="9016"/>
            </w:tabs>
            <w:rPr>
              <w:noProof/>
            </w:rPr>
          </w:pPr>
          <w:hyperlink w:anchor="_Toc515637110" w:history="1">
            <w:r w:rsidR="0004566E" w:rsidRPr="003A42D1">
              <w:rPr>
                <w:rStyle w:val="Hyperlink"/>
                <w:noProof/>
              </w:rPr>
              <w:t>2.1.3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_Toc515637110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066B9A2F" w14:textId="77777777" w:rsidR="0004566E" w:rsidRDefault="00264384">
          <w:pPr>
            <w:pStyle w:val="TOC2"/>
            <w:tabs>
              <w:tab w:val="left" w:pos="880"/>
              <w:tab w:val="right" w:leader="dot" w:pos="9016"/>
            </w:tabs>
            <w:rPr>
              <w:noProof/>
            </w:rPr>
          </w:pPr>
          <w:hyperlink w:anchor="_Toc515637111" w:history="1">
            <w:r w:rsidR="0004566E" w:rsidRPr="003A42D1">
              <w:rPr>
                <w:rStyle w:val="Hyperlink"/>
                <w:noProof/>
              </w:rPr>
              <w:t>2.2</w:t>
            </w:r>
            <w:r w:rsidR="0004566E">
              <w:rPr>
                <w:noProof/>
              </w:rPr>
              <w:tab/>
            </w:r>
            <w:r w:rsidR="0004566E" w:rsidRPr="003A42D1">
              <w:rPr>
                <w:rStyle w:val="Hyperlink"/>
                <w:noProof/>
              </w:rPr>
              <w:t>Register</w:t>
            </w:r>
            <w:r w:rsidR="0004566E">
              <w:rPr>
                <w:noProof/>
                <w:webHidden/>
              </w:rPr>
              <w:tab/>
            </w:r>
            <w:r w:rsidR="0004566E">
              <w:rPr>
                <w:noProof/>
                <w:webHidden/>
              </w:rPr>
              <w:fldChar w:fldCharType="begin"/>
            </w:r>
            <w:r w:rsidR="0004566E">
              <w:rPr>
                <w:noProof/>
                <w:webHidden/>
              </w:rPr>
              <w:instrText xml:space="preserve"> PAGEREF _Toc515637111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6906A156" w14:textId="77777777" w:rsidR="0004566E" w:rsidRDefault="00264384">
          <w:pPr>
            <w:pStyle w:val="TOC3"/>
            <w:tabs>
              <w:tab w:val="left" w:pos="1320"/>
              <w:tab w:val="right" w:leader="dot" w:pos="9016"/>
            </w:tabs>
            <w:rPr>
              <w:noProof/>
            </w:rPr>
          </w:pPr>
          <w:hyperlink w:anchor="_Toc515637112" w:history="1">
            <w:r w:rsidR="0004566E" w:rsidRPr="003A42D1">
              <w:rPr>
                <w:rStyle w:val="Hyperlink"/>
                <w:noProof/>
              </w:rPr>
              <w:t>2.2.1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_Toc515637112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3E685D26" w14:textId="77777777" w:rsidR="0004566E" w:rsidRDefault="00264384">
          <w:pPr>
            <w:pStyle w:val="TOC3"/>
            <w:tabs>
              <w:tab w:val="left" w:pos="1320"/>
              <w:tab w:val="right" w:leader="dot" w:pos="9016"/>
            </w:tabs>
            <w:rPr>
              <w:noProof/>
            </w:rPr>
          </w:pPr>
          <w:hyperlink w:anchor="_Toc515637113" w:history="1">
            <w:r w:rsidR="0004566E" w:rsidRPr="003A42D1">
              <w:rPr>
                <w:rStyle w:val="Hyperlink"/>
                <w:noProof/>
              </w:rPr>
              <w:t>2.2.2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_Toc515637113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44CA4CC7" w14:textId="77777777" w:rsidR="0004566E" w:rsidRDefault="00264384">
          <w:pPr>
            <w:pStyle w:val="TOC3"/>
            <w:tabs>
              <w:tab w:val="left" w:pos="1320"/>
              <w:tab w:val="right" w:leader="dot" w:pos="9016"/>
            </w:tabs>
            <w:rPr>
              <w:noProof/>
            </w:rPr>
          </w:pPr>
          <w:hyperlink w:anchor="_Toc515637114" w:history="1">
            <w:r w:rsidR="0004566E" w:rsidRPr="003A42D1">
              <w:rPr>
                <w:rStyle w:val="Hyperlink"/>
                <w:noProof/>
              </w:rPr>
              <w:t>2.2.3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_Toc515637114 \h </w:instrText>
            </w:r>
            <w:r w:rsidR="0004566E">
              <w:rPr>
                <w:noProof/>
                <w:webHidden/>
              </w:rPr>
            </w:r>
            <w:r w:rsidR="0004566E">
              <w:rPr>
                <w:noProof/>
                <w:webHidden/>
              </w:rPr>
              <w:fldChar w:fldCharType="separate"/>
            </w:r>
            <w:r w:rsidR="0004566E">
              <w:rPr>
                <w:noProof/>
                <w:webHidden/>
              </w:rPr>
              <w:t>3</w:t>
            </w:r>
            <w:r w:rsidR="0004566E">
              <w:rPr>
                <w:noProof/>
                <w:webHidden/>
              </w:rPr>
              <w:fldChar w:fldCharType="end"/>
            </w:r>
          </w:hyperlink>
        </w:p>
        <w:p w14:paraId="1FF03D32" w14:textId="77777777" w:rsidR="0004566E" w:rsidRDefault="00264384">
          <w:pPr>
            <w:pStyle w:val="TOC2"/>
            <w:tabs>
              <w:tab w:val="left" w:pos="880"/>
              <w:tab w:val="right" w:leader="dot" w:pos="9016"/>
            </w:tabs>
            <w:rPr>
              <w:noProof/>
            </w:rPr>
          </w:pPr>
          <w:hyperlink w:anchor="_Toc515637115" w:history="1">
            <w:r w:rsidR="0004566E" w:rsidRPr="003A42D1">
              <w:rPr>
                <w:rStyle w:val="Hyperlink"/>
                <w:noProof/>
              </w:rPr>
              <w:t>2.3</w:t>
            </w:r>
            <w:r w:rsidR="0004566E">
              <w:rPr>
                <w:noProof/>
              </w:rPr>
              <w:tab/>
            </w:r>
            <w:r w:rsidR="0004566E" w:rsidRPr="003A42D1">
              <w:rPr>
                <w:rStyle w:val="Hyperlink"/>
                <w:noProof/>
              </w:rPr>
              <w:t>Login</w:t>
            </w:r>
            <w:r w:rsidR="0004566E">
              <w:rPr>
                <w:noProof/>
                <w:webHidden/>
              </w:rPr>
              <w:tab/>
            </w:r>
            <w:r w:rsidR="0004566E">
              <w:rPr>
                <w:noProof/>
                <w:webHidden/>
              </w:rPr>
              <w:fldChar w:fldCharType="begin"/>
            </w:r>
            <w:r w:rsidR="0004566E">
              <w:rPr>
                <w:noProof/>
                <w:webHidden/>
              </w:rPr>
              <w:instrText xml:space="preserve"> PAGEREF _Toc515637115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E6864E7" w14:textId="77777777" w:rsidR="0004566E" w:rsidRDefault="00264384">
          <w:pPr>
            <w:pStyle w:val="TOC3"/>
            <w:tabs>
              <w:tab w:val="left" w:pos="1320"/>
              <w:tab w:val="right" w:leader="dot" w:pos="9016"/>
            </w:tabs>
            <w:rPr>
              <w:noProof/>
            </w:rPr>
          </w:pPr>
          <w:hyperlink w:anchor="_Toc515637116" w:history="1">
            <w:r w:rsidR="0004566E" w:rsidRPr="003A42D1">
              <w:rPr>
                <w:rStyle w:val="Hyperlink"/>
                <w:noProof/>
              </w:rPr>
              <w:t>2.3.1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_Toc515637116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65F3E588" w14:textId="77777777" w:rsidR="0004566E" w:rsidRDefault="00264384">
          <w:pPr>
            <w:pStyle w:val="TOC3"/>
            <w:tabs>
              <w:tab w:val="left" w:pos="1320"/>
              <w:tab w:val="right" w:leader="dot" w:pos="9016"/>
            </w:tabs>
            <w:rPr>
              <w:noProof/>
            </w:rPr>
          </w:pPr>
          <w:hyperlink w:anchor="_Toc515637117" w:history="1">
            <w:r w:rsidR="0004566E" w:rsidRPr="003A42D1">
              <w:rPr>
                <w:rStyle w:val="Hyperlink"/>
                <w:noProof/>
              </w:rPr>
              <w:t>2.3.2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_Toc515637117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8B976A9" w14:textId="77777777" w:rsidR="0004566E" w:rsidRDefault="00264384">
          <w:pPr>
            <w:pStyle w:val="TOC3"/>
            <w:tabs>
              <w:tab w:val="left" w:pos="1320"/>
              <w:tab w:val="right" w:leader="dot" w:pos="9016"/>
            </w:tabs>
            <w:rPr>
              <w:noProof/>
            </w:rPr>
          </w:pPr>
          <w:hyperlink w:anchor="_Toc515637118" w:history="1">
            <w:r w:rsidR="0004566E" w:rsidRPr="003A42D1">
              <w:rPr>
                <w:rStyle w:val="Hyperlink"/>
                <w:noProof/>
              </w:rPr>
              <w:t>2.3.3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_Toc515637118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E0A0C95" w14:textId="77777777" w:rsidR="0004566E" w:rsidRDefault="00264384">
          <w:pPr>
            <w:pStyle w:val="TOC2"/>
            <w:tabs>
              <w:tab w:val="left" w:pos="880"/>
              <w:tab w:val="right" w:leader="dot" w:pos="9016"/>
            </w:tabs>
            <w:rPr>
              <w:noProof/>
            </w:rPr>
          </w:pPr>
          <w:hyperlink w:anchor="_Toc515637119" w:history="1">
            <w:r w:rsidR="0004566E" w:rsidRPr="003A42D1">
              <w:rPr>
                <w:rStyle w:val="Hyperlink"/>
                <w:noProof/>
              </w:rPr>
              <w:t>2.4</w:t>
            </w:r>
            <w:r w:rsidR="0004566E">
              <w:rPr>
                <w:noProof/>
              </w:rPr>
              <w:tab/>
            </w:r>
            <w:r w:rsidR="0004566E" w:rsidRPr="003A42D1">
              <w:rPr>
                <w:rStyle w:val="Hyperlink"/>
                <w:noProof/>
              </w:rPr>
              <w:t>Play Game</w:t>
            </w:r>
            <w:r w:rsidR="0004566E">
              <w:rPr>
                <w:noProof/>
                <w:webHidden/>
              </w:rPr>
              <w:tab/>
            </w:r>
            <w:r w:rsidR="0004566E">
              <w:rPr>
                <w:noProof/>
                <w:webHidden/>
              </w:rPr>
              <w:fldChar w:fldCharType="begin"/>
            </w:r>
            <w:r w:rsidR="0004566E">
              <w:rPr>
                <w:noProof/>
                <w:webHidden/>
              </w:rPr>
              <w:instrText xml:space="preserve"> PAGEREF _Toc515637119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42918C24" w14:textId="77777777" w:rsidR="0004566E" w:rsidRDefault="00264384">
          <w:pPr>
            <w:pStyle w:val="TOC3"/>
            <w:tabs>
              <w:tab w:val="left" w:pos="1320"/>
              <w:tab w:val="right" w:leader="dot" w:pos="9016"/>
            </w:tabs>
            <w:rPr>
              <w:noProof/>
            </w:rPr>
          </w:pPr>
          <w:hyperlink w:anchor="_Toc515637120" w:history="1">
            <w:r w:rsidR="0004566E" w:rsidRPr="003A42D1">
              <w:rPr>
                <w:rStyle w:val="Hyperlink"/>
                <w:noProof/>
              </w:rPr>
              <w:t>2.4.1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_Toc515637120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64BA1D03" w14:textId="77777777" w:rsidR="0004566E" w:rsidRDefault="00264384">
          <w:pPr>
            <w:pStyle w:val="TOC3"/>
            <w:tabs>
              <w:tab w:val="left" w:pos="1320"/>
              <w:tab w:val="right" w:leader="dot" w:pos="9016"/>
            </w:tabs>
            <w:rPr>
              <w:noProof/>
            </w:rPr>
          </w:pPr>
          <w:hyperlink w:anchor="_Toc515637121" w:history="1">
            <w:r w:rsidR="0004566E" w:rsidRPr="003A42D1">
              <w:rPr>
                <w:rStyle w:val="Hyperlink"/>
                <w:noProof/>
              </w:rPr>
              <w:t>2.4.2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_Toc515637121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52F7F76C" w14:textId="77777777" w:rsidR="0004566E" w:rsidRDefault="00264384">
          <w:pPr>
            <w:pStyle w:val="TOC3"/>
            <w:tabs>
              <w:tab w:val="left" w:pos="1320"/>
              <w:tab w:val="right" w:leader="dot" w:pos="9016"/>
            </w:tabs>
            <w:rPr>
              <w:noProof/>
            </w:rPr>
          </w:pPr>
          <w:hyperlink w:anchor="_Toc515637122" w:history="1">
            <w:r w:rsidR="0004566E" w:rsidRPr="003A42D1">
              <w:rPr>
                <w:rStyle w:val="Hyperlink"/>
                <w:noProof/>
              </w:rPr>
              <w:t>2.4.3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_Toc515637122 \h </w:instrText>
            </w:r>
            <w:r w:rsidR="0004566E">
              <w:rPr>
                <w:noProof/>
                <w:webHidden/>
              </w:rPr>
            </w:r>
            <w:r w:rsidR="0004566E">
              <w:rPr>
                <w:noProof/>
                <w:webHidden/>
              </w:rPr>
              <w:fldChar w:fldCharType="separate"/>
            </w:r>
            <w:r w:rsidR="0004566E">
              <w:rPr>
                <w:noProof/>
                <w:webHidden/>
              </w:rPr>
              <w:t>4</w:t>
            </w:r>
            <w:r w:rsidR="0004566E">
              <w:rPr>
                <w:noProof/>
                <w:webHidden/>
              </w:rPr>
              <w:fldChar w:fldCharType="end"/>
            </w:r>
          </w:hyperlink>
        </w:p>
        <w:p w14:paraId="0DDBC354" w14:textId="77777777" w:rsidR="0004566E" w:rsidRDefault="00264384">
          <w:pPr>
            <w:pStyle w:val="TOC2"/>
            <w:tabs>
              <w:tab w:val="left" w:pos="880"/>
              <w:tab w:val="right" w:leader="dot" w:pos="9016"/>
            </w:tabs>
            <w:rPr>
              <w:noProof/>
            </w:rPr>
          </w:pPr>
          <w:hyperlink w:anchor="_Toc515637123" w:history="1">
            <w:r w:rsidR="0004566E" w:rsidRPr="003A42D1">
              <w:rPr>
                <w:rStyle w:val="Hyperlink"/>
                <w:noProof/>
              </w:rPr>
              <w:t>2.5</w:t>
            </w:r>
            <w:r w:rsidR="0004566E">
              <w:rPr>
                <w:noProof/>
              </w:rPr>
              <w:tab/>
            </w:r>
            <w:r w:rsidR="0004566E" w:rsidRPr="003A42D1">
              <w:rPr>
                <w:rStyle w:val="Hyperlink"/>
                <w:noProof/>
              </w:rPr>
              <w:t>Submit Question</w:t>
            </w:r>
            <w:r w:rsidR="0004566E">
              <w:rPr>
                <w:noProof/>
                <w:webHidden/>
              </w:rPr>
              <w:tab/>
            </w:r>
            <w:r w:rsidR="0004566E">
              <w:rPr>
                <w:noProof/>
                <w:webHidden/>
              </w:rPr>
              <w:fldChar w:fldCharType="begin"/>
            </w:r>
            <w:r w:rsidR="0004566E">
              <w:rPr>
                <w:noProof/>
                <w:webHidden/>
              </w:rPr>
              <w:instrText xml:space="preserve"> PAGEREF _Toc515637123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42E11FDE" w14:textId="77777777" w:rsidR="0004566E" w:rsidRDefault="00264384">
          <w:pPr>
            <w:pStyle w:val="TOC3"/>
            <w:tabs>
              <w:tab w:val="left" w:pos="1320"/>
              <w:tab w:val="right" w:leader="dot" w:pos="9016"/>
            </w:tabs>
            <w:rPr>
              <w:noProof/>
            </w:rPr>
          </w:pPr>
          <w:hyperlink w:anchor="_Toc515637124" w:history="1">
            <w:r w:rsidR="0004566E" w:rsidRPr="003A42D1">
              <w:rPr>
                <w:rStyle w:val="Hyperlink"/>
                <w:noProof/>
              </w:rPr>
              <w:t>2.5.1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_Toc515637124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519063E2" w14:textId="77777777" w:rsidR="0004566E" w:rsidRDefault="00264384">
          <w:pPr>
            <w:pStyle w:val="TOC3"/>
            <w:tabs>
              <w:tab w:val="left" w:pos="1320"/>
              <w:tab w:val="right" w:leader="dot" w:pos="9016"/>
            </w:tabs>
            <w:rPr>
              <w:noProof/>
            </w:rPr>
          </w:pPr>
          <w:hyperlink w:anchor="_Toc515637125" w:history="1">
            <w:r w:rsidR="0004566E" w:rsidRPr="003A42D1">
              <w:rPr>
                <w:rStyle w:val="Hyperlink"/>
                <w:noProof/>
              </w:rPr>
              <w:t>2.5.2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_Toc515637125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2B54C5F2" w14:textId="77777777" w:rsidR="0004566E" w:rsidRDefault="00264384">
          <w:pPr>
            <w:pStyle w:val="TOC3"/>
            <w:tabs>
              <w:tab w:val="left" w:pos="1320"/>
              <w:tab w:val="right" w:leader="dot" w:pos="9016"/>
            </w:tabs>
            <w:rPr>
              <w:noProof/>
            </w:rPr>
          </w:pPr>
          <w:hyperlink w:anchor="_Toc515637126" w:history="1">
            <w:r w:rsidR="0004566E" w:rsidRPr="003A42D1">
              <w:rPr>
                <w:rStyle w:val="Hyperlink"/>
                <w:noProof/>
              </w:rPr>
              <w:t>2.5.3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_Toc515637126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6E3A9D84" w14:textId="77777777" w:rsidR="0004566E" w:rsidRDefault="00264384">
          <w:pPr>
            <w:pStyle w:val="TOC2"/>
            <w:tabs>
              <w:tab w:val="left" w:pos="880"/>
              <w:tab w:val="right" w:leader="dot" w:pos="9016"/>
            </w:tabs>
            <w:rPr>
              <w:noProof/>
            </w:rPr>
          </w:pPr>
          <w:hyperlink w:anchor="_Toc515637127" w:history="1">
            <w:r w:rsidR="0004566E" w:rsidRPr="003A42D1">
              <w:rPr>
                <w:rStyle w:val="Hyperlink"/>
                <w:noProof/>
              </w:rPr>
              <w:t>2.6</w:t>
            </w:r>
            <w:r w:rsidR="0004566E">
              <w:rPr>
                <w:noProof/>
              </w:rPr>
              <w:tab/>
            </w:r>
            <w:r w:rsidR="0004566E" w:rsidRPr="003A42D1">
              <w:rPr>
                <w:rStyle w:val="Hyperlink"/>
                <w:noProof/>
              </w:rPr>
              <w:t>Check Leader Board</w:t>
            </w:r>
            <w:r w:rsidR="0004566E">
              <w:rPr>
                <w:noProof/>
                <w:webHidden/>
              </w:rPr>
              <w:tab/>
            </w:r>
            <w:r w:rsidR="0004566E">
              <w:rPr>
                <w:noProof/>
                <w:webHidden/>
              </w:rPr>
              <w:fldChar w:fldCharType="begin"/>
            </w:r>
            <w:r w:rsidR="0004566E">
              <w:rPr>
                <w:noProof/>
                <w:webHidden/>
              </w:rPr>
              <w:instrText xml:space="preserve"> PAGEREF _Toc515637127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59B9D187" w14:textId="77777777" w:rsidR="0004566E" w:rsidRDefault="00264384">
          <w:pPr>
            <w:pStyle w:val="TOC3"/>
            <w:tabs>
              <w:tab w:val="left" w:pos="1320"/>
              <w:tab w:val="right" w:leader="dot" w:pos="9016"/>
            </w:tabs>
            <w:rPr>
              <w:noProof/>
            </w:rPr>
          </w:pPr>
          <w:hyperlink w:anchor="_Toc515637128" w:history="1">
            <w:r w:rsidR="0004566E" w:rsidRPr="003A42D1">
              <w:rPr>
                <w:rStyle w:val="Hyperlink"/>
                <w:noProof/>
              </w:rPr>
              <w:t>2.6.1</w:t>
            </w:r>
            <w:r w:rsidR="0004566E">
              <w:rPr>
                <w:noProof/>
              </w:rPr>
              <w:tab/>
            </w:r>
            <w:r w:rsidR="0004566E" w:rsidRPr="003A42D1">
              <w:rPr>
                <w:rStyle w:val="Hyperlink"/>
                <w:noProof/>
              </w:rPr>
              <w:t>Report</w:t>
            </w:r>
            <w:r w:rsidR="0004566E">
              <w:rPr>
                <w:noProof/>
                <w:webHidden/>
              </w:rPr>
              <w:tab/>
            </w:r>
            <w:r w:rsidR="0004566E">
              <w:rPr>
                <w:noProof/>
                <w:webHidden/>
              </w:rPr>
              <w:fldChar w:fldCharType="begin"/>
            </w:r>
            <w:r w:rsidR="0004566E">
              <w:rPr>
                <w:noProof/>
                <w:webHidden/>
              </w:rPr>
              <w:instrText xml:space="preserve"> PAGEREF _Toc515637128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48A81C8E" w14:textId="77777777" w:rsidR="0004566E" w:rsidRDefault="00264384">
          <w:pPr>
            <w:pStyle w:val="TOC3"/>
            <w:tabs>
              <w:tab w:val="left" w:pos="1320"/>
              <w:tab w:val="right" w:leader="dot" w:pos="9016"/>
            </w:tabs>
            <w:rPr>
              <w:noProof/>
            </w:rPr>
          </w:pPr>
          <w:hyperlink w:anchor="_Toc515637129" w:history="1">
            <w:r w:rsidR="0004566E" w:rsidRPr="003A42D1">
              <w:rPr>
                <w:rStyle w:val="Hyperlink"/>
                <w:noProof/>
              </w:rPr>
              <w:t>2.6.2</w:t>
            </w:r>
            <w:r w:rsidR="0004566E">
              <w:rPr>
                <w:noProof/>
              </w:rPr>
              <w:tab/>
            </w:r>
            <w:r w:rsidR="0004566E" w:rsidRPr="003A42D1">
              <w:rPr>
                <w:rStyle w:val="Hyperlink"/>
                <w:noProof/>
              </w:rPr>
              <w:t>Analysis Tracking</w:t>
            </w:r>
            <w:r w:rsidR="0004566E">
              <w:rPr>
                <w:noProof/>
                <w:webHidden/>
              </w:rPr>
              <w:tab/>
            </w:r>
            <w:r w:rsidR="0004566E">
              <w:rPr>
                <w:noProof/>
                <w:webHidden/>
              </w:rPr>
              <w:fldChar w:fldCharType="begin"/>
            </w:r>
            <w:r w:rsidR="0004566E">
              <w:rPr>
                <w:noProof/>
                <w:webHidden/>
              </w:rPr>
              <w:instrText xml:space="preserve"> PAGEREF _Toc515637129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745C5EBB" w14:textId="77777777" w:rsidR="0004566E" w:rsidRDefault="00264384">
          <w:pPr>
            <w:pStyle w:val="TOC3"/>
            <w:tabs>
              <w:tab w:val="left" w:pos="1320"/>
              <w:tab w:val="right" w:leader="dot" w:pos="9016"/>
            </w:tabs>
            <w:rPr>
              <w:noProof/>
            </w:rPr>
          </w:pPr>
          <w:hyperlink w:anchor="_Toc515637130" w:history="1">
            <w:r w:rsidR="0004566E" w:rsidRPr="003A42D1">
              <w:rPr>
                <w:rStyle w:val="Hyperlink"/>
                <w:noProof/>
              </w:rPr>
              <w:t>2.6.3</w:t>
            </w:r>
            <w:r w:rsidR="0004566E">
              <w:rPr>
                <w:noProof/>
              </w:rPr>
              <w:tab/>
            </w:r>
            <w:r w:rsidR="0004566E" w:rsidRPr="003A42D1">
              <w:rPr>
                <w:rStyle w:val="Hyperlink"/>
                <w:noProof/>
              </w:rPr>
              <w:t>Analysis Effort</w:t>
            </w:r>
            <w:r w:rsidR="0004566E">
              <w:rPr>
                <w:noProof/>
                <w:webHidden/>
              </w:rPr>
              <w:tab/>
            </w:r>
            <w:r w:rsidR="0004566E">
              <w:rPr>
                <w:noProof/>
                <w:webHidden/>
              </w:rPr>
              <w:fldChar w:fldCharType="begin"/>
            </w:r>
            <w:r w:rsidR="0004566E">
              <w:rPr>
                <w:noProof/>
                <w:webHidden/>
              </w:rPr>
              <w:instrText xml:space="preserve"> PAGEREF _Toc515637130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16AB2266" w14:textId="77777777" w:rsidR="0004566E" w:rsidRDefault="00264384">
          <w:pPr>
            <w:pStyle w:val="TOC1"/>
            <w:tabs>
              <w:tab w:val="left" w:pos="440"/>
              <w:tab w:val="right" w:leader="dot" w:pos="9016"/>
            </w:tabs>
            <w:rPr>
              <w:noProof/>
            </w:rPr>
          </w:pPr>
          <w:hyperlink w:anchor="_Toc515637131" w:history="1">
            <w:r w:rsidR="0004566E" w:rsidRPr="003A42D1">
              <w:rPr>
                <w:rStyle w:val="Hyperlink"/>
                <w:noProof/>
              </w:rPr>
              <w:t>3</w:t>
            </w:r>
            <w:r w:rsidR="0004566E">
              <w:rPr>
                <w:noProof/>
              </w:rPr>
              <w:tab/>
            </w:r>
            <w:r w:rsidR="0004566E" w:rsidRPr="003A42D1">
              <w:rPr>
                <w:rStyle w:val="Hyperlink"/>
                <w:noProof/>
              </w:rPr>
              <w:t>Sign Off</w:t>
            </w:r>
            <w:r w:rsidR="0004566E">
              <w:rPr>
                <w:noProof/>
                <w:webHidden/>
              </w:rPr>
              <w:tab/>
            </w:r>
            <w:r w:rsidR="0004566E">
              <w:rPr>
                <w:noProof/>
                <w:webHidden/>
              </w:rPr>
              <w:fldChar w:fldCharType="begin"/>
            </w:r>
            <w:r w:rsidR="0004566E">
              <w:rPr>
                <w:noProof/>
                <w:webHidden/>
              </w:rPr>
              <w:instrText xml:space="preserve"> PAGEREF _Toc515637131 \h </w:instrText>
            </w:r>
            <w:r w:rsidR="0004566E">
              <w:rPr>
                <w:noProof/>
                <w:webHidden/>
              </w:rPr>
            </w:r>
            <w:r w:rsidR="0004566E">
              <w:rPr>
                <w:noProof/>
                <w:webHidden/>
              </w:rPr>
              <w:fldChar w:fldCharType="separate"/>
            </w:r>
            <w:r w:rsidR="0004566E">
              <w:rPr>
                <w:noProof/>
                <w:webHidden/>
              </w:rPr>
              <w:t>5</w:t>
            </w:r>
            <w:r w:rsidR="0004566E">
              <w:rPr>
                <w:noProof/>
                <w:webHidden/>
              </w:rPr>
              <w:fldChar w:fldCharType="end"/>
            </w:r>
          </w:hyperlink>
        </w:p>
        <w:p w14:paraId="3E535D46" w14:textId="77777777" w:rsidR="00952049" w:rsidRDefault="00952049">
          <w:r>
            <w:rPr>
              <w:b/>
              <w:bCs/>
              <w:noProof/>
            </w:rPr>
            <w:fldChar w:fldCharType="end"/>
          </w:r>
        </w:p>
      </w:sdtContent>
    </w:sdt>
    <w:p w14:paraId="1F2E2571" w14:textId="77777777" w:rsidR="00E86554" w:rsidRDefault="00E86554"/>
    <w:p w14:paraId="485F1FD1" w14:textId="77777777" w:rsidR="00E86554" w:rsidRDefault="00E86554"/>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0" w:name="_Toc515637105"/>
      <w:r>
        <w:lastRenderedPageBreak/>
        <w:t>Introduction</w:t>
      </w:r>
      <w:bookmarkEnd w:id="0"/>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1" w:name="_Toc515637106"/>
      <w:r>
        <w:t>Test Reports</w:t>
      </w:r>
      <w:bookmarkEnd w:id="1"/>
    </w:p>
    <w:p w14:paraId="194E37DF" w14:textId="77777777" w:rsidR="0004566E" w:rsidRDefault="0004566E" w:rsidP="0004566E">
      <w:pPr>
        <w:pStyle w:val="Heading2"/>
      </w:pPr>
      <w:bookmarkStart w:id="2" w:name="_Toc515637107"/>
      <w:r>
        <w:t>Launch Application</w:t>
      </w:r>
      <w:bookmarkEnd w:id="2"/>
    </w:p>
    <w:p w14:paraId="68C22B2B" w14:textId="77777777" w:rsidR="0004566E" w:rsidRDefault="0004566E" w:rsidP="0004566E">
      <w:pPr>
        <w:pStyle w:val="Heading3"/>
      </w:pPr>
      <w:bookmarkStart w:id="3" w:name="_Toc515637108"/>
      <w:commentRangeStart w:id="4"/>
      <w:r>
        <w:t>Report</w:t>
      </w:r>
      <w:bookmarkEnd w:id="3"/>
      <w:commentRangeEnd w:id="4"/>
      <w:r w:rsidR="00CA7208">
        <w:rPr>
          <w:rStyle w:val="CommentReference"/>
          <w:rFonts w:asciiTheme="minorHAnsi" w:eastAsiaTheme="minorEastAsia" w:hAnsiTheme="minorHAnsi" w:cstheme="minorBidi"/>
          <w:b w:val="0"/>
          <w:bCs w:val="0"/>
          <w:color w:val="auto"/>
        </w:rPr>
        <w:commentReference w:id="4"/>
      </w:r>
    </w:p>
    <w:p w14:paraId="7BFF038F" w14:textId="77777777" w:rsidR="0004566E" w:rsidRDefault="00E56FA7" w:rsidP="0004566E">
      <w:r>
        <w:t xml:space="preserve">Two tests were completed, these can be seen on the </w:t>
      </w:r>
      <w:commentRangeStart w:id="6"/>
      <w:r>
        <w:t xml:space="preserve">Launch App UAT </w:t>
      </w:r>
      <w:commentRangeEnd w:id="6"/>
      <w:r>
        <w:rPr>
          <w:rStyle w:val="CommentReference"/>
        </w:rPr>
        <w:commentReference w:id="6"/>
      </w:r>
      <w:r>
        <w:t xml:space="preserve">test script, these tests plus accompanied screen shots show that the application launches as expected </w:t>
      </w:r>
      <w:r w:rsidR="00747F68">
        <w:t xml:space="preserve">starting with display of the splash screen and that it then opens login / register screen. </w:t>
      </w:r>
      <w:commentRangeStart w:id="7"/>
      <w:r w:rsidR="00747F68">
        <w:t>The other test shows that the application buttons for register and login act as expected and open their corresponding screens.</w:t>
      </w:r>
      <w:commentRangeEnd w:id="7"/>
      <w:r w:rsidR="00CA7208">
        <w:rPr>
          <w:rStyle w:val="CommentReference"/>
        </w:rPr>
        <w:commentReference w:id="7"/>
      </w:r>
    </w:p>
    <w:p w14:paraId="01387738" w14:textId="77777777" w:rsidR="0004566E" w:rsidRPr="00151C46" w:rsidRDefault="0004566E" w:rsidP="0004566E">
      <w:pPr>
        <w:pStyle w:val="Heading3"/>
      </w:pPr>
      <w:bookmarkStart w:id="8" w:name="_Toc515637109"/>
      <w:commentRangeStart w:id="9"/>
      <w:r>
        <w:t>Analysis Tracking</w:t>
      </w:r>
      <w:bookmarkEnd w:id="8"/>
      <w:commentRangeEnd w:id="9"/>
      <w:r w:rsidR="00A00AC0">
        <w:rPr>
          <w:rStyle w:val="CommentReference"/>
          <w:rFonts w:asciiTheme="minorHAnsi" w:eastAsiaTheme="minorEastAsia" w:hAnsiTheme="minorHAnsi" w:cstheme="minorBidi"/>
          <w:b w:val="0"/>
          <w:bCs w:val="0"/>
          <w:color w:val="auto"/>
        </w:rPr>
        <w:commentReference w:id="9"/>
      </w:r>
    </w:p>
    <w:p w14:paraId="6E4252F8" w14:textId="77777777" w:rsidR="0004566E" w:rsidRDefault="0004566E" w:rsidP="00747F68">
      <w:pPr>
        <w:pStyle w:val="Heading4"/>
        <w:rPr>
          <w:lang w:val="nl-NL"/>
        </w:rPr>
      </w:pPr>
      <w:commentRangeStart w:id="10"/>
      <w:r w:rsidRPr="00151C46">
        <w:rPr>
          <w:lang w:val="nl-NL"/>
        </w:rPr>
        <w:t xml:space="preserve">Passed test cases percentage </w:t>
      </w:r>
    </w:p>
    <w:p w14:paraId="0175D3B5" w14:textId="77777777" w:rsidR="00747F68" w:rsidRDefault="00747F68" w:rsidP="0004566E">
      <w:pPr>
        <w:rPr>
          <w:lang w:val="nl-NL"/>
        </w:rPr>
      </w:pPr>
      <w:r>
        <w:rPr>
          <w:lang w:val="nl-NL"/>
        </w:rPr>
        <w:t>Number of tests 2</w:t>
      </w:r>
    </w:p>
    <w:p w14:paraId="20477D14" w14:textId="77777777" w:rsidR="00747F68" w:rsidRDefault="00747F68" w:rsidP="0004566E">
      <w:pPr>
        <w:rPr>
          <w:lang w:val="nl-NL"/>
        </w:rPr>
      </w:pPr>
      <w:r>
        <w:rPr>
          <w:lang w:val="nl-NL"/>
        </w:rPr>
        <w:t>Passed tests 2</w:t>
      </w:r>
    </w:p>
    <w:p w14:paraId="71963631" w14:textId="77777777" w:rsidR="00747F68" w:rsidRDefault="00747F68" w:rsidP="0004566E">
      <w:pPr>
        <w:rPr>
          <w:lang w:val="nl-NL"/>
        </w:rPr>
      </w:pPr>
      <w:r>
        <w:rPr>
          <w:lang w:val="nl-NL"/>
        </w:rPr>
        <w:t>Failed tests 0</w:t>
      </w:r>
    </w:p>
    <w:p w14:paraId="2AA9D78C" w14:textId="77777777" w:rsidR="00747F68" w:rsidRDefault="00747F68" w:rsidP="0004566E">
      <w:pPr>
        <w:rPr>
          <w:lang w:val="nl-NL"/>
        </w:rPr>
      </w:pPr>
      <w:r>
        <w:rPr>
          <w:lang w:val="nl-NL"/>
        </w:rPr>
        <w:t>100% passed</w:t>
      </w:r>
    </w:p>
    <w:p w14:paraId="50BEDAB8" w14:textId="77777777" w:rsidR="0004566E" w:rsidRDefault="0004566E" w:rsidP="00747F68">
      <w:pPr>
        <w:pStyle w:val="Heading4"/>
        <w:rPr>
          <w:lang w:val="nl-NL"/>
        </w:rPr>
      </w:pPr>
      <w:r w:rsidRPr="00151C46">
        <w:rPr>
          <w:lang w:val="nl-NL"/>
        </w:rPr>
        <w:t>Failed test cases percentage</w:t>
      </w:r>
    </w:p>
    <w:p w14:paraId="44D99BE9" w14:textId="77777777" w:rsidR="00747F68" w:rsidRPr="00747F68" w:rsidRDefault="00747F68" w:rsidP="00747F68">
      <w:pPr>
        <w:rPr>
          <w:lang w:val="nl-NL"/>
        </w:rPr>
      </w:pPr>
      <w:r w:rsidRPr="00747F68">
        <w:rPr>
          <w:lang w:val="nl-NL"/>
        </w:rPr>
        <w:t>Number of tests 2</w:t>
      </w:r>
    </w:p>
    <w:p w14:paraId="6B3F1607" w14:textId="77777777" w:rsidR="0030151B" w:rsidRPr="00747F68" w:rsidRDefault="0030151B" w:rsidP="0030151B">
      <w:pPr>
        <w:rPr>
          <w:lang w:val="nl-NL"/>
        </w:rPr>
      </w:pPr>
      <w:r w:rsidRPr="00747F68">
        <w:rPr>
          <w:lang w:val="nl-NL"/>
        </w:rPr>
        <w:t>Failed tests 0</w:t>
      </w:r>
    </w:p>
    <w:p w14:paraId="6E3D0952" w14:textId="77777777" w:rsidR="00747F68" w:rsidRPr="00747F68" w:rsidRDefault="00747F68" w:rsidP="00747F68">
      <w:pPr>
        <w:rPr>
          <w:lang w:val="nl-NL"/>
        </w:rPr>
      </w:pPr>
      <w:r w:rsidRPr="00747F68">
        <w:rPr>
          <w:lang w:val="nl-NL"/>
        </w:rPr>
        <w:t>Passed tests 2</w:t>
      </w:r>
    </w:p>
    <w:p w14:paraId="369B7584" w14:textId="77777777" w:rsidR="00747F68" w:rsidRPr="00747F68" w:rsidRDefault="0030151B" w:rsidP="00747F68">
      <w:pPr>
        <w:rPr>
          <w:lang w:val="nl-NL"/>
        </w:rPr>
      </w:pPr>
      <w:r>
        <w:rPr>
          <w:lang w:val="nl-NL"/>
        </w:rPr>
        <w:t>0% failed</w:t>
      </w:r>
      <w:commentRangeEnd w:id="10"/>
      <w:r w:rsidR="007A6771">
        <w:rPr>
          <w:rStyle w:val="CommentReference"/>
        </w:rPr>
        <w:commentReference w:id="10"/>
      </w:r>
    </w:p>
    <w:p w14:paraId="04F823FF" w14:textId="77777777" w:rsidR="0004566E" w:rsidRDefault="0004566E" w:rsidP="00747F68">
      <w:pPr>
        <w:pStyle w:val="Heading4"/>
        <w:rPr>
          <w:lang w:val="nl-NL"/>
        </w:rPr>
      </w:pPr>
      <w:commentRangeStart w:id="11"/>
      <w:r w:rsidRPr="00151C46">
        <w:rPr>
          <w:lang w:val="nl-NL"/>
        </w:rPr>
        <w:t>Fixed Defects percentage</w:t>
      </w:r>
      <w:commentRangeEnd w:id="11"/>
      <w:r w:rsidR="00CA7208">
        <w:rPr>
          <w:rStyle w:val="CommentReference"/>
          <w:rFonts w:asciiTheme="minorHAnsi" w:eastAsiaTheme="minorEastAsia" w:hAnsiTheme="minorHAnsi" w:cstheme="minorBidi"/>
          <w:b w:val="0"/>
          <w:bCs w:val="0"/>
          <w:i w:val="0"/>
          <w:iCs w:val="0"/>
          <w:color w:val="auto"/>
        </w:rPr>
        <w:commentReference w:id="11"/>
      </w:r>
    </w:p>
    <w:p w14:paraId="3E899559" w14:textId="77777777" w:rsidR="0030151B" w:rsidRPr="0030151B" w:rsidRDefault="0030151B" w:rsidP="0030151B">
      <w:pPr>
        <w:rPr>
          <w:lang w:val="nl-NL"/>
        </w:rPr>
      </w:pPr>
      <w:r>
        <w:rPr>
          <w:lang w:val="nl-NL"/>
        </w:rPr>
        <w:t>No defects found</w:t>
      </w:r>
    </w:p>
    <w:p w14:paraId="3F335B83" w14:textId="77777777" w:rsidR="0004566E" w:rsidRDefault="0004566E" w:rsidP="00747F68">
      <w:pPr>
        <w:pStyle w:val="Heading4"/>
        <w:rPr>
          <w:lang w:val="nl-NL"/>
        </w:rPr>
      </w:pPr>
      <w:commentRangeStart w:id="12"/>
      <w:r w:rsidRPr="00151C46">
        <w:rPr>
          <w:lang w:val="nl-NL"/>
        </w:rPr>
        <w:t>Average time to repair defects</w:t>
      </w:r>
      <w:commentRangeEnd w:id="12"/>
      <w:r w:rsidR="007A6771">
        <w:rPr>
          <w:rStyle w:val="CommentReference"/>
          <w:rFonts w:asciiTheme="minorHAnsi" w:eastAsiaTheme="minorEastAsia" w:hAnsiTheme="minorHAnsi" w:cstheme="minorBidi"/>
          <w:b w:val="0"/>
          <w:bCs w:val="0"/>
          <w:i w:val="0"/>
          <w:iCs w:val="0"/>
          <w:color w:val="auto"/>
        </w:rPr>
        <w:commentReference w:id="12"/>
      </w:r>
    </w:p>
    <w:p w14:paraId="304A84CF" w14:textId="77777777" w:rsidR="0030151B" w:rsidRPr="0030151B" w:rsidRDefault="0030151B" w:rsidP="0030151B">
      <w:pPr>
        <w:rPr>
          <w:lang w:val="nl-NL"/>
        </w:rPr>
      </w:pPr>
      <w:r w:rsidRPr="0030151B">
        <w:rPr>
          <w:lang w:val="nl-NL"/>
        </w:rPr>
        <w:t>No defects found</w:t>
      </w:r>
    </w:p>
    <w:p w14:paraId="35D5D955" w14:textId="77777777" w:rsidR="0004566E" w:rsidRPr="00151C46" w:rsidRDefault="0004566E" w:rsidP="00747F68">
      <w:pPr>
        <w:pStyle w:val="Heading4"/>
        <w:rPr>
          <w:lang w:val="nl-NL"/>
        </w:rPr>
      </w:pPr>
      <w:commentRangeStart w:id="13"/>
      <w:r w:rsidRPr="00151C46">
        <w:rPr>
          <w:lang w:val="nl-NL"/>
        </w:rPr>
        <w:t>First run fail rate</w:t>
      </w:r>
      <w:commentRangeEnd w:id="13"/>
      <w:r w:rsidR="007A6771">
        <w:rPr>
          <w:rStyle w:val="CommentReference"/>
          <w:rFonts w:asciiTheme="minorHAnsi" w:eastAsiaTheme="minorEastAsia" w:hAnsiTheme="minorHAnsi" w:cstheme="minorBidi"/>
          <w:b w:val="0"/>
          <w:bCs w:val="0"/>
          <w:i w:val="0"/>
          <w:iCs w:val="0"/>
          <w:color w:val="auto"/>
        </w:rPr>
        <w:commentReference w:id="13"/>
      </w:r>
    </w:p>
    <w:p w14:paraId="67FF6D70" w14:textId="77777777" w:rsidR="0004566E" w:rsidRPr="00151C46" w:rsidRDefault="0030151B" w:rsidP="0004566E">
      <w:r>
        <w:t>No fails 0/2</w:t>
      </w:r>
    </w:p>
    <w:p w14:paraId="4D16608A" w14:textId="77777777" w:rsidR="0004566E" w:rsidRPr="00151C46" w:rsidRDefault="0004566E" w:rsidP="0004566E">
      <w:pPr>
        <w:pStyle w:val="Heading3"/>
      </w:pPr>
      <w:bookmarkStart w:id="14" w:name="_Toc515637110"/>
      <w:r>
        <w:t>Analysis Effort</w:t>
      </w:r>
      <w:bookmarkEnd w:id="14"/>
    </w:p>
    <w:p w14:paraId="6E827BD3" w14:textId="77777777" w:rsidR="0004566E" w:rsidRDefault="0004566E" w:rsidP="0030151B">
      <w:pPr>
        <w:pStyle w:val="Heading4"/>
      </w:pPr>
      <w:r>
        <w:t>Number of tests run during time period</w:t>
      </w:r>
    </w:p>
    <w:p w14:paraId="1ED54ADC" w14:textId="77777777" w:rsidR="0030151B" w:rsidRPr="0030151B" w:rsidRDefault="0030151B" w:rsidP="0030151B">
      <w:r>
        <w:t>100%</w:t>
      </w:r>
    </w:p>
    <w:p w14:paraId="77A5A17A" w14:textId="77777777" w:rsidR="0030151B" w:rsidRPr="0030151B" w:rsidRDefault="0030151B" w:rsidP="0030151B"/>
    <w:p w14:paraId="2830B112" w14:textId="77777777" w:rsidR="0004566E" w:rsidRDefault="0004566E" w:rsidP="0030151B">
      <w:pPr>
        <w:pStyle w:val="Heading4"/>
      </w:pPr>
      <w:commentRangeStart w:id="15"/>
      <w:r>
        <w:t>Executed percentage of tests run</w:t>
      </w:r>
      <w:commentRangeEnd w:id="15"/>
      <w:r w:rsidR="007A6771">
        <w:rPr>
          <w:rStyle w:val="CommentReference"/>
          <w:rFonts w:asciiTheme="minorHAnsi" w:eastAsiaTheme="minorEastAsia" w:hAnsiTheme="minorHAnsi" w:cstheme="minorBidi"/>
          <w:b w:val="0"/>
          <w:bCs w:val="0"/>
          <w:i w:val="0"/>
          <w:iCs w:val="0"/>
          <w:color w:val="auto"/>
        </w:rPr>
        <w:commentReference w:id="15"/>
      </w:r>
    </w:p>
    <w:p w14:paraId="6F05BACE" w14:textId="77777777" w:rsidR="0004566E" w:rsidRPr="0004566E" w:rsidRDefault="0030151B" w:rsidP="0004566E">
      <w:r w:rsidRPr="0030151B">
        <w:t>100</w:t>
      </w:r>
      <w:r>
        <w:t>%</w:t>
      </w:r>
    </w:p>
    <w:p w14:paraId="49DC64AD" w14:textId="77777777" w:rsidR="00952049" w:rsidRDefault="00E618D0" w:rsidP="00E618D0">
      <w:pPr>
        <w:pStyle w:val="Heading2"/>
      </w:pPr>
      <w:bookmarkStart w:id="16" w:name="_Toc515637111"/>
      <w:r>
        <w:t>Register</w:t>
      </w:r>
      <w:bookmarkEnd w:id="16"/>
    </w:p>
    <w:p w14:paraId="270F13CC" w14:textId="77777777" w:rsidR="00151C46" w:rsidRPr="00151C46" w:rsidRDefault="00151C46" w:rsidP="00151C46">
      <w:pPr>
        <w:pStyle w:val="Heading3"/>
      </w:pPr>
      <w:bookmarkStart w:id="17" w:name="_Toc515637112"/>
      <w:r>
        <w:t>Report</w:t>
      </w:r>
      <w:bookmarkEnd w:id="17"/>
    </w:p>
    <w:p w14:paraId="08772F83" w14:textId="2982AB1B" w:rsidR="00E618D0" w:rsidRDefault="004C1D10" w:rsidP="00E618D0">
      <w:r>
        <w:t xml:space="preserve">Nine tests were conducted and can be seen in the </w:t>
      </w:r>
      <w:commentRangeStart w:id="18"/>
      <w:r>
        <w:t xml:space="preserve">Register Account UAT </w:t>
      </w:r>
      <w:commentRangeEnd w:id="18"/>
      <w:r>
        <w:rPr>
          <w:rStyle w:val="CommentReference"/>
        </w:rPr>
        <w:commentReference w:id="18"/>
      </w:r>
      <w:r>
        <w:t xml:space="preserve">test scripts, </w:t>
      </w:r>
      <w:r w:rsidR="00574619">
        <w:t>with seven running as expected and two failing on first run but passing after implementation was redone.</w:t>
      </w:r>
      <w:r w:rsidR="00AD5F00">
        <w:t xml:space="preserve"> Tests checked that fields were editable, error messages occurred with incorrect </w:t>
      </w:r>
      <w:r w:rsidR="000002C9">
        <w:t>input that</w:t>
      </w:r>
      <w:r w:rsidR="00AD5F00">
        <w:t xml:space="preserve"> users can register or skip registration.</w:t>
      </w:r>
    </w:p>
    <w:p w14:paraId="5F66631E" w14:textId="77777777" w:rsidR="00151C46" w:rsidRPr="00151C46" w:rsidRDefault="00E618D0" w:rsidP="00151C46">
      <w:pPr>
        <w:pStyle w:val="Heading3"/>
      </w:pPr>
      <w:bookmarkStart w:id="19" w:name="_Toc515637113"/>
      <w:r>
        <w:t>Analysis</w:t>
      </w:r>
      <w:r w:rsidR="00151C46">
        <w:t xml:space="preserve"> Tracking</w:t>
      </w:r>
      <w:bookmarkEnd w:id="19"/>
    </w:p>
    <w:p w14:paraId="75F56E61" w14:textId="77777777" w:rsidR="00151C46" w:rsidRDefault="00151C46" w:rsidP="00574619">
      <w:pPr>
        <w:pStyle w:val="Heading4"/>
        <w:rPr>
          <w:lang w:val="nl-NL"/>
        </w:rPr>
      </w:pPr>
      <w:r w:rsidRPr="00151C46">
        <w:rPr>
          <w:lang w:val="nl-NL"/>
        </w:rPr>
        <w:t xml:space="preserve">Passed test cases percentage </w:t>
      </w:r>
    </w:p>
    <w:p w14:paraId="71414326" w14:textId="2B7C9227" w:rsidR="00574619" w:rsidRPr="00574619" w:rsidRDefault="00574619" w:rsidP="00574619">
      <w:pPr>
        <w:rPr>
          <w:lang w:val="nl-NL"/>
        </w:rPr>
      </w:pPr>
      <w:r>
        <w:rPr>
          <w:lang w:val="nl-NL"/>
        </w:rPr>
        <w:t>Number of tests 9</w:t>
      </w:r>
    </w:p>
    <w:p w14:paraId="6FB9F9B8" w14:textId="65736D00" w:rsidR="00574619" w:rsidRPr="00574619" w:rsidRDefault="00574619" w:rsidP="00574619">
      <w:pPr>
        <w:rPr>
          <w:lang w:val="nl-NL"/>
        </w:rPr>
      </w:pPr>
      <w:r>
        <w:rPr>
          <w:lang w:val="nl-NL"/>
        </w:rPr>
        <w:t>Passed tests 7 first run, 9 second run</w:t>
      </w:r>
    </w:p>
    <w:p w14:paraId="625CF13E" w14:textId="77777777" w:rsidR="00574619" w:rsidRDefault="00574619" w:rsidP="00574619">
      <w:pPr>
        <w:rPr>
          <w:lang w:val="nl-NL"/>
        </w:rPr>
      </w:pPr>
      <w:r>
        <w:rPr>
          <w:lang w:val="nl-NL"/>
        </w:rPr>
        <w:t>Failed tests 2 first run, 0 second run</w:t>
      </w:r>
    </w:p>
    <w:p w14:paraId="48AC1781" w14:textId="03328DF9" w:rsidR="00574619" w:rsidRPr="00574619" w:rsidRDefault="00574619" w:rsidP="00574619">
      <w:pPr>
        <w:rPr>
          <w:lang w:val="nl-NL"/>
        </w:rPr>
      </w:pPr>
      <w:r>
        <w:rPr>
          <w:lang w:val="nl-NL"/>
        </w:rPr>
        <w:t xml:space="preserve">77.78 % first run, </w:t>
      </w:r>
      <w:r w:rsidRPr="00574619">
        <w:rPr>
          <w:lang w:val="nl-NL"/>
        </w:rPr>
        <w:t>100% passed</w:t>
      </w:r>
      <w:r>
        <w:rPr>
          <w:lang w:val="nl-NL"/>
        </w:rPr>
        <w:t xml:space="preserve"> second run</w:t>
      </w:r>
    </w:p>
    <w:p w14:paraId="63988270" w14:textId="77777777" w:rsidR="00151C46" w:rsidRDefault="00151C46" w:rsidP="00574619">
      <w:pPr>
        <w:pStyle w:val="Heading4"/>
        <w:rPr>
          <w:lang w:val="nl-NL"/>
        </w:rPr>
      </w:pPr>
      <w:r w:rsidRPr="00151C46">
        <w:rPr>
          <w:lang w:val="nl-NL"/>
        </w:rPr>
        <w:t>Failed test cases percentage</w:t>
      </w:r>
    </w:p>
    <w:p w14:paraId="59E3038D" w14:textId="750C2038" w:rsidR="00AD5F00" w:rsidRPr="00AD5F00" w:rsidRDefault="00AD5F00" w:rsidP="00AD5F00">
      <w:pPr>
        <w:rPr>
          <w:lang w:val="nl-NL"/>
        </w:rPr>
      </w:pPr>
      <w:r>
        <w:rPr>
          <w:lang w:val="nl-NL"/>
        </w:rPr>
        <w:t>22%</w:t>
      </w:r>
    </w:p>
    <w:p w14:paraId="6CD0DE9F" w14:textId="77777777" w:rsidR="00151C46" w:rsidRDefault="00151C46" w:rsidP="00574619">
      <w:pPr>
        <w:pStyle w:val="Heading4"/>
        <w:rPr>
          <w:lang w:val="nl-NL"/>
        </w:rPr>
      </w:pPr>
      <w:r w:rsidRPr="00151C46">
        <w:rPr>
          <w:lang w:val="nl-NL"/>
        </w:rPr>
        <w:t>Fixed Defects percentage</w:t>
      </w:r>
    </w:p>
    <w:p w14:paraId="6D3D090A" w14:textId="5990B8D8" w:rsidR="00AD5F00" w:rsidRPr="00AD5F00" w:rsidRDefault="00AD5F00" w:rsidP="00AD5F00">
      <w:pPr>
        <w:rPr>
          <w:lang w:val="nl-NL"/>
        </w:rPr>
      </w:pPr>
      <w:r>
        <w:rPr>
          <w:lang w:val="nl-NL"/>
        </w:rPr>
        <w:t>100%</w:t>
      </w:r>
    </w:p>
    <w:p w14:paraId="23F97519" w14:textId="77777777" w:rsidR="00151C46" w:rsidRDefault="00151C46" w:rsidP="00574619">
      <w:pPr>
        <w:pStyle w:val="Heading4"/>
        <w:rPr>
          <w:lang w:val="nl-NL"/>
        </w:rPr>
      </w:pPr>
      <w:r w:rsidRPr="00151C46">
        <w:rPr>
          <w:lang w:val="nl-NL"/>
        </w:rPr>
        <w:t>Average time to repair defects</w:t>
      </w:r>
    </w:p>
    <w:p w14:paraId="20102C2F" w14:textId="7F1A5D75" w:rsidR="00AD5F00" w:rsidRPr="00AD5F00" w:rsidRDefault="00AD5F00" w:rsidP="00AD5F00">
      <w:pPr>
        <w:rPr>
          <w:lang w:val="nl-NL"/>
        </w:rPr>
      </w:pPr>
      <w:r>
        <w:rPr>
          <w:lang w:val="nl-NL"/>
        </w:rPr>
        <w:t>2 hrs</w:t>
      </w:r>
    </w:p>
    <w:p w14:paraId="340DF2F6" w14:textId="77777777" w:rsidR="00151C46" w:rsidRPr="00151C46" w:rsidRDefault="00151C46" w:rsidP="00574619">
      <w:pPr>
        <w:pStyle w:val="Heading4"/>
        <w:rPr>
          <w:lang w:val="nl-NL"/>
        </w:rPr>
      </w:pPr>
      <w:r w:rsidRPr="00151C46">
        <w:rPr>
          <w:lang w:val="nl-NL"/>
        </w:rPr>
        <w:t>First run fail rate</w:t>
      </w:r>
    </w:p>
    <w:p w14:paraId="162E87A9" w14:textId="13BCECE8" w:rsidR="00151C46" w:rsidRPr="00151C46" w:rsidRDefault="00574619" w:rsidP="00151C46">
      <w:r>
        <w:t xml:space="preserve">22% </w:t>
      </w:r>
      <w:r w:rsidR="000002C9">
        <w:t>or 2</w:t>
      </w:r>
      <w:r>
        <w:t>/9</w:t>
      </w:r>
    </w:p>
    <w:p w14:paraId="12170C07" w14:textId="77777777" w:rsidR="00151C46" w:rsidRPr="00151C46" w:rsidRDefault="00151C46" w:rsidP="00151C46">
      <w:pPr>
        <w:pStyle w:val="Heading3"/>
      </w:pPr>
      <w:bookmarkStart w:id="20" w:name="_Toc515637114"/>
      <w:r>
        <w:t>Analysis Effort</w:t>
      </w:r>
      <w:bookmarkEnd w:id="20"/>
    </w:p>
    <w:p w14:paraId="193533C6" w14:textId="77777777" w:rsidR="00151C46" w:rsidRDefault="00151C46" w:rsidP="00151C46">
      <w:r>
        <w:t>Number of tests run during time period</w:t>
      </w:r>
    </w:p>
    <w:p w14:paraId="46F252BC" w14:textId="595CCC2A" w:rsidR="00AD5F00" w:rsidRDefault="00AD5F00" w:rsidP="00151C46">
      <w:r>
        <w:t>11</w:t>
      </w:r>
    </w:p>
    <w:p w14:paraId="290FF47E" w14:textId="77777777" w:rsidR="00E86554" w:rsidRDefault="00151C46" w:rsidP="00151C46">
      <w:r>
        <w:t>Executed percentage of tests run</w:t>
      </w:r>
    </w:p>
    <w:p w14:paraId="5811473D" w14:textId="29E6E327" w:rsidR="00AD5F00" w:rsidRDefault="00AD5F00" w:rsidP="00151C46">
      <w:r>
        <w:t>100%</w:t>
      </w:r>
    </w:p>
    <w:p w14:paraId="64235D23" w14:textId="77777777" w:rsidR="00151C46" w:rsidRDefault="00151C46" w:rsidP="00151C46">
      <w:pPr>
        <w:pStyle w:val="Heading2"/>
      </w:pPr>
      <w:bookmarkStart w:id="21" w:name="_Toc515637115"/>
      <w:r>
        <w:t>Login</w:t>
      </w:r>
      <w:bookmarkEnd w:id="21"/>
    </w:p>
    <w:p w14:paraId="3BB8FFFA" w14:textId="77777777" w:rsidR="00151C46" w:rsidRDefault="00151C46" w:rsidP="00151C46">
      <w:pPr>
        <w:pStyle w:val="Heading3"/>
      </w:pPr>
      <w:bookmarkStart w:id="22" w:name="_Toc515637116"/>
      <w:r>
        <w:t>Report</w:t>
      </w:r>
      <w:bookmarkEnd w:id="22"/>
    </w:p>
    <w:p w14:paraId="4340E1C0" w14:textId="6C50CAEF" w:rsidR="00151C46" w:rsidRDefault="00FC1868" w:rsidP="00151C46">
      <w:r>
        <w:t>Seven</w:t>
      </w:r>
      <w:r w:rsidR="00AD5F00" w:rsidRPr="00AD5F00">
        <w:t xml:space="preserve"> tests were conducted and can be seen in the </w:t>
      </w:r>
      <w:r>
        <w:t>Login</w:t>
      </w:r>
      <w:r w:rsidR="00AD5F00" w:rsidRPr="00AD5F00">
        <w:t xml:space="preserve"> UAT test scripts,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p>
    <w:p w14:paraId="2B216AFA" w14:textId="77777777" w:rsidR="00151C46" w:rsidRDefault="00151C46" w:rsidP="00151C46">
      <w:pPr>
        <w:pStyle w:val="Heading3"/>
      </w:pPr>
      <w:bookmarkStart w:id="23" w:name="_Toc515637117"/>
      <w:r>
        <w:lastRenderedPageBreak/>
        <w:t>Analysis Tracking</w:t>
      </w:r>
      <w:bookmarkEnd w:id="23"/>
    </w:p>
    <w:p w14:paraId="3C11C5B3" w14:textId="77777777" w:rsidR="00151C46" w:rsidRDefault="00151C46" w:rsidP="00FC1868">
      <w:pPr>
        <w:pStyle w:val="Heading4"/>
      </w:pPr>
      <w:r>
        <w:t xml:space="preserve">Passed test cases percentage </w:t>
      </w:r>
    </w:p>
    <w:p w14:paraId="025F9F43" w14:textId="136004F2" w:rsidR="00FC1868" w:rsidRDefault="00FC1868" w:rsidP="00FC1868">
      <w:r>
        <w:t>Number of tests 7</w:t>
      </w:r>
    </w:p>
    <w:p w14:paraId="296D8011" w14:textId="4CD63164" w:rsidR="00FC1868" w:rsidRDefault="00FC1868" w:rsidP="00FC1868">
      <w:r>
        <w:t>Passed tests 6 first run, 7 second run</w:t>
      </w:r>
    </w:p>
    <w:p w14:paraId="68D6E4E4" w14:textId="1E83954F" w:rsidR="00FC1868" w:rsidRDefault="00FC1868" w:rsidP="00FC1868">
      <w:r>
        <w:t>Failed tests 1, first run, 0 second run</w:t>
      </w:r>
    </w:p>
    <w:p w14:paraId="72863439" w14:textId="439C570E" w:rsidR="00FC1868" w:rsidRDefault="00FC1868" w:rsidP="00151C46">
      <w:r>
        <w:t>85.71 % first run, 100% passed second run</w:t>
      </w:r>
    </w:p>
    <w:p w14:paraId="10DA2571" w14:textId="77777777" w:rsidR="00151C46" w:rsidRDefault="00151C46" w:rsidP="00FC1868">
      <w:pPr>
        <w:pStyle w:val="Heading4"/>
      </w:pPr>
      <w:r>
        <w:t>Failed test cases percentage</w:t>
      </w:r>
    </w:p>
    <w:p w14:paraId="54E3F8A3" w14:textId="03FCAEED" w:rsidR="00FC1868" w:rsidRPr="00FC1868" w:rsidRDefault="00FC1868" w:rsidP="00FC1868">
      <w:r>
        <w:t>14.29%</w:t>
      </w:r>
    </w:p>
    <w:p w14:paraId="1BDB297C" w14:textId="77777777" w:rsidR="00151C46" w:rsidRDefault="00151C46" w:rsidP="00FC1868">
      <w:pPr>
        <w:pStyle w:val="Heading4"/>
      </w:pPr>
      <w:r>
        <w:t>Fixed Defects percentage</w:t>
      </w:r>
    </w:p>
    <w:p w14:paraId="65AA64A5" w14:textId="00FF424F" w:rsidR="00FC1868" w:rsidRDefault="00FC1868" w:rsidP="00151C46">
      <w:r>
        <w:t>100%</w:t>
      </w:r>
    </w:p>
    <w:p w14:paraId="41D32DD3" w14:textId="77777777" w:rsidR="00151C46" w:rsidRDefault="00151C46" w:rsidP="00FC1868">
      <w:pPr>
        <w:pStyle w:val="Heading4"/>
      </w:pPr>
      <w:r>
        <w:t>Average time to repair defects</w:t>
      </w:r>
    </w:p>
    <w:p w14:paraId="45791E6A" w14:textId="1166455F" w:rsidR="00FC1868" w:rsidRPr="00FC1868" w:rsidRDefault="00FC1868" w:rsidP="00FC1868">
      <w:r>
        <w:t>1 hr</w:t>
      </w:r>
    </w:p>
    <w:p w14:paraId="5D91BED5" w14:textId="77777777" w:rsidR="00151C46" w:rsidRDefault="00151C46" w:rsidP="00FC1868">
      <w:pPr>
        <w:pStyle w:val="Heading4"/>
      </w:pPr>
      <w:r>
        <w:t>First run fail rate</w:t>
      </w:r>
    </w:p>
    <w:p w14:paraId="1B7FF899" w14:textId="227D9FA8" w:rsidR="00FC1868" w:rsidRPr="00FC1868" w:rsidRDefault="00FC1868" w:rsidP="00FC1868">
      <w:r>
        <w:t>14.29% or 1/7</w:t>
      </w:r>
    </w:p>
    <w:p w14:paraId="3B52E0A6" w14:textId="77777777" w:rsidR="00151C46" w:rsidRPr="00151C46" w:rsidRDefault="00151C46" w:rsidP="00151C46">
      <w:pPr>
        <w:pStyle w:val="Heading3"/>
      </w:pPr>
      <w:bookmarkStart w:id="24" w:name="_Toc515637118"/>
      <w:r w:rsidRPr="00151C46">
        <w:t>Analysis Effort</w:t>
      </w:r>
      <w:bookmarkEnd w:id="24"/>
    </w:p>
    <w:p w14:paraId="75811007" w14:textId="77777777" w:rsidR="00151C46" w:rsidRDefault="00151C46" w:rsidP="00FC1868">
      <w:pPr>
        <w:pStyle w:val="Heading4"/>
      </w:pPr>
      <w:r>
        <w:t>Number of tests run during time period</w:t>
      </w:r>
    </w:p>
    <w:p w14:paraId="78E03F88" w14:textId="4DF2437C" w:rsidR="00FC1868" w:rsidRPr="00FC1868" w:rsidRDefault="00FC1868" w:rsidP="00FC1868">
      <w:r>
        <w:t>8</w:t>
      </w:r>
    </w:p>
    <w:p w14:paraId="7350C092" w14:textId="77777777" w:rsidR="00151C46" w:rsidRDefault="00151C46" w:rsidP="00FC1868">
      <w:pPr>
        <w:pStyle w:val="Heading4"/>
      </w:pPr>
      <w:r>
        <w:t>Executed percentage of tests run</w:t>
      </w:r>
    </w:p>
    <w:p w14:paraId="6213C848" w14:textId="2BF76300" w:rsidR="00FC1868" w:rsidRPr="00FC1868" w:rsidRDefault="00FC1868" w:rsidP="00FC1868">
      <w:r>
        <w:t>100%</w:t>
      </w:r>
    </w:p>
    <w:p w14:paraId="7BF88DC2" w14:textId="77777777" w:rsidR="00151C46" w:rsidRPr="00151C46" w:rsidRDefault="00151C46" w:rsidP="00151C46">
      <w:pPr>
        <w:pStyle w:val="Heading2"/>
      </w:pPr>
      <w:bookmarkStart w:id="25" w:name="_Toc515637119"/>
      <w:r>
        <w:t>Play Game</w:t>
      </w:r>
      <w:bookmarkEnd w:id="25"/>
    </w:p>
    <w:p w14:paraId="09633AE6" w14:textId="77777777" w:rsidR="00151C46" w:rsidRDefault="00151C46" w:rsidP="00151C46">
      <w:pPr>
        <w:pStyle w:val="Heading3"/>
        <w:numPr>
          <w:ilvl w:val="2"/>
          <w:numId w:val="12"/>
        </w:numPr>
      </w:pPr>
      <w:bookmarkStart w:id="26" w:name="_Toc515637120"/>
      <w:r>
        <w:t>Report</w:t>
      </w:r>
      <w:bookmarkEnd w:id="26"/>
    </w:p>
    <w:p w14:paraId="3ED740ED" w14:textId="0F8C7A24" w:rsidR="00151C46" w:rsidRDefault="00FC1868" w:rsidP="00151C46">
      <w:r w:rsidRPr="00FC1868">
        <w:t>S</w:t>
      </w:r>
      <w:r w:rsidR="00225131">
        <w:t>ix</w:t>
      </w:r>
      <w:r w:rsidRPr="00FC1868">
        <w:t xml:space="preserve"> tests were conducted and can be seen in the </w:t>
      </w:r>
      <w:r>
        <w:t>Play Game</w:t>
      </w:r>
      <w:r w:rsidRPr="00FC1868">
        <w:t xml:space="preserve"> UAT test scripts, with six running as expected. Tests checked that </w:t>
      </w:r>
      <w:r w:rsidR="00225131">
        <w:t>users can play a game by answering questions, that a round ended when time ran out, correct answers turned green and added 10 to users score also that wrong answers turned red and subtracted 5 points from the users score and that there score added and subtracted correctly</w:t>
      </w:r>
      <w:r w:rsidRPr="00FC1868">
        <w:t>.</w:t>
      </w:r>
    </w:p>
    <w:p w14:paraId="62E2A6DA" w14:textId="77777777" w:rsidR="00151C46" w:rsidRDefault="00151C46" w:rsidP="00151C46">
      <w:pPr>
        <w:pStyle w:val="Heading3"/>
        <w:numPr>
          <w:ilvl w:val="2"/>
          <w:numId w:val="1"/>
        </w:numPr>
      </w:pPr>
      <w:bookmarkStart w:id="27" w:name="_Toc515637121"/>
      <w:r>
        <w:t>Analysis Tracking</w:t>
      </w:r>
      <w:bookmarkEnd w:id="27"/>
    </w:p>
    <w:p w14:paraId="08EC782D" w14:textId="77777777" w:rsidR="00225131" w:rsidRDefault="00151C46" w:rsidP="00225131">
      <w:pPr>
        <w:pStyle w:val="Heading4"/>
      </w:pPr>
      <w:r>
        <w:t>Passed test cases percentage</w:t>
      </w:r>
    </w:p>
    <w:p w14:paraId="665764CE" w14:textId="02638867" w:rsidR="00225131" w:rsidRDefault="00225131" w:rsidP="00225131">
      <w:r>
        <w:t>Number of tests 6</w:t>
      </w:r>
    </w:p>
    <w:p w14:paraId="41C32D1E" w14:textId="38BE786D" w:rsidR="00225131" w:rsidRDefault="00225131" w:rsidP="00225131">
      <w:r>
        <w:t>Passed tests 6</w:t>
      </w:r>
    </w:p>
    <w:p w14:paraId="77A6C285" w14:textId="77777777" w:rsidR="00225131" w:rsidRDefault="00225131" w:rsidP="00225131">
      <w:r>
        <w:t>Failed tests 0</w:t>
      </w:r>
    </w:p>
    <w:p w14:paraId="2C27E279" w14:textId="5381545D" w:rsidR="00151C46" w:rsidRDefault="00225131" w:rsidP="00225131">
      <w:r>
        <w:t>100% passed</w:t>
      </w:r>
    </w:p>
    <w:p w14:paraId="1127F74E" w14:textId="77777777" w:rsidR="00151C46" w:rsidRDefault="00151C46" w:rsidP="00225131">
      <w:pPr>
        <w:pStyle w:val="Heading4"/>
      </w:pPr>
      <w:r>
        <w:t>Failed test cases percentage</w:t>
      </w:r>
    </w:p>
    <w:p w14:paraId="7E1EC509" w14:textId="7D79E97F" w:rsidR="00225131" w:rsidRPr="00225131" w:rsidRDefault="00225131" w:rsidP="00225131">
      <w:r>
        <w:t>0%</w:t>
      </w:r>
    </w:p>
    <w:p w14:paraId="4547196B" w14:textId="77777777" w:rsidR="00151C46" w:rsidRDefault="00151C46" w:rsidP="00225131">
      <w:pPr>
        <w:pStyle w:val="Heading4"/>
      </w:pPr>
      <w:r>
        <w:lastRenderedPageBreak/>
        <w:t>Fixed Defects percentage</w:t>
      </w:r>
    </w:p>
    <w:p w14:paraId="766E7E49" w14:textId="07EFB2E7" w:rsidR="00225131" w:rsidRPr="00225131" w:rsidRDefault="00225131" w:rsidP="00225131">
      <w:r>
        <w:t>No defects found</w:t>
      </w:r>
    </w:p>
    <w:p w14:paraId="53A6EC8C" w14:textId="77777777" w:rsidR="00151C46" w:rsidRDefault="00151C46" w:rsidP="00225131">
      <w:pPr>
        <w:pStyle w:val="Heading4"/>
      </w:pPr>
      <w:r>
        <w:t>Average time to repair defects</w:t>
      </w:r>
    </w:p>
    <w:p w14:paraId="11AF0F7A" w14:textId="03F180B5" w:rsidR="00225131" w:rsidRPr="00225131" w:rsidRDefault="00225131" w:rsidP="00225131">
      <w:r>
        <w:t>No defects found</w:t>
      </w:r>
    </w:p>
    <w:p w14:paraId="45CD860F" w14:textId="77777777" w:rsidR="00151C46" w:rsidRDefault="00151C46" w:rsidP="00225131">
      <w:pPr>
        <w:pStyle w:val="Heading4"/>
      </w:pPr>
      <w:r>
        <w:t>First run fail rate</w:t>
      </w:r>
    </w:p>
    <w:p w14:paraId="62E35ADF" w14:textId="472202EA" w:rsidR="00225131" w:rsidRPr="00225131" w:rsidRDefault="00225131" w:rsidP="00225131">
      <w:r>
        <w:t>0% or 0/6</w:t>
      </w:r>
    </w:p>
    <w:p w14:paraId="789CC70F" w14:textId="77777777" w:rsidR="00151C46" w:rsidRPr="00151C46" w:rsidRDefault="00151C46" w:rsidP="00151C46">
      <w:pPr>
        <w:pStyle w:val="Heading3"/>
        <w:numPr>
          <w:ilvl w:val="2"/>
          <w:numId w:val="1"/>
        </w:numPr>
      </w:pPr>
      <w:bookmarkStart w:id="28" w:name="_Toc515637122"/>
      <w:r w:rsidRPr="00151C46">
        <w:t>Analysis Effort</w:t>
      </w:r>
      <w:bookmarkEnd w:id="28"/>
    </w:p>
    <w:p w14:paraId="318D93F2" w14:textId="77777777" w:rsidR="00151C46" w:rsidRDefault="00151C46" w:rsidP="00225131">
      <w:pPr>
        <w:pStyle w:val="Heading4"/>
      </w:pPr>
      <w:r>
        <w:t>Number of tests run during time period</w:t>
      </w:r>
    </w:p>
    <w:p w14:paraId="7ED6A60B" w14:textId="1C9CBCCF" w:rsidR="00225131" w:rsidRDefault="00225131" w:rsidP="00151C46">
      <w:r>
        <w:t>6</w:t>
      </w:r>
    </w:p>
    <w:p w14:paraId="1F716A61" w14:textId="77777777" w:rsidR="00E86554" w:rsidRDefault="00151C46" w:rsidP="00225131">
      <w:pPr>
        <w:pStyle w:val="Heading4"/>
      </w:pPr>
      <w:r>
        <w:t>Executed percentage of tests run</w:t>
      </w:r>
    </w:p>
    <w:p w14:paraId="712849A1" w14:textId="319D9B20" w:rsidR="00225131" w:rsidRPr="00225131" w:rsidRDefault="00225131" w:rsidP="00225131">
      <w:r>
        <w:t>100%</w:t>
      </w:r>
    </w:p>
    <w:p w14:paraId="5D0ADF4E" w14:textId="77777777" w:rsidR="00151C46" w:rsidRPr="00151C46" w:rsidRDefault="00151C46" w:rsidP="00151C46">
      <w:pPr>
        <w:pStyle w:val="Heading2"/>
      </w:pPr>
      <w:bookmarkStart w:id="29" w:name="_Toc515637123"/>
      <w:r>
        <w:t>Submit Question</w:t>
      </w:r>
      <w:bookmarkEnd w:id="29"/>
    </w:p>
    <w:p w14:paraId="0525ABE6" w14:textId="77777777" w:rsidR="00151C46" w:rsidRDefault="00151C46" w:rsidP="00151C46">
      <w:pPr>
        <w:pStyle w:val="Heading3"/>
        <w:numPr>
          <w:ilvl w:val="2"/>
          <w:numId w:val="12"/>
        </w:numPr>
      </w:pPr>
      <w:bookmarkStart w:id="30" w:name="_Toc515637124"/>
      <w:r>
        <w:t>Report</w:t>
      </w:r>
      <w:bookmarkEnd w:id="30"/>
    </w:p>
    <w:p w14:paraId="11405400" w14:textId="6FB4AA27" w:rsidR="00151C46" w:rsidRDefault="00DB01AC" w:rsidP="00151C46">
      <w:r>
        <w:t>Three</w:t>
      </w:r>
      <w:r w:rsidRPr="00DB01AC">
        <w:t xml:space="preserve"> tests were conducted and can be seen in the </w:t>
      </w:r>
      <w:r>
        <w:t>Submit question</w:t>
      </w:r>
      <w:r w:rsidRPr="00DB01AC">
        <w:t xml:space="preserve"> UAT test scripts,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31" w:name="_Toc515637125"/>
      <w:r>
        <w:t>Analysis Tracking</w:t>
      </w:r>
      <w:bookmarkEnd w:id="31"/>
    </w:p>
    <w:p w14:paraId="0683989E" w14:textId="77777777" w:rsidR="00151C46" w:rsidRDefault="00151C46" w:rsidP="00DB01AC">
      <w:pPr>
        <w:pStyle w:val="Heading4"/>
      </w:pPr>
      <w:r>
        <w:t xml:space="preserve">Passed test cases percentage </w:t>
      </w:r>
    </w:p>
    <w:p w14:paraId="514B612A" w14:textId="6664DE0B" w:rsidR="00DB01AC" w:rsidRDefault="00DB01AC" w:rsidP="00DB01AC">
      <w:r>
        <w:t>Number of tests 3</w:t>
      </w:r>
    </w:p>
    <w:p w14:paraId="53DB6791" w14:textId="6F15D654" w:rsidR="00DB01AC" w:rsidRDefault="00DB01AC" w:rsidP="00DB01AC">
      <w:r>
        <w:t>Passed tests 3</w:t>
      </w:r>
    </w:p>
    <w:p w14:paraId="23210151" w14:textId="77777777" w:rsidR="00DB01AC" w:rsidRDefault="00DB01AC" w:rsidP="00DB01AC">
      <w:r>
        <w:t>Failed tests 0</w:t>
      </w:r>
    </w:p>
    <w:p w14:paraId="47C4C3A0" w14:textId="443C3985" w:rsidR="00DB01AC" w:rsidRDefault="00DB01AC" w:rsidP="00DB01AC">
      <w:r>
        <w:t>100% passed</w:t>
      </w:r>
    </w:p>
    <w:p w14:paraId="018298E1" w14:textId="77777777" w:rsidR="00151C46" w:rsidRDefault="00151C46" w:rsidP="00DB01AC">
      <w:pPr>
        <w:pStyle w:val="Heading4"/>
      </w:pPr>
      <w:r>
        <w:t>Failed test cases percentage</w:t>
      </w:r>
    </w:p>
    <w:p w14:paraId="33CC4F79" w14:textId="4011B1A5" w:rsidR="00DB01AC" w:rsidRPr="00DB01AC" w:rsidRDefault="00DB01AC" w:rsidP="00DB01AC">
      <w:r>
        <w:t>0%</w:t>
      </w:r>
    </w:p>
    <w:p w14:paraId="0A2F9B0D" w14:textId="77777777" w:rsidR="00151C46" w:rsidRDefault="00151C46" w:rsidP="00DB01AC">
      <w:pPr>
        <w:pStyle w:val="Heading4"/>
      </w:pPr>
      <w:r>
        <w:t>Fixed Defects percentage</w:t>
      </w:r>
    </w:p>
    <w:p w14:paraId="01D8D4DF" w14:textId="766B1EE3" w:rsidR="00DB01AC" w:rsidRPr="00DB01AC" w:rsidRDefault="00DB01AC" w:rsidP="00DB01AC">
      <w:r>
        <w:t>No defects found</w:t>
      </w:r>
    </w:p>
    <w:p w14:paraId="5F5BF4C0" w14:textId="77777777" w:rsidR="00151C46" w:rsidRDefault="00151C46" w:rsidP="00DB01AC">
      <w:pPr>
        <w:pStyle w:val="Heading4"/>
      </w:pPr>
      <w:r>
        <w:t>Average time to repair defects</w:t>
      </w:r>
    </w:p>
    <w:p w14:paraId="068CED4C" w14:textId="1D5AC65D" w:rsidR="00DB01AC" w:rsidRPr="00DB01AC" w:rsidRDefault="00DB01AC" w:rsidP="00DB01AC">
      <w:r>
        <w:t>No defects found</w:t>
      </w:r>
    </w:p>
    <w:p w14:paraId="65C9437A" w14:textId="77777777" w:rsidR="00151C46" w:rsidRDefault="00151C46" w:rsidP="00DB01AC">
      <w:pPr>
        <w:pStyle w:val="Heading4"/>
      </w:pPr>
      <w:r>
        <w:t>First run fail rate</w:t>
      </w:r>
    </w:p>
    <w:p w14:paraId="3E78A1AC" w14:textId="34DF0CB1" w:rsidR="00DB01AC" w:rsidRPr="00DB01AC" w:rsidRDefault="00DB01AC" w:rsidP="00DB01AC">
      <w:r>
        <w:t>0% or 0/3</w:t>
      </w:r>
    </w:p>
    <w:p w14:paraId="752E79AE" w14:textId="77777777" w:rsidR="00151C46" w:rsidRPr="00151C46" w:rsidRDefault="00151C46" w:rsidP="00151C46">
      <w:pPr>
        <w:pStyle w:val="Heading3"/>
        <w:numPr>
          <w:ilvl w:val="2"/>
          <w:numId w:val="1"/>
        </w:numPr>
      </w:pPr>
      <w:bookmarkStart w:id="32" w:name="_Toc515637126"/>
      <w:r w:rsidRPr="00151C46">
        <w:t>Analysis Effort</w:t>
      </w:r>
      <w:bookmarkEnd w:id="32"/>
    </w:p>
    <w:p w14:paraId="12FF0AAA" w14:textId="77777777" w:rsidR="00151C46" w:rsidRDefault="00151C46" w:rsidP="00DB01AC">
      <w:pPr>
        <w:pStyle w:val="Heading4"/>
      </w:pPr>
      <w:r>
        <w:t>Number of tests run during time period</w:t>
      </w:r>
    </w:p>
    <w:p w14:paraId="6BAFC07C" w14:textId="50785360" w:rsidR="00DB01AC" w:rsidRPr="00DB01AC" w:rsidRDefault="00DB01AC" w:rsidP="00DB01AC">
      <w:r>
        <w:t>3</w:t>
      </w:r>
    </w:p>
    <w:p w14:paraId="5D48D860" w14:textId="77777777" w:rsidR="00151C46" w:rsidRDefault="00151C46" w:rsidP="00DB01AC">
      <w:pPr>
        <w:pStyle w:val="Heading4"/>
      </w:pPr>
      <w:r>
        <w:lastRenderedPageBreak/>
        <w:t>Executed percentage of tests run</w:t>
      </w:r>
    </w:p>
    <w:p w14:paraId="33236D4E" w14:textId="6825E733" w:rsidR="00DB01AC" w:rsidRPr="00DB01AC" w:rsidRDefault="00DB01AC" w:rsidP="00DB01AC">
      <w:r>
        <w:t>100%</w:t>
      </w:r>
    </w:p>
    <w:p w14:paraId="4EA1B2B1" w14:textId="77777777" w:rsidR="00E86554" w:rsidRDefault="0004566E" w:rsidP="00B90BA7">
      <w:pPr>
        <w:pStyle w:val="Heading2"/>
      </w:pPr>
      <w:bookmarkStart w:id="33" w:name="_Toc515637127"/>
      <w:r>
        <w:t>Check Leader Board</w:t>
      </w:r>
      <w:bookmarkEnd w:id="33"/>
    </w:p>
    <w:p w14:paraId="2C5105A5" w14:textId="77777777" w:rsidR="0004566E" w:rsidRDefault="0004566E" w:rsidP="0004566E">
      <w:pPr>
        <w:pStyle w:val="Heading3"/>
        <w:numPr>
          <w:ilvl w:val="2"/>
          <w:numId w:val="12"/>
        </w:numPr>
      </w:pPr>
      <w:bookmarkStart w:id="34" w:name="_Toc515637128"/>
      <w:r>
        <w:t>Report</w:t>
      </w:r>
      <w:bookmarkEnd w:id="34"/>
    </w:p>
    <w:p w14:paraId="3B526083" w14:textId="636A7C31" w:rsidR="0004566E" w:rsidRDefault="00DB01AC" w:rsidP="0004566E">
      <w:r>
        <w:t xml:space="preserve">One test was run as can be seen by test script and </w:t>
      </w:r>
      <w:r w:rsidR="006D25B8">
        <w:t xml:space="preserve">screenshots seen in Check Leader board UATs. This test ran as expected and showed that the leader board button opened the leader board screen. </w:t>
      </w:r>
    </w:p>
    <w:p w14:paraId="624D45B3" w14:textId="77777777" w:rsidR="0004566E" w:rsidRDefault="0004566E" w:rsidP="0004566E">
      <w:pPr>
        <w:pStyle w:val="Heading3"/>
        <w:numPr>
          <w:ilvl w:val="2"/>
          <w:numId w:val="1"/>
        </w:numPr>
      </w:pPr>
      <w:bookmarkStart w:id="35" w:name="_Toc515637129"/>
      <w:r>
        <w:t>Analysis Tracking</w:t>
      </w:r>
      <w:bookmarkEnd w:id="35"/>
    </w:p>
    <w:p w14:paraId="4977C223" w14:textId="77777777" w:rsidR="0004566E" w:rsidRDefault="0004566E" w:rsidP="00DB01AC">
      <w:pPr>
        <w:pStyle w:val="Heading4"/>
      </w:pPr>
      <w:r>
        <w:t xml:space="preserve">Passed test cases percentage </w:t>
      </w:r>
    </w:p>
    <w:p w14:paraId="50CB7094" w14:textId="3C4EF5D4" w:rsidR="006D25B8" w:rsidRDefault="006D25B8" w:rsidP="006D25B8">
      <w:r>
        <w:t>Number of tests 1</w:t>
      </w:r>
    </w:p>
    <w:p w14:paraId="27AABF19" w14:textId="1247B225" w:rsidR="006D25B8" w:rsidRDefault="006D25B8" w:rsidP="006D25B8">
      <w:r>
        <w:t>Passed tests 1</w:t>
      </w:r>
    </w:p>
    <w:p w14:paraId="5C71FA0C" w14:textId="77777777" w:rsidR="006D25B8" w:rsidRDefault="006D25B8" w:rsidP="006D25B8">
      <w:r>
        <w:t>Failed tests 0</w:t>
      </w:r>
    </w:p>
    <w:p w14:paraId="072B45BC" w14:textId="1B9281A4" w:rsidR="006D25B8" w:rsidRPr="006D25B8" w:rsidRDefault="006D25B8" w:rsidP="006D25B8">
      <w:r>
        <w:t>100% passed</w:t>
      </w:r>
    </w:p>
    <w:p w14:paraId="125F97F4" w14:textId="77777777" w:rsidR="0004566E" w:rsidRDefault="0004566E" w:rsidP="00DB01AC">
      <w:pPr>
        <w:pStyle w:val="Heading4"/>
      </w:pPr>
      <w:r>
        <w:t>Failed test cases percentage</w:t>
      </w:r>
    </w:p>
    <w:p w14:paraId="3C399E6E" w14:textId="097FC8B1" w:rsidR="006D25B8" w:rsidRPr="006D25B8" w:rsidRDefault="006D25B8" w:rsidP="006D25B8">
      <w:r>
        <w:t>0%</w:t>
      </w:r>
    </w:p>
    <w:p w14:paraId="785519F1" w14:textId="77777777" w:rsidR="0004566E" w:rsidRDefault="0004566E" w:rsidP="00DB01AC">
      <w:pPr>
        <w:pStyle w:val="Heading4"/>
      </w:pPr>
      <w:r>
        <w:t>Fixed Defects percentage</w:t>
      </w:r>
    </w:p>
    <w:p w14:paraId="0642E2E7" w14:textId="6C74A1FB" w:rsidR="006D25B8" w:rsidRPr="006D25B8" w:rsidRDefault="006D25B8" w:rsidP="006D25B8">
      <w:r>
        <w:t>No defects found</w:t>
      </w:r>
    </w:p>
    <w:p w14:paraId="73D13C7E" w14:textId="77777777" w:rsidR="0004566E" w:rsidRDefault="0004566E" w:rsidP="00DB01AC">
      <w:pPr>
        <w:pStyle w:val="Heading4"/>
      </w:pPr>
      <w:r>
        <w:t>Average time to repair defects</w:t>
      </w:r>
    </w:p>
    <w:p w14:paraId="51771511" w14:textId="607002D1" w:rsidR="006D25B8" w:rsidRPr="006D25B8" w:rsidRDefault="006D25B8" w:rsidP="006D25B8">
      <w:r>
        <w:t>No defects found</w:t>
      </w:r>
    </w:p>
    <w:p w14:paraId="3D0A970C" w14:textId="77777777" w:rsidR="0004566E" w:rsidRDefault="0004566E" w:rsidP="00DB01AC">
      <w:pPr>
        <w:pStyle w:val="Heading4"/>
      </w:pPr>
      <w:r>
        <w:t>First run fail rate</w:t>
      </w:r>
    </w:p>
    <w:p w14:paraId="4428FD5E" w14:textId="3DED884D" w:rsidR="006D25B8" w:rsidRPr="006D25B8" w:rsidRDefault="006D25B8" w:rsidP="006D25B8">
      <w:r>
        <w:t>0% or 0/1</w:t>
      </w:r>
    </w:p>
    <w:p w14:paraId="5A518924" w14:textId="77777777" w:rsidR="0004566E" w:rsidRPr="00151C46" w:rsidRDefault="0004566E" w:rsidP="0004566E">
      <w:pPr>
        <w:pStyle w:val="Heading3"/>
        <w:numPr>
          <w:ilvl w:val="2"/>
          <w:numId w:val="1"/>
        </w:numPr>
      </w:pPr>
      <w:bookmarkStart w:id="36" w:name="_Toc515637130"/>
      <w:r w:rsidRPr="00151C46">
        <w:t>Analysis Effort</w:t>
      </w:r>
      <w:bookmarkEnd w:id="36"/>
    </w:p>
    <w:p w14:paraId="0507057F" w14:textId="77777777" w:rsidR="0004566E" w:rsidRDefault="0004566E" w:rsidP="00DB01AC">
      <w:pPr>
        <w:pStyle w:val="Heading4"/>
      </w:pPr>
      <w:r>
        <w:t>Number of tests run during time period</w:t>
      </w:r>
    </w:p>
    <w:p w14:paraId="5C92C105" w14:textId="0503CEDC" w:rsidR="006D25B8" w:rsidRPr="006D25B8" w:rsidRDefault="006D25B8" w:rsidP="006D25B8">
      <w:r>
        <w:t>1</w:t>
      </w:r>
    </w:p>
    <w:p w14:paraId="796A7D53" w14:textId="77777777" w:rsidR="0004566E" w:rsidRDefault="0004566E" w:rsidP="00DB01AC">
      <w:pPr>
        <w:pStyle w:val="Heading4"/>
      </w:pPr>
      <w:r>
        <w:t>Executed percentage of tests run</w:t>
      </w:r>
    </w:p>
    <w:p w14:paraId="7E2392ED" w14:textId="35C89977" w:rsidR="006D25B8" w:rsidRPr="006D25B8" w:rsidRDefault="006D25B8" w:rsidP="006D25B8">
      <w:r>
        <w:t>100%</w:t>
      </w:r>
    </w:p>
    <w:p w14:paraId="0556CF18" w14:textId="77777777" w:rsidR="0004566E" w:rsidRDefault="004C1D10" w:rsidP="004C1D10">
      <w:pPr>
        <w:pStyle w:val="Heading1"/>
      </w:pPr>
      <w:r>
        <w:t>Over All</w:t>
      </w:r>
    </w:p>
    <w:p w14:paraId="6E537B98" w14:textId="77777777" w:rsidR="004C1D10" w:rsidRDefault="004C1D10" w:rsidP="006D25B8">
      <w:pPr>
        <w:pStyle w:val="Heading4"/>
      </w:pPr>
      <w:r>
        <w:t xml:space="preserve">Passed test cases percentage </w:t>
      </w:r>
    </w:p>
    <w:p w14:paraId="2D1A4DB8" w14:textId="34BD6D10" w:rsidR="006D25B8" w:rsidRDefault="006D25B8" w:rsidP="006D25B8">
      <w:r>
        <w:t>Number of tests 28</w:t>
      </w:r>
    </w:p>
    <w:p w14:paraId="65244CCE" w14:textId="177F11C9" w:rsidR="006D25B8" w:rsidRDefault="006D25B8" w:rsidP="006D25B8">
      <w:r>
        <w:t>Passed tests 25</w:t>
      </w:r>
    </w:p>
    <w:p w14:paraId="3CA3672F" w14:textId="3563AACF" w:rsidR="006D25B8" w:rsidRDefault="006D25B8" w:rsidP="006D25B8">
      <w:r>
        <w:t>Failed tests 3</w:t>
      </w:r>
    </w:p>
    <w:p w14:paraId="0A8157E9" w14:textId="41D97DF5" w:rsidR="006D25B8" w:rsidRPr="006D25B8" w:rsidRDefault="006D25B8" w:rsidP="006D25B8">
      <w:r>
        <w:t>89.29% passed</w:t>
      </w:r>
    </w:p>
    <w:p w14:paraId="13B9790C" w14:textId="77777777" w:rsidR="004C1D10" w:rsidRDefault="004C1D10" w:rsidP="006D25B8">
      <w:pPr>
        <w:pStyle w:val="Heading4"/>
      </w:pPr>
      <w:r>
        <w:t>Failed test cases percentage</w:t>
      </w:r>
    </w:p>
    <w:p w14:paraId="75C54CB5" w14:textId="617AAF8B" w:rsidR="006D25B8" w:rsidRPr="006D25B8" w:rsidRDefault="006D25B8" w:rsidP="006D25B8">
      <w:r>
        <w:t>10.71%</w:t>
      </w:r>
    </w:p>
    <w:p w14:paraId="4D657A87" w14:textId="77777777" w:rsidR="004C1D10" w:rsidRDefault="004C1D10" w:rsidP="006D25B8">
      <w:pPr>
        <w:pStyle w:val="Heading4"/>
      </w:pPr>
      <w:r>
        <w:lastRenderedPageBreak/>
        <w:t>Fixed Defects percentage</w:t>
      </w:r>
    </w:p>
    <w:p w14:paraId="3AAD4335" w14:textId="23F82EAF" w:rsidR="006D25B8" w:rsidRPr="006D25B8" w:rsidRDefault="006D25B8" w:rsidP="006D25B8">
      <w:r>
        <w:t>100%</w:t>
      </w:r>
    </w:p>
    <w:p w14:paraId="491A7D96" w14:textId="77777777" w:rsidR="004C1D10" w:rsidRDefault="004C1D10" w:rsidP="006D25B8">
      <w:pPr>
        <w:pStyle w:val="Heading4"/>
      </w:pPr>
      <w:r>
        <w:t>Average time to repair defects</w:t>
      </w:r>
    </w:p>
    <w:p w14:paraId="0323AEAB" w14:textId="0AF0875A" w:rsidR="006D25B8" w:rsidRPr="006D25B8" w:rsidRDefault="006D25B8" w:rsidP="006D25B8">
      <w:r>
        <w:t>3hrs</w:t>
      </w:r>
    </w:p>
    <w:p w14:paraId="1850B697" w14:textId="77777777" w:rsidR="004C1D10" w:rsidRDefault="004C1D10" w:rsidP="006D25B8">
      <w:pPr>
        <w:pStyle w:val="Heading4"/>
      </w:pPr>
      <w:r>
        <w:t>First run fail rate</w:t>
      </w:r>
    </w:p>
    <w:p w14:paraId="48854823" w14:textId="0F39737D" w:rsidR="006D25B8" w:rsidRPr="006D25B8" w:rsidRDefault="006D25B8" w:rsidP="006D25B8">
      <w:r>
        <w:t>10.71</w:t>
      </w:r>
      <w:r w:rsidR="00603DA6">
        <w:t>%</w:t>
      </w:r>
    </w:p>
    <w:p w14:paraId="6B798330" w14:textId="77777777" w:rsidR="004C1D10" w:rsidRDefault="004C1D10" w:rsidP="006D25B8">
      <w:pPr>
        <w:pStyle w:val="Heading4"/>
      </w:pPr>
      <w:r>
        <w:t>Number of tests run during time period</w:t>
      </w:r>
    </w:p>
    <w:p w14:paraId="49FCD0D6" w14:textId="2A104EC4" w:rsidR="006D25B8" w:rsidRPr="006D25B8" w:rsidRDefault="006D25B8" w:rsidP="006D25B8">
      <w:r>
        <w:t>31</w:t>
      </w:r>
    </w:p>
    <w:p w14:paraId="43E62416" w14:textId="77777777" w:rsidR="004C1D10" w:rsidRDefault="004C1D10" w:rsidP="006D25B8">
      <w:pPr>
        <w:pStyle w:val="Heading4"/>
      </w:pPr>
      <w:r>
        <w:t>Executed percentage of tests run</w:t>
      </w:r>
    </w:p>
    <w:p w14:paraId="02E48D6B" w14:textId="1512017D" w:rsidR="006D25B8" w:rsidRPr="006D25B8" w:rsidRDefault="006D25B8" w:rsidP="006D25B8">
      <w:r>
        <w:t>100%</w:t>
      </w:r>
    </w:p>
    <w:p w14:paraId="6F033CC0" w14:textId="77777777" w:rsidR="0004566E" w:rsidRDefault="0004566E" w:rsidP="0004566E">
      <w:pPr>
        <w:pStyle w:val="Heading1"/>
      </w:pPr>
      <w:bookmarkStart w:id="37" w:name="_Toc515637131"/>
      <w:r>
        <w:t>Sign Off</w:t>
      </w:r>
      <w:bookmarkEnd w:id="37"/>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r>
              <w:t>Charnes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Collin Mckeahnie</w:t>
            </w:r>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Michelle Vinall</w:t>
            </w:r>
          </w:p>
        </w:tc>
        <w:tc>
          <w:tcPr>
            <w:tcW w:w="1366" w:type="dxa"/>
          </w:tcPr>
          <w:p w14:paraId="41148241"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10"/>
      <w:footerReference w:type="default" r:id="rId11"/>
      <w:pgSz w:w="11906" w:h="16838"/>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cKeahnie, Collin" w:date="2018-06-04T16:30:00Z" w:initials="MC">
    <w:p w14:paraId="7B6EEC35" w14:textId="77777777" w:rsidR="00A00AC0" w:rsidRDefault="00CA7208">
      <w:pPr>
        <w:pStyle w:val="CommentText"/>
      </w:pPr>
      <w:r>
        <w:rPr>
          <w:rStyle w:val="CommentReference"/>
        </w:rPr>
        <w:annotationRef/>
      </w:r>
      <w:r>
        <w:t xml:space="preserve">For each of the tests I feel like this ‘report’ bit is the only part that matters and that it is not detailed enough. From the marking criteria: </w:t>
      </w:r>
      <w:r>
        <w:br/>
      </w:r>
    </w:p>
    <w:p w14:paraId="44439962" w14:textId="24F8E4D1" w:rsidR="00A00AC0" w:rsidRDefault="00CA7208">
      <w:pPr>
        <w:pStyle w:val="CommentText"/>
      </w:pPr>
      <w:r>
        <w:t xml:space="preserve">“a </w:t>
      </w:r>
      <w:r>
        <w:rPr>
          <w:b/>
        </w:rPr>
        <w:t>clear and comprehensive</w:t>
      </w:r>
      <w:r>
        <w:t xml:space="preserve"> report detailing the results of carrying out those UATs is available”</w:t>
      </w:r>
      <w:r>
        <w:br/>
      </w:r>
    </w:p>
    <w:p w14:paraId="13FDA6EF" w14:textId="139E8AE8" w:rsidR="007A6771" w:rsidRDefault="007A6771">
      <w:pPr>
        <w:pStyle w:val="CommentText"/>
      </w:pPr>
      <w:r>
        <w:t>I don’t think this report details the results at all</w:t>
      </w:r>
      <w:r w:rsidR="00A00AC0">
        <w:t xml:space="preserve"> which from reading the marking criteria would mean it is worth a pass or less. </w:t>
      </w:r>
    </w:p>
    <w:p w14:paraId="68971766" w14:textId="1461B84B" w:rsidR="007A6771" w:rsidRDefault="007A6771">
      <w:pPr>
        <w:pStyle w:val="CommentText"/>
      </w:pPr>
    </w:p>
    <w:p w14:paraId="03E7C4D5" w14:textId="6C338A68" w:rsidR="00A00AC0" w:rsidRDefault="00A00AC0">
      <w:pPr>
        <w:pStyle w:val="CommentText"/>
      </w:pPr>
      <w:r>
        <w:t xml:space="preserve">Overall while there appears to be a lot of data here, there is very little detail. If you remove all the Analysis Tracking and Effort parts there is only 330 words reporting on the tests. I strongly feel that he will read this document and rapidly skim the actual tests. </w:t>
      </w:r>
    </w:p>
    <w:p w14:paraId="1051AA20" w14:textId="7E6E9C29" w:rsidR="00A00AC0" w:rsidRPr="00CA7208" w:rsidRDefault="00A00AC0">
      <w:pPr>
        <w:pStyle w:val="CommentText"/>
      </w:pPr>
      <w:r>
        <w:t>I think it needs to clearly address the marking criteria – specifically mention how this test relates to the CCRD, if it is part of the normal flow or exception flow ect</w:t>
      </w:r>
      <w:r w:rsidR="00264384">
        <w:br/>
        <w:t>Possibly it should explain our predicted</w:t>
      </w:r>
      <w:bookmarkStart w:id="5" w:name="_GoBack"/>
      <w:bookmarkEnd w:id="5"/>
      <w:r w:rsidR="00264384">
        <w:t xml:space="preserve"> results and it must explain the actual results, if you’re recording fails what were they? Why did they happen and will they happen again?</w:t>
      </w:r>
    </w:p>
  </w:comment>
  <w:comment w:id="6" w:author="Michelle Vinall" w:date="2018-06-01T17:32:00Z" w:initials="MV">
    <w:p w14:paraId="6C62C67B" w14:textId="77777777" w:rsidR="00AD5F00" w:rsidRDefault="00AD5F00">
      <w:pPr>
        <w:pStyle w:val="CommentText"/>
      </w:pPr>
      <w:r>
        <w:rPr>
          <w:rStyle w:val="CommentReference"/>
        </w:rPr>
        <w:annotationRef/>
      </w:r>
      <w:r>
        <w:t xml:space="preserve">Will add link </w:t>
      </w:r>
    </w:p>
  </w:comment>
  <w:comment w:id="7" w:author="McKeahnie, Collin" w:date="2018-06-04T16:34:00Z" w:initials="MC">
    <w:p w14:paraId="53116C46" w14:textId="55C20DF5" w:rsidR="00CA7208" w:rsidRDefault="00CA7208">
      <w:pPr>
        <w:pStyle w:val="CommentText"/>
      </w:pPr>
      <w:r>
        <w:rPr>
          <w:rStyle w:val="CommentReference"/>
        </w:rPr>
        <w:annotationRef/>
      </w:r>
      <w:r>
        <w:t>This is not necessary in the report for this test.</w:t>
      </w:r>
    </w:p>
  </w:comment>
  <w:comment w:id="9" w:author="McKeahnie, Collin" w:date="2018-06-04T16:51:00Z" w:initials="MC">
    <w:p w14:paraId="5E07EF40" w14:textId="653A65DE" w:rsidR="00A00AC0" w:rsidRDefault="00A00AC0">
      <w:pPr>
        <w:pStyle w:val="CommentText"/>
      </w:pPr>
      <w:r>
        <w:rPr>
          <w:rStyle w:val="CommentReference"/>
        </w:rPr>
        <w:annotationRef/>
      </w:r>
      <w:r>
        <w:t>I don’t think much of this stuff will be read by Jim</w:t>
      </w:r>
    </w:p>
  </w:comment>
  <w:comment w:id="10" w:author="McKeahnie, Collin" w:date="2018-06-04T16:48:00Z" w:initials="MC">
    <w:p w14:paraId="59F7E8D4" w14:textId="7E7A6C68" w:rsidR="007A6771" w:rsidRDefault="007A6771">
      <w:pPr>
        <w:pStyle w:val="CommentText"/>
      </w:pPr>
      <w:r>
        <w:rPr>
          <w:rStyle w:val="CommentReference"/>
        </w:rPr>
        <w:annotationRef/>
      </w:r>
      <w:r>
        <w:t xml:space="preserve">This data is OK but should be displayed as a table </w:t>
      </w:r>
    </w:p>
  </w:comment>
  <w:comment w:id="11" w:author="McKeahnie, Collin" w:date="2018-06-04T16:39:00Z" w:initials="MC">
    <w:p w14:paraId="2DEB7BA1" w14:textId="388C2302" w:rsidR="00CA7208" w:rsidRDefault="00CA7208">
      <w:pPr>
        <w:pStyle w:val="CommentText"/>
      </w:pPr>
      <w:r>
        <w:rPr>
          <w:rStyle w:val="CommentReference"/>
        </w:rPr>
        <w:annotationRef/>
      </w:r>
      <w:r>
        <w:t>Is this needed? Wouldn’t it be assumed defects were fixed?</w:t>
      </w:r>
      <w:r w:rsidR="007A6771">
        <w:t xml:space="preserve"> If you want to keep this in it shouldn’t be a % but a report on what was fix, or why it wasn’t fixed. Imagine you had found 2 defects and here it said 50% that really creates more questions than it answers. </w:t>
      </w:r>
    </w:p>
  </w:comment>
  <w:comment w:id="12" w:author="McKeahnie, Collin" w:date="2018-06-04T16:42:00Z" w:initials="MC">
    <w:p w14:paraId="0EE5D43A" w14:textId="7F587423" w:rsidR="007A6771" w:rsidRDefault="007A6771">
      <w:pPr>
        <w:pStyle w:val="CommentText"/>
      </w:pPr>
      <w:r>
        <w:rPr>
          <w:rStyle w:val="CommentReference"/>
        </w:rPr>
        <w:annotationRef/>
      </w:r>
      <w:r>
        <w:t>This is not really relevant to a UAT test report. If you did want to include it, put it in the defects report</w:t>
      </w:r>
    </w:p>
  </w:comment>
  <w:comment w:id="13" w:author="McKeahnie, Collin" w:date="2018-06-04T16:44:00Z" w:initials="MC">
    <w:p w14:paraId="5A782195" w14:textId="2DA33F07" w:rsidR="007A6771" w:rsidRDefault="007A6771">
      <w:pPr>
        <w:pStyle w:val="CommentText"/>
      </w:pPr>
      <w:r>
        <w:rPr>
          <w:rStyle w:val="CommentReference"/>
        </w:rPr>
        <w:annotationRef/>
      </w:r>
      <w:r>
        <w:t>Definitely don’t need this data. It doesn’t actually tell you anything and is ultimately irrelevant. The final run is the important one not all the previous ones where we were fixing errors</w:t>
      </w:r>
    </w:p>
  </w:comment>
  <w:comment w:id="15" w:author="McKeahnie, Collin" w:date="2018-06-04T16:47:00Z" w:initials="MC">
    <w:p w14:paraId="44592C9A" w14:textId="4BD76B08" w:rsidR="007A6771" w:rsidRDefault="007A6771">
      <w:pPr>
        <w:pStyle w:val="CommentText"/>
      </w:pPr>
      <w:r>
        <w:rPr>
          <w:rStyle w:val="CommentReference"/>
        </w:rPr>
        <w:annotationRef/>
      </w:r>
      <w:r>
        <w:t>What does this mean? If you ran the test doesn’t that mean you executed it?</w:t>
      </w:r>
    </w:p>
  </w:comment>
  <w:comment w:id="18" w:author="Michelle Vinall" w:date="2018-06-01T18:07:00Z" w:initials="MV">
    <w:p w14:paraId="24655805" w14:textId="77777777" w:rsidR="00AD5F00" w:rsidRDefault="00AD5F00">
      <w:pPr>
        <w:pStyle w:val="CommentText"/>
      </w:pPr>
      <w:r>
        <w:rPr>
          <w:rStyle w:val="CommentReference"/>
        </w:rPr>
        <w:annotationRef/>
      </w:r>
      <w:r>
        <w:t>Insert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51AA20" w15:done="0"/>
  <w15:commentEx w15:paraId="6C62C67B" w15:done="0"/>
  <w15:commentEx w15:paraId="53116C46" w15:done="0"/>
  <w15:commentEx w15:paraId="5E07EF40" w15:done="0"/>
  <w15:commentEx w15:paraId="59F7E8D4" w15:done="0"/>
  <w15:commentEx w15:paraId="2DEB7BA1" w15:done="0"/>
  <w15:commentEx w15:paraId="0EE5D43A" w15:done="0"/>
  <w15:commentEx w15:paraId="5A782195" w15:done="0"/>
  <w15:commentEx w15:paraId="44592C9A" w15:done="0"/>
  <w15:commentEx w15:paraId="246558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BB645" w14:textId="77777777" w:rsidR="00D9017C" w:rsidRDefault="00D9017C" w:rsidP="00E86554">
      <w:pPr>
        <w:spacing w:after="0" w:line="240" w:lineRule="auto"/>
      </w:pPr>
      <w:r>
        <w:separator/>
      </w:r>
    </w:p>
  </w:endnote>
  <w:endnote w:type="continuationSeparator" w:id="0">
    <w:p w14:paraId="4472C58F" w14:textId="77777777" w:rsidR="00D9017C" w:rsidRDefault="00D9017C"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824065"/>
      <w:docPartObj>
        <w:docPartGallery w:val="Page Numbers (Bottom of Page)"/>
        <w:docPartUnique/>
      </w:docPartObj>
    </w:sdtPr>
    <w:sdtEndPr>
      <w:rPr>
        <w:noProof/>
      </w:rPr>
    </w:sdtEndPr>
    <w:sdtContent>
      <w:p w14:paraId="027915BF" w14:textId="6BB8E79A" w:rsidR="00AD5F00" w:rsidRDefault="00AD5F00">
        <w:pPr>
          <w:pStyle w:val="Footer"/>
          <w:jc w:val="right"/>
        </w:pPr>
        <w:r>
          <w:fldChar w:fldCharType="begin"/>
        </w:r>
        <w:r>
          <w:instrText xml:space="preserve"> PAGE   \* MERGEFORMAT </w:instrText>
        </w:r>
        <w:r>
          <w:fldChar w:fldCharType="separate"/>
        </w:r>
        <w:r w:rsidR="00264384">
          <w:rPr>
            <w:noProof/>
          </w:rPr>
          <w:t>3</w:t>
        </w:r>
        <w:r>
          <w:rPr>
            <w:noProof/>
          </w:rPr>
          <w:fldChar w:fldCharType="end"/>
        </w:r>
      </w:p>
    </w:sdtContent>
  </w:sdt>
  <w:p w14:paraId="7A43F50F" w14:textId="77777777" w:rsidR="00AD5F00" w:rsidRDefault="00AD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423E6" w14:textId="77777777" w:rsidR="00D9017C" w:rsidRDefault="00D9017C" w:rsidP="00E86554">
      <w:pPr>
        <w:spacing w:after="0" w:line="240" w:lineRule="auto"/>
      </w:pPr>
      <w:r>
        <w:separator/>
      </w:r>
    </w:p>
  </w:footnote>
  <w:footnote w:type="continuationSeparator" w:id="0">
    <w:p w14:paraId="2924E9E1" w14:textId="77777777" w:rsidR="00D9017C" w:rsidRDefault="00D9017C" w:rsidP="00E8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94971" w14:textId="77777777" w:rsidR="00AD5F00" w:rsidRDefault="00AD5F00">
    <w:pPr>
      <w:pStyle w:val="Header"/>
    </w:pPr>
    <w:r>
      <w:t>Software Development Team | Michelle Vinall                                              Let’s Quiz | UAT Test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Keahnie, Collin">
    <w15:presenceInfo w15:providerId="AD" w15:userId="S-1-5-21-3116327230-3747694248-558935996-73041"/>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54"/>
    <w:rsid w:val="000002C9"/>
    <w:rsid w:val="0004566E"/>
    <w:rsid w:val="0012559B"/>
    <w:rsid w:val="00151C46"/>
    <w:rsid w:val="00225131"/>
    <w:rsid w:val="00264384"/>
    <w:rsid w:val="0030151B"/>
    <w:rsid w:val="00471373"/>
    <w:rsid w:val="004C1D10"/>
    <w:rsid w:val="0054784C"/>
    <w:rsid w:val="00574619"/>
    <w:rsid w:val="00581871"/>
    <w:rsid w:val="00603DA6"/>
    <w:rsid w:val="006D25B8"/>
    <w:rsid w:val="00747F68"/>
    <w:rsid w:val="007A6771"/>
    <w:rsid w:val="00952049"/>
    <w:rsid w:val="00A00AC0"/>
    <w:rsid w:val="00AD29CB"/>
    <w:rsid w:val="00AD5F00"/>
    <w:rsid w:val="00B90BA7"/>
    <w:rsid w:val="00CA7208"/>
    <w:rsid w:val="00D9017C"/>
    <w:rsid w:val="00DB01AC"/>
    <w:rsid w:val="00E56FA7"/>
    <w:rsid w:val="00E618D0"/>
    <w:rsid w:val="00E86554"/>
    <w:rsid w:val="00FC18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66E"/>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E74B5"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5B9BD5"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E74B5"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A8"/>
    <w:rsid w:val="002813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65676-35FF-4C65-9B1F-8B408391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4E49AC4E</Template>
  <TotalTime>0</TotalTime>
  <Pages>8</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McKeahnie, Collin</cp:lastModifiedBy>
  <cp:revision>2</cp:revision>
  <dcterms:created xsi:type="dcterms:W3CDTF">2018-06-04T07:03:00Z</dcterms:created>
  <dcterms:modified xsi:type="dcterms:W3CDTF">2018-06-04T07:03:00Z</dcterms:modified>
</cp:coreProperties>
</file>