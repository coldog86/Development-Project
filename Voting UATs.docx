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697CF3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Questions –Like a question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697CF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>players can vote on questions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started a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697CF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user can like a question</w:t>
            </w: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94EED" w:rsidRDefault="00994EED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697CF3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System displays a question </w:t>
            </w:r>
          </w:p>
        </w:tc>
        <w:tc>
          <w:tcPr>
            <w:tcW w:w="5596" w:type="dxa"/>
          </w:tcPr>
          <w:p w:rsidR="000E76F5" w:rsidRDefault="00697CF3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see a question, answers and green thumbs up icon and red thumbs down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697CF3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the green thumbs up icon</w:t>
            </w:r>
          </w:p>
        </w:tc>
        <w:tc>
          <w:tcPr>
            <w:tcW w:w="5596" w:type="dxa"/>
          </w:tcPr>
          <w:p w:rsidR="000E76F5" w:rsidRDefault="00697CF3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icon is clickable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697CF3" w:rsidP="000E76F5">
            <w:r>
              <w:t xml:space="preserve">System displays a message </w:t>
            </w:r>
          </w:p>
        </w:tc>
        <w:tc>
          <w:tcPr>
            <w:tcW w:w="5596" w:type="dxa"/>
          </w:tcPr>
          <w:p w:rsidR="000E76F5" w:rsidRPr="00994EED" w:rsidRDefault="00697CF3" w:rsidP="000E76F5">
            <w:r w:rsidRPr="00994EED">
              <w:t>That the user sees the message --- displayed</w:t>
            </w:r>
          </w:p>
        </w:tc>
        <w:tc>
          <w:tcPr>
            <w:tcW w:w="714" w:type="dxa"/>
          </w:tcPr>
          <w:p w:rsidR="000E76F5" w:rsidRPr="00994EED" w:rsidRDefault="00994EED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994EED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994EED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>
              <w:t>Voting on Questions –Disl</w:t>
            </w:r>
            <w:r w:rsidRPr="00472C09">
              <w:t>ike a question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 w:rsidRPr="00472C09">
              <w:t>Play a Game</w:t>
            </w:r>
          </w:p>
        </w:tc>
      </w:tr>
      <w:tr w:rsidR="00994EED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 w:rsidRPr="00472C09">
              <w:t>To test whether players can vote on questions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Default="00994EED" w:rsidP="00994EE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994EED" w:rsidRPr="009B3DFA" w:rsidRDefault="00994EED" w:rsidP="00994EE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started a game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9B3DFA" w:rsidRDefault="00994EED" w:rsidP="00994EE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user can dislike a question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Pr="00994EED" w:rsidRDefault="00994EED" w:rsidP="00286D60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994EED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94EED" w:rsidRPr="00854E58" w:rsidRDefault="00994EED" w:rsidP="00994EE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System displays a question </w:t>
            </w:r>
          </w:p>
        </w:tc>
        <w:tc>
          <w:tcPr>
            <w:tcW w:w="5596" w:type="dxa"/>
          </w:tcPr>
          <w:p w:rsidR="00994EED" w:rsidRDefault="00994EED" w:rsidP="00994E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see a question, answers and green thumbs up icon and red thumbs down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994EED" w:rsidRPr="000F12CB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the red thumbs down icon</w:t>
            </w:r>
          </w:p>
        </w:tc>
        <w:tc>
          <w:tcPr>
            <w:tcW w:w="5596" w:type="dxa"/>
          </w:tcPr>
          <w:p w:rsidR="00994EED" w:rsidRDefault="00994EED" w:rsidP="00994E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icon is clickable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994EED" w:rsidRPr="00316E2B" w:rsidRDefault="00994EED" w:rsidP="00994EED">
            <w:r>
              <w:t xml:space="preserve">System displays a message </w:t>
            </w:r>
          </w:p>
        </w:tc>
        <w:tc>
          <w:tcPr>
            <w:tcW w:w="5596" w:type="dxa"/>
          </w:tcPr>
          <w:p w:rsidR="00994EED" w:rsidRPr="00994EED" w:rsidRDefault="00994EED" w:rsidP="00994EED">
            <w:r w:rsidRPr="00994EED">
              <w:t>That the user sees the message --- displayed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994EED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994EED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C57677" w:rsidRDefault="00EC1FB5" w:rsidP="00EC1FB5">
            <w:pPr>
              <w:spacing w:after="160" w:line="256" w:lineRule="auto"/>
            </w:pPr>
            <w:r>
              <w:t xml:space="preserve">To test whether the </w:t>
            </w:r>
            <w:r w:rsidR="00994EED">
              <w:t>database stores likes and dislikes</w:t>
            </w:r>
            <w:r>
              <w:t>?</w:t>
            </w:r>
          </w:p>
          <w:p w:rsidR="00EC1FB5" w:rsidRPr="004F788C" w:rsidRDefault="00EC1FB5" w:rsidP="00EC1F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9B3DFA" w:rsidRDefault="00ED04E8" w:rsidP="00ED04E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must have a game open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1E4A63" w:rsidP="001E4A6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should increase or decrease number of question likes in the voting column 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1E4A63" w:rsidP="001E4A6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ED04E8" w:rsidP="00BA316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</w:t>
            </w:r>
            <w:r w:rsidR="00BA316B">
              <w:rPr>
                <w:sz w:val="24"/>
              </w:rPr>
              <w:t>er presses an option to vote</w:t>
            </w:r>
          </w:p>
        </w:tc>
        <w:tc>
          <w:tcPr>
            <w:tcW w:w="5596" w:type="dxa"/>
          </w:tcPr>
          <w:p w:rsidR="00EC1FB5" w:rsidRDefault="00ED04E8" w:rsidP="00EC1FB5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will see message telling them how they voted</w:t>
            </w: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1E4A63" w:rsidP="001E4A6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0F12CB" w:rsidRDefault="00ED04E8" w:rsidP="00EC1FB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System will connect to database </w:t>
            </w:r>
            <w:r w:rsidR="00BA316B">
              <w:rPr>
                <w:sz w:val="24"/>
              </w:rPr>
              <w:t>and sto</w:t>
            </w:r>
            <w:r>
              <w:rPr>
                <w:sz w:val="24"/>
              </w:rPr>
              <w:t>re voting data</w:t>
            </w:r>
          </w:p>
        </w:tc>
        <w:tc>
          <w:tcPr>
            <w:tcW w:w="5596" w:type="dxa"/>
          </w:tcPr>
          <w:p w:rsidR="00EC1FB5" w:rsidRDefault="00ED04E8" w:rsidP="00ED04E8">
            <w:pPr>
              <w:pStyle w:val="bp"/>
              <w:rPr>
                <w:sz w:val="24"/>
              </w:rPr>
            </w:pPr>
            <w:r w:rsidRPr="00ED04E8">
              <w:rPr>
                <w:sz w:val="24"/>
              </w:rPr>
              <w:t xml:space="preserve">Database shows </w:t>
            </w:r>
            <w:r>
              <w:rPr>
                <w:sz w:val="24"/>
              </w:rPr>
              <w:t>vote total of question liked</w:t>
            </w:r>
            <w:r w:rsidR="00BA316B">
              <w:rPr>
                <w:sz w:val="24"/>
              </w:rPr>
              <w:t xml:space="preserve"> or disliked</w:t>
            </w: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1E4A63" w:rsidP="001E4A6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316E2B" w:rsidRDefault="00EC1FB5" w:rsidP="00EC1FB5"/>
        </w:tc>
        <w:tc>
          <w:tcPr>
            <w:tcW w:w="5596" w:type="dxa"/>
          </w:tcPr>
          <w:p w:rsidR="00EC1FB5" w:rsidRDefault="00EC1FB5" w:rsidP="00EC1FB5"/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8"/>
        <w:gridCol w:w="2164"/>
        <w:gridCol w:w="2151"/>
        <w:gridCol w:w="2151"/>
        <w:gridCol w:w="2151"/>
      </w:tblGrid>
      <w:tr w:rsidR="00ED04E8" w:rsidRPr="003F7E88" w:rsidTr="00B17AC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ED04E8" w:rsidRPr="00572CE5" w:rsidTr="00B17AC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4E8" w:rsidRPr="00572CE5" w:rsidRDefault="00ED04E8" w:rsidP="00B17ACD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ED04E8" w:rsidTr="00B17ACD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D04E8" w:rsidRPr="00572CE5" w:rsidRDefault="00ED04E8" w:rsidP="00B17AC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Question-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ED04E8" w:rsidRPr="00572CE5" w:rsidRDefault="00ED04E8" w:rsidP="00B17AC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Like 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ED04E8" w:rsidRPr="00F2079A" w:rsidRDefault="00ED04E8" w:rsidP="00B17AC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Like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ED04E8" w:rsidRPr="00F2079A" w:rsidRDefault="00ED04E8" w:rsidP="00B17AC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ED04E8" w:rsidRPr="00F2079A" w:rsidRDefault="00ED04E8" w:rsidP="00B17AC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ED04E8" w:rsidRDefault="00ED04E8" w:rsidP="00B17ACD">
            <w:pPr>
              <w:pStyle w:val="bp"/>
              <w:spacing w:before="0" w:after="0"/>
            </w:pPr>
          </w:p>
        </w:tc>
      </w:tr>
      <w:tr w:rsidR="00ED04E8" w:rsidTr="00B17ACD">
        <w:tc>
          <w:tcPr>
            <w:tcW w:w="2448" w:type="dxa"/>
            <w:shd w:val="clear" w:color="auto" w:fill="E0E0E0"/>
          </w:tcPr>
          <w:p w:rsidR="00ED04E8" w:rsidRPr="00572CE5" w:rsidRDefault="00ED04E8" w:rsidP="00B17AC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Question-</w:t>
            </w:r>
          </w:p>
        </w:tc>
        <w:tc>
          <w:tcPr>
            <w:tcW w:w="1944" w:type="dxa"/>
            <w:shd w:val="clear" w:color="auto" w:fill="auto"/>
          </w:tcPr>
          <w:p w:rsidR="00ED04E8" w:rsidRPr="00572CE5" w:rsidRDefault="00ED04E8" w:rsidP="00ED04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Dislike</w:t>
            </w:r>
          </w:p>
        </w:tc>
        <w:tc>
          <w:tcPr>
            <w:tcW w:w="2196" w:type="dxa"/>
            <w:shd w:val="clear" w:color="auto" w:fill="auto"/>
          </w:tcPr>
          <w:p w:rsidR="00ED04E8" w:rsidRDefault="00ED04E8" w:rsidP="00B17ACD">
            <w:pPr>
              <w:pStyle w:val="bp"/>
              <w:spacing w:before="0" w:after="0"/>
            </w:pPr>
            <w:r>
              <w:rPr>
                <w:color w:val="0000FF"/>
              </w:rPr>
              <w:t>Dislike</w:t>
            </w:r>
          </w:p>
        </w:tc>
        <w:tc>
          <w:tcPr>
            <w:tcW w:w="2196" w:type="dxa"/>
            <w:shd w:val="clear" w:color="auto" w:fill="auto"/>
          </w:tcPr>
          <w:p w:rsidR="00ED04E8" w:rsidRDefault="00ED04E8" w:rsidP="00B17ACD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ED04E8" w:rsidRDefault="00ED04E8" w:rsidP="00B17ACD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ED04E8" w:rsidRDefault="00ED04E8" w:rsidP="00B17ACD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1E4A63" w:rsidRDefault="001E4A63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ED04E8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Voting Leader Board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that the UI displays voting leader board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BA316B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needs to be open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will be displayed to user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BA316B" w:rsidP="00BA316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BA316B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logs in and opens main menu </w:t>
            </w:r>
          </w:p>
        </w:tc>
        <w:tc>
          <w:tcPr>
            <w:tcW w:w="5596" w:type="dxa"/>
          </w:tcPr>
          <w:p w:rsidR="00A8550F" w:rsidRDefault="00BA316B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menu is displayed</w:t>
            </w: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BA316B" w:rsidP="00BA316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0F12CB" w:rsidRDefault="00BA316B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presses Leader board </w:t>
            </w:r>
          </w:p>
        </w:tc>
        <w:tc>
          <w:tcPr>
            <w:tcW w:w="5596" w:type="dxa"/>
          </w:tcPr>
          <w:p w:rsidR="00A8550F" w:rsidRDefault="00BA316B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Leader board should be displayed</w:t>
            </w: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  <w:bookmarkStart w:id="0" w:name="_GoBack"/>
      <w:bookmarkEnd w:id="0"/>
    </w:p>
    <w:sectPr w:rsidR="007A0169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557" w:rsidRDefault="003D2557">
      <w:r>
        <w:separator/>
      </w:r>
    </w:p>
  </w:endnote>
  <w:endnote w:type="continuationSeparator" w:id="0">
    <w:p w:rsidR="003D2557" w:rsidRDefault="003D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316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316B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557" w:rsidRDefault="003D2557">
      <w:r>
        <w:separator/>
      </w:r>
    </w:p>
  </w:footnote>
  <w:footnote w:type="continuationSeparator" w:id="0">
    <w:p w:rsidR="003D2557" w:rsidRDefault="003D2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5DFB"/>
    <w:rsid w:val="0028734F"/>
    <w:rsid w:val="00291668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17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</cp:revision>
  <cp:lastPrinted>2003-10-05T22:49:00Z</cp:lastPrinted>
  <dcterms:created xsi:type="dcterms:W3CDTF">2018-08-03T08:23:00Z</dcterms:created>
  <dcterms:modified xsi:type="dcterms:W3CDTF">2018-08-05T10:51:00Z</dcterms:modified>
</cp:coreProperties>
</file>