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check to see that at the end of a round a push notification is sent to the opponent 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players will receive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13942" w:rsidP="00D1394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one starts a game</w:t>
            </w:r>
            <w:r w:rsidR="001F6785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a round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two enters game</w:t>
            </w:r>
          </w:p>
        </w:tc>
        <w:tc>
          <w:tcPr>
            <w:tcW w:w="5596" w:type="dxa"/>
          </w:tcPr>
          <w:p w:rsidR="00DF1585" w:rsidRDefault="00D13942" w:rsidP="00D1394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two completes round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receives a push notification telling them it’s their turn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  <w:bookmarkStart w:id="0" w:name="_GoBack"/>
      <w:bookmarkEnd w:id="0"/>
    </w:p>
    <w:sectPr w:rsidR="00263BA6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A0" w:rsidRDefault="009C15A0">
      <w:r>
        <w:separator/>
      </w:r>
    </w:p>
  </w:endnote>
  <w:endnote w:type="continuationSeparator" w:id="0">
    <w:p w:rsidR="009C15A0" w:rsidRDefault="009C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7E0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7E03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A0" w:rsidRDefault="009C15A0">
      <w:r>
        <w:separator/>
      </w:r>
    </w:p>
  </w:footnote>
  <w:footnote w:type="continuationSeparator" w:id="0">
    <w:p w:rsidR="009C15A0" w:rsidRDefault="009C1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2</cp:revision>
  <cp:lastPrinted>2003-10-05T22:49:00Z</cp:lastPrinted>
  <dcterms:created xsi:type="dcterms:W3CDTF">2018-08-29T05:39:00Z</dcterms:created>
  <dcterms:modified xsi:type="dcterms:W3CDTF">2018-08-29T05:39:00Z</dcterms:modified>
</cp:coreProperties>
</file>